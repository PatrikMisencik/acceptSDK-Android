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81740B" w14:textId="77777777" w:rsidR="00B72340" w:rsidRDefault="00B72340" w:rsidP="00B72340">
      <w:pPr>
        <w:pStyle w:val="DeckblattInfo"/>
        <w:rPr>
          <w:rFonts w:cs="Arial"/>
          <w:b/>
          <w:lang w:val="en-US"/>
        </w:rPr>
      </w:pPr>
      <w:bookmarkStart w:id="0" w:name="_Ref182896649"/>
      <w:bookmarkStart w:id="1" w:name="_Toc254778134"/>
    </w:p>
    <w:p w14:paraId="284DAEDA" w14:textId="77777777" w:rsidR="00152D8F" w:rsidRPr="00152D8F" w:rsidRDefault="00152D8F" w:rsidP="00B72340">
      <w:pPr>
        <w:pStyle w:val="DeckblattInfo"/>
        <w:rPr>
          <w:rFonts w:cs="Arial"/>
          <w:b/>
          <w:lang w:val="en-US"/>
        </w:rPr>
      </w:pPr>
    </w:p>
    <w:p w14:paraId="4739A767" w14:textId="77777777" w:rsidR="00B72340" w:rsidRPr="00152D8F" w:rsidRDefault="00B72340" w:rsidP="00B72340">
      <w:pPr>
        <w:pStyle w:val="DeckblattInfo"/>
        <w:rPr>
          <w:rFonts w:cs="Arial"/>
          <w:b/>
          <w:lang w:val="en-US"/>
        </w:rPr>
      </w:pPr>
    </w:p>
    <w:p w14:paraId="09D7FBD4" w14:textId="77777777" w:rsidR="00B72340" w:rsidRPr="00152D8F" w:rsidRDefault="00B72340" w:rsidP="00B72340">
      <w:pPr>
        <w:jc w:val="center"/>
        <w:rPr>
          <w:b/>
          <w:lang w:val="en-US"/>
        </w:rPr>
      </w:pPr>
    </w:p>
    <w:p w14:paraId="3DE4AC96" w14:textId="77777777" w:rsidR="00B95CE9" w:rsidRPr="00152D8F" w:rsidRDefault="00B95CE9" w:rsidP="00B95CE9">
      <w:pPr>
        <w:rPr>
          <w:b/>
          <w:sz w:val="44"/>
          <w:szCs w:val="44"/>
          <w:lang w:val="en-US"/>
        </w:rPr>
      </w:pPr>
    </w:p>
    <w:p w14:paraId="08BDD5A8" w14:textId="77777777" w:rsidR="00D36F97" w:rsidRPr="00152D8F" w:rsidRDefault="00D36F97" w:rsidP="00B95CE9">
      <w:pPr>
        <w:rPr>
          <w:b/>
          <w:sz w:val="44"/>
          <w:szCs w:val="44"/>
          <w:lang w:val="en-US"/>
        </w:rPr>
      </w:pPr>
    </w:p>
    <w:p w14:paraId="75BA355E" w14:textId="77777777" w:rsidR="00B72340" w:rsidRDefault="00B72340" w:rsidP="00B72340">
      <w:pPr>
        <w:spacing w:after="200" w:line="276" w:lineRule="auto"/>
        <w:rPr>
          <w:b/>
          <w:szCs w:val="20"/>
          <w:lang w:val="en-US"/>
        </w:rPr>
      </w:pPr>
    </w:p>
    <w:p w14:paraId="039E3EDA" w14:textId="77777777" w:rsidR="00D36F97" w:rsidRDefault="00D36F97" w:rsidP="00B72340">
      <w:pPr>
        <w:spacing w:after="200" w:line="276" w:lineRule="auto"/>
        <w:rPr>
          <w:b/>
          <w:szCs w:val="20"/>
          <w:lang w:val="en-US"/>
        </w:rPr>
      </w:pPr>
    </w:p>
    <w:p w14:paraId="68DDF3A8" w14:textId="77777777" w:rsidR="00D36F97" w:rsidRPr="00152D8F" w:rsidRDefault="00D36F97" w:rsidP="00D36F97">
      <w:pPr>
        <w:rPr>
          <w:b/>
          <w:sz w:val="44"/>
          <w:szCs w:val="44"/>
          <w:lang w:val="en-US"/>
        </w:rPr>
      </w:pPr>
    </w:p>
    <w:p w14:paraId="25D9524B" w14:textId="77777777" w:rsidR="00D36F97" w:rsidRDefault="0094379E" w:rsidP="0094379E">
      <w:pPr>
        <w:spacing w:after="200" w:line="276" w:lineRule="auto"/>
        <w:rPr>
          <w:b/>
          <w:szCs w:val="20"/>
          <w:lang w:val="en-US"/>
        </w:rPr>
      </w:pPr>
      <w:r w:rsidRPr="00C22D06">
        <w:rPr>
          <w:b/>
          <w:noProof/>
          <w:lang w:val="en-US" w:eastAsia="en-US"/>
        </w:rPr>
        <w:drawing>
          <wp:inline distT="0" distB="0" distL="0" distR="0" wp14:anchorId="14A246A4" wp14:editId="307CC23E">
            <wp:extent cx="3140015" cy="1035170"/>
            <wp:effectExtent l="0" t="0" r="3810" b="0"/>
            <wp:docPr id="140"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srcRect l="6425" r="6227"/>
                    <a:stretch/>
                  </pic:blipFill>
                  <pic:spPr bwMode="auto">
                    <a:xfrm>
                      <a:off x="0" y="0"/>
                      <a:ext cx="3178174" cy="1047750"/>
                    </a:xfrm>
                    <a:prstGeom prst="rect">
                      <a:avLst/>
                    </a:prstGeom>
                    <a:noFill/>
                    <a:ln>
                      <a:noFill/>
                    </a:ln>
                    <a:extLst>
                      <a:ext uri="{53640926-AAD7-44D8-BBD7-CCE9431645EC}">
                        <a14:shadowObscured xmlns:a14="http://schemas.microsoft.com/office/drawing/2010/main"/>
                      </a:ext>
                    </a:extLst>
                  </pic:spPr>
                </pic:pic>
              </a:graphicData>
            </a:graphic>
          </wp:inline>
        </w:drawing>
      </w:r>
    </w:p>
    <w:p w14:paraId="1D36CE0E" w14:textId="77777777" w:rsidR="00D36F97" w:rsidRPr="00D945E8" w:rsidRDefault="00D36F97" w:rsidP="00B72340">
      <w:pPr>
        <w:spacing w:after="200" w:line="276" w:lineRule="auto"/>
        <w:rPr>
          <w:b/>
          <w:szCs w:val="20"/>
          <w:lang w:val="en-US"/>
        </w:rPr>
      </w:pPr>
    </w:p>
    <w:p w14:paraId="5A8BBB83" w14:textId="77777777" w:rsidR="00D36F97" w:rsidRPr="00D36F97" w:rsidRDefault="00812E7F" w:rsidP="00D36F97">
      <w:pPr>
        <w:pStyle w:val="DeckblattInfo"/>
        <w:tabs>
          <w:tab w:val="clear" w:pos="851"/>
          <w:tab w:val="left" w:pos="1134"/>
        </w:tabs>
        <w:ind w:left="1134" w:hanging="1134"/>
        <w:rPr>
          <w:rFonts w:cs="Arial"/>
          <w:lang w:val="en-US"/>
        </w:rPr>
      </w:pPr>
      <w:r>
        <w:rPr>
          <w:rFonts w:ascii="Helvetica 65 Medium" w:hAnsi="Helvetica 65 Medium"/>
          <w:noProof/>
          <w:lang w:val="en-US" w:eastAsia="en-US"/>
        </w:rPr>
        <mc:AlternateContent>
          <mc:Choice Requires="wps">
            <w:drawing>
              <wp:anchor distT="0" distB="0" distL="114300" distR="114300" simplePos="0" relativeHeight="251659264" behindDoc="1" locked="0" layoutInCell="1" allowOverlap="1" wp14:anchorId="3D3494FF" wp14:editId="2544D7A0">
                <wp:simplePos x="0" y="0"/>
                <wp:positionH relativeFrom="column">
                  <wp:posOffset>367665</wp:posOffset>
                </wp:positionH>
                <wp:positionV relativeFrom="paragraph">
                  <wp:posOffset>2417445</wp:posOffset>
                </wp:positionV>
                <wp:extent cx="5286375" cy="1668780"/>
                <wp:effectExtent l="0" t="1090930" r="0" b="1090295"/>
                <wp:wrapNone/>
                <wp:docPr id="24"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729712">
                          <a:off x="0" y="0"/>
                          <a:ext cx="5286375" cy="1668780"/>
                        </a:xfrm>
                        <a:prstGeom prst="rect">
                          <a:avLst/>
                        </a:prstGeom>
                        <a:extLst>
                          <a:ext uri="{AF507438-7753-43E0-B8FC-AC1667EBCBE1}">
                            <a14:hiddenEffects xmlns:a14="http://schemas.microsoft.com/office/drawing/2010/main">
                              <a:effectLst/>
                            </a14:hiddenEffects>
                          </a:ext>
                        </a:extLst>
                      </wps:spPr>
                      <wps:txbx>
                        <w:txbxContent>
                          <w:p w14:paraId="42937CDD" w14:textId="77777777" w:rsidR="00FA12F5" w:rsidRDefault="00FA12F5" w:rsidP="00812E7F">
                            <w:pPr>
                              <w:pStyle w:val="NormalWeb"/>
                              <w:spacing w:before="0" w:beforeAutospacing="0" w:after="0" w:afterAutospacing="0"/>
                              <w:jc w:val="center"/>
                            </w:pPr>
                            <w:r>
                              <w:rPr>
                                <w:rFonts w:ascii="Arial" w:hAnsi="Arial" w:cs="Arial"/>
                                <w:outline/>
                                <w:color w:val="EBF0F1"/>
                                <w:sz w:val="108"/>
                                <w:szCs w:val="108"/>
                                <w14:textOutline w14:w="9525" w14:cap="flat" w14:cmpd="sng" w14:algn="ctr">
                                  <w14:solidFill>
                                    <w14:srgbClr w14:val="EBF0F1"/>
                                  </w14:solidFill>
                                  <w14:prstDash w14:val="solid"/>
                                  <w14:round/>
                                </w14:textOutline>
                                <w14:textFill>
                                  <w14:solidFill>
                                    <w14:srgbClr w14:val="FFFFFF"/>
                                  </w14:solidFill>
                                </w14:textFill>
                              </w:rPr>
                              <w:t>Internal Use Only</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D3494FF" id="_x0000_t202" coordsize="21600,21600" o:spt="202" path="m0,0l0,21600,21600,21600,21600,0xe">
                <v:stroke joinstyle="miter"/>
                <v:path gradientshapeok="t" o:connecttype="rect"/>
              </v:shapetype>
              <v:shape id="WordArt_x0020_5" o:spid="_x0000_s1026" type="#_x0000_t202" style="position:absolute;left:0;text-align:left;margin-left:28.95pt;margin-top:190.35pt;width:416.25pt;height:131.4pt;rotation:-1889307fd;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" filled="f" stroked="f">
                <o:lock v:ext="edit" shapetype="t"/>
                <v:textbox style="mso-fit-shape-to-text:t">
                  <w:txbxContent>
                    <w:p w14:paraId="42937CDD" w14:textId="77777777" w:rsidR="00FA12F5" w:rsidRDefault="00FA12F5" w:rsidP="00812E7F">
                      <w:pPr>
                        <w:pStyle w:val="NormalWeb"/>
                        <w:spacing w:before="0" w:beforeAutospacing="0" w:after="0" w:afterAutospacing="0"/>
                        <w:jc w:val="center"/>
                      </w:pPr>
                      <w:r>
                        <w:rPr>
                          <w:rFonts w:ascii="Arial" w:hAnsi="Arial" w:cs="Arial"/>
                          <w:outline/>
                          <w:color w:val="EBF0F1"/>
                          <w:sz w:val="108"/>
                          <w:szCs w:val="108"/>
                          <w14:textOutline w14:w="9525" w14:cap="flat" w14:cmpd="sng" w14:algn="ctr">
                            <w14:solidFill>
                              <w14:srgbClr w14:val="EBF0F1"/>
                            </w14:solidFill>
                            <w14:prstDash w14:val="solid"/>
                            <w14:round/>
                          </w14:textOutline>
                          <w14:textFill>
                            <w14:solidFill>
                              <w14:srgbClr w14:val="FFFFFF"/>
                            </w14:solidFill>
                          </w14:textFill>
                        </w:rPr>
                        <w:t>Internal Use Only</w:t>
                      </w:r>
                    </w:p>
                  </w:txbxContent>
                </v:textbox>
              </v:shape>
            </w:pict>
          </mc:Fallback>
        </mc:AlternateContent>
      </w:r>
      <w:r>
        <w:rPr>
          <w:rFonts w:ascii="Helvetica 65 Medium" w:hAnsi="Helvetica 65 Medium"/>
          <w:noProof/>
          <w:lang w:val="en-US" w:eastAsia="en-US"/>
        </w:rPr>
        <mc:AlternateContent>
          <mc:Choice Requires="wps">
            <w:drawing>
              <wp:anchor distT="0" distB="0" distL="114300" distR="114300" simplePos="0" relativeHeight="251656192" behindDoc="1" locked="0" layoutInCell="1" allowOverlap="1" wp14:anchorId="5D10D88F" wp14:editId="6A50D212">
                <wp:simplePos x="0" y="0"/>
                <wp:positionH relativeFrom="column">
                  <wp:posOffset>-1009650</wp:posOffset>
                </wp:positionH>
                <wp:positionV relativeFrom="paragraph">
                  <wp:posOffset>186690</wp:posOffset>
                </wp:positionV>
                <wp:extent cx="7686040" cy="5371465"/>
                <wp:effectExtent l="0" t="0" r="0" b="635"/>
                <wp:wrapNone/>
                <wp:docPr id="314" name="Rectangle 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6040" cy="5371465"/>
                        </a:xfrm>
                        <a:prstGeom prst="rect">
                          <a:avLst/>
                        </a:prstGeom>
                        <a:solidFill>
                          <a:srgbClr val="6EAFFF"/>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6668FD" id="Rectangle 314" o:spid="_x0000_s1026" style="position:absolute;margin-left:-79.5pt;margin-top:14.7pt;width:605.2pt;height:4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" fillcolor="#6eafff" stroked="f"/>
            </w:pict>
          </mc:Fallback>
        </mc:AlternateContent>
      </w:r>
    </w:p>
    <w:p w14:paraId="3DA574EB" w14:textId="77777777" w:rsidR="00D36F97" w:rsidRPr="00D36F97" w:rsidRDefault="00D36F97" w:rsidP="00D36F97">
      <w:pPr>
        <w:rPr>
          <w:b/>
          <w:sz w:val="28"/>
          <w:szCs w:val="28"/>
          <w:lang w:val="en-US"/>
        </w:rPr>
      </w:pPr>
    </w:p>
    <w:p w14:paraId="0F833D88" w14:textId="77777777" w:rsidR="0094379E" w:rsidRDefault="0094379E" w:rsidP="00D36F97">
      <w:pPr>
        <w:rPr>
          <w:color w:val="002846"/>
          <w:sz w:val="44"/>
          <w:szCs w:val="44"/>
          <w:lang w:val="en-US"/>
        </w:rPr>
      </w:pPr>
    </w:p>
    <w:p w14:paraId="38DC3BEF" w14:textId="77777777" w:rsidR="00D36F97" w:rsidRDefault="009A17D4" w:rsidP="00D36F97">
      <w:pPr>
        <w:rPr>
          <w:color w:val="002846"/>
          <w:sz w:val="44"/>
          <w:szCs w:val="44"/>
          <w:lang w:val="en-US"/>
        </w:rPr>
      </w:pPr>
      <w:r>
        <w:rPr>
          <w:color w:val="002846"/>
          <w:sz w:val="44"/>
          <w:szCs w:val="44"/>
          <w:lang w:val="en-US"/>
        </w:rPr>
        <w:t>Accept SDK</w:t>
      </w:r>
    </w:p>
    <w:p w14:paraId="73F41C22" w14:textId="77777777" w:rsidR="00D36F97" w:rsidRDefault="00D36F97" w:rsidP="00D36F97">
      <w:pPr>
        <w:rPr>
          <w:color w:val="002846"/>
          <w:sz w:val="44"/>
          <w:szCs w:val="44"/>
          <w:lang w:val="en-US"/>
        </w:rPr>
      </w:pPr>
    </w:p>
    <w:p w14:paraId="76E83C29" w14:textId="77777777" w:rsidR="00D36F97" w:rsidRPr="00D36F97" w:rsidRDefault="009A17D4" w:rsidP="00D36F97">
      <w:pPr>
        <w:rPr>
          <w:color w:val="002846"/>
          <w:sz w:val="44"/>
          <w:szCs w:val="44"/>
          <w:lang w:val="en-GB"/>
        </w:rPr>
      </w:pPr>
      <w:r>
        <w:rPr>
          <w:color w:val="002846"/>
          <w:sz w:val="44"/>
          <w:szCs w:val="44"/>
          <w:lang w:val="en-US"/>
        </w:rPr>
        <w:t>Android version</w:t>
      </w:r>
    </w:p>
    <w:p w14:paraId="4658DBD1" w14:textId="77777777" w:rsidR="00572D58" w:rsidRPr="00572D58" w:rsidRDefault="00572D58" w:rsidP="00D36F97">
      <w:pPr>
        <w:rPr>
          <w:b/>
          <w:sz w:val="28"/>
          <w:szCs w:val="28"/>
          <w:lang w:val="en-GB"/>
        </w:rPr>
      </w:pPr>
    </w:p>
    <w:p w14:paraId="59F5C28E" w14:textId="77777777" w:rsidR="003A3BB8" w:rsidRDefault="003A3BB8" w:rsidP="00D36F97">
      <w:pPr>
        <w:rPr>
          <w:sz w:val="28"/>
          <w:szCs w:val="28"/>
          <w:lang w:val="en-US"/>
        </w:rPr>
      </w:pPr>
    </w:p>
    <w:p w14:paraId="4435B56D" w14:textId="77777777" w:rsidR="00C702C5" w:rsidRDefault="00C702C5" w:rsidP="00D36F97">
      <w:pPr>
        <w:rPr>
          <w:sz w:val="28"/>
          <w:szCs w:val="28"/>
          <w:lang w:val="en-US"/>
        </w:rPr>
      </w:pPr>
    </w:p>
    <w:p w14:paraId="5B7DE964" w14:textId="77777777" w:rsidR="003A3BB8" w:rsidRDefault="003A3BB8" w:rsidP="00D36F97">
      <w:pPr>
        <w:rPr>
          <w:sz w:val="28"/>
          <w:szCs w:val="28"/>
          <w:lang w:val="en-US"/>
        </w:rPr>
      </w:pPr>
    </w:p>
    <w:p w14:paraId="086F9685" w14:textId="77777777" w:rsidR="00572D58" w:rsidRDefault="00572D58" w:rsidP="00D36F97">
      <w:pPr>
        <w:rPr>
          <w:sz w:val="28"/>
          <w:szCs w:val="28"/>
          <w:lang w:val="en-US"/>
        </w:rPr>
      </w:pPr>
    </w:p>
    <w:p w14:paraId="3BEE2317" w14:textId="77777777" w:rsidR="003A3BB8" w:rsidRDefault="000E6537" w:rsidP="00D36F97">
      <w:pPr>
        <w:rPr>
          <w:sz w:val="28"/>
          <w:szCs w:val="28"/>
          <w:lang w:val="en-US"/>
        </w:rPr>
      </w:pPr>
      <w:r>
        <w:rPr>
          <w:sz w:val="28"/>
          <w:szCs w:val="28"/>
          <w:lang w:val="en-US"/>
        </w:rPr>
        <w:t xml:space="preserve">Release </w:t>
      </w:r>
      <w:r w:rsidR="009A17D4">
        <w:rPr>
          <w:color w:val="FF0000"/>
          <w:sz w:val="28"/>
          <w:szCs w:val="28"/>
          <w:lang w:val="en-US"/>
        </w:rPr>
        <w:t>1</w:t>
      </w:r>
      <w:r w:rsidRPr="000603B0">
        <w:rPr>
          <w:color w:val="FF0000"/>
          <w:sz w:val="28"/>
          <w:szCs w:val="28"/>
          <w:lang w:val="en-US"/>
        </w:rPr>
        <w:t>.</w:t>
      </w:r>
      <w:r w:rsidR="009A17D4">
        <w:rPr>
          <w:color w:val="FF0000"/>
          <w:sz w:val="28"/>
          <w:szCs w:val="28"/>
          <w:lang w:val="en-US"/>
        </w:rPr>
        <w:t>3</w:t>
      </w:r>
      <w:r w:rsidRPr="000603B0">
        <w:rPr>
          <w:color w:val="FF0000"/>
          <w:sz w:val="28"/>
          <w:szCs w:val="28"/>
          <w:lang w:val="en-US"/>
        </w:rPr>
        <w:t>.</w:t>
      </w:r>
      <w:r w:rsidR="008F55FF">
        <w:rPr>
          <w:color w:val="FF0000"/>
          <w:sz w:val="28"/>
          <w:szCs w:val="28"/>
          <w:lang w:val="en-US"/>
        </w:rPr>
        <w:t xml:space="preserve">5 </w:t>
      </w:r>
      <w:r w:rsidR="0070151A" w:rsidRPr="000603B0">
        <w:rPr>
          <w:color w:val="FF0000"/>
          <w:sz w:val="28"/>
          <w:szCs w:val="28"/>
          <w:lang w:val="en-US"/>
        </w:rPr>
        <w:t>–</w:t>
      </w:r>
      <w:r w:rsidR="008F55FF">
        <w:rPr>
          <w:color w:val="FF0000"/>
          <w:sz w:val="28"/>
          <w:szCs w:val="28"/>
          <w:lang w:val="en-US"/>
        </w:rPr>
        <w:t xml:space="preserve"> September</w:t>
      </w:r>
      <w:r w:rsidRPr="000603B0">
        <w:rPr>
          <w:color w:val="FF0000"/>
          <w:sz w:val="28"/>
          <w:szCs w:val="28"/>
          <w:lang w:val="en-US"/>
        </w:rPr>
        <w:t xml:space="preserve"> 201</w:t>
      </w:r>
      <w:r w:rsidR="008F55FF">
        <w:rPr>
          <w:color w:val="FF0000"/>
          <w:sz w:val="28"/>
          <w:szCs w:val="28"/>
          <w:lang w:val="en-US"/>
        </w:rPr>
        <w:t>5</w:t>
      </w:r>
    </w:p>
    <w:p w14:paraId="39C4FABA" w14:textId="77777777" w:rsidR="00572D58" w:rsidRDefault="00572D58" w:rsidP="00076647">
      <w:pPr>
        <w:pStyle w:val="DeckblattInfo"/>
        <w:tabs>
          <w:tab w:val="clear" w:pos="851"/>
          <w:tab w:val="left" w:pos="1134"/>
        </w:tabs>
        <w:rPr>
          <w:rFonts w:cs="Arial"/>
          <w:lang w:val="en-US"/>
        </w:rPr>
      </w:pPr>
    </w:p>
    <w:p w14:paraId="54D39573" w14:textId="77777777" w:rsidR="00AB240D" w:rsidRDefault="00AB240D" w:rsidP="00076647">
      <w:pPr>
        <w:pStyle w:val="DeckblattInfo"/>
        <w:tabs>
          <w:tab w:val="clear" w:pos="851"/>
          <w:tab w:val="left" w:pos="1134"/>
        </w:tabs>
        <w:rPr>
          <w:rFonts w:cs="Arial"/>
          <w:lang w:val="en-US"/>
        </w:rPr>
      </w:pPr>
    </w:p>
    <w:p w14:paraId="54193B7C" w14:textId="77777777" w:rsidR="00B72340" w:rsidRPr="00D945E8" w:rsidRDefault="00076647" w:rsidP="00AB240D">
      <w:pPr>
        <w:pStyle w:val="Caption"/>
        <w:rPr>
          <w:noProof/>
        </w:rPr>
      </w:pPr>
      <w:r w:rsidRPr="00D945E8">
        <w:t xml:space="preserve">Author: </w:t>
      </w:r>
      <w:r w:rsidR="00812E7F">
        <w:rPr>
          <w:noProof/>
          <w:color w:val="FF0000"/>
          <w:lang w:eastAsia="en-US"/>
        </w:rPr>
        <mc:AlternateContent>
          <mc:Choice Requires="wps">
            <w:drawing>
              <wp:anchor distT="0" distB="0" distL="0" distR="0" simplePos="0" relativeHeight="251658240" behindDoc="1" locked="0" layoutInCell="1" allowOverlap="1" wp14:anchorId="3997DA80" wp14:editId="11A631CD">
                <wp:simplePos x="0" y="0"/>
                <wp:positionH relativeFrom="column">
                  <wp:posOffset>0</wp:posOffset>
                </wp:positionH>
                <wp:positionV relativeFrom="paragraph">
                  <wp:posOffset>267335</wp:posOffset>
                </wp:positionV>
                <wp:extent cx="3549650" cy="424815"/>
                <wp:effectExtent l="0" t="0" r="12700" b="0"/>
                <wp:wrapTight wrapText="bothSides">
                  <wp:wrapPolygon edited="0">
                    <wp:start x="0" y="0"/>
                    <wp:lineTo x="0" y="20341"/>
                    <wp:lineTo x="21561" y="20341"/>
                    <wp:lineTo x="21561" y="0"/>
                    <wp:lineTo x="0" y="0"/>
                  </wp:wrapPolygon>
                </wp:wrapTight>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0" cy="424815"/>
                        </a:xfrm>
                        <a:prstGeom prst="rect">
                          <a:avLst/>
                        </a:prstGeom>
                        <a:noFill/>
                        <a:ln w="9525">
                          <a:noFill/>
                          <a:miter lim="800000"/>
                          <a:headEnd/>
                          <a:tailEnd/>
                        </a:ln>
                      </wps:spPr>
                      <wps:txbx>
                        <w:txbxContent>
                          <w:p w14:paraId="7AD306F3" w14:textId="72AFBF15" w:rsidR="00FA12F5" w:rsidRDefault="00FA12F5" w:rsidP="000A5FB6">
                            <w:pPr>
                              <w:pStyle w:val="Footer"/>
                              <w:rPr>
                                <w:szCs w:val="22"/>
                              </w:rPr>
                            </w:pPr>
                            <w:r w:rsidRPr="00D57FCC">
                              <w:rPr>
                                <w:szCs w:val="22"/>
                              </w:rPr>
                              <w:t>© WIRECARD</w:t>
                            </w:r>
                            <w:r w:rsidRPr="00767199">
                              <w:rPr>
                                <w:szCs w:val="22"/>
                              </w:rPr>
                              <w:t>AG</w:t>
                            </w:r>
                            <w:r w:rsidRPr="00D57FCC">
                              <w:rPr>
                                <w:szCs w:val="22"/>
                              </w:rPr>
                              <w:t>201</w:t>
                            </w:r>
                            <w:r w:rsidR="003A1744">
                              <w:rPr>
                                <w:szCs w:val="22"/>
                              </w:rPr>
                              <w:t>5</w:t>
                            </w:r>
                            <w:bookmarkStart w:id="2" w:name="_GoBack"/>
                            <w:bookmarkEnd w:id="2"/>
                          </w:p>
                          <w:p w14:paraId="0CBE8141" w14:textId="77777777" w:rsidR="00FA12F5" w:rsidRPr="00395EF6" w:rsidRDefault="00FA12F5" w:rsidP="000A5FB6">
                            <w:pPr>
                              <w:pStyle w:val="Footer"/>
                              <w:rPr>
                                <w:szCs w:val="22"/>
                              </w:rPr>
                            </w:pPr>
                            <w:r w:rsidRPr="00395EF6">
                              <w:rPr>
                                <w:szCs w:val="22"/>
                              </w:rPr>
                              <w:t>www.wirecard.com | info@wirecard.com</w:t>
                            </w:r>
                          </w:p>
                          <w:p w14:paraId="03716087" w14:textId="77777777" w:rsidR="00FA12F5" w:rsidRPr="00D36F97" w:rsidRDefault="00FA12F5">
                            <w:pPr>
                              <w:rPr>
                                <w:lang w:val="en-US"/>
                              </w:rPr>
                            </w:pPr>
                          </w:p>
                        </w:txbxContent>
                      </wps:txbx>
                      <wps:bodyPr rot="0" vert="horz" wrap="square" lIns="0" tIns="45720" rIns="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997DA80" id="Text_x0020_Box_x0020_2" o:spid="_x0000_s1027" type="#_x0000_t202" style="position:absolute;left:0;text-align:left;margin-left:0;margin-top:21.05pt;width:279.5pt;height:33.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" filled="f" stroked="f">
                <v:textbox inset="0,,0">
                  <w:txbxContent>
                    <w:p w14:paraId="7AD306F3" w14:textId="72AFBF15" w:rsidR="00FA12F5" w:rsidRDefault="00FA12F5" w:rsidP="000A5FB6">
                      <w:pPr>
                        <w:pStyle w:val="Footer"/>
                        <w:rPr>
                          <w:szCs w:val="22"/>
                        </w:rPr>
                      </w:pPr>
                      <w:r w:rsidRPr="00D57FCC">
                        <w:rPr>
                          <w:szCs w:val="22"/>
                        </w:rPr>
                        <w:t>© WIRECARD</w:t>
                      </w:r>
                      <w:r w:rsidRPr="00767199">
                        <w:rPr>
                          <w:szCs w:val="22"/>
                        </w:rPr>
                        <w:t>AG</w:t>
                      </w:r>
                      <w:r w:rsidRPr="00D57FCC">
                        <w:rPr>
                          <w:szCs w:val="22"/>
                        </w:rPr>
                        <w:t>201</w:t>
                      </w:r>
                      <w:r w:rsidR="003A1744">
                        <w:rPr>
                          <w:szCs w:val="22"/>
                        </w:rPr>
                        <w:t>5</w:t>
                      </w:r>
                      <w:bookmarkStart w:id="3" w:name="_GoBack"/>
                      <w:bookmarkEnd w:id="3"/>
                    </w:p>
                    <w:p w14:paraId="0CBE8141" w14:textId="77777777" w:rsidR="00FA12F5" w:rsidRPr="00395EF6" w:rsidRDefault="00FA12F5" w:rsidP="000A5FB6">
                      <w:pPr>
                        <w:pStyle w:val="Footer"/>
                        <w:rPr>
                          <w:szCs w:val="22"/>
                        </w:rPr>
                      </w:pPr>
                      <w:r w:rsidRPr="00395EF6">
                        <w:rPr>
                          <w:szCs w:val="22"/>
                        </w:rPr>
                        <w:t>www.wirecard.com | info@wirecard.com</w:t>
                      </w:r>
                    </w:p>
                    <w:p w14:paraId="03716087" w14:textId="77777777" w:rsidR="00FA12F5" w:rsidRPr="00D36F97" w:rsidRDefault="00FA12F5">
                      <w:pPr>
                        <w:rPr>
                          <w:lang w:val="en-US"/>
                        </w:rPr>
                      </w:pPr>
                    </w:p>
                  </w:txbxContent>
                </v:textbox>
                <w10:wrap type="tight"/>
              </v:shape>
            </w:pict>
          </mc:Fallback>
        </mc:AlternateContent>
      </w:r>
      <w:r w:rsidR="00A87326">
        <w:t xml:space="preserve">Wirecard Technologies </w:t>
      </w:r>
      <w:r w:rsidR="004E3C4B">
        <w:t>GmbH</w:t>
      </w:r>
    </w:p>
    <w:p w14:paraId="670BF4A9" w14:textId="77777777" w:rsidR="00076647" w:rsidRPr="002B2814" w:rsidRDefault="00076647" w:rsidP="002B2814">
      <w:pPr>
        <w:pStyle w:val="DeckblattInfo"/>
        <w:tabs>
          <w:tab w:val="clear" w:pos="851"/>
          <w:tab w:val="left" w:pos="1134"/>
        </w:tabs>
        <w:ind w:left="1134" w:hanging="1134"/>
        <w:rPr>
          <w:rFonts w:cs="Arial"/>
          <w:lang w:val="en-US"/>
        </w:rPr>
        <w:sectPr w:rsidR="00076647" w:rsidRPr="002B2814" w:rsidSect="007E1E79">
          <w:headerReference w:type="default" r:id="rId9"/>
          <w:footerReference w:type="default" r:id="rId10"/>
          <w:footerReference w:type="first" r:id="rId11"/>
          <w:pgSz w:w="11906" w:h="16838"/>
          <w:pgMar w:top="1985" w:right="1418" w:bottom="1134" w:left="1418" w:header="709" w:footer="709" w:gutter="0"/>
          <w:cols w:space="708"/>
          <w:titlePg/>
          <w:docGrid w:linePitch="360"/>
        </w:sectPr>
      </w:pPr>
    </w:p>
    <w:p w14:paraId="50B5F7D2" w14:textId="77777777" w:rsidR="002B2814" w:rsidRPr="00A87326" w:rsidRDefault="002B2814" w:rsidP="002B2814">
      <w:pPr>
        <w:rPr>
          <w:b/>
          <w:szCs w:val="20"/>
          <w:lang w:val="en-US"/>
        </w:rPr>
      </w:pPr>
    </w:p>
    <w:sdt>
      <w:sdtPr>
        <w:rPr>
          <w:rFonts w:ascii="Arial" w:eastAsia="Times New Roman" w:hAnsi="Arial" w:cs="Arial"/>
          <w:b w:val="0"/>
          <w:bCs w:val="0"/>
          <w:color w:val="002846"/>
          <w:sz w:val="26"/>
          <w:szCs w:val="22"/>
          <w:lang w:val="de-DE" w:eastAsia="de-DE"/>
        </w:rPr>
        <w:id w:val="1127051788"/>
        <w:docPartObj>
          <w:docPartGallery w:val="Table of Contents"/>
          <w:docPartUnique/>
        </w:docPartObj>
      </w:sdtPr>
      <w:sdtEndPr>
        <w:rPr>
          <w:rFonts w:cs="Times New Roman"/>
          <w:color w:val="auto"/>
          <w:sz w:val="24"/>
        </w:rPr>
      </w:sdtEndPr>
      <w:sdtContent>
        <w:p w14:paraId="6FF119DD" w14:textId="77777777" w:rsidR="006870AE" w:rsidRPr="00AE7B5E" w:rsidRDefault="006870AE" w:rsidP="0090580F">
          <w:pPr>
            <w:pStyle w:val="TOCHeading"/>
            <w:spacing w:before="0"/>
            <w:rPr>
              <w:rFonts w:ascii="Arial" w:hAnsi="Arial" w:cs="Arial"/>
              <w:color w:val="002846"/>
            </w:rPr>
          </w:pPr>
          <w:r w:rsidRPr="00AE7B5E">
            <w:rPr>
              <w:rFonts w:ascii="Arial" w:hAnsi="Arial" w:cs="Arial"/>
              <w:color w:val="002846"/>
            </w:rPr>
            <w:t>Contents</w:t>
          </w:r>
        </w:p>
        <w:p w14:paraId="0F7A26AE" w14:textId="77777777" w:rsidR="00AC51CE" w:rsidRDefault="003234DE">
          <w:pPr>
            <w:pStyle w:val="TOC1"/>
            <w:rPr>
              <w:rFonts w:asciiTheme="minorHAnsi" w:eastAsiaTheme="minorEastAsia" w:hAnsiTheme="minorHAnsi" w:cstheme="minorBidi"/>
              <w:b w:val="0"/>
              <w:bCs w:val="0"/>
              <w:sz w:val="22"/>
              <w:szCs w:val="22"/>
              <w:lang w:val="de-DE"/>
            </w:rPr>
          </w:pPr>
          <w:r>
            <w:fldChar w:fldCharType="begin"/>
          </w:r>
          <w:r w:rsidR="006870AE">
            <w:instrText xml:space="preserve"> TOC \o "1-4" \h \z \u </w:instrText>
          </w:r>
          <w:r>
            <w:fldChar w:fldCharType="separate"/>
          </w:r>
          <w:hyperlink w:anchor="_Toc431302893" w:history="1">
            <w:r w:rsidR="00AC51CE" w:rsidRPr="00DD6632">
              <w:rPr>
                <w:rStyle w:val="Hyperlink"/>
              </w:rPr>
              <w:t>1</w:t>
            </w:r>
            <w:r w:rsidR="00AC51CE">
              <w:rPr>
                <w:rFonts w:asciiTheme="minorHAnsi" w:eastAsiaTheme="minorEastAsia" w:hAnsiTheme="minorHAnsi" w:cstheme="minorBidi"/>
                <w:b w:val="0"/>
                <w:bCs w:val="0"/>
                <w:sz w:val="22"/>
                <w:szCs w:val="22"/>
                <w:lang w:val="de-DE"/>
              </w:rPr>
              <w:tab/>
            </w:r>
            <w:r w:rsidR="00AC51CE" w:rsidRPr="00DD6632">
              <w:rPr>
                <w:rStyle w:val="Hyperlink"/>
              </w:rPr>
              <w:t>Introduction</w:t>
            </w:r>
            <w:r w:rsidR="00AC51CE">
              <w:rPr>
                <w:webHidden/>
              </w:rPr>
              <w:tab/>
            </w:r>
            <w:r w:rsidR="00AC51CE">
              <w:rPr>
                <w:webHidden/>
              </w:rPr>
              <w:fldChar w:fldCharType="begin"/>
            </w:r>
            <w:r w:rsidR="00AC51CE">
              <w:rPr>
                <w:webHidden/>
              </w:rPr>
              <w:instrText xml:space="preserve"> PAGEREF _Toc431302893 \h </w:instrText>
            </w:r>
            <w:r w:rsidR="00AC51CE">
              <w:rPr>
                <w:webHidden/>
              </w:rPr>
            </w:r>
            <w:r w:rsidR="00AC51CE">
              <w:rPr>
                <w:webHidden/>
              </w:rPr>
              <w:fldChar w:fldCharType="separate"/>
            </w:r>
            <w:r w:rsidR="00AC51CE">
              <w:rPr>
                <w:webHidden/>
              </w:rPr>
              <w:t>5</w:t>
            </w:r>
            <w:r w:rsidR="00AC51CE">
              <w:rPr>
                <w:webHidden/>
              </w:rPr>
              <w:fldChar w:fldCharType="end"/>
            </w:r>
          </w:hyperlink>
        </w:p>
        <w:p w14:paraId="5C2A8A32" w14:textId="77777777" w:rsidR="00AC51CE" w:rsidRDefault="00FA12F5">
          <w:pPr>
            <w:pStyle w:val="TOC2"/>
            <w:rPr>
              <w:rFonts w:asciiTheme="minorHAnsi" w:eastAsiaTheme="minorEastAsia" w:hAnsiTheme="minorHAnsi" w:cstheme="minorBidi"/>
              <w:bCs w:val="0"/>
              <w:noProof/>
              <w:szCs w:val="22"/>
            </w:rPr>
          </w:pPr>
          <w:hyperlink w:anchor="_Toc431302894" w:history="1">
            <w:r w:rsidR="00AC51CE" w:rsidRPr="00DD6632">
              <w:rPr>
                <w:rStyle w:val="Hyperlink"/>
                <w:noProof/>
              </w:rPr>
              <w:t>1.1</w:t>
            </w:r>
            <w:r w:rsidR="00AC51CE">
              <w:rPr>
                <w:rFonts w:asciiTheme="minorHAnsi" w:eastAsiaTheme="minorEastAsia" w:hAnsiTheme="minorHAnsi" w:cstheme="minorBidi"/>
                <w:bCs w:val="0"/>
                <w:noProof/>
                <w:szCs w:val="22"/>
              </w:rPr>
              <w:tab/>
            </w:r>
            <w:r w:rsidR="00AC51CE" w:rsidRPr="00DD6632">
              <w:rPr>
                <w:rStyle w:val="Hyperlink"/>
                <w:noProof/>
              </w:rPr>
              <w:t>Audience</w:t>
            </w:r>
            <w:r w:rsidR="00AC51CE">
              <w:rPr>
                <w:noProof/>
                <w:webHidden/>
              </w:rPr>
              <w:tab/>
            </w:r>
            <w:r w:rsidR="00AC51CE">
              <w:rPr>
                <w:noProof/>
                <w:webHidden/>
              </w:rPr>
              <w:fldChar w:fldCharType="begin"/>
            </w:r>
            <w:r w:rsidR="00AC51CE">
              <w:rPr>
                <w:noProof/>
                <w:webHidden/>
              </w:rPr>
              <w:instrText xml:space="preserve"> PAGEREF _Toc431302894 \h </w:instrText>
            </w:r>
            <w:r w:rsidR="00AC51CE">
              <w:rPr>
                <w:noProof/>
                <w:webHidden/>
              </w:rPr>
            </w:r>
            <w:r w:rsidR="00AC51CE">
              <w:rPr>
                <w:noProof/>
                <w:webHidden/>
              </w:rPr>
              <w:fldChar w:fldCharType="separate"/>
            </w:r>
            <w:r w:rsidR="00AC51CE">
              <w:rPr>
                <w:noProof/>
                <w:webHidden/>
              </w:rPr>
              <w:t>5</w:t>
            </w:r>
            <w:r w:rsidR="00AC51CE">
              <w:rPr>
                <w:noProof/>
                <w:webHidden/>
              </w:rPr>
              <w:fldChar w:fldCharType="end"/>
            </w:r>
          </w:hyperlink>
        </w:p>
        <w:p w14:paraId="670487B7" w14:textId="77777777" w:rsidR="00AC51CE" w:rsidRDefault="00FA12F5">
          <w:pPr>
            <w:pStyle w:val="TOC2"/>
            <w:rPr>
              <w:rFonts w:asciiTheme="minorHAnsi" w:eastAsiaTheme="minorEastAsia" w:hAnsiTheme="minorHAnsi" w:cstheme="minorBidi"/>
              <w:bCs w:val="0"/>
              <w:noProof/>
              <w:szCs w:val="22"/>
            </w:rPr>
          </w:pPr>
          <w:hyperlink w:anchor="_Toc431302895" w:history="1">
            <w:r w:rsidR="00AC51CE" w:rsidRPr="00DD6632">
              <w:rPr>
                <w:rStyle w:val="Hyperlink"/>
                <w:noProof/>
              </w:rPr>
              <w:t>1.2</w:t>
            </w:r>
            <w:r w:rsidR="00AC51CE">
              <w:rPr>
                <w:rFonts w:asciiTheme="minorHAnsi" w:eastAsiaTheme="minorEastAsia" w:hAnsiTheme="minorHAnsi" w:cstheme="minorBidi"/>
                <w:bCs w:val="0"/>
                <w:noProof/>
                <w:szCs w:val="22"/>
              </w:rPr>
              <w:tab/>
            </w:r>
            <w:r w:rsidR="00AC51CE" w:rsidRPr="00DD6632">
              <w:rPr>
                <w:rStyle w:val="Hyperlink"/>
                <w:noProof/>
              </w:rPr>
              <w:t>Document Conventions</w:t>
            </w:r>
            <w:r w:rsidR="00AC51CE">
              <w:rPr>
                <w:noProof/>
                <w:webHidden/>
              </w:rPr>
              <w:tab/>
            </w:r>
            <w:r w:rsidR="00AC51CE">
              <w:rPr>
                <w:noProof/>
                <w:webHidden/>
              </w:rPr>
              <w:fldChar w:fldCharType="begin"/>
            </w:r>
            <w:r w:rsidR="00AC51CE">
              <w:rPr>
                <w:noProof/>
                <w:webHidden/>
              </w:rPr>
              <w:instrText xml:space="preserve"> PAGEREF _Toc431302895 \h </w:instrText>
            </w:r>
            <w:r w:rsidR="00AC51CE">
              <w:rPr>
                <w:noProof/>
                <w:webHidden/>
              </w:rPr>
            </w:r>
            <w:r w:rsidR="00AC51CE">
              <w:rPr>
                <w:noProof/>
                <w:webHidden/>
              </w:rPr>
              <w:fldChar w:fldCharType="separate"/>
            </w:r>
            <w:r w:rsidR="00AC51CE">
              <w:rPr>
                <w:noProof/>
                <w:webHidden/>
              </w:rPr>
              <w:t>5</w:t>
            </w:r>
            <w:r w:rsidR="00AC51CE">
              <w:rPr>
                <w:noProof/>
                <w:webHidden/>
              </w:rPr>
              <w:fldChar w:fldCharType="end"/>
            </w:r>
          </w:hyperlink>
        </w:p>
        <w:p w14:paraId="33D7525F" w14:textId="77777777" w:rsidR="00AC51CE" w:rsidRDefault="00FA12F5">
          <w:pPr>
            <w:pStyle w:val="TOC2"/>
            <w:rPr>
              <w:rFonts w:asciiTheme="minorHAnsi" w:eastAsiaTheme="minorEastAsia" w:hAnsiTheme="minorHAnsi" w:cstheme="minorBidi"/>
              <w:bCs w:val="0"/>
              <w:noProof/>
              <w:szCs w:val="22"/>
            </w:rPr>
          </w:pPr>
          <w:hyperlink w:anchor="_Toc431302896" w:history="1">
            <w:r w:rsidR="00AC51CE" w:rsidRPr="00DD6632">
              <w:rPr>
                <w:rStyle w:val="Hyperlink"/>
                <w:noProof/>
              </w:rPr>
              <w:t>1.3</w:t>
            </w:r>
            <w:r w:rsidR="00AC51CE">
              <w:rPr>
                <w:rFonts w:asciiTheme="minorHAnsi" w:eastAsiaTheme="minorEastAsia" w:hAnsiTheme="minorHAnsi" w:cstheme="minorBidi"/>
                <w:bCs w:val="0"/>
                <w:noProof/>
                <w:szCs w:val="22"/>
              </w:rPr>
              <w:tab/>
            </w:r>
            <w:r w:rsidR="00AC51CE" w:rsidRPr="00DD6632">
              <w:rPr>
                <w:rStyle w:val="Hyperlink"/>
                <w:noProof/>
              </w:rPr>
              <w:t>Related Documents</w:t>
            </w:r>
            <w:r w:rsidR="00AC51CE">
              <w:rPr>
                <w:noProof/>
                <w:webHidden/>
              </w:rPr>
              <w:tab/>
            </w:r>
            <w:r w:rsidR="00AC51CE">
              <w:rPr>
                <w:noProof/>
                <w:webHidden/>
              </w:rPr>
              <w:fldChar w:fldCharType="begin"/>
            </w:r>
            <w:r w:rsidR="00AC51CE">
              <w:rPr>
                <w:noProof/>
                <w:webHidden/>
              </w:rPr>
              <w:instrText xml:space="preserve"> PAGEREF _Toc431302896 \h </w:instrText>
            </w:r>
            <w:r w:rsidR="00AC51CE">
              <w:rPr>
                <w:noProof/>
                <w:webHidden/>
              </w:rPr>
            </w:r>
            <w:r w:rsidR="00AC51CE">
              <w:rPr>
                <w:noProof/>
                <w:webHidden/>
              </w:rPr>
              <w:fldChar w:fldCharType="separate"/>
            </w:r>
            <w:r w:rsidR="00AC51CE">
              <w:rPr>
                <w:noProof/>
                <w:webHidden/>
              </w:rPr>
              <w:t>5</w:t>
            </w:r>
            <w:r w:rsidR="00AC51CE">
              <w:rPr>
                <w:noProof/>
                <w:webHidden/>
              </w:rPr>
              <w:fldChar w:fldCharType="end"/>
            </w:r>
          </w:hyperlink>
        </w:p>
        <w:p w14:paraId="667FC6A6" w14:textId="77777777" w:rsidR="00AC51CE" w:rsidRDefault="00FA12F5">
          <w:pPr>
            <w:pStyle w:val="TOC2"/>
            <w:rPr>
              <w:rFonts w:asciiTheme="minorHAnsi" w:eastAsiaTheme="minorEastAsia" w:hAnsiTheme="minorHAnsi" w:cstheme="minorBidi"/>
              <w:bCs w:val="0"/>
              <w:noProof/>
              <w:szCs w:val="22"/>
            </w:rPr>
          </w:pPr>
          <w:hyperlink w:anchor="_Toc431302897" w:history="1">
            <w:r w:rsidR="00AC51CE" w:rsidRPr="00DD6632">
              <w:rPr>
                <w:rStyle w:val="Hyperlink"/>
                <w:noProof/>
              </w:rPr>
              <w:t>1.4</w:t>
            </w:r>
            <w:r w:rsidR="00AC51CE">
              <w:rPr>
                <w:rFonts w:asciiTheme="minorHAnsi" w:eastAsiaTheme="minorEastAsia" w:hAnsiTheme="minorHAnsi" w:cstheme="minorBidi"/>
                <w:bCs w:val="0"/>
                <w:noProof/>
                <w:szCs w:val="22"/>
              </w:rPr>
              <w:tab/>
            </w:r>
            <w:r w:rsidR="00AC51CE" w:rsidRPr="00DD6632">
              <w:rPr>
                <w:rStyle w:val="Hyperlink"/>
                <w:noProof/>
              </w:rPr>
              <w:t>Revision History</w:t>
            </w:r>
            <w:r w:rsidR="00AC51CE">
              <w:rPr>
                <w:noProof/>
                <w:webHidden/>
              </w:rPr>
              <w:tab/>
            </w:r>
            <w:r w:rsidR="00AC51CE">
              <w:rPr>
                <w:noProof/>
                <w:webHidden/>
              </w:rPr>
              <w:fldChar w:fldCharType="begin"/>
            </w:r>
            <w:r w:rsidR="00AC51CE">
              <w:rPr>
                <w:noProof/>
                <w:webHidden/>
              </w:rPr>
              <w:instrText xml:space="preserve"> PAGEREF _Toc431302897 \h </w:instrText>
            </w:r>
            <w:r w:rsidR="00AC51CE">
              <w:rPr>
                <w:noProof/>
                <w:webHidden/>
              </w:rPr>
            </w:r>
            <w:r w:rsidR="00AC51CE">
              <w:rPr>
                <w:noProof/>
                <w:webHidden/>
              </w:rPr>
              <w:fldChar w:fldCharType="separate"/>
            </w:r>
            <w:r w:rsidR="00AC51CE">
              <w:rPr>
                <w:noProof/>
                <w:webHidden/>
              </w:rPr>
              <w:t>5</w:t>
            </w:r>
            <w:r w:rsidR="00AC51CE">
              <w:rPr>
                <w:noProof/>
                <w:webHidden/>
              </w:rPr>
              <w:fldChar w:fldCharType="end"/>
            </w:r>
          </w:hyperlink>
        </w:p>
        <w:p w14:paraId="4EF4BABA" w14:textId="77777777" w:rsidR="00AC51CE" w:rsidRDefault="00FA12F5">
          <w:pPr>
            <w:pStyle w:val="TOC1"/>
            <w:rPr>
              <w:rFonts w:asciiTheme="minorHAnsi" w:eastAsiaTheme="minorEastAsia" w:hAnsiTheme="minorHAnsi" w:cstheme="minorBidi"/>
              <w:b w:val="0"/>
              <w:bCs w:val="0"/>
              <w:sz w:val="22"/>
              <w:szCs w:val="22"/>
              <w:lang w:val="de-DE"/>
            </w:rPr>
          </w:pPr>
          <w:hyperlink w:anchor="_Toc431302898" w:history="1">
            <w:r w:rsidR="00AC51CE" w:rsidRPr="00DD6632">
              <w:rPr>
                <w:rStyle w:val="Hyperlink"/>
              </w:rPr>
              <w:t>2</w:t>
            </w:r>
            <w:r w:rsidR="00AC51CE">
              <w:rPr>
                <w:rFonts w:asciiTheme="minorHAnsi" w:eastAsiaTheme="minorEastAsia" w:hAnsiTheme="minorHAnsi" w:cstheme="minorBidi"/>
                <w:b w:val="0"/>
                <w:bCs w:val="0"/>
                <w:sz w:val="22"/>
                <w:szCs w:val="22"/>
                <w:lang w:val="de-DE"/>
              </w:rPr>
              <w:tab/>
            </w:r>
            <w:r w:rsidR="00AC51CE" w:rsidRPr="00DD6632">
              <w:rPr>
                <w:rStyle w:val="Hyperlink"/>
              </w:rPr>
              <w:t>SDK Overview</w:t>
            </w:r>
            <w:r w:rsidR="00AC51CE">
              <w:rPr>
                <w:webHidden/>
              </w:rPr>
              <w:tab/>
            </w:r>
            <w:r w:rsidR="00AC51CE">
              <w:rPr>
                <w:webHidden/>
              </w:rPr>
              <w:fldChar w:fldCharType="begin"/>
            </w:r>
            <w:r w:rsidR="00AC51CE">
              <w:rPr>
                <w:webHidden/>
              </w:rPr>
              <w:instrText xml:space="preserve"> PAGEREF _Toc431302898 \h </w:instrText>
            </w:r>
            <w:r w:rsidR="00AC51CE">
              <w:rPr>
                <w:webHidden/>
              </w:rPr>
            </w:r>
            <w:r w:rsidR="00AC51CE">
              <w:rPr>
                <w:webHidden/>
              </w:rPr>
              <w:fldChar w:fldCharType="separate"/>
            </w:r>
            <w:r w:rsidR="00AC51CE">
              <w:rPr>
                <w:webHidden/>
              </w:rPr>
              <w:t>8</w:t>
            </w:r>
            <w:r w:rsidR="00AC51CE">
              <w:rPr>
                <w:webHidden/>
              </w:rPr>
              <w:fldChar w:fldCharType="end"/>
            </w:r>
          </w:hyperlink>
        </w:p>
        <w:p w14:paraId="1DAC450B" w14:textId="77777777" w:rsidR="00AC51CE" w:rsidRDefault="00FA12F5">
          <w:pPr>
            <w:pStyle w:val="TOC2"/>
            <w:rPr>
              <w:rFonts w:asciiTheme="minorHAnsi" w:eastAsiaTheme="minorEastAsia" w:hAnsiTheme="minorHAnsi" w:cstheme="minorBidi"/>
              <w:bCs w:val="0"/>
              <w:noProof/>
              <w:szCs w:val="22"/>
            </w:rPr>
          </w:pPr>
          <w:hyperlink w:anchor="_Toc431302899" w:history="1">
            <w:r w:rsidR="00AC51CE" w:rsidRPr="00DD6632">
              <w:rPr>
                <w:rStyle w:val="Hyperlink"/>
                <w:noProof/>
              </w:rPr>
              <w:t>2.1</w:t>
            </w:r>
            <w:r w:rsidR="00AC51CE">
              <w:rPr>
                <w:rFonts w:asciiTheme="minorHAnsi" w:eastAsiaTheme="minorEastAsia" w:hAnsiTheme="minorHAnsi" w:cstheme="minorBidi"/>
                <w:bCs w:val="0"/>
                <w:noProof/>
                <w:szCs w:val="22"/>
              </w:rPr>
              <w:tab/>
            </w:r>
            <w:r w:rsidR="00AC51CE" w:rsidRPr="00DD6632">
              <w:rPr>
                <w:rStyle w:val="Hyperlink"/>
                <w:noProof/>
              </w:rPr>
              <w:t>Requirements</w:t>
            </w:r>
            <w:r w:rsidR="00AC51CE">
              <w:rPr>
                <w:noProof/>
                <w:webHidden/>
              </w:rPr>
              <w:tab/>
            </w:r>
            <w:r w:rsidR="00AC51CE">
              <w:rPr>
                <w:noProof/>
                <w:webHidden/>
              </w:rPr>
              <w:fldChar w:fldCharType="begin"/>
            </w:r>
            <w:r w:rsidR="00AC51CE">
              <w:rPr>
                <w:noProof/>
                <w:webHidden/>
              </w:rPr>
              <w:instrText xml:space="preserve"> PAGEREF _Toc431302899 \h </w:instrText>
            </w:r>
            <w:r w:rsidR="00AC51CE">
              <w:rPr>
                <w:noProof/>
                <w:webHidden/>
              </w:rPr>
            </w:r>
            <w:r w:rsidR="00AC51CE">
              <w:rPr>
                <w:noProof/>
                <w:webHidden/>
              </w:rPr>
              <w:fldChar w:fldCharType="separate"/>
            </w:r>
            <w:r w:rsidR="00AC51CE">
              <w:rPr>
                <w:noProof/>
                <w:webHidden/>
              </w:rPr>
              <w:t>8</w:t>
            </w:r>
            <w:r w:rsidR="00AC51CE">
              <w:rPr>
                <w:noProof/>
                <w:webHidden/>
              </w:rPr>
              <w:fldChar w:fldCharType="end"/>
            </w:r>
          </w:hyperlink>
        </w:p>
        <w:p w14:paraId="74E177CE" w14:textId="77777777" w:rsidR="00AC51CE" w:rsidRDefault="00FA12F5">
          <w:pPr>
            <w:pStyle w:val="TOC2"/>
            <w:rPr>
              <w:rFonts w:asciiTheme="minorHAnsi" w:eastAsiaTheme="minorEastAsia" w:hAnsiTheme="minorHAnsi" w:cstheme="minorBidi"/>
              <w:bCs w:val="0"/>
              <w:noProof/>
              <w:szCs w:val="22"/>
            </w:rPr>
          </w:pPr>
          <w:hyperlink w:anchor="_Toc431302900" w:history="1">
            <w:r w:rsidR="00AC51CE" w:rsidRPr="00DD6632">
              <w:rPr>
                <w:rStyle w:val="Hyperlink"/>
                <w:noProof/>
              </w:rPr>
              <w:t>2.2</w:t>
            </w:r>
            <w:r w:rsidR="00AC51CE">
              <w:rPr>
                <w:rFonts w:asciiTheme="minorHAnsi" w:eastAsiaTheme="minorEastAsia" w:hAnsiTheme="minorHAnsi" w:cstheme="minorBidi"/>
                <w:bCs w:val="0"/>
                <w:noProof/>
                <w:szCs w:val="22"/>
              </w:rPr>
              <w:tab/>
            </w:r>
            <w:r w:rsidR="00AC51CE" w:rsidRPr="00DD6632">
              <w:rPr>
                <w:rStyle w:val="Hyperlink"/>
                <w:noProof/>
              </w:rPr>
              <w:t>Setting up the SDK - Android Studio</w:t>
            </w:r>
            <w:r w:rsidR="00AC51CE">
              <w:rPr>
                <w:noProof/>
                <w:webHidden/>
              </w:rPr>
              <w:tab/>
            </w:r>
            <w:r w:rsidR="00AC51CE">
              <w:rPr>
                <w:noProof/>
                <w:webHidden/>
              </w:rPr>
              <w:fldChar w:fldCharType="begin"/>
            </w:r>
            <w:r w:rsidR="00AC51CE">
              <w:rPr>
                <w:noProof/>
                <w:webHidden/>
              </w:rPr>
              <w:instrText xml:space="preserve"> PAGEREF _Toc431302900 \h </w:instrText>
            </w:r>
            <w:r w:rsidR="00AC51CE">
              <w:rPr>
                <w:noProof/>
                <w:webHidden/>
              </w:rPr>
            </w:r>
            <w:r w:rsidR="00AC51CE">
              <w:rPr>
                <w:noProof/>
                <w:webHidden/>
              </w:rPr>
              <w:fldChar w:fldCharType="separate"/>
            </w:r>
            <w:r w:rsidR="00AC51CE">
              <w:rPr>
                <w:noProof/>
                <w:webHidden/>
              </w:rPr>
              <w:t>9</w:t>
            </w:r>
            <w:r w:rsidR="00AC51CE">
              <w:rPr>
                <w:noProof/>
                <w:webHidden/>
              </w:rPr>
              <w:fldChar w:fldCharType="end"/>
            </w:r>
          </w:hyperlink>
        </w:p>
        <w:p w14:paraId="08BE1E9D" w14:textId="77777777" w:rsidR="00AC51CE" w:rsidRDefault="00FA12F5">
          <w:pPr>
            <w:pStyle w:val="TOC2"/>
            <w:rPr>
              <w:rFonts w:asciiTheme="minorHAnsi" w:eastAsiaTheme="minorEastAsia" w:hAnsiTheme="minorHAnsi" w:cstheme="minorBidi"/>
              <w:bCs w:val="0"/>
              <w:noProof/>
              <w:szCs w:val="22"/>
            </w:rPr>
          </w:pPr>
          <w:hyperlink w:anchor="_Toc431302901" w:history="1">
            <w:r w:rsidR="00AC51CE" w:rsidRPr="00DD6632">
              <w:rPr>
                <w:rStyle w:val="Hyperlink"/>
                <w:noProof/>
              </w:rPr>
              <w:t>2.3</w:t>
            </w:r>
            <w:r w:rsidR="00AC51CE">
              <w:rPr>
                <w:rFonts w:asciiTheme="minorHAnsi" w:eastAsiaTheme="minorEastAsia" w:hAnsiTheme="minorHAnsi" w:cstheme="minorBidi"/>
                <w:bCs w:val="0"/>
                <w:noProof/>
                <w:szCs w:val="22"/>
              </w:rPr>
              <w:tab/>
            </w:r>
            <w:r w:rsidR="00AC51CE" w:rsidRPr="00DD6632">
              <w:rPr>
                <w:rStyle w:val="Hyperlink"/>
                <w:noProof/>
              </w:rPr>
              <w:t>Setting up the SDK - Eclipse</w:t>
            </w:r>
            <w:r w:rsidR="00AC51CE">
              <w:rPr>
                <w:noProof/>
                <w:webHidden/>
              </w:rPr>
              <w:tab/>
            </w:r>
            <w:r w:rsidR="00AC51CE">
              <w:rPr>
                <w:noProof/>
                <w:webHidden/>
              </w:rPr>
              <w:fldChar w:fldCharType="begin"/>
            </w:r>
            <w:r w:rsidR="00AC51CE">
              <w:rPr>
                <w:noProof/>
                <w:webHidden/>
              </w:rPr>
              <w:instrText xml:space="preserve"> PAGEREF _Toc431302901 \h </w:instrText>
            </w:r>
            <w:r w:rsidR="00AC51CE">
              <w:rPr>
                <w:noProof/>
                <w:webHidden/>
              </w:rPr>
            </w:r>
            <w:r w:rsidR="00AC51CE">
              <w:rPr>
                <w:noProof/>
                <w:webHidden/>
              </w:rPr>
              <w:fldChar w:fldCharType="separate"/>
            </w:r>
            <w:r w:rsidR="00AC51CE">
              <w:rPr>
                <w:noProof/>
                <w:webHidden/>
              </w:rPr>
              <w:t>10</w:t>
            </w:r>
            <w:r w:rsidR="00AC51CE">
              <w:rPr>
                <w:noProof/>
                <w:webHidden/>
              </w:rPr>
              <w:fldChar w:fldCharType="end"/>
            </w:r>
          </w:hyperlink>
        </w:p>
        <w:p w14:paraId="00A91B6C" w14:textId="77777777" w:rsidR="00AC51CE" w:rsidRDefault="00FA12F5">
          <w:pPr>
            <w:pStyle w:val="TOC2"/>
            <w:rPr>
              <w:rFonts w:asciiTheme="minorHAnsi" w:eastAsiaTheme="minorEastAsia" w:hAnsiTheme="minorHAnsi" w:cstheme="minorBidi"/>
              <w:bCs w:val="0"/>
              <w:noProof/>
              <w:szCs w:val="22"/>
            </w:rPr>
          </w:pPr>
          <w:hyperlink w:anchor="_Toc431302902" w:history="1">
            <w:r w:rsidR="00AC51CE" w:rsidRPr="00DD6632">
              <w:rPr>
                <w:rStyle w:val="Hyperlink"/>
                <w:noProof/>
              </w:rPr>
              <w:t>2.4</w:t>
            </w:r>
            <w:r w:rsidR="00AC51CE">
              <w:rPr>
                <w:rFonts w:asciiTheme="minorHAnsi" w:eastAsiaTheme="minorEastAsia" w:hAnsiTheme="minorHAnsi" w:cstheme="minorBidi"/>
                <w:bCs w:val="0"/>
                <w:noProof/>
                <w:szCs w:val="22"/>
              </w:rPr>
              <w:tab/>
            </w:r>
            <w:r w:rsidR="00AC51CE" w:rsidRPr="00DD6632">
              <w:rPr>
                <w:rStyle w:val="Hyperlink"/>
                <w:noProof/>
              </w:rPr>
              <w:t>Adding Thyron Extension to project</w:t>
            </w:r>
            <w:r w:rsidR="00AC51CE">
              <w:rPr>
                <w:noProof/>
                <w:webHidden/>
              </w:rPr>
              <w:tab/>
            </w:r>
            <w:r w:rsidR="00AC51CE">
              <w:rPr>
                <w:noProof/>
                <w:webHidden/>
              </w:rPr>
              <w:fldChar w:fldCharType="begin"/>
            </w:r>
            <w:r w:rsidR="00AC51CE">
              <w:rPr>
                <w:noProof/>
                <w:webHidden/>
              </w:rPr>
              <w:instrText xml:space="preserve"> PAGEREF _Toc431302902 \h </w:instrText>
            </w:r>
            <w:r w:rsidR="00AC51CE">
              <w:rPr>
                <w:noProof/>
                <w:webHidden/>
              </w:rPr>
            </w:r>
            <w:r w:rsidR="00AC51CE">
              <w:rPr>
                <w:noProof/>
                <w:webHidden/>
              </w:rPr>
              <w:fldChar w:fldCharType="separate"/>
            </w:r>
            <w:r w:rsidR="00AC51CE">
              <w:rPr>
                <w:noProof/>
                <w:webHidden/>
              </w:rPr>
              <w:t>10</w:t>
            </w:r>
            <w:r w:rsidR="00AC51CE">
              <w:rPr>
                <w:noProof/>
                <w:webHidden/>
              </w:rPr>
              <w:fldChar w:fldCharType="end"/>
            </w:r>
          </w:hyperlink>
        </w:p>
        <w:p w14:paraId="728D9C0E" w14:textId="77777777" w:rsidR="00AC51CE" w:rsidRDefault="00FA12F5">
          <w:pPr>
            <w:pStyle w:val="TOC2"/>
            <w:rPr>
              <w:rFonts w:asciiTheme="minorHAnsi" w:eastAsiaTheme="minorEastAsia" w:hAnsiTheme="minorHAnsi" w:cstheme="minorBidi"/>
              <w:bCs w:val="0"/>
              <w:noProof/>
              <w:szCs w:val="22"/>
            </w:rPr>
          </w:pPr>
          <w:hyperlink w:anchor="_Toc431302903" w:history="1">
            <w:r w:rsidR="00AC51CE" w:rsidRPr="00DD6632">
              <w:rPr>
                <w:rStyle w:val="Hyperlink"/>
                <w:noProof/>
              </w:rPr>
              <w:t>2.5</w:t>
            </w:r>
            <w:r w:rsidR="00AC51CE">
              <w:rPr>
                <w:rFonts w:asciiTheme="minorHAnsi" w:eastAsiaTheme="minorEastAsia" w:hAnsiTheme="minorHAnsi" w:cstheme="minorBidi"/>
                <w:bCs w:val="0"/>
                <w:noProof/>
                <w:szCs w:val="22"/>
              </w:rPr>
              <w:tab/>
            </w:r>
            <w:r w:rsidR="00AC51CE" w:rsidRPr="00DD6632">
              <w:rPr>
                <w:rStyle w:val="Hyperlink"/>
                <w:noProof/>
              </w:rPr>
              <w:t>Adding BBPos Extension to project</w:t>
            </w:r>
            <w:r w:rsidR="00AC51CE">
              <w:rPr>
                <w:noProof/>
                <w:webHidden/>
              </w:rPr>
              <w:tab/>
            </w:r>
            <w:r w:rsidR="00AC51CE">
              <w:rPr>
                <w:noProof/>
                <w:webHidden/>
              </w:rPr>
              <w:fldChar w:fldCharType="begin"/>
            </w:r>
            <w:r w:rsidR="00AC51CE">
              <w:rPr>
                <w:noProof/>
                <w:webHidden/>
              </w:rPr>
              <w:instrText xml:space="preserve"> PAGEREF _Toc431302903 \h </w:instrText>
            </w:r>
            <w:r w:rsidR="00AC51CE">
              <w:rPr>
                <w:noProof/>
                <w:webHidden/>
              </w:rPr>
            </w:r>
            <w:r w:rsidR="00AC51CE">
              <w:rPr>
                <w:noProof/>
                <w:webHidden/>
              </w:rPr>
              <w:fldChar w:fldCharType="separate"/>
            </w:r>
            <w:r w:rsidR="00AC51CE">
              <w:rPr>
                <w:noProof/>
                <w:webHidden/>
              </w:rPr>
              <w:t>10</w:t>
            </w:r>
            <w:r w:rsidR="00AC51CE">
              <w:rPr>
                <w:noProof/>
                <w:webHidden/>
              </w:rPr>
              <w:fldChar w:fldCharType="end"/>
            </w:r>
          </w:hyperlink>
        </w:p>
        <w:p w14:paraId="3DA8AA2A" w14:textId="77777777" w:rsidR="00AC51CE" w:rsidRDefault="00FA12F5">
          <w:pPr>
            <w:pStyle w:val="TOC1"/>
            <w:rPr>
              <w:rFonts w:asciiTheme="minorHAnsi" w:eastAsiaTheme="minorEastAsia" w:hAnsiTheme="minorHAnsi" w:cstheme="minorBidi"/>
              <w:b w:val="0"/>
              <w:bCs w:val="0"/>
              <w:sz w:val="22"/>
              <w:szCs w:val="22"/>
              <w:lang w:val="de-DE"/>
            </w:rPr>
          </w:pPr>
          <w:hyperlink w:anchor="_Toc431302904" w:history="1">
            <w:r w:rsidR="00AC51CE" w:rsidRPr="00DD6632">
              <w:rPr>
                <w:rStyle w:val="Hyperlink"/>
              </w:rPr>
              <w:t>3</w:t>
            </w:r>
            <w:r w:rsidR="00AC51CE">
              <w:rPr>
                <w:rFonts w:asciiTheme="minorHAnsi" w:eastAsiaTheme="minorEastAsia" w:hAnsiTheme="minorHAnsi" w:cstheme="minorBidi"/>
                <w:b w:val="0"/>
                <w:bCs w:val="0"/>
                <w:sz w:val="22"/>
                <w:szCs w:val="22"/>
                <w:lang w:val="de-DE"/>
              </w:rPr>
              <w:tab/>
            </w:r>
            <w:r w:rsidR="00AC51CE" w:rsidRPr="00DD6632">
              <w:rPr>
                <w:rStyle w:val="Hyperlink"/>
              </w:rPr>
              <w:t>SDK Usage</w:t>
            </w:r>
            <w:r w:rsidR="00AC51CE">
              <w:rPr>
                <w:webHidden/>
              </w:rPr>
              <w:tab/>
            </w:r>
            <w:r w:rsidR="00AC51CE">
              <w:rPr>
                <w:webHidden/>
              </w:rPr>
              <w:fldChar w:fldCharType="begin"/>
            </w:r>
            <w:r w:rsidR="00AC51CE">
              <w:rPr>
                <w:webHidden/>
              </w:rPr>
              <w:instrText xml:space="preserve"> PAGEREF _Toc431302904 \h </w:instrText>
            </w:r>
            <w:r w:rsidR="00AC51CE">
              <w:rPr>
                <w:webHidden/>
              </w:rPr>
            </w:r>
            <w:r w:rsidR="00AC51CE">
              <w:rPr>
                <w:webHidden/>
              </w:rPr>
              <w:fldChar w:fldCharType="separate"/>
            </w:r>
            <w:r w:rsidR="00AC51CE">
              <w:rPr>
                <w:webHidden/>
              </w:rPr>
              <w:t>12</w:t>
            </w:r>
            <w:r w:rsidR="00AC51CE">
              <w:rPr>
                <w:webHidden/>
              </w:rPr>
              <w:fldChar w:fldCharType="end"/>
            </w:r>
          </w:hyperlink>
        </w:p>
        <w:p w14:paraId="0A94F3FD" w14:textId="77777777" w:rsidR="00AC51CE" w:rsidRDefault="00FA12F5">
          <w:pPr>
            <w:pStyle w:val="TOC2"/>
            <w:rPr>
              <w:rFonts w:asciiTheme="minorHAnsi" w:eastAsiaTheme="minorEastAsia" w:hAnsiTheme="minorHAnsi" w:cstheme="minorBidi"/>
              <w:bCs w:val="0"/>
              <w:noProof/>
              <w:szCs w:val="22"/>
            </w:rPr>
          </w:pPr>
          <w:hyperlink w:anchor="_Toc431302905" w:history="1">
            <w:r w:rsidR="00AC51CE" w:rsidRPr="00DD6632">
              <w:rPr>
                <w:rStyle w:val="Hyperlink"/>
                <w:rFonts w:eastAsia="ヒラギノ角ゴ Pro W3"/>
                <w:noProof/>
              </w:rPr>
              <w:t>3.1</w:t>
            </w:r>
            <w:r w:rsidR="00AC51CE">
              <w:rPr>
                <w:rFonts w:asciiTheme="minorHAnsi" w:eastAsiaTheme="minorEastAsia" w:hAnsiTheme="minorHAnsi" w:cstheme="minorBidi"/>
                <w:bCs w:val="0"/>
                <w:noProof/>
                <w:szCs w:val="22"/>
              </w:rPr>
              <w:tab/>
            </w:r>
            <w:r w:rsidR="00AC51CE" w:rsidRPr="00DD6632">
              <w:rPr>
                <w:rStyle w:val="Hyperlink"/>
                <w:rFonts w:eastAsia="ヒラギノ角ゴ Pro W3"/>
                <w:noProof/>
              </w:rPr>
              <w:t>Structure</w:t>
            </w:r>
            <w:r w:rsidR="00AC51CE">
              <w:rPr>
                <w:noProof/>
                <w:webHidden/>
              </w:rPr>
              <w:tab/>
            </w:r>
            <w:r w:rsidR="00AC51CE">
              <w:rPr>
                <w:noProof/>
                <w:webHidden/>
              </w:rPr>
              <w:fldChar w:fldCharType="begin"/>
            </w:r>
            <w:r w:rsidR="00AC51CE">
              <w:rPr>
                <w:noProof/>
                <w:webHidden/>
              </w:rPr>
              <w:instrText xml:space="preserve"> PAGEREF _Toc431302905 \h </w:instrText>
            </w:r>
            <w:r w:rsidR="00AC51CE">
              <w:rPr>
                <w:noProof/>
                <w:webHidden/>
              </w:rPr>
            </w:r>
            <w:r w:rsidR="00AC51CE">
              <w:rPr>
                <w:noProof/>
                <w:webHidden/>
              </w:rPr>
              <w:fldChar w:fldCharType="separate"/>
            </w:r>
            <w:r w:rsidR="00AC51CE">
              <w:rPr>
                <w:noProof/>
                <w:webHidden/>
              </w:rPr>
              <w:t>12</w:t>
            </w:r>
            <w:r w:rsidR="00AC51CE">
              <w:rPr>
                <w:noProof/>
                <w:webHidden/>
              </w:rPr>
              <w:fldChar w:fldCharType="end"/>
            </w:r>
          </w:hyperlink>
        </w:p>
        <w:p w14:paraId="0F60E583" w14:textId="77777777" w:rsidR="00AC51CE" w:rsidRDefault="00FA12F5">
          <w:pPr>
            <w:pStyle w:val="TOC2"/>
            <w:rPr>
              <w:rFonts w:asciiTheme="minorHAnsi" w:eastAsiaTheme="minorEastAsia" w:hAnsiTheme="minorHAnsi" w:cstheme="minorBidi"/>
              <w:bCs w:val="0"/>
              <w:noProof/>
              <w:szCs w:val="22"/>
            </w:rPr>
          </w:pPr>
          <w:hyperlink w:anchor="_Toc431302906" w:history="1">
            <w:r w:rsidR="00AC51CE" w:rsidRPr="00DD6632">
              <w:rPr>
                <w:rStyle w:val="Hyperlink"/>
                <w:noProof/>
              </w:rPr>
              <w:t>3.2</w:t>
            </w:r>
            <w:r w:rsidR="00AC51CE">
              <w:rPr>
                <w:rFonts w:asciiTheme="minorHAnsi" w:eastAsiaTheme="minorEastAsia" w:hAnsiTheme="minorHAnsi" w:cstheme="minorBidi"/>
                <w:bCs w:val="0"/>
                <w:noProof/>
                <w:szCs w:val="22"/>
              </w:rPr>
              <w:tab/>
            </w:r>
            <w:r w:rsidR="00AC51CE" w:rsidRPr="00DD6632">
              <w:rPr>
                <w:rStyle w:val="Hyperlink"/>
                <w:noProof/>
              </w:rPr>
              <w:t>Models</w:t>
            </w:r>
            <w:r w:rsidR="00AC51CE">
              <w:rPr>
                <w:noProof/>
                <w:webHidden/>
              </w:rPr>
              <w:tab/>
            </w:r>
            <w:r w:rsidR="00AC51CE">
              <w:rPr>
                <w:noProof/>
                <w:webHidden/>
              </w:rPr>
              <w:fldChar w:fldCharType="begin"/>
            </w:r>
            <w:r w:rsidR="00AC51CE">
              <w:rPr>
                <w:noProof/>
                <w:webHidden/>
              </w:rPr>
              <w:instrText xml:space="preserve"> PAGEREF _Toc431302906 \h </w:instrText>
            </w:r>
            <w:r w:rsidR="00AC51CE">
              <w:rPr>
                <w:noProof/>
                <w:webHidden/>
              </w:rPr>
            </w:r>
            <w:r w:rsidR="00AC51CE">
              <w:rPr>
                <w:noProof/>
                <w:webHidden/>
              </w:rPr>
              <w:fldChar w:fldCharType="separate"/>
            </w:r>
            <w:r w:rsidR="00AC51CE">
              <w:rPr>
                <w:noProof/>
                <w:webHidden/>
              </w:rPr>
              <w:t>12</w:t>
            </w:r>
            <w:r w:rsidR="00AC51CE">
              <w:rPr>
                <w:noProof/>
                <w:webHidden/>
              </w:rPr>
              <w:fldChar w:fldCharType="end"/>
            </w:r>
          </w:hyperlink>
        </w:p>
        <w:p w14:paraId="135199B3" w14:textId="77777777" w:rsidR="00AC51CE" w:rsidRDefault="00FA12F5">
          <w:pPr>
            <w:pStyle w:val="TOC3"/>
            <w:rPr>
              <w:rFonts w:asciiTheme="minorHAnsi" w:eastAsiaTheme="minorEastAsia" w:hAnsiTheme="minorHAnsi" w:cstheme="minorBidi"/>
              <w:noProof/>
              <w:sz w:val="22"/>
              <w:szCs w:val="22"/>
            </w:rPr>
          </w:pPr>
          <w:hyperlink w:anchor="_Toc431302907" w:history="1">
            <w:r w:rsidR="00AC51CE" w:rsidRPr="00DD6632">
              <w:rPr>
                <w:rStyle w:val="Hyperlink"/>
                <w:noProof/>
              </w:rPr>
              <w:t>3.2.1</w:t>
            </w:r>
            <w:r w:rsidR="00AC51CE">
              <w:rPr>
                <w:rFonts w:asciiTheme="minorHAnsi" w:eastAsiaTheme="minorEastAsia" w:hAnsiTheme="minorHAnsi" w:cstheme="minorBidi"/>
                <w:noProof/>
                <w:sz w:val="22"/>
                <w:szCs w:val="22"/>
              </w:rPr>
              <w:tab/>
            </w:r>
            <w:r w:rsidR="00AC51CE" w:rsidRPr="00DD6632">
              <w:rPr>
                <w:rStyle w:val="Hyperlink"/>
                <w:noProof/>
              </w:rPr>
              <w:t>PaymentItem</w:t>
            </w:r>
            <w:r w:rsidR="00AC51CE">
              <w:rPr>
                <w:noProof/>
                <w:webHidden/>
              </w:rPr>
              <w:tab/>
            </w:r>
            <w:r w:rsidR="00AC51CE">
              <w:rPr>
                <w:noProof/>
                <w:webHidden/>
              </w:rPr>
              <w:fldChar w:fldCharType="begin"/>
            </w:r>
            <w:r w:rsidR="00AC51CE">
              <w:rPr>
                <w:noProof/>
                <w:webHidden/>
              </w:rPr>
              <w:instrText xml:space="preserve"> PAGEREF _Toc431302907 \h </w:instrText>
            </w:r>
            <w:r w:rsidR="00AC51CE">
              <w:rPr>
                <w:noProof/>
                <w:webHidden/>
              </w:rPr>
            </w:r>
            <w:r w:rsidR="00AC51CE">
              <w:rPr>
                <w:noProof/>
                <w:webHidden/>
              </w:rPr>
              <w:fldChar w:fldCharType="separate"/>
            </w:r>
            <w:r w:rsidR="00AC51CE">
              <w:rPr>
                <w:noProof/>
                <w:webHidden/>
              </w:rPr>
              <w:t>12</w:t>
            </w:r>
            <w:r w:rsidR="00AC51CE">
              <w:rPr>
                <w:noProof/>
                <w:webHidden/>
              </w:rPr>
              <w:fldChar w:fldCharType="end"/>
            </w:r>
          </w:hyperlink>
        </w:p>
        <w:p w14:paraId="3C8229F7" w14:textId="77777777" w:rsidR="00AC51CE" w:rsidRDefault="00FA12F5">
          <w:pPr>
            <w:pStyle w:val="TOC3"/>
            <w:rPr>
              <w:rFonts w:asciiTheme="minorHAnsi" w:eastAsiaTheme="minorEastAsia" w:hAnsiTheme="minorHAnsi" w:cstheme="minorBidi"/>
              <w:noProof/>
              <w:sz w:val="22"/>
              <w:szCs w:val="22"/>
            </w:rPr>
          </w:pPr>
          <w:hyperlink w:anchor="_Toc431302908" w:history="1">
            <w:r w:rsidR="00AC51CE" w:rsidRPr="00DD6632">
              <w:rPr>
                <w:rStyle w:val="Hyperlink"/>
                <w:noProof/>
              </w:rPr>
              <w:t>3.2.2</w:t>
            </w:r>
            <w:r w:rsidR="00AC51CE">
              <w:rPr>
                <w:rFonts w:asciiTheme="minorHAnsi" w:eastAsiaTheme="minorEastAsia" w:hAnsiTheme="minorHAnsi" w:cstheme="minorBidi"/>
                <w:noProof/>
                <w:sz w:val="22"/>
                <w:szCs w:val="22"/>
              </w:rPr>
              <w:tab/>
            </w:r>
            <w:r w:rsidR="00AC51CE" w:rsidRPr="00DD6632">
              <w:rPr>
                <w:rStyle w:val="Hyperlink"/>
                <w:noProof/>
              </w:rPr>
              <w:t>Payment</w:t>
            </w:r>
            <w:r w:rsidR="00AC51CE">
              <w:rPr>
                <w:noProof/>
                <w:webHidden/>
              </w:rPr>
              <w:tab/>
            </w:r>
            <w:r w:rsidR="00AC51CE">
              <w:rPr>
                <w:noProof/>
                <w:webHidden/>
              </w:rPr>
              <w:fldChar w:fldCharType="begin"/>
            </w:r>
            <w:r w:rsidR="00AC51CE">
              <w:rPr>
                <w:noProof/>
                <w:webHidden/>
              </w:rPr>
              <w:instrText xml:space="preserve"> PAGEREF _Toc431302908 \h </w:instrText>
            </w:r>
            <w:r w:rsidR="00AC51CE">
              <w:rPr>
                <w:noProof/>
                <w:webHidden/>
              </w:rPr>
            </w:r>
            <w:r w:rsidR="00AC51CE">
              <w:rPr>
                <w:noProof/>
                <w:webHidden/>
              </w:rPr>
              <w:fldChar w:fldCharType="separate"/>
            </w:r>
            <w:r w:rsidR="00AC51CE">
              <w:rPr>
                <w:noProof/>
                <w:webHidden/>
              </w:rPr>
              <w:t>13</w:t>
            </w:r>
            <w:r w:rsidR="00AC51CE">
              <w:rPr>
                <w:noProof/>
                <w:webHidden/>
              </w:rPr>
              <w:fldChar w:fldCharType="end"/>
            </w:r>
          </w:hyperlink>
        </w:p>
        <w:p w14:paraId="6890BC93" w14:textId="77777777" w:rsidR="00AC51CE" w:rsidRDefault="00FA12F5">
          <w:pPr>
            <w:pStyle w:val="TOC2"/>
            <w:rPr>
              <w:rFonts w:asciiTheme="minorHAnsi" w:eastAsiaTheme="minorEastAsia" w:hAnsiTheme="minorHAnsi" w:cstheme="minorBidi"/>
              <w:bCs w:val="0"/>
              <w:noProof/>
              <w:szCs w:val="22"/>
            </w:rPr>
          </w:pPr>
          <w:hyperlink w:anchor="_Toc431302909" w:history="1">
            <w:r w:rsidR="00AC51CE" w:rsidRPr="00DD6632">
              <w:rPr>
                <w:rStyle w:val="Hyperlink"/>
                <w:noProof/>
              </w:rPr>
              <w:t>3.3</w:t>
            </w:r>
            <w:r w:rsidR="00AC51CE">
              <w:rPr>
                <w:rFonts w:asciiTheme="minorHAnsi" w:eastAsiaTheme="minorEastAsia" w:hAnsiTheme="minorHAnsi" w:cstheme="minorBidi"/>
                <w:bCs w:val="0"/>
                <w:noProof/>
                <w:szCs w:val="22"/>
              </w:rPr>
              <w:tab/>
            </w:r>
            <w:r w:rsidR="00AC51CE" w:rsidRPr="00DD6632">
              <w:rPr>
                <w:rStyle w:val="Hyperlink"/>
                <w:noProof/>
              </w:rPr>
              <w:t>Enums</w:t>
            </w:r>
            <w:r w:rsidR="00AC51CE">
              <w:rPr>
                <w:noProof/>
                <w:webHidden/>
              </w:rPr>
              <w:tab/>
            </w:r>
            <w:r w:rsidR="00AC51CE">
              <w:rPr>
                <w:noProof/>
                <w:webHidden/>
              </w:rPr>
              <w:fldChar w:fldCharType="begin"/>
            </w:r>
            <w:r w:rsidR="00AC51CE">
              <w:rPr>
                <w:noProof/>
                <w:webHidden/>
              </w:rPr>
              <w:instrText xml:space="preserve"> PAGEREF _Toc431302909 \h </w:instrText>
            </w:r>
            <w:r w:rsidR="00AC51CE">
              <w:rPr>
                <w:noProof/>
                <w:webHidden/>
              </w:rPr>
            </w:r>
            <w:r w:rsidR="00AC51CE">
              <w:rPr>
                <w:noProof/>
                <w:webHidden/>
              </w:rPr>
              <w:fldChar w:fldCharType="separate"/>
            </w:r>
            <w:r w:rsidR="00AC51CE">
              <w:rPr>
                <w:noProof/>
                <w:webHidden/>
              </w:rPr>
              <w:t>14</w:t>
            </w:r>
            <w:r w:rsidR="00AC51CE">
              <w:rPr>
                <w:noProof/>
                <w:webHidden/>
              </w:rPr>
              <w:fldChar w:fldCharType="end"/>
            </w:r>
          </w:hyperlink>
        </w:p>
        <w:p w14:paraId="139F370F" w14:textId="77777777" w:rsidR="00AC51CE" w:rsidRDefault="00FA12F5">
          <w:pPr>
            <w:pStyle w:val="TOC3"/>
            <w:rPr>
              <w:rFonts w:asciiTheme="minorHAnsi" w:eastAsiaTheme="minorEastAsia" w:hAnsiTheme="minorHAnsi" w:cstheme="minorBidi"/>
              <w:noProof/>
              <w:sz w:val="22"/>
              <w:szCs w:val="22"/>
            </w:rPr>
          </w:pPr>
          <w:hyperlink w:anchor="_Toc431302910" w:history="1">
            <w:r w:rsidR="00AC51CE" w:rsidRPr="00DD6632">
              <w:rPr>
                <w:rStyle w:val="Hyperlink"/>
                <w:noProof/>
              </w:rPr>
              <w:t>3.3.1</w:t>
            </w:r>
            <w:r w:rsidR="00AC51CE">
              <w:rPr>
                <w:rFonts w:asciiTheme="minorHAnsi" w:eastAsiaTheme="minorEastAsia" w:hAnsiTheme="minorHAnsi" w:cstheme="minorBidi"/>
                <w:noProof/>
                <w:sz w:val="22"/>
                <w:szCs w:val="22"/>
              </w:rPr>
              <w:tab/>
            </w:r>
            <w:r w:rsidR="00AC51CE" w:rsidRPr="00DD6632">
              <w:rPr>
                <w:rStyle w:val="Hyperlink"/>
                <w:noProof/>
              </w:rPr>
              <w:t>Transaction Type</w:t>
            </w:r>
            <w:r w:rsidR="00AC51CE">
              <w:rPr>
                <w:noProof/>
                <w:webHidden/>
              </w:rPr>
              <w:tab/>
            </w:r>
            <w:r w:rsidR="00AC51CE">
              <w:rPr>
                <w:noProof/>
                <w:webHidden/>
              </w:rPr>
              <w:fldChar w:fldCharType="begin"/>
            </w:r>
            <w:r w:rsidR="00AC51CE">
              <w:rPr>
                <w:noProof/>
                <w:webHidden/>
              </w:rPr>
              <w:instrText xml:space="preserve"> PAGEREF _Toc431302910 \h </w:instrText>
            </w:r>
            <w:r w:rsidR="00AC51CE">
              <w:rPr>
                <w:noProof/>
                <w:webHidden/>
              </w:rPr>
            </w:r>
            <w:r w:rsidR="00AC51CE">
              <w:rPr>
                <w:noProof/>
                <w:webHidden/>
              </w:rPr>
              <w:fldChar w:fldCharType="separate"/>
            </w:r>
            <w:r w:rsidR="00AC51CE">
              <w:rPr>
                <w:noProof/>
                <w:webHidden/>
              </w:rPr>
              <w:t>14</w:t>
            </w:r>
            <w:r w:rsidR="00AC51CE">
              <w:rPr>
                <w:noProof/>
                <w:webHidden/>
              </w:rPr>
              <w:fldChar w:fldCharType="end"/>
            </w:r>
          </w:hyperlink>
        </w:p>
        <w:p w14:paraId="5E100441" w14:textId="77777777" w:rsidR="00AC51CE" w:rsidRDefault="00FA12F5">
          <w:pPr>
            <w:pStyle w:val="TOC3"/>
            <w:rPr>
              <w:rFonts w:asciiTheme="minorHAnsi" w:eastAsiaTheme="minorEastAsia" w:hAnsiTheme="minorHAnsi" w:cstheme="minorBidi"/>
              <w:noProof/>
              <w:sz w:val="22"/>
              <w:szCs w:val="22"/>
            </w:rPr>
          </w:pPr>
          <w:hyperlink w:anchor="_Toc431302911" w:history="1">
            <w:r w:rsidR="00AC51CE" w:rsidRPr="00DD6632">
              <w:rPr>
                <w:rStyle w:val="Hyperlink"/>
                <w:noProof/>
              </w:rPr>
              <w:t>3.3.2</w:t>
            </w:r>
            <w:r w:rsidR="00AC51CE">
              <w:rPr>
                <w:rFonts w:asciiTheme="minorHAnsi" w:eastAsiaTheme="minorEastAsia" w:hAnsiTheme="minorHAnsi" w:cstheme="minorBidi"/>
                <w:noProof/>
                <w:sz w:val="22"/>
                <w:szCs w:val="22"/>
              </w:rPr>
              <w:tab/>
            </w:r>
            <w:r w:rsidR="00AC51CE" w:rsidRPr="00DD6632">
              <w:rPr>
                <w:rStyle w:val="Hyperlink"/>
                <w:noProof/>
              </w:rPr>
              <w:t>Status</w:t>
            </w:r>
            <w:r w:rsidR="00AC51CE">
              <w:rPr>
                <w:noProof/>
                <w:webHidden/>
              </w:rPr>
              <w:tab/>
            </w:r>
            <w:r w:rsidR="00AC51CE">
              <w:rPr>
                <w:noProof/>
                <w:webHidden/>
              </w:rPr>
              <w:fldChar w:fldCharType="begin"/>
            </w:r>
            <w:r w:rsidR="00AC51CE">
              <w:rPr>
                <w:noProof/>
                <w:webHidden/>
              </w:rPr>
              <w:instrText xml:space="preserve"> PAGEREF _Toc431302911 \h </w:instrText>
            </w:r>
            <w:r w:rsidR="00AC51CE">
              <w:rPr>
                <w:noProof/>
                <w:webHidden/>
              </w:rPr>
            </w:r>
            <w:r w:rsidR="00AC51CE">
              <w:rPr>
                <w:noProof/>
                <w:webHidden/>
              </w:rPr>
              <w:fldChar w:fldCharType="separate"/>
            </w:r>
            <w:r w:rsidR="00AC51CE">
              <w:rPr>
                <w:noProof/>
                <w:webHidden/>
              </w:rPr>
              <w:t>15</w:t>
            </w:r>
            <w:r w:rsidR="00AC51CE">
              <w:rPr>
                <w:noProof/>
                <w:webHidden/>
              </w:rPr>
              <w:fldChar w:fldCharType="end"/>
            </w:r>
          </w:hyperlink>
        </w:p>
        <w:p w14:paraId="2780083B" w14:textId="77777777" w:rsidR="00AC51CE" w:rsidRDefault="00FA12F5">
          <w:pPr>
            <w:pStyle w:val="TOC3"/>
            <w:rPr>
              <w:rFonts w:asciiTheme="minorHAnsi" w:eastAsiaTheme="minorEastAsia" w:hAnsiTheme="minorHAnsi" w:cstheme="minorBidi"/>
              <w:noProof/>
              <w:sz w:val="22"/>
              <w:szCs w:val="22"/>
            </w:rPr>
          </w:pPr>
          <w:hyperlink w:anchor="_Toc431302912" w:history="1">
            <w:r w:rsidR="00AC51CE" w:rsidRPr="00DD6632">
              <w:rPr>
                <w:rStyle w:val="Hyperlink"/>
                <w:noProof/>
              </w:rPr>
              <w:t>3.3.3</w:t>
            </w:r>
            <w:r w:rsidR="00AC51CE">
              <w:rPr>
                <w:rFonts w:asciiTheme="minorHAnsi" w:eastAsiaTheme="minorEastAsia" w:hAnsiTheme="minorHAnsi" w:cstheme="minorBidi"/>
                <w:noProof/>
                <w:sz w:val="22"/>
                <w:szCs w:val="22"/>
              </w:rPr>
              <w:tab/>
            </w:r>
            <w:r w:rsidR="00AC51CE" w:rsidRPr="00DD6632">
              <w:rPr>
                <w:rStyle w:val="Hyperlink"/>
                <w:noProof/>
              </w:rPr>
              <w:t>GratuityType</w:t>
            </w:r>
            <w:r w:rsidR="00AC51CE">
              <w:rPr>
                <w:noProof/>
                <w:webHidden/>
              </w:rPr>
              <w:tab/>
            </w:r>
            <w:r w:rsidR="00AC51CE">
              <w:rPr>
                <w:noProof/>
                <w:webHidden/>
              </w:rPr>
              <w:fldChar w:fldCharType="begin"/>
            </w:r>
            <w:r w:rsidR="00AC51CE">
              <w:rPr>
                <w:noProof/>
                <w:webHidden/>
              </w:rPr>
              <w:instrText xml:space="preserve"> PAGEREF _Toc431302912 \h </w:instrText>
            </w:r>
            <w:r w:rsidR="00AC51CE">
              <w:rPr>
                <w:noProof/>
                <w:webHidden/>
              </w:rPr>
            </w:r>
            <w:r w:rsidR="00AC51CE">
              <w:rPr>
                <w:noProof/>
                <w:webHidden/>
              </w:rPr>
              <w:fldChar w:fldCharType="separate"/>
            </w:r>
            <w:r w:rsidR="00AC51CE">
              <w:rPr>
                <w:noProof/>
                <w:webHidden/>
              </w:rPr>
              <w:t>15</w:t>
            </w:r>
            <w:r w:rsidR="00AC51CE">
              <w:rPr>
                <w:noProof/>
                <w:webHidden/>
              </w:rPr>
              <w:fldChar w:fldCharType="end"/>
            </w:r>
          </w:hyperlink>
        </w:p>
        <w:p w14:paraId="75C8985F" w14:textId="77777777" w:rsidR="00AC51CE" w:rsidRDefault="00FA12F5">
          <w:pPr>
            <w:pStyle w:val="TOC2"/>
            <w:rPr>
              <w:rFonts w:asciiTheme="minorHAnsi" w:eastAsiaTheme="minorEastAsia" w:hAnsiTheme="minorHAnsi" w:cstheme="minorBidi"/>
              <w:bCs w:val="0"/>
              <w:noProof/>
              <w:szCs w:val="22"/>
            </w:rPr>
          </w:pPr>
          <w:hyperlink w:anchor="_Toc431302913" w:history="1">
            <w:r w:rsidR="00AC51CE" w:rsidRPr="00DD6632">
              <w:rPr>
                <w:rStyle w:val="Hyperlink"/>
                <w:noProof/>
              </w:rPr>
              <w:t>3.4</w:t>
            </w:r>
            <w:r w:rsidR="00AC51CE">
              <w:rPr>
                <w:rFonts w:asciiTheme="minorHAnsi" w:eastAsiaTheme="minorEastAsia" w:hAnsiTheme="minorHAnsi" w:cstheme="minorBidi"/>
                <w:bCs w:val="0"/>
                <w:noProof/>
                <w:szCs w:val="22"/>
              </w:rPr>
              <w:tab/>
            </w:r>
            <w:r w:rsidR="00AC51CE" w:rsidRPr="00DD6632">
              <w:rPr>
                <w:rStyle w:val="Hyperlink"/>
                <w:noProof/>
              </w:rPr>
              <w:t>Initialization</w:t>
            </w:r>
            <w:r w:rsidR="00AC51CE">
              <w:rPr>
                <w:noProof/>
                <w:webHidden/>
              </w:rPr>
              <w:tab/>
            </w:r>
            <w:r w:rsidR="00AC51CE">
              <w:rPr>
                <w:noProof/>
                <w:webHidden/>
              </w:rPr>
              <w:fldChar w:fldCharType="begin"/>
            </w:r>
            <w:r w:rsidR="00AC51CE">
              <w:rPr>
                <w:noProof/>
                <w:webHidden/>
              </w:rPr>
              <w:instrText xml:space="preserve"> PAGEREF _Toc431302913 \h </w:instrText>
            </w:r>
            <w:r w:rsidR="00AC51CE">
              <w:rPr>
                <w:noProof/>
                <w:webHidden/>
              </w:rPr>
            </w:r>
            <w:r w:rsidR="00AC51CE">
              <w:rPr>
                <w:noProof/>
                <w:webHidden/>
              </w:rPr>
              <w:fldChar w:fldCharType="separate"/>
            </w:r>
            <w:r w:rsidR="00AC51CE">
              <w:rPr>
                <w:noProof/>
                <w:webHidden/>
              </w:rPr>
              <w:t>16</w:t>
            </w:r>
            <w:r w:rsidR="00AC51CE">
              <w:rPr>
                <w:noProof/>
                <w:webHidden/>
              </w:rPr>
              <w:fldChar w:fldCharType="end"/>
            </w:r>
          </w:hyperlink>
        </w:p>
        <w:p w14:paraId="2B8A65A8" w14:textId="77777777" w:rsidR="00AC51CE" w:rsidRDefault="00FA12F5">
          <w:pPr>
            <w:pStyle w:val="TOC2"/>
            <w:rPr>
              <w:rFonts w:asciiTheme="minorHAnsi" w:eastAsiaTheme="minorEastAsia" w:hAnsiTheme="minorHAnsi" w:cstheme="minorBidi"/>
              <w:bCs w:val="0"/>
              <w:noProof/>
              <w:szCs w:val="22"/>
            </w:rPr>
          </w:pPr>
          <w:hyperlink w:anchor="_Toc431302914" w:history="1">
            <w:r w:rsidR="00AC51CE" w:rsidRPr="00DD6632">
              <w:rPr>
                <w:rStyle w:val="Hyperlink"/>
                <w:noProof/>
              </w:rPr>
              <w:t>3.5</w:t>
            </w:r>
            <w:r w:rsidR="00AC51CE">
              <w:rPr>
                <w:rFonts w:asciiTheme="minorHAnsi" w:eastAsiaTheme="minorEastAsia" w:hAnsiTheme="minorHAnsi" w:cstheme="minorBidi"/>
                <w:bCs w:val="0"/>
                <w:noProof/>
                <w:szCs w:val="22"/>
              </w:rPr>
              <w:tab/>
            </w:r>
            <w:r w:rsidR="00AC51CE" w:rsidRPr="00DD6632">
              <w:rPr>
                <w:rStyle w:val="Hyperlink"/>
                <w:noProof/>
              </w:rPr>
              <w:t>Creating new payment</w:t>
            </w:r>
            <w:r w:rsidR="00AC51CE">
              <w:rPr>
                <w:noProof/>
                <w:webHidden/>
              </w:rPr>
              <w:tab/>
            </w:r>
            <w:r w:rsidR="00AC51CE">
              <w:rPr>
                <w:noProof/>
                <w:webHidden/>
              </w:rPr>
              <w:fldChar w:fldCharType="begin"/>
            </w:r>
            <w:r w:rsidR="00AC51CE">
              <w:rPr>
                <w:noProof/>
                <w:webHidden/>
              </w:rPr>
              <w:instrText xml:space="preserve"> PAGEREF _Toc431302914 \h </w:instrText>
            </w:r>
            <w:r w:rsidR="00AC51CE">
              <w:rPr>
                <w:noProof/>
                <w:webHidden/>
              </w:rPr>
            </w:r>
            <w:r w:rsidR="00AC51CE">
              <w:rPr>
                <w:noProof/>
                <w:webHidden/>
              </w:rPr>
              <w:fldChar w:fldCharType="separate"/>
            </w:r>
            <w:r w:rsidR="00AC51CE">
              <w:rPr>
                <w:noProof/>
                <w:webHidden/>
              </w:rPr>
              <w:t>16</w:t>
            </w:r>
            <w:r w:rsidR="00AC51CE">
              <w:rPr>
                <w:noProof/>
                <w:webHidden/>
              </w:rPr>
              <w:fldChar w:fldCharType="end"/>
            </w:r>
          </w:hyperlink>
        </w:p>
        <w:p w14:paraId="776A9C4B" w14:textId="77777777" w:rsidR="00AC51CE" w:rsidRDefault="00FA12F5">
          <w:pPr>
            <w:pStyle w:val="TOC2"/>
            <w:rPr>
              <w:rFonts w:asciiTheme="minorHAnsi" w:eastAsiaTheme="minorEastAsia" w:hAnsiTheme="minorHAnsi" w:cstheme="minorBidi"/>
              <w:bCs w:val="0"/>
              <w:noProof/>
              <w:szCs w:val="22"/>
            </w:rPr>
          </w:pPr>
          <w:hyperlink w:anchor="_Toc431302915" w:history="1">
            <w:r w:rsidR="00AC51CE" w:rsidRPr="00DD6632">
              <w:rPr>
                <w:rStyle w:val="Hyperlink"/>
                <w:noProof/>
              </w:rPr>
              <w:t>3.6</w:t>
            </w:r>
            <w:r w:rsidR="00AC51CE">
              <w:rPr>
                <w:rFonts w:asciiTheme="minorHAnsi" w:eastAsiaTheme="minorEastAsia" w:hAnsiTheme="minorHAnsi" w:cstheme="minorBidi"/>
                <w:bCs w:val="0"/>
                <w:noProof/>
                <w:szCs w:val="22"/>
              </w:rPr>
              <w:tab/>
            </w:r>
            <w:r w:rsidR="00AC51CE" w:rsidRPr="00DD6632">
              <w:rPr>
                <w:rStyle w:val="Hyperlink"/>
                <w:noProof/>
              </w:rPr>
              <w:t>Communicating with backend</w:t>
            </w:r>
            <w:r w:rsidR="00AC51CE">
              <w:rPr>
                <w:noProof/>
                <w:webHidden/>
              </w:rPr>
              <w:tab/>
            </w:r>
            <w:r w:rsidR="00AC51CE">
              <w:rPr>
                <w:noProof/>
                <w:webHidden/>
              </w:rPr>
              <w:fldChar w:fldCharType="begin"/>
            </w:r>
            <w:r w:rsidR="00AC51CE">
              <w:rPr>
                <w:noProof/>
                <w:webHidden/>
              </w:rPr>
              <w:instrText xml:space="preserve"> PAGEREF _Toc431302915 \h </w:instrText>
            </w:r>
            <w:r w:rsidR="00AC51CE">
              <w:rPr>
                <w:noProof/>
                <w:webHidden/>
              </w:rPr>
            </w:r>
            <w:r w:rsidR="00AC51CE">
              <w:rPr>
                <w:noProof/>
                <w:webHidden/>
              </w:rPr>
              <w:fldChar w:fldCharType="separate"/>
            </w:r>
            <w:r w:rsidR="00AC51CE">
              <w:rPr>
                <w:noProof/>
                <w:webHidden/>
              </w:rPr>
              <w:t>17</w:t>
            </w:r>
            <w:r w:rsidR="00AC51CE">
              <w:rPr>
                <w:noProof/>
                <w:webHidden/>
              </w:rPr>
              <w:fldChar w:fldCharType="end"/>
            </w:r>
          </w:hyperlink>
        </w:p>
        <w:p w14:paraId="4FFAE746" w14:textId="77777777" w:rsidR="00AC51CE" w:rsidRDefault="00FA12F5">
          <w:pPr>
            <w:pStyle w:val="TOC3"/>
            <w:rPr>
              <w:rFonts w:asciiTheme="minorHAnsi" w:eastAsiaTheme="minorEastAsia" w:hAnsiTheme="minorHAnsi" w:cstheme="minorBidi"/>
              <w:noProof/>
              <w:sz w:val="22"/>
              <w:szCs w:val="22"/>
            </w:rPr>
          </w:pPr>
          <w:hyperlink w:anchor="_Toc431302916" w:history="1">
            <w:r w:rsidR="00AC51CE" w:rsidRPr="00DD6632">
              <w:rPr>
                <w:rStyle w:val="Hyperlink"/>
                <w:noProof/>
              </w:rPr>
              <w:t>3.6.1</w:t>
            </w:r>
            <w:r w:rsidR="00AC51CE">
              <w:rPr>
                <w:rFonts w:asciiTheme="minorHAnsi" w:eastAsiaTheme="minorEastAsia" w:hAnsiTheme="minorHAnsi" w:cstheme="minorBidi"/>
                <w:noProof/>
                <w:sz w:val="22"/>
                <w:szCs w:val="22"/>
              </w:rPr>
              <w:tab/>
            </w:r>
            <w:r w:rsidR="00AC51CE" w:rsidRPr="00DD6632">
              <w:rPr>
                <w:rStyle w:val="Hyperlink"/>
                <w:noProof/>
              </w:rPr>
              <w:t>Merchant authentication</w:t>
            </w:r>
            <w:r w:rsidR="00AC51CE">
              <w:rPr>
                <w:noProof/>
                <w:webHidden/>
              </w:rPr>
              <w:tab/>
            </w:r>
            <w:r w:rsidR="00AC51CE">
              <w:rPr>
                <w:noProof/>
                <w:webHidden/>
              </w:rPr>
              <w:fldChar w:fldCharType="begin"/>
            </w:r>
            <w:r w:rsidR="00AC51CE">
              <w:rPr>
                <w:noProof/>
                <w:webHidden/>
              </w:rPr>
              <w:instrText xml:space="preserve"> PAGEREF _Toc431302916 \h </w:instrText>
            </w:r>
            <w:r w:rsidR="00AC51CE">
              <w:rPr>
                <w:noProof/>
                <w:webHidden/>
              </w:rPr>
            </w:r>
            <w:r w:rsidR="00AC51CE">
              <w:rPr>
                <w:noProof/>
                <w:webHidden/>
              </w:rPr>
              <w:fldChar w:fldCharType="separate"/>
            </w:r>
            <w:r w:rsidR="00AC51CE">
              <w:rPr>
                <w:noProof/>
                <w:webHidden/>
              </w:rPr>
              <w:t>18</w:t>
            </w:r>
            <w:r w:rsidR="00AC51CE">
              <w:rPr>
                <w:noProof/>
                <w:webHidden/>
              </w:rPr>
              <w:fldChar w:fldCharType="end"/>
            </w:r>
          </w:hyperlink>
        </w:p>
        <w:p w14:paraId="67875659" w14:textId="77777777" w:rsidR="00AC51CE" w:rsidRDefault="00FA12F5">
          <w:pPr>
            <w:pStyle w:val="TOC3"/>
            <w:rPr>
              <w:rFonts w:asciiTheme="minorHAnsi" w:eastAsiaTheme="minorEastAsia" w:hAnsiTheme="minorHAnsi" w:cstheme="minorBidi"/>
              <w:noProof/>
              <w:sz w:val="22"/>
              <w:szCs w:val="22"/>
            </w:rPr>
          </w:pPr>
          <w:hyperlink w:anchor="_Toc431302917" w:history="1">
            <w:r w:rsidR="00AC51CE" w:rsidRPr="00DD6632">
              <w:rPr>
                <w:rStyle w:val="Hyperlink"/>
                <w:noProof/>
              </w:rPr>
              <w:t>3.6.2</w:t>
            </w:r>
            <w:r w:rsidR="00AC51CE">
              <w:rPr>
                <w:rFonts w:asciiTheme="minorHAnsi" w:eastAsiaTheme="minorEastAsia" w:hAnsiTheme="minorHAnsi" w:cstheme="minorBidi"/>
                <w:noProof/>
                <w:sz w:val="22"/>
                <w:szCs w:val="22"/>
              </w:rPr>
              <w:tab/>
            </w:r>
            <w:r w:rsidR="00AC51CE" w:rsidRPr="00DD6632">
              <w:rPr>
                <w:rStyle w:val="Hyperlink"/>
                <w:noProof/>
              </w:rPr>
              <w:t>Sending new payment</w:t>
            </w:r>
            <w:r w:rsidR="00AC51CE">
              <w:rPr>
                <w:noProof/>
                <w:webHidden/>
              </w:rPr>
              <w:tab/>
            </w:r>
            <w:r w:rsidR="00AC51CE">
              <w:rPr>
                <w:noProof/>
                <w:webHidden/>
              </w:rPr>
              <w:fldChar w:fldCharType="begin"/>
            </w:r>
            <w:r w:rsidR="00AC51CE">
              <w:rPr>
                <w:noProof/>
                <w:webHidden/>
              </w:rPr>
              <w:instrText xml:space="preserve"> PAGEREF _Toc431302917 \h </w:instrText>
            </w:r>
            <w:r w:rsidR="00AC51CE">
              <w:rPr>
                <w:noProof/>
                <w:webHidden/>
              </w:rPr>
            </w:r>
            <w:r w:rsidR="00AC51CE">
              <w:rPr>
                <w:noProof/>
                <w:webHidden/>
              </w:rPr>
              <w:fldChar w:fldCharType="separate"/>
            </w:r>
            <w:r w:rsidR="00AC51CE">
              <w:rPr>
                <w:noProof/>
                <w:webHidden/>
              </w:rPr>
              <w:t>18</w:t>
            </w:r>
            <w:r w:rsidR="00AC51CE">
              <w:rPr>
                <w:noProof/>
                <w:webHidden/>
              </w:rPr>
              <w:fldChar w:fldCharType="end"/>
            </w:r>
          </w:hyperlink>
        </w:p>
        <w:p w14:paraId="4E088014" w14:textId="77777777" w:rsidR="00AC51CE" w:rsidRDefault="00FA12F5">
          <w:pPr>
            <w:pStyle w:val="TOC3"/>
            <w:rPr>
              <w:rFonts w:asciiTheme="minorHAnsi" w:eastAsiaTheme="minorEastAsia" w:hAnsiTheme="minorHAnsi" w:cstheme="minorBidi"/>
              <w:noProof/>
              <w:sz w:val="22"/>
              <w:szCs w:val="22"/>
            </w:rPr>
          </w:pPr>
          <w:hyperlink w:anchor="_Toc431302918" w:history="1">
            <w:r w:rsidR="00AC51CE" w:rsidRPr="00DD6632">
              <w:rPr>
                <w:rStyle w:val="Hyperlink"/>
                <w:noProof/>
              </w:rPr>
              <w:t>3.6.3</w:t>
            </w:r>
            <w:r w:rsidR="00AC51CE">
              <w:rPr>
                <w:rFonts w:asciiTheme="minorHAnsi" w:eastAsiaTheme="minorEastAsia" w:hAnsiTheme="minorHAnsi" w:cstheme="minorBidi"/>
                <w:noProof/>
                <w:sz w:val="22"/>
                <w:szCs w:val="22"/>
              </w:rPr>
              <w:tab/>
            </w:r>
            <w:r w:rsidR="00AC51CE" w:rsidRPr="00DD6632">
              <w:rPr>
                <w:rStyle w:val="Hyperlink"/>
                <w:noProof/>
              </w:rPr>
              <w:t>Sending receipt</w:t>
            </w:r>
            <w:r w:rsidR="00AC51CE">
              <w:rPr>
                <w:noProof/>
                <w:webHidden/>
              </w:rPr>
              <w:tab/>
            </w:r>
            <w:r w:rsidR="00AC51CE">
              <w:rPr>
                <w:noProof/>
                <w:webHidden/>
              </w:rPr>
              <w:fldChar w:fldCharType="begin"/>
            </w:r>
            <w:r w:rsidR="00AC51CE">
              <w:rPr>
                <w:noProof/>
                <w:webHidden/>
              </w:rPr>
              <w:instrText xml:space="preserve"> PAGEREF _Toc431302918 \h </w:instrText>
            </w:r>
            <w:r w:rsidR="00AC51CE">
              <w:rPr>
                <w:noProof/>
                <w:webHidden/>
              </w:rPr>
            </w:r>
            <w:r w:rsidR="00AC51CE">
              <w:rPr>
                <w:noProof/>
                <w:webHidden/>
              </w:rPr>
              <w:fldChar w:fldCharType="separate"/>
            </w:r>
            <w:r w:rsidR="00AC51CE">
              <w:rPr>
                <w:noProof/>
                <w:webHidden/>
              </w:rPr>
              <w:t>19</w:t>
            </w:r>
            <w:r w:rsidR="00AC51CE">
              <w:rPr>
                <w:noProof/>
                <w:webHidden/>
              </w:rPr>
              <w:fldChar w:fldCharType="end"/>
            </w:r>
          </w:hyperlink>
        </w:p>
        <w:p w14:paraId="372660C0" w14:textId="77777777" w:rsidR="00AC51CE" w:rsidRDefault="00FA12F5">
          <w:pPr>
            <w:pStyle w:val="TOC3"/>
            <w:rPr>
              <w:rFonts w:asciiTheme="minorHAnsi" w:eastAsiaTheme="minorEastAsia" w:hAnsiTheme="minorHAnsi" w:cstheme="minorBidi"/>
              <w:noProof/>
              <w:sz w:val="22"/>
              <w:szCs w:val="22"/>
            </w:rPr>
          </w:pPr>
          <w:hyperlink w:anchor="_Toc431302919" w:history="1">
            <w:r w:rsidR="00AC51CE" w:rsidRPr="00DD6632">
              <w:rPr>
                <w:rStyle w:val="Hyperlink"/>
                <w:noProof/>
              </w:rPr>
              <w:t>3.6.4</w:t>
            </w:r>
            <w:r w:rsidR="00AC51CE">
              <w:rPr>
                <w:rFonts w:asciiTheme="minorHAnsi" w:eastAsiaTheme="minorEastAsia" w:hAnsiTheme="minorHAnsi" w:cstheme="minorBidi"/>
                <w:noProof/>
                <w:sz w:val="22"/>
                <w:szCs w:val="22"/>
              </w:rPr>
              <w:tab/>
            </w:r>
            <w:r w:rsidR="00AC51CE" w:rsidRPr="00DD6632">
              <w:rPr>
                <w:rStyle w:val="Hyperlink"/>
                <w:noProof/>
              </w:rPr>
              <w:t>Getting list of payments</w:t>
            </w:r>
            <w:r w:rsidR="00AC51CE">
              <w:rPr>
                <w:noProof/>
                <w:webHidden/>
              </w:rPr>
              <w:tab/>
            </w:r>
            <w:r w:rsidR="00AC51CE">
              <w:rPr>
                <w:noProof/>
                <w:webHidden/>
              </w:rPr>
              <w:fldChar w:fldCharType="begin"/>
            </w:r>
            <w:r w:rsidR="00AC51CE">
              <w:rPr>
                <w:noProof/>
                <w:webHidden/>
              </w:rPr>
              <w:instrText xml:space="preserve"> PAGEREF _Toc431302919 \h </w:instrText>
            </w:r>
            <w:r w:rsidR="00AC51CE">
              <w:rPr>
                <w:noProof/>
                <w:webHidden/>
              </w:rPr>
            </w:r>
            <w:r w:rsidR="00AC51CE">
              <w:rPr>
                <w:noProof/>
                <w:webHidden/>
              </w:rPr>
              <w:fldChar w:fldCharType="separate"/>
            </w:r>
            <w:r w:rsidR="00AC51CE">
              <w:rPr>
                <w:noProof/>
                <w:webHidden/>
              </w:rPr>
              <w:t>20</w:t>
            </w:r>
            <w:r w:rsidR="00AC51CE">
              <w:rPr>
                <w:noProof/>
                <w:webHidden/>
              </w:rPr>
              <w:fldChar w:fldCharType="end"/>
            </w:r>
          </w:hyperlink>
        </w:p>
        <w:p w14:paraId="565A654A" w14:textId="77777777" w:rsidR="00AC51CE" w:rsidRDefault="00FA12F5">
          <w:pPr>
            <w:pStyle w:val="TOC3"/>
            <w:rPr>
              <w:rFonts w:asciiTheme="minorHAnsi" w:eastAsiaTheme="minorEastAsia" w:hAnsiTheme="minorHAnsi" w:cstheme="minorBidi"/>
              <w:noProof/>
              <w:sz w:val="22"/>
              <w:szCs w:val="22"/>
            </w:rPr>
          </w:pPr>
          <w:hyperlink w:anchor="_Toc431302920" w:history="1">
            <w:r w:rsidR="00AC51CE" w:rsidRPr="00DD6632">
              <w:rPr>
                <w:rStyle w:val="Hyperlink"/>
                <w:noProof/>
              </w:rPr>
              <w:t>3.6.5</w:t>
            </w:r>
            <w:r w:rsidR="00AC51CE">
              <w:rPr>
                <w:rFonts w:asciiTheme="minorHAnsi" w:eastAsiaTheme="minorEastAsia" w:hAnsiTheme="minorHAnsi" w:cstheme="minorBidi"/>
                <w:noProof/>
                <w:sz w:val="22"/>
                <w:szCs w:val="22"/>
              </w:rPr>
              <w:tab/>
            </w:r>
            <w:r w:rsidR="00AC51CE" w:rsidRPr="00DD6632">
              <w:rPr>
                <w:rStyle w:val="Hyperlink"/>
                <w:noProof/>
              </w:rPr>
              <w:t>Searching for payments</w:t>
            </w:r>
            <w:r w:rsidR="00AC51CE">
              <w:rPr>
                <w:noProof/>
                <w:webHidden/>
              </w:rPr>
              <w:tab/>
            </w:r>
            <w:r w:rsidR="00AC51CE">
              <w:rPr>
                <w:noProof/>
                <w:webHidden/>
              </w:rPr>
              <w:fldChar w:fldCharType="begin"/>
            </w:r>
            <w:r w:rsidR="00AC51CE">
              <w:rPr>
                <w:noProof/>
                <w:webHidden/>
              </w:rPr>
              <w:instrText xml:space="preserve"> PAGEREF _Toc431302920 \h </w:instrText>
            </w:r>
            <w:r w:rsidR="00AC51CE">
              <w:rPr>
                <w:noProof/>
                <w:webHidden/>
              </w:rPr>
            </w:r>
            <w:r w:rsidR="00AC51CE">
              <w:rPr>
                <w:noProof/>
                <w:webHidden/>
              </w:rPr>
              <w:fldChar w:fldCharType="separate"/>
            </w:r>
            <w:r w:rsidR="00AC51CE">
              <w:rPr>
                <w:noProof/>
                <w:webHidden/>
              </w:rPr>
              <w:t>20</w:t>
            </w:r>
            <w:r w:rsidR="00AC51CE">
              <w:rPr>
                <w:noProof/>
                <w:webHidden/>
              </w:rPr>
              <w:fldChar w:fldCharType="end"/>
            </w:r>
          </w:hyperlink>
        </w:p>
        <w:p w14:paraId="64ECA2EB" w14:textId="77777777" w:rsidR="00AC51CE" w:rsidRDefault="00FA12F5">
          <w:pPr>
            <w:pStyle w:val="TOC3"/>
            <w:rPr>
              <w:rFonts w:asciiTheme="minorHAnsi" w:eastAsiaTheme="minorEastAsia" w:hAnsiTheme="minorHAnsi" w:cstheme="minorBidi"/>
              <w:noProof/>
              <w:sz w:val="22"/>
              <w:szCs w:val="22"/>
            </w:rPr>
          </w:pPr>
          <w:hyperlink w:anchor="_Toc431302921" w:history="1">
            <w:r w:rsidR="00AC51CE" w:rsidRPr="00DD6632">
              <w:rPr>
                <w:rStyle w:val="Hyperlink"/>
                <w:noProof/>
              </w:rPr>
              <w:t>3.6.6</w:t>
            </w:r>
            <w:r w:rsidR="00AC51CE">
              <w:rPr>
                <w:rFonts w:asciiTheme="minorHAnsi" w:eastAsiaTheme="minorEastAsia" w:hAnsiTheme="minorHAnsi" w:cstheme="minorBidi"/>
                <w:noProof/>
                <w:sz w:val="22"/>
                <w:szCs w:val="22"/>
              </w:rPr>
              <w:tab/>
            </w:r>
            <w:r w:rsidR="00AC51CE" w:rsidRPr="00DD6632">
              <w:rPr>
                <w:rStyle w:val="Hyperlink"/>
                <w:noProof/>
              </w:rPr>
              <w:t>Refunding payment</w:t>
            </w:r>
            <w:r w:rsidR="00AC51CE">
              <w:rPr>
                <w:noProof/>
                <w:webHidden/>
              </w:rPr>
              <w:tab/>
            </w:r>
            <w:r w:rsidR="00AC51CE">
              <w:rPr>
                <w:noProof/>
                <w:webHidden/>
              </w:rPr>
              <w:fldChar w:fldCharType="begin"/>
            </w:r>
            <w:r w:rsidR="00AC51CE">
              <w:rPr>
                <w:noProof/>
                <w:webHidden/>
              </w:rPr>
              <w:instrText xml:space="preserve"> PAGEREF _Toc431302921 \h </w:instrText>
            </w:r>
            <w:r w:rsidR="00AC51CE">
              <w:rPr>
                <w:noProof/>
                <w:webHidden/>
              </w:rPr>
            </w:r>
            <w:r w:rsidR="00AC51CE">
              <w:rPr>
                <w:noProof/>
                <w:webHidden/>
              </w:rPr>
              <w:fldChar w:fldCharType="separate"/>
            </w:r>
            <w:r w:rsidR="00AC51CE">
              <w:rPr>
                <w:noProof/>
                <w:webHidden/>
              </w:rPr>
              <w:t>21</w:t>
            </w:r>
            <w:r w:rsidR="00AC51CE">
              <w:rPr>
                <w:noProof/>
                <w:webHidden/>
              </w:rPr>
              <w:fldChar w:fldCharType="end"/>
            </w:r>
          </w:hyperlink>
        </w:p>
        <w:p w14:paraId="653305CF" w14:textId="77777777" w:rsidR="00AC51CE" w:rsidRDefault="00FA12F5">
          <w:pPr>
            <w:pStyle w:val="TOC3"/>
            <w:rPr>
              <w:rFonts w:asciiTheme="minorHAnsi" w:eastAsiaTheme="minorEastAsia" w:hAnsiTheme="minorHAnsi" w:cstheme="minorBidi"/>
              <w:noProof/>
              <w:sz w:val="22"/>
              <w:szCs w:val="22"/>
            </w:rPr>
          </w:pPr>
          <w:hyperlink w:anchor="_Toc431302922" w:history="1">
            <w:r w:rsidR="00AC51CE" w:rsidRPr="00DD6632">
              <w:rPr>
                <w:rStyle w:val="Hyperlink"/>
                <w:noProof/>
              </w:rPr>
              <w:t>3.6.7</w:t>
            </w:r>
            <w:r w:rsidR="00AC51CE">
              <w:rPr>
                <w:rFonts w:asciiTheme="minorHAnsi" w:eastAsiaTheme="minorEastAsia" w:hAnsiTheme="minorHAnsi" w:cstheme="minorBidi"/>
                <w:noProof/>
                <w:sz w:val="22"/>
                <w:szCs w:val="22"/>
              </w:rPr>
              <w:tab/>
            </w:r>
            <w:r w:rsidR="00AC51CE" w:rsidRPr="00DD6632">
              <w:rPr>
                <w:rStyle w:val="Hyperlink"/>
                <w:noProof/>
              </w:rPr>
              <w:t>Getting single payment</w:t>
            </w:r>
            <w:r w:rsidR="00AC51CE">
              <w:rPr>
                <w:noProof/>
                <w:webHidden/>
              </w:rPr>
              <w:tab/>
            </w:r>
            <w:r w:rsidR="00AC51CE">
              <w:rPr>
                <w:noProof/>
                <w:webHidden/>
              </w:rPr>
              <w:fldChar w:fldCharType="begin"/>
            </w:r>
            <w:r w:rsidR="00AC51CE">
              <w:rPr>
                <w:noProof/>
                <w:webHidden/>
              </w:rPr>
              <w:instrText xml:space="preserve"> PAGEREF _Toc431302922 \h </w:instrText>
            </w:r>
            <w:r w:rsidR="00AC51CE">
              <w:rPr>
                <w:noProof/>
                <w:webHidden/>
              </w:rPr>
            </w:r>
            <w:r w:rsidR="00AC51CE">
              <w:rPr>
                <w:noProof/>
                <w:webHidden/>
              </w:rPr>
              <w:fldChar w:fldCharType="separate"/>
            </w:r>
            <w:r w:rsidR="00AC51CE">
              <w:rPr>
                <w:noProof/>
                <w:webHidden/>
              </w:rPr>
              <w:t>21</w:t>
            </w:r>
            <w:r w:rsidR="00AC51CE">
              <w:rPr>
                <w:noProof/>
                <w:webHidden/>
              </w:rPr>
              <w:fldChar w:fldCharType="end"/>
            </w:r>
          </w:hyperlink>
        </w:p>
        <w:p w14:paraId="7172BA60" w14:textId="77777777" w:rsidR="00AC51CE" w:rsidRDefault="00FA12F5">
          <w:pPr>
            <w:pStyle w:val="TOC3"/>
            <w:rPr>
              <w:rFonts w:asciiTheme="minorHAnsi" w:eastAsiaTheme="minorEastAsia" w:hAnsiTheme="minorHAnsi" w:cstheme="minorBidi"/>
              <w:noProof/>
              <w:sz w:val="22"/>
              <w:szCs w:val="22"/>
            </w:rPr>
          </w:pPr>
          <w:hyperlink w:anchor="_Toc431302923" w:history="1">
            <w:r w:rsidR="00AC51CE" w:rsidRPr="00DD6632">
              <w:rPr>
                <w:rStyle w:val="Hyperlink"/>
                <w:noProof/>
              </w:rPr>
              <w:t>3.6.8</w:t>
            </w:r>
            <w:r w:rsidR="00AC51CE">
              <w:rPr>
                <w:rFonts w:asciiTheme="minorHAnsi" w:eastAsiaTheme="minorEastAsia" w:hAnsiTheme="minorHAnsi" w:cstheme="minorBidi"/>
                <w:noProof/>
                <w:sz w:val="22"/>
                <w:szCs w:val="22"/>
              </w:rPr>
              <w:tab/>
            </w:r>
            <w:r w:rsidR="00AC51CE" w:rsidRPr="00DD6632">
              <w:rPr>
                <w:rStyle w:val="Hyperlink"/>
                <w:noProof/>
              </w:rPr>
              <w:t>Preauthorizing payment</w:t>
            </w:r>
            <w:r w:rsidR="00AC51CE">
              <w:rPr>
                <w:noProof/>
                <w:webHidden/>
              </w:rPr>
              <w:tab/>
            </w:r>
            <w:r w:rsidR="00AC51CE">
              <w:rPr>
                <w:noProof/>
                <w:webHidden/>
              </w:rPr>
              <w:fldChar w:fldCharType="begin"/>
            </w:r>
            <w:r w:rsidR="00AC51CE">
              <w:rPr>
                <w:noProof/>
                <w:webHidden/>
              </w:rPr>
              <w:instrText xml:space="preserve"> PAGEREF _Toc431302923 \h </w:instrText>
            </w:r>
            <w:r w:rsidR="00AC51CE">
              <w:rPr>
                <w:noProof/>
                <w:webHidden/>
              </w:rPr>
            </w:r>
            <w:r w:rsidR="00AC51CE">
              <w:rPr>
                <w:noProof/>
                <w:webHidden/>
              </w:rPr>
              <w:fldChar w:fldCharType="separate"/>
            </w:r>
            <w:r w:rsidR="00AC51CE">
              <w:rPr>
                <w:noProof/>
                <w:webHidden/>
              </w:rPr>
              <w:t>22</w:t>
            </w:r>
            <w:r w:rsidR="00AC51CE">
              <w:rPr>
                <w:noProof/>
                <w:webHidden/>
              </w:rPr>
              <w:fldChar w:fldCharType="end"/>
            </w:r>
          </w:hyperlink>
        </w:p>
        <w:p w14:paraId="5964EF75" w14:textId="77777777" w:rsidR="00AC51CE" w:rsidRDefault="00FA12F5">
          <w:pPr>
            <w:pStyle w:val="TOC3"/>
            <w:rPr>
              <w:rFonts w:asciiTheme="minorHAnsi" w:eastAsiaTheme="minorEastAsia" w:hAnsiTheme="minorHAnsi" w:cstheme="minorBidi"/>
              <w:noProof/>
              <w:sz w:val="22"/>
              <w:szCs w:val="22"/>
            </w:rPr>
          </w:pPr>
          <w:hyperlink w:anchor="_Toc431302924" w:history="1">
            <w:r w:rsidR="00AC51CE" w:rsidRPr="00DD6632">
              <w:rPr>
                <w:rStyle w:val="Hyperlink"/>
                <w:noProof/>
              </w:rPr>
              <w:t>3.6.9</w:t>
            </w:r>
            <w:r w:rsidR="00AC51CE">
              <w:rPr>
                <w:rFonts w:asciiTheme="minorHAnsi" w:eastAsiaTheme="minorEastAsia" w:hAnsiTheme="minorHAnsi" w:cstheme="minorBidi"/>
                <w:noProof/>
                <w:sz w:val="22"/>
                <w:szCs w:val="22"/>
              </w:rPr>
              <w:tab/>
            </w:r>
            <w:r w:rsidR="00AC51CE" w:rsidRPr="00DD6632">
              <w:rPr>
                <w:rStyle w:val="Hyperlink"/>
                <w:noProof/>
              </w:rPr>
              <w:t>Multi-currency</w:t>
            </w:r>
            <w:r w:rsidR="00AC51CE">
              <w:rPr>
                <w:noProof/>
                <w:webHidden/>
              </w:rPr>
              <w:tab/>
            </w:r>
            <w:r w:rsidR="00AC51CE">
              <w:rPr>
                <w:noProof/>
                <w:webHidden/>
              </w:rPr>
              <w:fldChar w:fldCharType="begin"/>
            </w:r>
            <w:r w:rsidR="00AC51CE">
              <w:rPr>
                <w:noProof/>
                <w:webHidden/>
              </w:rPr>
              <w:instrText xml:space="preserve"> PAGEREF _Toc431302924 \h </w:instrText>
            </w:r>
            <w:r w:rsidR="00AC51CE">
              <w:rPr>
                <w:noProof/>
                <w:webHidden/>
              </w:rPr>
            </w:r>
            <w:r w:rsidR="00AC51CE">
              <w:rPr>
                <w:noProof/>
                <w:webHidden/>
              </w:rPr>
              <w:fldChar w:fldCharType="separate"/>
            </w:r>
            <w:r w:rsidR="00AC51CE">
              <w:rPr>
                <w:noProof/>
                <w:webHidden/>
              </w:rPr>
              <w:t>22</w:t>
            </w:r>
            <w:r w:rsidR="00AC51CE">
              <w:rPr>
                <w:noProof/>
                <w:webHidden/>
              </w:rPr>
              <w:fldChar w:fldCharType="end"/>
            </w:r>
          </w:hyperlink>
        </w:p>
        <w:p w14:paraId="10433BA4" w14:textId="77777777" w:rsidR="00AC51CE" w:rsidRDefault="00FA12F5">
          <w:pPr>
            <w:pStyle w:val="TOC3"/>
            <w:rPr>
              <w:rFonts w:asciiTheme="minorHAnsi" w:eastAsiaTheme="minorEastAsia" w:hAnsiTheme="minorHAnsi" w:cstheme="minorBidi"/>
              <w:noProof/>
              <w:sz w:val="22"/>
              <w:szCs w:val="22"/>
            </w:rPr>
          </w:pPr>
          <w:hyperlink w:anchor="_Toc431302925" w:history="1">
            <w:r w:rsidR="00AC51CE" w:rsidRPr="00DD6632">
              <w:rPr>
                <w:rStyle w:val="Hyperlink"/>
                <w:noProof/>
              </w:rPr>
              <w:t>3.6.10</w:t>
            </w:r>
            <w:r w:rsidR="00AC51CE">
              <w:rPr>
                <w:rFonts w:asciiTheme="minorHAnsi" w:eastAsiaTheme="minorEastAsia" w:hAnsiTheme="minorHAnsi" w:cstheme="minorBidi"/>
                <w:noProof/>
                <w:sz w:val="22"/>
                <w:szCs w:val="22"/>
              </w:rPr>
              <w:tab/>
            </w:r>
            <w:r w:rsidR="00AC51CE" w:rsidRPr="00DD6632">
              <w:rPr>
                <w:rStyle w:val="Hyperlink"/>
                <w:noProof/>
              </w:rPr>
              <w:t>Capturing the payment</w:t>
            </w:r>
            <w:r w:rsidR="00AC51CE">
              <w:rPr>
                <w:noProof/>
                <w:webHidden/>
              </w:rPr>
              <w:tab/>
            </w:r>
            <w:r w:rsidR="00AC51CE">
              <w:rPr>
                <w:noProof/>
                <w:webHidden/>
              </w:rPr>
              <w:fldChar w:fldCharType="begin"/>
            </w:r>
            <w:r w:rsidR="00AC51CE">
              <w:rPr>
                <w:noProof/>
                <w:webHidden/>
              </w:rPr>
              <w:instrText xml:space="preserve"> PAGEREF _Toc431302925 \h </w:instrText>
            </w:r>
            <w:r w:rsidR="00AC51CE">
              <w:rPr>
                <w:noProof/>
                <w:webHidden/>
              </w:rPr>
            </w:r>
            <w:r w:rsidR="00AC51CE">
              <w:rPr>
                <w:noProof/>
                <w:webHidden/>
              </w:rPr>
              <w:fldChar w:fldCharType="separate"/>
            </w:r>
            <w:r w:rsidR="00AC51CE">
              <w:rPr>
                <w:noProof/>
                <w:webHidden/>
              </w:rPr>
              <w:t>22</w:t>
            </w:r>
            <w:r w:rsidR="00AC51CE">
              <w:rPr>
                <w:noProof/>
                <w:webHidden/>
              </w:rPr>
              <w:fldChar w:fldCharType="end"/>
            </w:r>
          </w:hyperlink>
        </w:p>
        <w:p w14:paraId="7E53B7C6" w14:textId="77777777" w:rsidR="00AC51CE" w:rsidRDefault="00FA12F5">
          <w:pPr>
            <w:pStyle w:val="TOC3"/>
            <w:rPr>
              <w:rFonts w:asciiTheme="minorHAnsi" w:eastAsiaTheme="minorEastAsia" w:hAnsiTheme="minorHAnsi" w:cstheme="minorBidi"/>
              <w:noProof/>
              <w:sz w:val="22"/>
              <w:szCs w:val="22"/>
            </w:rPr>
          </w:pPr>
          <w:hyperlink w:anchor="_Toc431302926" w:history="1">
            <w:r w:rsidR="00AC51CE" w:rsidRPr="00DD6632">
              <w:rPr>
                <w:rStyle w:val="Hyperlink"/>
                <w:noProof/>
              </w:rPr>
              <w:t>3.6.11</w:t>
            </w:r>
            <w:r w:rsidR="00AC51CE">
              <w:rPr>
                <w:rFonts w:asciiTheme="minorHAnsi" w:eastAsiaTheme="minorEastAsia" w:hAnsiTheme="minorHAnsi" w:cstheme="minorBidi"/>
                <w:noProof/>
                <w:sz w:val="22"/>
                <w:szCs w:val="22"/>
              </w:rPr>
              <w:tab/>
            </w:r>
            <w:r w:rsidR="00AC51CE" w:rsidRPr="00DD6632">
              <w:rPr>
                <w:rStyle w:val="Hyperlink"/>
                <w:noProof/>
              </w:rPr>
              <w:t>Terminal configuration</w:t>
            </w:r>
            <w:r w:rsidR="00AC51CE">
              <w:rPr>
                <w:noProof/>
                <w:webHidden/>
              </w:rPr>
              <w:tab/>
            </w:r>
            <w:r w:rsidR="00AC51CE">
              <w:rPr>
                <w:noProof/>
                <w:webHidden/>
              </w:rPr>
              <w:fldChar w:fldCharType="begin"/>
            </w:r>
            <w:r w:rsidR="00AC51CE">
              <w:rPr>
                <w:noProof/>
                <w:webHidden/>
              </w:rPr>
              <w:instrText xml:space="preserve"> PAGEREF _Toc431302926 \h </w:instrText>
            </w:r>
            <w:r w:rsidR="00AC51CE">
              <w:rPr>
                <w:noProof/>
                <w:webHidden/>
              </w:rPr>
            </w:r>
            <w:r w:rsidR="00AC51CE">
              <w:rPr>
                <w:noProof/>
                <w:webHidden/>
              </w:rPr>
              <w:fldChar w:fldCharType="separate"/>
            </w:r>
            <w:r w:rsidR="00AC51CE">
              <w:rPr>
                <w:noProof/>
                <w:webHidden/>
              </w:rPr>
              <w:t>23</w:t>
            </w:r>
            <w:r w:rsidR="00AC51CE">
              <w:rPr>
                <w:noProof/>
                <w:webHidden/>
              </w:rPr>
              <w:fldChar w:fldCharType="end"/>
            </w:r>
          </w:hyperlink>
        </w:p>
        <w:p w14:paraId="6CBE25C8" w14:textId="77777777" w:rsidR="00AC51CE" w:rsidRDefault="00FA12F5">
          <w:pPr>
            <w:pStyle w:val="TOC2"/>
            <w:rPr>
              <w:rFonts w:asciiTheme="minorHAnsi" w:eastAsiaTheme="minorEastAsia" w:hAnsiTheme="minorHAnsi" w:cstheme="minorBidi"/>
              <w:bCs w:val="0"/>
              <w:noProof/>
              <w:szCs w:val="22"/>
            </w:rPr>
          </w:pPr>
          <w:hyperlink w:anchor="_Toc431302927" w:history="1">
            <w:r w:rsidR="00AC51CE" w:rsidRPr="00DD6632">
              <w:rPr>
                <w:rStyle w:val="Hyperlink"/>
                <w:noProof/>
              </w:rPr>
              <w:t>3.7</w:t>
            </w:r>
            <w:r w:rsidR="00AC51CE">
              <w:rPr>
                <w:rFonts w:asciiTheme="minorHAnsi" w:eastAsiaTheme="minorEastAsia" w:hAnsiTheme="minorHAnsi" w:cstheme="minorBidi"/>
                <w:bCs w:val="0"/>
                <w:noProof/>
                <w:szCs w:val="22"/>
              </w:rPr>
              <w:tab/>
            </w:r>
            <w:r w:rsidR="00AC51CE" w:rsidRPr="00DD6632">
              <w:rPr>
                <w:rStyle w:val="Hyperlink"/>
                <w:noProof/>
              </w:rPr>
              <w:t>Request errors handling</w:t>
            </w:r>
            <w:r w:rsidR="00AC51CE">
              <w:rPr>
                <w:noProof/>
                <w:webHidden/>
              </w:rPr>
              <w:tab/>
            </w:r>
            <w:r w:rsidR="00AC51CE">
              <w:rPr>
                <w:noProof/>
                <w:webHidden/>
              </w:rPr>
              <w:fldChar w:fldCharType="begin"/>
            </w:r>
            <w:r w:rsidR="00AC51CE">
              <w:rPr>
                <w:noProof/>
                <w:webHidden/>
              </w:rPr>
              <w:instrText xml:space="preserve"> PAGEREF _Toc431302927 \h </w:instrText>
            </w:r>
            <w:r w:rsidR="00AC51CE">
              <w:rPr>
                <w:noProof/>
                <w:webHidden/>
              </w:rPr>
            </w:r>
            <w:r w:rsidR="00AC51CE">
              <w:rPr>
                <w:noProof/>
                <w:webHidden/>
              </w:rPr>
              <w:fldChar w:fldCharType="separate"/>
            </w:r>
            <w:r w:rsidR="00AC51CE">
              <w:rPr>
                <w:noProof/>
                <w:webHidden/>
              </w:rPr>
              <w:t>23</w:t>
            </w:r>
            <w:r w:rsidR="00AC51CE">
              <w:rPr>
                <w:noProof/>
                <w:webHidden/>
              </w:rPr>
              <w:fldChar w:fldCharType="end"/>
            </w:r>
          </w:hyperlink>
        </w:p>
        <w:p w14:paraId="55BC576D" w14:textId="77777777" w:rsidR="00AC51CE" w:rsidRDefault="00FA12F5">
          <w:pPr>
            <w:pStyle w:val="TOC2"/>
            <w:rPr>
              <w:rFonts w:asciiTheme="minorHAnsi" w:eastAsiaTheme="minorEastAsia" w:hAnsiTheme="minorHAnsi" w:cstheme="minorBidi"/>
              <w:bCs w:val="0"/>
              <w:noProof/>
              <w:szCs w:val="22"/>
            </w:rPr>
          </w:pPr>
          <w:hyperlink w:anchor="_Toc431302928" w:history="1">
            <w:r w:rsidR="00AC51CE" w:rsidRPr="00DD6632">
              <w:rPr>
                <w:rStyle w:val="Hyperlink"/>
                <w:noProof/>
              </w:rPr>
              <w:t>3.8</w:t>
            </w:r>
            <w:r w:rsidR="00AC51CE">
              <w:rPr>
                <w:rFonts w:asciiTheme="minorHAnsi" w:eastAsiaTheme="minorEastAsia" w:hAnsiTheme="minorHAnsi" w:cstheme="minorBidi"/>
                <w:bCs w:val="0"/>
                <w:noProof/>
                <w:szCs w:val="22"/>
              </w:rPr>
              <w:tab/>
            </w:r>
            <w:r w:rsidR="00AC51CE" w:rsidRPr="00DD6632">
              <w:rPr>
                <w:rStyle w:val="Hyperlink"/>
                <w:noProof/>
              </w:rPr>
              <w:t>Helper methods</w:t>
            </w:r>
            <w:r w:rsidR="00AC51CE">
              <w:rPr>
                <w:noProof/>
                <w:webHidden/>
              </w:rPr>
              <w:tab/>
            </w:r>
            <w:r w:rsidR="00AC51CE">
              <w:rPr>
                <w:noProof/>
                <w:webHidden/>
              </w:rPr>
              <w:fldChar w:fldCharType="begin"/>
            </w:r>
            <w:r w:rsidR="00AC51CE">
              <w:rPr>
                <w:noProof/>
                <w:webHidden/>
              </w:rPr>
              <w:instrText xml:space="preserve"> PAGEREF _Toc431302928 \h </w:instrText>
            </w:r>
            <w:r w:rsidR="00AC51CE">
              <w:rPr>
                <w:noProof/>
                <w:webHidden/>
              </w:rPr>
            </w:r>
            <w:r w:rsidR="00AC51CE">
              <w:rPr>
                <w:noProof/>
                <w:webHidden/>
              </w:rPr>
              <w:fldChar w:fldCharType="separate"/>
            </w:r>
            <w:r w:rsidR="00AC51CE">
              <w:rPr>
                <w:noProof/>
                <w:webHidden/>
              </w:rPr>
              <w:t>25</w:t>
            </w:r>
            <w:r w:rsidR="00AC51CE">
              <w:rPr>
                <w:noProof/>
                <w:webHidden/>
              </w:rPr>
              <w:fldChar w:fldCharType="end"/>
            </w:r>
          </w:hyperlink>
        </w:p>
        <w:p w14:paraId="3572CE7C" w14:textId="77777777" w:rsidR="00AC51CE" w:rsidRDefault="00FA12F5">
          <w:pPr>
            <w:pStyle w:val="TOC3"/>
            <w:rPr>
              <w:rFonts w:asciiTheme="minorHAnsi" w:eastAsiaTheme="minorEastAsia" w:hAnsiTheme="minorHAnsi" w:cstheme="minorBidi"/>
              <w:noProof/>
              <w:sz w:val="22"/>
              <w:szCs w:val="22"/>
            </w:rPr>
          </w:pPr>
          <w:hyperlink w:anchor="_Toc431302929" w:history="1">
            <w:r w:rsidR="00AC51CE" w:rsidRPr="00DD6632">
              <w:rPr>
                <w:rStyle w:val="Hyperlink"/>
                <w:noProof/>
              </w:rPr>
              <w:t>3.8.1</w:t>
            </w:r>
            <w:r w:rsidR="00AC51CE">
              <w:rPr>
                <w:rFonts w:asciiTheme="minorHAnsi" w:eastAsiaTheme="minorEastAsia" w:hAnsiTheme="minorHAnsi" w:cstheme="minorBidi"/>
                <w:noProof/>
                <w:sz w:val="22"/>
                <w:szCs w:val="22"/>
              </w:rPr>
              <w:tab/>
            </w:r>
            <w:r w:rsidR="00AC51CE" w:rsidRPr="00DD6632">
              <w:rPr>
                <w:rStyle w:val="Hyperlink"/>
                <w:noProof/>
              </w:rPr>
              <w:t>Getting merchant preferences</w:t>
            </w:r>
            <w:r w:rsidR="00AC51CE">
              <w:rPr>
                <w:noProof/>
                <w:webHidden/>
              </w:rPr>
              <w:tab/>
            </w:r>
            <w:r w:rsidR="00AC51CE">
              <w:rPr>
                <w:noProof/>
                <w:webHidden/>
              </w:rPr>
              <w:fldChar w:fldCharType="begin"/>
            </w:r>
            <w:r w:rsidR="00AC51CE">
              <w:rPr>
                <w:noProof/>
                <w:webHidden/>
              </w:rPr>
              <w:instrText xml:space="preserve"> PAGEREF _Toc431302929 \h </w:instrText>
            </w:r>
            <w:r w:rsidR="00AC51CE">
              <w:rPr>
                <w:noProof/>
                <w:webHidden/>
              </w:rPr>
            </w:r>
            <w:r w:rsidR="00AC51CE">
              <w:rPr>
                <w:noProof/>
                <w:webHidden/>
              </w:rPr>
              <w:fldChar w:fldCharType="separate"/>
            </w:r>
            <w:r w:rsidR="00AC51CE">
              <w:rPr>
                <w:noProof/>
                <w:webHidden/>
              </w:rPr>
              <w:t>25</w:t>
            </w:r>
            <w:r w:rsidR="00AC51CE">
              <w:rPr>
                <w:noProof/>
                <w:webHidden/>
              </w:rPr>
              <w:fldChar w:fldCharType="end"/>
            </w:r>
          </w:hyperlink>
        </w:p>
        <w:p w14:paraId="10683561" w14:textId="77777777" w:rsidR="00AC51CE" w:rsidRDefault="00FA12F5">
          <w:pPr>
            <w:pStyle w:val="TOC3"/>
            <w:rPr>
              <w:rFonts w:asciiTheme="minorHAnsi" w:eastAsiaTheme="minorEastAsia" w:hAnsiTheme="minorHAnsi" w:cstheme="minorBidi"/>
              <w:noProof/>
              <w:sz w:val="22"/>
              <w:szCs w:val="22"/>
            </w:rPr>
          </w:pPr>
          <w:hyperlink w:anchor="_Toc431302930" w:history="1">
            <w:r w:rsidR="00AC51CE" w:rsidRPr="00DD6632">
              <w:rPr>
                <w:rStyle w:val="Hyperlink"/>
                <w:noProof/>
              </w:rPr>
              <w:t>3.8.2</w:t>
            </w:r>
            <w:r w:rsidR="00AC51CE">
              <w:rPr>
                <w:rFonts w:asciiTheme="minorHAnsi" w:eastAsiaTheme="minorEastAsia" w:hAnsiTheme="minorHAnsi" w:cstheme="minorBidi"/>
                <w:noProof/>
                <w:sz w:val="22"/>
                <w:szCs w:val="22"/>
              </w:rPr>
              <w:tab/>
            </w:r>
            <w:r w:rsidR="00AC51CE" w:rsidRPr="00DD6632">
              <w:rPr>
                <w:rStyle w:val="Hyperlink"/>
                <w:noProof/>
              </w:rPr>
              <w:t>Methods that can be used when creating new transaction</w:t>
            </w:r>
            <w:r w:rsidR="00AC51CE">
              <w:rPr>
                <w:noProof/>
                <w:webHidden/>
              </w:rPr>
              <w:tab/>
            </w:r>
            <w:r w:rsidR="00AC51CE">
              <w:rPr>
                <w:noProof/>
                <w:webHidden/>
              </w:rPr>
              <w:fldChar w:fldCharType="begin"/>
            </w:r>
            <w:r w:rsidR="00AC51CE">
              <w:rPr>
                <w:noProof/>
                <w:webHidden/>
              </w:rPr>
              <w:instrText xml:space="preserve"> PAGEREF _Toc431302930 \h </w:instrText>
            </w:r>
            <w:r w:rsidR="00AC51CE">
              <w:rPr>
                <w:noProof/>
                <w:webHidden/>
              </w:rPr>
            </w:r>
            <w:r w:rsidR="00AC51CE">
              <w:rPr>
                <w:noProof/>
                <w:webHidden/>
              </w:rPr>
              <w:fldChar w:fldCharType="separate"/>
            </w:r>
            <w:r w:rsidR="00AC51CE">
              <w:rPr>
                <w:noProof/>
                <w:webHidden/>
              </w:rPr>
              <w:t>25</w:t>
            </w:r>
            <w:r w:rsidR="00AC51CE">
              <w:rPr>
                <w:noProof/>
                <w:webHidden/>
              </w:rPr>
              <w:fldChar w:fldCharType="end"/>
            </w:r>
          </w:hyperlink>
        </w:p>
        <w:p w14:paraId="08D484E9" w14:textId="77777777" w:rsidR="00AC51CE" w:rsidRDefault="00FA12F5">
          <w:pPr>
            <w:pStyle w:val="TOC3"/>
            <w:rPr>
              <w:rFonts w:asciiTheme="minorHAnsi" w:eastAsiaTheme="minorEastAsia" w:hAnsiTheme="minorHAnsi" w:cstheme="minorBidi"/>
              <w:noProof/>
              <w:sz w:val="22"/>
              <w:szCs w:val="22"/>
            </w:rPr>
          </w:pPr>
          <w:hyperlink w:anchor="_Toc431302931" w:history="1">
            <w:r w:rsidR="00AC51CE" w:rsidRPr="00DD6632">
              <w:rPr>
                <w:rStyle w:val="Hyperlink"/>
                <w:noProof/>
              </w:rPr>
              <w:t>3.8.3</w:t>
            </w:r>
            <w:r w:rsidR="00AC51CE">
              <w:rPr>
                <w:rFonts w:asciiTheme="minorHAnsi" w:eastAsiaTheme="minorEastAsia" w:hAnsiTheme="minorHAnsi" w:cstheme="minorBidi"/>
                <w:noProof/>
                <w:sz w:val="22"/>
                <w:szCs w:val="22"/>
              </w:rPr>
              <w:tab/>
            </w:r>
            <w:r w:rsidR="00AC51CE" w:rsidRPr="00DD6632">
              <w:rPr>
                <w:rStyle w:val="Hyperlink"/>
                <w:noProof/>
              </w:rPr>
              <w:t>Util</w:t>
            </w:r>
            <w:r w:rsidR="00AC51CE">
              <w:rPr>
                <w:noProof/>
                <w:webHidden/>
              </w:rPr>
              <w:tab/>
            </w:r>
            <w:r w:rsidR="00AC51CE">
              <w:rPr>
                <w:noProof/>
                <w:webHidden/>
              </w:rPr>
              <w:fldChar w:fldCharType="begin"/>
            </w:r>
            <w:r w:rsidR="00AC51CE">
              <w:rPr>
                <w:noProof/>
                <w:webHidden/>
              </w:rPr>
              <w:instrText xml:space="preserve"> PAGEREF _Toc431302931 \h </w:instrText>
            </w:r>
            <w:r w:rsidR="00AC51CE">
              <w:rPr>
                <w:noProof/>
                <w:webHidden/>
              </w:rPr>
            </w:r>
            <w:r w:rsidR="00AC51CE">
              <w:rPr>
                <w:noProof/>
                <w:webHidden/>
              </w:rPr>
              <w:fldChar w:fldCharType="separate"/>
            </w:r>
            <w:r w:rsidR="00AC51CE">
              <w:rPr>
                <w:noProof/>
                <w:webHidden/>
              </w:rPr>
              <w:t>26</w:t>
            </w:r>
            <w:r w:rsidR="00AC51CE">
              <w:rPr>
                <w:noProof/>
                <w:webHidden/>
              </w:rPr>
              <w:fldChar w:fldCharType="end"/>
            </w:r>
          </w:hyperlink>
        </w:p>
        <w:p w14:paraId="5BFB9ABC" w14:textId="77777777" w:rsidR="00AC51CE" w:rsidRDefault="00FA12F5">
          <w:pPr>
            <w:pStyle w:val="TOC3"/>
            <w:rPr>
              <w:rFonts w:asciiTheme="minorHAnsi" w:eastAsiaTheme="minorEastAsia" w:hAnsiTheme="minorHAnsi" w:cstheme="minorBidi"/>
              <w:noProof/>
              <w:sz w:val="22"/>
              <w:szCs w:val="22"/>
            </w:rPr>
          </w:pPr>
          <w:hyperlink w:anchor="_Toc431302932" w:history="1">
            <w:r w:rsidR="00AC51CE" w:rsidRPr="00DD6632">
              <w:rPr>
                <w:rStyle w:val="Hyperlink"/>
                <w:noProof/>
              </w:rPr>
              <w:t>3.8.4</w:t>
            </w:r>
            <w:r w:rsidR="00AC51CE">
              <w:rPr>
                <w:rFonts w:asciiTheme="minorHAnsi" w:eastAsiaTheme="minorEastAsia" w:hAnsiTheme="minorHAnsi" w:cstheme="minorBidi"/>
                <w:noProof/>
                <w:sz w:val="22"/>
                <w:szCs w:val="22"/>
              </w:rPr>
              <w:tab/>
            </w:r>
            <w:r w:rsidR="00AC51CE" w:rsidRPr="00DD6632">
              <w:rPr>
                <w:rStyle w:val="Hyperlink"/>
                <w:noProof/>
              </w:rPr>
              <w:t>Merchant Util</w:t>
            </w:r>
            <w:r w:rsidR="00AC51CE">
              <w:rPr>
                <w:noProof/>
                <w:webHidden/>
              </w:rPr>
              <w:tab/>
            </w:r>
            <w:r w:rsidR="00AC51CE">
              <w:rPr>
                <w:noProof/>
                <w:webHidden/>
              </w:rPr>
              <w:fldChar w:fldCharType="begin"/>
            </w:r>
            <w:r w:rsidR="00AC51CE">
              <w:rPr>
                <w:noProof/>
                <w:webHidden/>
              </w:rPr>
              <w:instrText xml:space="preserve"> PAGEREF _Toc431302932 \h </w:instrText>
            </w:r>
            <w:r w:rsidR="00AC51CE">
              <w:rPr>
                <w:noProof/>
                <w:webHidden/>
              </w:rPr>
            </w:r>
            <w:r w:rsidR="00AC51CE">
              <w:rPr>
                <w:noProof/>
                <w:webHidden/>
              </w:rPr>
              <w:fldChar w:fldCharType="separate"/>
            </w:r>
            <w:r w:rsidR="00AC51CE">
              <w:rPr>
                <w:noProof/>
                <w:webHidden/>
              </w:rPr>
              <w:t>27</w:t>
            </w:r>
            <w:r w:rsidR="00AC51CE">
              <w:rPr>
                <w:noProof/>
                <w:webHidden/>
              </w:rPr>
              <w:fldChar w:fldCharType="end"/>
            </w:r>
          </w:hyperlink>
        </w:p>
        <w:p w14:paraId="5E6C120F" w14:textId="77777777" w:rsidR="00AC51CE" w:rsidRDefault="00FA12F5">
          <w:pPr>
            <w:pStyle w:val="TOC2"/>
            <w:rPr>
              <w:rFonts w:asciiTheme="minorHAnsi" w:eastAsiaTheme="minorEastAsia" w:hAnsiTheme="minorHAnsi" w:cstheme="minorBidi"/>
              <w:bCs w:val="0"/>
              <w:noProof/>
              <w:szCs w:val="22"/>
            </w:rPr>
          </w:pPr>
          <w:hyperlink w:anchor="_Toc431302933" w:history="1">
            <w:r w:rsidR="00AC51CE" w:rsidRPr="00DD6632">
              <w:rPr>
                <w:rStyle w:val="Hyperlink"/>
                <w:noProof/>
              </w:rPr>
              <w:t>3.9</w:t>
            </w:r>
            <w:r w:rsidR="00AC51CE">
              <w:rPr>
                <w:rFonts w:asciiTheme="minorHAnsi" w:eastAsiaTheme="minorEastAsia" w:hAnsiTheme="minorHAnsi" w:cstheme="minorBidi"/>
                <w:bCs w:val="0"/>
                <w:noProof/>
                <w:szCs w:val="22"/>
              </w:rPr>
              <w:tab/>
            </w:r>
            <w:r w:rsidR="00AC51CE" w:rsidRPr="00DD6632">
              <w:rPr>
                <w:rStyle w:val="Hyperlink"/>
                <w:noProof/>
              </w:rPr>
              <w:t>Sending Logs</w:t>
            </w:r>
            <w:r w:rsidR="00AC51CE">
              <w:rPr>
                <w:noProof/>
                <w:webHidden/>
              </w:rPr>
              <w:tab/>
            </w:r>
            <w:r w:rsidR="00AC51CE">
              <w:rPr>
                <w:noProof/>
                <w:webHidden/>
              </w:rPr>
              <w:fldChar w:fldCharType="begin"/>
            </w:r>
            <w:r w:rsidR="00AC51CE">
              <w:rPr>
                <w:noProof/>
                <w:webHidden/>
              </w:rPr>
              <w:instrText xml:space="preserve"> PAGEREF _Toc431302933 \h </w:instrText>
            </w:r>
            <w:r w:rsidR="00AC51CE">
              <w:rPr>
                <w:noProof/>
                <w:webHidden/>
              </w:rPr>
            </w:r>
            <w:r w:rsidR="00AC51CE">
              <w:rPr>
                <w:noProof/>
                <w:webHidden/>
              </w:rPr>
              <w:fldChar w:fldCharType="separate"/>
            </w:r>
            <w:r w:rsidR="00AC51CE">
              <w:rPr>
                <w:noProof/>
                <w:webHidden/>
              </w:rPr>
              <w:t>28</w:t>
            </w:r>
            <w:r w:rsidR="00AC51CE">
              <w:rPr>
                <w:noProof/>
                <w:webHidden/>
              </w:rPr>
              <w:fldChar w:fldCharType="end"/>
            </w:r>
          </w:hyperlink>
        </w:p>
        <w:p w14:paraId="72FDBBA3" w14:textId="77777777" w:rsidR="00AC51CE" w:rsidRDefault="00FA12F5">
          <w:pPr>
            <w:pStyle w:val="TOC2"/>
            <w:rPr>
              <w:rFonts w:asciiTheme="minorHAnsi" w:eastAsiaTheme="minorEastAsia" w:hAnsiTheme="minorHAnsi" w:cstheme="minorBidi"/>
              <w:bCs w:val="0"/>
              <w:noProof/>
              <w:szCs w:val="22"/>
            </w:rPr>
          </w:pPr>
          <w:hyperlink w:anchor="_Toc431302934" w:history="1">
            <w:r w:rsidR="00AC51CE" w:rsidRPr="00DD6632">
              <w:rPr>
                <w:rStyle w:val="Hyperlink"/>
                <w:noProof/>
              </w:rPr>
              <w:t>3.10</w:t>
            </w:r>
            <w:r w:rsidR="00AC51CE">
              <w:rPr>
                <w:rFonts w:asciiTheme="minorHAnsi" w:eastAsiaTheme="minorEastAsia" w:hAnsiTheme="minorHAnsi" w:cstheme="minorBidi"/>
                <w:bCs w:val="0"/>
                <w:noProof/>
                <w:szCs w:val="22"/>
              </w:rPr>
              <w:tab/>
            </w:r>
            <w:r w:rsidR="00AC51CE" w:rsidRPr="00DD6632">
              <w:rPr>
                <w:rStyle w:val="Hyperlink"/>
                <w:noProof/>
              </w:rPr>
              <w:t>Session handling</w:t>
            </w:r>
            <w:r w:rsidR="00AC51CE">
              <w:rPr>
                <w:noProof/>
                <w:webHidden/>
              </w:rPr>
              <w:tab/>
            </w:r>
            <w:r w:rsidR="00AC51CE">
              <w:rPr>
                <w:noProof/>
                <w:webHidden/>
              </w:rPr>
              <w:fldChar w:fldCharType="begin"/>
            </w:r>
            <w:r w:rsidR="00AC51CE">
              <w:rPr>
                <w:noProof/>
                <w:webHidden/>
              </w:rPr>
              <w:instrText xml:space="preserve"> PAGEREF _Toc431302934 \h </w:instrText>
            </w:r>
            <w:r w:rsidR="00AC51CE">
              <w:rPr>
                <w:noProof/>
                <w:webHidden/>
              </w:rPr>
            </w:r>
            <w:r w:rsidR="00AC51CE">
              <w:rPr>
                <w:noProof/>
                <w:webHidden/>
              </w:rPr>
              <w:fldChar w:fldCharType="separate"/>
            </w:r>
            <w:r w:rsidR="00AC51CE">
              <w:rPr>
                <w:noProof/>
                <w:webHidden/>
              </w:rPr>
              <w:t>28</w:t>
            </w:r>
            <w:r w:rsidR="00AC51CE">
              <w:rPr>
                <w:noProof/>
                <w:webHidden/>
              </w:rPr>
              <w:fldChar w:fldCharType="end"/>
            </w:r>
          </w:hyperlink>
        </w:p>
        <w:p w14:paraId="0B145587" w14:textId="77777777" w:rsidR="00AC51CE" w:rsidRDefault="00FA12F5">
          <w:pPr>
            <w:pStyle w:val="TOC2"/>
            <w:rPr>
              <w:rFonts w:asciiTheme="minorHAnsi" w:eastAsiaTheme="minorEastAsia" w:hAnsiTheme="minorHAnsi" w:cstheme="minorBidi"/>
              <w:bCs w:val="0"/>
              <w:noProof/>
              <w:szCs w:val="22"/>
            </w:rPr>
          </w:pPr>
          <w:hyperlink w:anchor="_Toc431302935" w:history="1">
            <w:r w:rsidR="00AC51CE" w:rsidRPr="00DD6632">
              <w:rPr>
                <w:rStyle w:val="Hyperlink"/>
                <w:noProof/>
              </w:rPr>
              <w:t>3.11</w:t>
            </w:r>
            <w:r w:rsidR="00AC51CE">
              <w:rPr>
                <w:rFonts w:asciiTheme="minorHAnsi" w:eastAsiaTheme="minorEastAsia" w:hAnsiTheme="minorHAnsi" w:cstheme="minorBidi"/>
                <w:bCs w:val="0"/>
                <w:noProof/>
                <w:szCs w:val="22"/>
              </w:rPr>
              <w:tab/>
            </w:r>
            <w:r w:rsidR="00AC51CE" w:rsidRPr="00DD6632">
              <w:rPr>
                <w:rStyle w:val="Hyperlink"/>
                <w:noProof/>
              </w:rPr>
              <w:t>Receipt</w:t>
            </w:r>
            <w:r w:rsidR="00AC51CE">
              <w:rPr>
                <w:noProof/>
                <w:webHidden/>
              </w:rPr>
              <w:tab/>
            </w:r>
            <w:r w:rsidR="00AC51CE">
              <w:rPr>
                <w:noProof/>
                <w:webHidden/>
              </w:rPr>
              <w:fldChar w:fldCharType="begin"/>
            </w:r>
            <w:r w:rsidR="00AC51CE">
              <w:rPr>
                <w:noProof/>
                <w:webHidden/>
              </w:rPr>
              <w:instrText xml:space="preserve"> PAGEREF _Toc431302935 \h </w:instrText>
            </w:r>
            <w:r w:rsidR="00AC51CE">
              <w:rPr>
                <w:noProof/>
                <w:webHidden/>
              </w:rPr>
            </w:r>
            <w:r w:rsidR="00AC51CE">
              <w:rPr>
                <w:noProof/>
                <w:webHidden/>
              </w:rPr>
              <w:fldChar w:fldCharType="separate"/>
            </w:r>
            <w:r w:rsidR="00AC51CE">
              <w:rPr>
                <w:noProof/>
                <w:webHidden/>
              </w:rPr>
              <w:t>28</w:t>
            </w:r>
            <w:r w:rsidR="00AC51CE">
              <w:rPr>
                <w:noProof/>
                <w:webHidden/>
              </w:rPr>
              <w:fldChar w:fldCharType="end"/>
            </w:r>
          </w:hyperlink>
        </w:p>
        <w:p w14:paraId="2621D285" w14:textId="77777777" w:rsidR="00AC51CE" w:rsidRDefault="00FA12F5">
          <w:pPr>
            <w:pStyle w:val="TOC1"/>
            <w:rPr>
              <w:rFonts w:asciiTheme="minorHAnsi" w:eastAsiaTheme="minorEastAsia" w:hAnsiTheme="minorHAnsi" w:cstheme="minorBidi"/>
              <w:b w:val="0"/>
              <w:bCs w:val="0"/>
              <w:sz w:val="22"/>
              <w:szCs w:val="22"/>
              <w:lang w:val="de-DE"/>
            </w:rPr>
          </w:pPr>
          <w:hyperlink w:anchor="_Toc431302936" w:history="1">
            <w:r w:rsidR="00AC51CE" w:rsidRPr="00DD6632">
              <w:rPr>
                <w:rStyle w:val="Hyperlink"/>
              </w:rPr>
              <w:t>4</w:t>
            </w:r>
            <w:r w:rsidR="00AC51CE">
              <w:rPr>
                <w:rFonts w:asciiTheme="minorHAnsi" w:eastAsiaTheme="minorEastAsia" w:hAnsiTheme="minorHAnsi" w:cstheme="minorBidi"/>
                <w:b w:val="0"/>
                <w:bCs w:val="0"/>
                <w:sz w:val="22"/>
                <w:szCs w:val="22"/>
                <w:lang w:val="de-DE"/>
              </w:rPr>
              <w:tab/>
            </w:r>
            <w:r w:rsidR="00AC51CE" w:rsidRPr="00DD6632">
              <w:rPr>
                <w:rStyle w:val="Hyperlink"/>
              </w:rPr>
              <w:t>Chip&amp;pin and Swiper devices support</w:t>
            </w:r>
            <w:r w:rsidR="00AC51CE">
              <w:rPr>
                <w:webHidden/>
              </w:rPr>
              <w:tab/>
            </w:r>
            <w:r w:rsidR="00AC51CE">
              <w:rPr>
                <w:webHidden/>
              </w:rPr>
              <w:fldChar w:fldCharType="begin"/>
            </w:r>
            <w:r w:rsidR="00AC51CE">
              <w:rPr>
                <w:webHidden/>
              </w:rPr>
              <w:instrText xml:space="preserve"> PAGEREF _Toc431302936 \h </w:instrText>
            </w:r>
            <w:r w:rsidR="00AC51CE">
              <w:rPr>
                <w:webHidden/>
              </w:rPr>
            </w:r>
            <w:r w:rsidR="00AC51CE">
              <w:rPr>
                <w:webHidden/>
              </w:rPr>
              <w:fldChar w:fldCharType="separate"/>
            </w:r>
            <w:r w:rsidR="00AC51CE">
              <w:rPr>
                <w:webHidden/>
              </w:rPr>
              <w:t>30</w:t>
            </w:r>
            <w:r w:rsidR="00AC51CE">
              <w:rPr>
                <w:webHidden/>
              </w:rPr>
              <w:fldChar w:fldCharType="end"/>
            </w:r>
          </w:hyperlink>
        </w:p>
        <w:p w14:paraId="7A95EDD0" w14:textId="77777777" w:rsidR="00AC51CE" w:rsidRDefault="00FA12F5">
          <w:pPr>
            <w:pStyle w:val="TOC2"/>
            <w:rPr>
              <w:rFonts w:asciiTheme="minorHAnsi" w:eastAsiaTheme="minorEastAsia" w:hAnsiTheme="minorHAnsi" w:cstheme="minorBidi"/>
              <w:bCs w:val="0"/>
              <w:noProof/>
              <w:szCs w:val="22"/>
            </w:rPr>
          </w:pPr>
          <w:hyperlink w:anchor="_Toc431302937" w:history="1">
            <w:r w:rsidR="00AC51CE" w:rsidRPr="00DD6632">
              <w:rPr>
                <w:rStyle w:val="Hyperlink"/>
                <w:noProof/>
              </w:rPr>
              <w:t>4.1</w:t>
            </w:r>
            <w:r w:rsidR="00AC51CE">
              <w:rPr>
                <w:rFonts w:asciiTheme="minorHAnsi" w:eastAsiaTheme="minorEastAsia" w:hAnsiTheme="minorHAnsi" w:cstheme="minorBidi"/>
                <w:bCs w:val="0"/>
                <w:noProof/>
                <w:szCs w:val="22"/>
              </w:rPr>
              <w:tab/>
            </w:r>
            <w:r w:rsidR="00AC51CE" w:rsidRPr="00DD6632">
              <w:rPr>
                <w:rStyle w:val="Hyperlink"/>
                <w:noProof/>
              </w:rPr>
              <w:t>Introduction</w:t>
            </w:r>
            <w:r w:rsidR="00AC51CE">
              <w:rPr>
                <w:noProof/>
                <w:webHidden/>
              </w:rPr>
              <w:tab/>
            </w:r>
            <w:r w:rsidR="00AC51CE">
              <w:rPr>
                <w:noProof/>
                <w:webHidden/>
              </w:rPr>
              <w:fldChar w:fldCharType="begin"/>
            </w:r>
            <w:r w:rsidR="00AC51CE">
              <w:rPr>
                <w:noProof/>
                <w:webHidden/>
              </w:rPr>
              <w:instrText xml:space="preserve"> PAGEREF _Toc431302937 \h </w:instrText>
            </w:r>
            <w:r w:rsidR="00AC51CE">
              <w:rPr>
                <w:noProof/>
                <w:webHidden/>
              </w:rPr>
            </w:r>
            <w:r w:rsidR="00AC51CE">
              <w:rPr>
                <w:noProof/>
                <w:webHidden/>
              </w:rPr>
              <w:fldChar w:fldCharType="separate"/>
            </w:r>
            <w:r w:rsidR="00AC51CE">
              <w:rPr>
                <w:noProof/>
                <w:webHidden/>
              </w:rPr>
              <w:t>30</w:t>
            </w:r>
            <w:r w:rsidR="00AC51CE">
              <w:rPr>
                <w:noProof/>
                <w:webHidden/>
              </w:rPr>
              <w:fldChar w:fldCharType="end"/>
            </w:r>
          </w:hyperlink>
        </w:p>
        <w:p w14:paraId="64D138ED" w14:textId="77777777" w:rsidR="00AC51CE" w:rsidRDefault="00FA12F5">
          <w:pPr>
            <w:pStyle w:val="TOC2"/>
            <w:rPr>
              <w:rFonts w:asciiTheme="minorHAnsi" w:eastAsiaTheme="minorEastAsia" w:hAnsiTheme="minorHAnsi" w:cstheme="minorBidi"/>
              <w:bCs w:val="0"/>
              <w:noProof/>
              <w:szCs w:val="22"/>
            </w:rPr>
          </w:pPr>
          <w:hyperlink w:anchor="_Toc431302938" w:history="1">
            <w:r w:rsidR="00AC51CE" w:rsidRPr="00DD6632">
              <w:rPr>
                <w:rStyle w:val="Hyperlink"/>
                <w:noProof/>
              </w:rPr>
              <w:t>4.2</w:t>
            </w:r>
            <w:r w:rsidR="00AC51CE">
              <w:rPr>
                <w:rFonts w:asciiTheme="minorHAnsi" w:eastAsiaTheme="minorEastAsia" w:hAnsiTheme="minorHAnsi" w:cstheme="minorBidi"/>
                <w:bCs w:val="0"/>
                <w:noProof/>
                <w:szCs w:val="22"/>
              </w:rPr>
              <w:tab/>
            </w:r>
            <w:r w:rsidR="00AC51CE" w:rsidRPr="00DD6632">
              <w:rPr>
                <w:rStyle w:val="Hyperlink"/>
                <w:noProof/>
              </w:rPr>
              <w:t>Using mock configuration for Chip&amp;pin terminal</w:t>
            </w:r>
            <w:r w:rsidR="00AC51CE">
              <w:rPr>
                <w:noProof/>
                <w:webHidden/>
              </w:rPr>
              <w:tab/>
            </w:r>
            <w:r w:rsidR="00AC51CE">
              <w:rPr>
                <w:noProof/>
                <w:webHidden/>
              </w:rPr>
              <w:fldChar w:fldCharType="begin"/>
            </w:r>
            <w:r w:rsidR="00AC51CE">
              <w:rPr>
                <w:noProof/>
                <w:webHidden/>
              </w:rPr>
              <w:instrText xml:space="preserve"> PAGEREF _Toc431302938 \h </w:instrText>
            </w:r>
            <w:r w:rsidR="00AC51CE">
              <w:rPr>
                <w:noProof/>
                <w:webHidden/>
              </w:rPr>
            </w:r>
            <w:r w:rsidR="00AC51CE">
              <w:rPr>
                <w:noProof/>
                <w:webHidden/>
              </w:rPr>
              <w:fldChar w:fldCharType="separate"/>
            </w:r>
            <w:r w:rsidR="00AC51CE">
              <w:rPr>
                <w:noProof/>
                <w:webHidden/>
              </w:rPr>
              <w:t>30</w:t>
            </w:r>
            <w:r w:rsidR="00AC51CE">
              <w:rPr>
                <w:noProof/>
                <w:webHidden/>
              </w:rPr>
              <w:fldChar w:fldCharType="end"/>
            </w:r>
          </w:hyperlink>
        </w:p>
        <w:p w14:paraId="4981B962" w14:textId="77777777" w:rsidR="00AC51CE" w:rsidRDefault="00FA12F5">
          <w:pPr>
            <w:pStyle w:val="TOC3"/>
            <w:rPr>
              <w:rFonts w:asciiTheme="minorHAnsi" w:eastAsiaTheme="minorEastAsia" w:hAnsiTheme="minorHAnsi" w:cstheme="minorBidi"/>
              <w:noProof/>
              <w:sz w:val="22"/>
              <w:szCs w:val="22"/>
            </w:rPr>
          </w:pPr>
          <w:hyperlink w:anchor="_Toc431302939" w:history="1">
            <w:r w:rsidR="00AC51CE" w:rsidRPr="00DD6632">
              <w:rPr>
                <w:rStyle w:val="Hyperlink"/>
                <w:noProof/>
              </w:rPr>
              <w:t>4.2.1</w:t>
            </w:r>
            <w:r w:rsidR="00AC51CE">
              <w:rPr>
                <w:rFonts w:asciiTheme="minorHAnsi" w:eastAsiaTheme="minorEastAsia" w:hAnsiTheme="minorHAnsi" w:cstheme="minorBidi"/>
                <w:noProof/>
                <w:sz w:val="22"/>
                <w:szCs w:val="22"/>
              </w:rPr>
              <w:tab/>
            </w:r>
            <w:r w:rsidR="00AC51CE" w:rsidRPr="00DD6632">
              <w:rPr>
                <w:rStyle w:val="Hyperlink"/>
                <w:noProof/>
              </w:rPr>
              <w:t>Mock configuration profiles</w:t>
            </w:r>
            <w:r w:rsidR="00AC51CE">
              <w:rPr>
                <w:noProof/>
                <w:webHidden/>
              </w:rPr>
              <w:tab/>
            </w:r>
            <w:r w:rsidR="00AC51CE">
              <w:rPr>
                <w:noProof/>
                <w:webHidden/>
              </w:rPr>
              <w:fldChar w:fldCharType="begin"/>
            </w:r>
            <w:r w:rsidR="00AC51CE">
              <w:rPr>
                <w:noProof/>
                <w:webHidden/>
              </w:rPr>
              <w:instrText xml:space="preserve"> PAGEREF _Toc431302939 \h </w:instrText>
            </w:r>
            <w:r w:rsidR="00AC51CE">
              <w:rPr>
                <w:noProof/>
                <w:webHidden/>
              </w:rPr>
            </w:r>
            <w:r w:rsidR="00AC51CE">
              <w:rPr>
                <w:noProof/>
                <w:webHidden/>
              </w:rPr>
              <w:fldChar w:fldCharType="separate"/>
            </w:r>
            <w:r w:rsidR="00AC51CE">
              <w:rPr>
                <w:noProof/>
                <w:webHidden/>
              </w:rPr>
              <w:t>30</w:t>
            </w:r>
            <w:r w:rsidR="00AC51CE">
              <w:rPr>
                <w:noProof/>
                <w:webHidden/>
              </w:rPr>
              <w:fldChar w:fldCharType="end"/>
            </w:r>
          </w:hyperlink>
        </w:p>
        <w:p w14:paraId="10B1C3EA" w14:textId="77777777" w:rsidR="00AC51CE" w:rsidRDefault="00FA12F5">
          <w:pPr>
            <w:pStyle w:val="TOC2"/>
            <w:rPr>
              <w:rFonts w:asciiTheme="minorHAnsi" w:eastAsiaTheme="minorEastAsia" w:hAnsiTheme="minorHAnsi" w:cstheme="minorBidi"/>
              <w:bCs w:val="0"/>
              <w:noProof/>
              <w:szCs w:val="22"/>
            </w:rPr>
          </w:pPr>
          <w:hyperlink w:anchor="_Toc431302940" w:history="1">
            <w:r w:rsidR="00AC51CE" w:rsidRPr="00DD6632">
              <w:rPr>
                <w:rStyle w:val="Hyperlink"/>
                <w:noProof/>
              </w:rPr>
              <w:t>4.3</w:t>
            </w:r>
            <w:r w:rsidR="00AC51CE">
              <w:rPr>
                <w:rFonts w:asciiTheme="minorHAnsi" w:eastAsiaTheme="minorEastAsia" w:hAnsiTheme="minorHAnsi" w:cstheme="minorBidi"/>
                <w:bCs w:val="0"/>
                <w:noProof/>
                <w:szCs w:val="22"/>
              </w:rPr>
              <w:tab/>
            </w:r>
            <w:r w:rsidR="00AC51CE" w:rsidRPr="00DD6632">
              <w:rPr>
                <w:rStyle w:val="Hyperlink"/>
                <w:noProof/>
              </w:rPr>
              <w:t>Models</w:t>
            </w:r>
            <w:r w:rsidR="00AC51CE">
              <w:rPr>
                <w:noProof/>
                <w:webHidden/>
              </w:rPr>
              <w:tab/>
            </w:r>
            <w:r w:rsidR="00AC51CE">
              <w:rPr>
                <w:noProof/>
                <w:webHidden/>
              </w:rPr>
              <w:fldChar w:fldCharType="begin"/>
            </w:r>
            <w:r w:rsidR="00AC51CE">
              <w:rPr>
                <w:noProof/>
                <w:webHidden/>
              </w:rPr>
              <w:instrText xml:space="preserve"> PAGEREF _Toc431302940 \h </w:instrText>
            </w:r>
            <w:r w:rsidR="00AC51CE">
              <w:rPr>
                <w:noProof/>
                <w:webHidden/>
              </w:rPr>
            </w:r>
            <w:r w:rsidR="00AC51CE">
              <w:rPr>
                <w:noProof/>
                <w:webHidden/>
              </w:rPr>
              <w:fldChar w:fldCharType="separate"/>
            </w:r>
            <w:r w:rsidR="00AC51CE">
              <w:rPr>
                <w:noProof/>
                <w:webHidden/>
              </w:rPr>
              <w:t>31</w:t>
            </w:r>
            <w:r w:rsidR="00AC51CE">
              <w:rPr>
                <w:noProof/>
                <w:webHidden/>
              </w:rPr>
              <w:fldChar w:fldCharType="end"/>
            </w:r>
          </w:hyperlink>
        </w:p>
        <w:p w14:paraId="0EB59D49" w14:textId="77777777" w:rsidR="00AC51CE" w:rsidRDefault="00FA12F5">
          <w:pPr>
            <w:pStyle w:val="TOC3"/>
            <w:rPr>
              <w:rFonts w:asciiTheme="minorHAnsi" w:eastAsiaTheme="minorEastAsia" w:hAnsiTheme="minorHAnsi" w:cstheme="minorBidi"/>
              <w:noProof/>
              <w:sz w:val="22"/>
              <w:szCs w:val="22"/>
            </w:rPr>
          </w:pPr>
          <w:hyperlink w:anchor="_Toc431302941" w:history="1">
            <w:r w:rsidR="00AC51CE" w:rsidRPr="00DD6632">
              <w:rPr>
                <w:rStyle w:val="Hyperlink"/>
                <w:noProof/>
              </w:rPr>
              <w:t>4.3.1</w:t>
            </w:r>
            <w:r w:rsidR="00AC51CE">
              <w:rPr>
                <w:rFonts w:asciiTheme="minorHAnsi" w:eastAsiaTheme="minorEastAsia" w:hAnsiTheme="minorHAnsi" w:cstheme="minorBidi"/>
                <w:noProof/>
                <w:sz w:val="22"/>
                <w:szCs w:val="22"/>
              </w:rPr>
              <w:tab/>
            </w:r>
            <w:r w:rsidR="00AC51CE" w:rsidRPr="00DD6632">
              <w:rPr>
                <w:rStyle w:val="Hyperlink"/>
                <w:noProof/>
              </w:rPr>
              <w:t>CNPController</w:t>
            </w:r>
            <w:r w:rsidR="00AC51CE">
              <w:rPr>
                <w:noProof/>
                <w:webHidden/>
              </w:rPr>
              <w:tab/>
            </w:r>
            <w:r w:rsidR="00AC51CE">
              <w:rPr>
                <w:noProof/>
                <w:webHidden/>
              </w:rPr>
              <w:fldChar w:fldCharType="begin"/>
            </w:r>
            <w:r w:rsidR="00AC51CE">
              <w:rPr>
                <w:noProof/>
                <w:webHidden/>
              </w:rPr>
              <w:instrText xml:space="preserve"> PAGEREF _Toc431302941 \h </w:instrText>
            </w:r>
            <w:r w:rsidR="00AC51CE">
              <w:rPr>
                <w:noProof/>
                <w:webHidden/>
              </w:rPr>
            </w:r>
            <w:r w:rsidR="00AC51CE">
              <w:rPr>
                <w:noProof/>
                <w:webHidden/>
              </w:rPr>
              <w:fldChar w:fldCharType="separate"/>
            </w:r>
            <w:r w:rsidR="00AC51CE">
              <w:rPr>
                <w:noProof/>
                <w:webHidden/>
              </w:rPr>
              <w:t>31</w:t>
            </w:r>
            <w:r w:rsidR="00AC51CE">
              <w:rPr>
                <w:noProof/>
                <w:webHidden/>
              </w:rPr>
              <w:fldChar w:fldCharType="end"/>
            </w:r>
          </w:hyperlink>
        </w:p>
        <w:p w14:paraId="685FB29D" w14:textId="77777777" w:rsidR="00AC51CE" w:rsidRDefault="00FA12F5">
          <w:pPr>
            <w:pStyle w:val="TOC3"/>
            <w:rPr>
              <w:rFonts w:asciiTheme="minorHAnsi" w:eastAsiaTheme="minorEastAsia" w:hAnsiTheme="minorHAnsi" w:cstheme="minorBidi"/>
              <w:noProof/>
              <w:sz w:val="22"/>
              <w:szCs w:val="22"/>
            </w:rPr>
          </w:pPr>
          <w:hyperlink w:anchor="_Toc431302942" w:history="1">
            <w:r w:rsidR="00AC51CE" w:rsidRPr="00DD6632">
              <w:rPr>
                <w:rStyle w:val="Hyperlink"/>
                <w:noProof/>
              </w:rPr>
              <w:t>4.3.2</w:t>
            </w:r>
            <w:r w:rsidR="00AC51CE">
              <w:rPr>
                <w:rFonts w:asciiTheme="minorHAnsi" w:eastAsiaTheme="minorEastAsia" w:hAnsiTheme="minorHAnsi" w:cstheme="minorBidi"/>
                <w:noProof/>
                <w:sz w:val="22"/>
                <w:szCs w:val="22"/>
              </w:rPr>
              <w:tab/>
            </w:r>
            <w:r w:rsidR="00AC51CE" w:rsidRPr="00DD6632">
              <w:rPr>
                <w:rStyle w:val="Hyperlink"/>
                <w:noProof/>
              </w:rPr>
              <w:t>CNPDevice</w:t>
            </w:r>
            <w:r w:rsidR="00AC51CE">
              <w:rPr>
                <w:noProof/>
                <w:webHidden/>
              </w:rPr>
              <w:tab/>
            </w:r>
            <w:r w:rsidR="00AC51CE">
              <w:rPr>
                <w:noProof/>
                <w:webHidden/>
              </w:rPr>
              <w:fldChar w:fldCharType="begin"/>
            </w:r>
            <w:r w:rsidR="00AC51CE">
              <w:rPr>
                <w:noProof/>
                <w:webHidden/>
              </w:rPr>
              <w:instrText xml:space="preserve"> PAGEREF _Toc431302942 \h </w:instrText>
            </w:r>
            <w:r w:rsidR="00AC51CE">
              <w:rPr>
                <w:noProof/>
                <w:webHidden/>
              </w:rPr>
            </w:r>
            <w:r w:rsidR="00AC51CE">
              <w:rPr>
                <w:noProof/>
                <w:webHidden/>
              </w:rPr>
              <w:fldChar w:fldCharType="separate"/>
            </w:r>
            <w:r w:rsidR="00AC51CE">
              <w:rPr>
                <w:noProof/>
                <w:webHidden/>
              </w:rPr>
              <w:t>32</w:t>
            </w:r>
            <w:r w:rsidR="00AC51CE">
              <w:rPr>
                <w:noProof/>
                <w:webHidden/>
              </w:rPr>
              <w:fldChar w:fldCharType="end"/>
            </w:r>
          </w:hyperlink>
        </w:p>
        <w:p w14:paraId="3A541A9C" w14:textId="77777777" w:rsidR="00AC51CE" w:rsidRDefault="00FA12F5">
          <w:pPr>
            <w:pStyle w:val="TOC3"/>
            <w:rPr>
              <w:rFonts w:asciiTheme="minorHAnsi" w:eastAsiaTheme="minorEastAsia" w:hAnsiTheme="minorHAnsi" w:cstheme="minorBidi"/>
              <w:noProof/>
              <w:sz w:val="22"/>
              <w:szCs w:val="22"/>
            </w:rPr>
          </w:pPr>
          <w:hyperlink w:anchor="_Toc431302943" w:history="1">
            <w:r w:rsidR="00AC51CE" w:rsidRPr="00DD6632">
              <w:rPr>
                <w:rStyle w:val="Hyperlink"/>
                <w:noProof/>
              </w:rPr>
              <w:t>4.3.3</w:t>
            </w:r>
            <w:r w:rsidR="00AC51CE">
              <w:rPr>
                <w:rFonts w:asciiTheme="minorHAnsi" w:eastAsiaTheme="minorEastAsia" w:hAnsiTheme="minorHAnsi" w:cstheme="minorBidi"/>
                <w:noProof/>
                <w:sz w:val="22"/>
                <w:szCs w:val="22"/>
              </w:rPr>
              <w:tab/>
            </w:r>
            <w:r w:rsidR="00AC51CE" w:rsidRPr="00DD6632">
              <w:rPr>
                <w:rStyle w:val="Hyperlink"/>
                <w:noProof/>
              </w:rPr>
              <w:t>Swiper</w:t>
            </w:r>
            <w:r w:rsidR="00AC51CE">
              <w:rPr>
                <w:noProof/>
                <w:webHidden/>
              </w:rPr>
              <w:tab/>
            </w:r>
            <w:r w:rsidR="00AC51CE">
              <w:rPr>
                <w:noProof/>
                <w:webHidden/>
              </w:rPr>
              <w:fldChar w:fldCharType="begin"/>
            </w:r>
            <w:r w:rsidR="00AC51CE">
              <w:rPr>
                <w:noProof/>
                <w:webHidden/>
              </w:rPr>
              <w:instrText xml:space="preserve"> PAGEREF _Toc431302943 \h </w:instrText>
            </w:r>
            <w:r w:rsidR="00AC51CE">
              <w:rPr>
                <w:noProof/>
                <w:webHidden/>
              </w:rPr>
            </w:r>
            <w:r w:rsidR="00AC51CE">
              <w:rPr>
                <w:noProof/>
                <w:webHidden/>
              </w:rPr>
              <w:fldChar w:fldCharType="separate"/>
            </w:r>
            <w:r w:rsidR="00AC51CE">
              <w:rPr>
                <w:noProof/>
                <w:webHidden/>
              </w:rPr>
              <w:t>33</w:t>
            </w:r>
            <w:r w:rsidR="00AC51CE">
              <w:rPr>
                <w:noProof/>
                <w:webHidden/>
              </w:rPr>
              <w:fldChar w:fldCharType="end"/>
            </w:r>
          </w:hyperlink>
        </w:p>
        <w:p w14:paraId="478DA9E3" w14:textId="77777777" w:rsidR="00AC51CE" w:rsidRDefault="00FA12F5">
          <w:pPr>
            <w:pStyle w:val="TOC3"/>
            <w:rPr>
              <w:rFonts w:asciiTheme="minorHAnsi" w:eastAsiaTheme="minorEastAsia" w:hAnsiTheme="minorHAnsi" w:cstheme="minorBidi"/>
              <w:noProof/>
              <w:sz w:val="22"/>
              <w:szCs w:val="22"/>
            </w:rPr>
          </w:pPr>
          <w:hyperlink w:anchor="_Toc431302944" w:history="1">
            <w:r w:rsidR="00AC51CE" w:rsidRPr="00DD6632">
              <w:rPr>
                <w:rStyle w:val="Hyperlink"/>
                <w:noProof/>
              </w:rPr>
              <w:t>4.3.4</w:t>
            </w:r>
            <w:r w:rsidR="00AC51CE">
              <w:rPr>
                <w:rFonts w:asciiTheme="minorHAnsi" w:eastAsiaTheme="minorEastAsia" w:hAnsiTheme="minorHAnsi" w:cstheme="minorBidi"/>
                <w:noProof/>
                <w:sz w:val="22"/>
                <w:szCs w:val="22"/>
              </w:rPr>
              <w:tab/>
            </w:r>
            <w:r w:rsidR="00AC51CE" w:rsidRPr="00DD6632">
              <w:rPr>
                <w:rStyle w:val="Hyperlink"/>
                <w:noProof/>
              </w:rPr>
              <w:t>OnSwipeDetectedListener</w:t>
            </w:r>
            <w:r w:rsidR="00AC51CE">
              <w:rPr>
                <w:noProof/>
                <w:webHidden/>
              </w:rPr>
              <w:tab/>
            </w:r>
            <w:r w:rsidR="00AC51CE">
              <w:rPr>
                <w:noProof/>
                <w:webHidden/>
              </w:rPr>
              <w:fldChar w:fldCharType="begin"/>
            </w:r>
            <w:r w:rsidR="00AC51CE">
              <w:rPr>
                <w:noProof/>
                <w:webHidden/>
              </w:rPr>
              <w:instrText xml:space="preserve"> PAGEREF _Toc431302944 \h </w:instrText>
            </w:r>
            <w:r w:rsidR="00AC51CE">
              <w:rPr>
                <w:noProof/>
                <w:webHidden/>
              </w:rPr>
            </w:r>
            <w:r w:rsidR="00AC51CE">
              <w:rPr>
                <w:noProof/>
                <w:webHidden/>
              </w:rPr>
              <w:fldChar w:fldCharType="separate"/>
            </w:r>
            <w:r w:rsidR="00AC51CE">
              <w:rPr>
                <w:noProof/>
                <w:webHidden/>
              </w:rPr>
              <w:t>33</w:t>
            </w:r>
            <w:r w:rsidR="00AC51CE">
              <w:rPr>
                <w:noProof/>
                <w:webHidden/>
              </w:rPr>
              <w:fldChar w:fldCharType="end"/>
            </w:r>
          </w:hyperlink>
        </w:p>
        <w:p w14:paraId="20BB53CA" w14:textId="77777777" w:rsidR="00AC51CE" w:rsidRDefault="00FA12F5">
          <w:pPr>
            <w:pStyle w:val="TOC2"/>
            <w:rPr>
              <w:rFonts w:asciiTheme="minorHAnsi" w:eastAsiaTheme="minorEastAsia" w:hAnsiTheme="minorHAnsi" w:cstheme="minorBidi"/>
              <w:bCs w:val="0"/>
              <w:noProof/>
              <w:szCs w:val="22"/>
            </w:rPr>
          </w:pPr>
          <w:hyperlink w:anchor="_Toc431302945" w:history="1">
            <w:r w:rsidR="00AC51CE" w:rsidRPr="00DD6632">
              <w:rPr>
                <w:rStyle w:val="Hyperlink"/>
                <w:noProof/>
              </w:rPr>
              <w:t>4.4</w:t>
            </w:r>
            <w:r w:rsidR="00AC51CE">
              <w:rPr>
                <w:rFonts w:asciiTheme="minorHAnsi" w:eastAsiaTheme="minorEastAsia" w:hAnsiTheme="minorHAnsi" w:cstheme="minorBidi"/>
                <w:bCs w:val="0"/>
                <w:noProof/>
                <w:szCs w:val="22"/>
              </w:rPr>
              <w:tab/>
            </w:r>
            <w:r w:rsidR="00AC51CE" w:rsidRPr="00DD6632">
              <w:rPr>
                <w:rStyle w:val="Hyperlink"/>
                <w:noProof/>
              </w:rPr>
              <w:t>Enums</w:t>
            </w:r>
            <w:r w:rsidR="00AC51CE">
              <w:rPr>
                <w:noProof/>
                <w:webHidden/>
              </w:rPr>
              <w:tab/>
            </w:r>
            <w:r w:rsidR="00AC51CE">
              <w:rPr>
                <w:noProof/>
                <w:webHidden/>
              </w:rPr>
              <w:fldChar w:fldCharType="begin"/>
            </w:r>
            <w:r w:rsidR="00AC51CE">
              <w:rPr>
                <w:noProof/>
                <w:webHidden/>
              </w:rPr>
              <w:instrText xml:space="preserve"> PAGEREF _Toc431302945 \h </w:instrText>
            </w:r>
            <w:r w:rsidR="00AC51CE">
              <w:rPr>
                <w:noProof/>
                <w:webHidden/>
              </w:rPr>
            </w:r>
            <w:r w:rsidR="00AC51CE">
              <w:rPr>
                <w:noProof/>
                <w:webHidden/>
              </w:rPr>
              <w:fldChar w:fldCharType="separate"/>
            </w:r>
            <w:r w:rsidR="00AC51CE">
              <w:rPr>
                <w:noProof/>
                <w:webHidden/>
              </w:rPr>
              <w:t>34</w:t>
            </w:r>
            <w:r w:rsidR="00AC51CE">
              <w:rPr>
                <w:noProof/>
                <w:webHidden/>
              </w:rPr>
              <w:fldChar w:fldCharType="end"/>
            </w:r>
          </w:hyperlink>
        </w:p>
        <w:p w14:paraId="4D8A3C8E" w14:textId="77777777" w:rsidR="00AC51CE" w:rsidRDefault="00FA12F5">
          <w:pPr>
            <w:pStyle w:val="TOC3"/>
            <w:rPr>
              <w:rFonts w:asciiTheme="minorHAnsi" w:eastAsiaTheme="minorEastAsia" w:hAnsiTheme="minorHAnsi" w:cstheme="minorBidi"/>
              <w:noProof/>
              <w:sz w:val="22"/>
              <w:szCs w:val="22"/>
            </w:rPr>
          </w:pPr>
          <w:hyperlink w:anchor="_Toc431302946" w:history="1">
            <w:r w:rsidR="00AC51CE" w:rsidRPr="00DD6632">
              <w:rPr>
                <w:rStyle w:val="Hyperlink"/>
                <w:noProof/>
              </w:rPr>
              <w:t>4.4.1</w:t>
            </w:r>
            <w:r w:rsidR="00AC51CE">
              <w:rPr>
                <w:rFonts w:asciiTheme="minorHAnsi" w:eastAsiaTheme="minorEastAsia" w:hAnsiTheme="minorHAnsi" w:cstheme="minorBidi"/>
                <w:noProof/>
                <w:sz w:val="22"/>
                <w:szCs w:val="22"/>
              </w:rPr>
              <w:tab/>
            </w:r>
            <w:r w:rsidR="00AC51CE" w:rsidRPr="00DD6632">
              <w:rPr>
                <w:rStyle w:val="Hyperlink"/>
                <w:noProof/>
              </w:rPr>
              <w:t>CardEntryType</w:t>
            </w:r>
            <w:r w:rsidR="00AC51CE">
              <w:rPr>
                <w:noProof/>
                <w:webHidden/>
              </w:rPr>
              <w:tab/>
            </w:r>
            <w:r w:rsidR="00AC51CE">
              <w:rPr>
                <w:noProof/>
                <w:webHidden/>
              </w:rPr>
              <w:fldChar w:fldCharType="begin"/>
            </w:r>
            <w:r w:rsidR="00AC51CE">
              <w:rPr>
                <w:noProof/>
                <w:webHidden/>
              </w:rPr>
              <w:instrText xml:space="preserve"> PAGEREF _Toc431302946 \h </w:instrText>
            </w:r>
            <w:r w:rsidR="00AC51CE">
              <w:rPr>
                <w:noProof/>
                <w:webHidden/>
              </w:rPr>
            </w:r>
            <w:r w:rsidR="00AC51CE">
              <w:rPr>
                <w:noProof/>
                <w:webHidden/>
              </w:rPr>
              <w:fldChar w:fldCharType="separate"/>
            </w:r>
            <w:r w:rsidR="00AC51CE">
              <w:rPr>
                <w:noProof/>
                <w:webHidden/>
              </w:rPr>
              <w:t>34</w:t>
            </w:r>
            <w:r w:rsidR="00AC51CE">
              <w:rPr>
                <w:noProof/>
                <w:webHidden/>
              </w:rPr>
              <w:fldChar w:fldCharType="end"/>
            </w:r>
          </w:hyperlink>
        </w:p>
        <w:p w14:paraId="4B41FB10" w14:textId="77777777" w:rsidR="00AC51CE" w:rsidRDefault="00FA12F5">
          <w:pPr>
            <w:pStyle w:val="TOC3"/>
            <w:rPr>
              <w:rFonts w:asciiTheme="minorHAnsi" w:eastAsiaTheme="minorEastAsia" w:hAnsiTheme="minorHAnsi" w:cstheme="minorBidi"/>
              <w:noProof/>
              <w:sz w:val="22"/>
              <w:szCs w:val="22"/>
            </w:rPr>
          </w:pPr>
          <w:hyperlink w:anchor="_Toc431302947" w:history="1">
            <w:r w:rsidR="00AC51CE" w:rsidRPr="00DD6632">
              <w:rPr>
                <w:rStyle w:val="Hyperlink"/>
                <w:noProof/>
              </w:rPr>
              <w:t>4.4.2</w:t>
            </w:r>
            <w:r w:rsidR="00AC51CE">
              <w:rPr>
                <w:rFonts w:asciiTheme="minorHAnsi" w:eastAsiaTheme="minorEastAsia" w:hAnsiTheme="minorHAnsi" w:cstheme="minorBidi"/>
                <w:noProof/>
                <w:sz w:val="22"/>
                <w:szCs w:val="22"/>
              </w:rPr>
              <w:tab/>
            </w:r>
            <w:r w:rsidR="00AC51CE" w:rsidRPr="00DD6632">
              <w:rPr>
                <w:rStyle w:val="Hyperlink"/>
                <w:noProof/>
              </w:rPr>
              <w:t>ProcessState</w:t>
            </w:r>
            <w:r w:rsidR="00AC51CE">
              <w:rPr>
                <w:noProof/>
                <w:webHidden/>
              </w:rPr>
              <w:tab/>
            </w:r>
            <w:r w:rsidR="00AC51CE">
              <w:rPr>
                <w:noProof/>
                <w:webHidden/>
              </w:rPr>
              <w:fldChar w:fldCharType="begin"/>
            </w:r>
            <w:r w:rsidR="00AC51CE">
              <w:rPr>
                <w:noProof/>
                <w:webHidden/>
              </w:rPr>
              <w:instrText xml:space="preserve"> PAGEREF _Toc431302947 \h </w:instrText>
            </w:r>
            <w:r w:rsidR="00AC51CE">
              <w:rPr>
                <w:noProof/>
                <w:webHidden/>
              </w:rPr>
            </w:r>
            <w:r w:rsidR="00AC51CE">
              <w:rPr>
                <w:noProof/>
                <w:webHidden/>
              </w:rPr>
              <w:fldChar w:fldCharType="separate"/>
            </w:r>
            <w:r w:rsidR="00AC51CE">
              <w:rPr>
                <w:noProof/>
                <w:webHidden/>
              </w:rPr>
              <w:t>35</w:t>
            </w:r>
            <w:r w:rsidR="00AC51CE">
              <w:rPr>
                <w:noProof/>
                <w:webHidden/>
              </w:rPr>
              <w:fldChar w:fldCharType="end"/>
            </w:r>
          </w:hyperlink>
        </w:p>
        <w:p w14:paraId="3D4968BC" w14:textId="77777777" w:rsidR="00AC51CE" w:rsidRDefault="00FA12F5">
          <w:pPr>
            <w:pStyle w:val="TOC3"/>
            <w:rPr>
              <w:rFonts w:asciiTheme="minorHAnsi" w:eastAsiaTheme="minorEastAsia" w:hAnsiTheme="minorHAnsi" w:cstheme="minorBidi"/>
              <w:noProof/>
              <w:sz w:val="22"/>
              <w:szCs w:val="22"/>
            </w:rPr>
          </w:pPr>
          <w:hyperlink w:anchor="_Toc431302948" w:history="1">
            <w:r w:rsidR="00AC51CE" w:rsidRPr="00DD6632">
              <w:rPr>
                <w:rStyle w:val="Hyperlink"/>
                <w:noProof/>
              </w:rPr>
              <w:t>4.4.3</w:t>
            </w:r>
            <w:r w:rsidR="00AC51CE">
              <w:rPr>
                <w:rFonts w:asciiTheme="minorHAnsi" w:eastAsiaTheme="minorEastAsia" w:hAnsiTheme="minorHAnsi" w:cstheme="minorBidi"/>
                <w:noProof/>
                <w:sz w:val="22"/>
                <w:szCs w:val="22"/>
              </w:rPr>
              <w:tab/>
            </w:r>
            <w:r w:rsidR="00AC51CE" w:rsidRPr="00DD6632">
              <w:rPr>
                <w:rStyle w:val="Hyperlink"/>
                <w:noProof/>
              </w:rPr>
              <w:t>ProcessResult</w:t>
            </w:r>
            <w:r w:rsidR="00AC51CE">
              <w:rPr>
                <w:noProof/>
                <w:webHidden/>
              </w:rPr>
              <w:tab/>
            </w:r>
            <w:r w:rsidR="00AC51CE">
              <w:rPr>
                <w:noProof/>
                <w:webHidden/>
              </w:rPr>
              <w:fldChar w:fldCharType="begin"/>
            </w:r>
            <w:r w:rsidR="00AC51CE">
              <w:rPr>
                <w:noProof/>
                <w:webHidden/>
              </w:rPr>
              <w:instrText xml:space="preserve"> PAGEREF _Toc431302948 \h </w:instrText>
            </w:r>
            <w:r w:rsidR="00AC51CE">
              <w:rPr>
                <w:noProof/>
                <w:webHidden/>
              </w:rPr>
            </w:r>
            <w:r w:rsidR="00AC51CE">
              <w:rPr>
                <w:noProof/>
                <w:webHidden/>
              </w:rPr>
              <w:fldChar w:fldCharType="separate"/>
            </w:r>
            <w:r w:rsidR="00AC51CE">
              <w:rPr>
                <w:noProof/>
                <w:webHidden/>
              </w:rPr>
              <w:t>35</w:t>
            </w:r>
            <w:r w:rsidR="00AC51CE">
              <w:rPr>
                <w:noProof/>
                <w:webHidden/>
              </w:rPr>
              <w:fldChar w:fldCharType="end"/>
            </w:r>
          </w:hyperlink>
        </w:p>
        <w:p w14:paraId="4443B88E" w14:textId="77777777" w:rsidR="00AC51CE" w:rsidRDefault="00FA12F5">
          <w:pPr>
            <w:pStyle w:val="TOC3"/>
            <w:rPr>
              <w:rFonts w:asciiTheme="minorHAnsi" w:eastAsiaTheme="minorEastAsia" w:hAnsiTheme="minorHAnsi" w:cstheme="minorBidi"/>
              <w:noProof/>
              <w:sz w:val="22"/>
              <w:szCs w:val="22"/>
            </w:rPr>
          </w:pPr>
          <w:hyperlink w:anchor="_Toc431302949" w:history="1">
            <w:r w:rsidR="00AC51CE" w:rsidRPr="00DD6632">
              <w:rPr>
                <w:rStyle w:val="Hyperlink"/>
                <w:noProof/>
              </w:rPr>
              <w:t>4.4.4</w:t>
            </w:r>
            <w:r w:rsidR="00AC51CE">
              <w:rPr>
                <w:rFonts w:asciiTheme="minorHAnsi" w:eastAsiaTheme="minorEastAsia" w:hAnsiTheme="minorHAnsi" w:cstheme="minorBidi"/>
                <w:noProof/>
                <w:sz w:val="22"/>
                <w:szCs w:val="22"/>
              </w:rPr>
              <w:tab/>
            </w:r>
            <w:r w:rsidR="00AC51CE" w:rsidRPr="00DD6632">
              <w:rPr>
                <w:rStyle w:val="Hyperlink"/>
                <w:noProof/>
              </w:rPr>
              <w:t>AdapterEvent</w:t>
            </w:r>
            <w:r w:rsidR="00AC51CE">
              <w:rPr>
                <w:noProof/>
                <w:webHidden/>
              </w:rPr>
              <w:tab/>
            </w:r>
            <w:r w:rsidR="00AC51CE">
              <w:rPr>
                <w:noProof/>
                <w:webHidden/>
              </w:rPr>
              <w:fldChar w:fldCharType="begin"/>
            </w:r>
            <w:r w:rsidR="00AC51CE">
              <w:rPr>
                <w:noProof/>
                <w:webHidden/>
              </w:rPr>
              <w:instrText xml:space="preserve"> PAGEREF _Toc431302949 \h </w:instrText>
            </w:r>
            <w:r w:rsidR="00AC51CE">
              <w:rPr>
                <w:noProof/>
                <w:webHidden/>
              </w:rPr>
            </w:r>
            <w:r w:rsidR="00AC51CE">
              <w:rPr>
                <w:noProof/>
                <w:webHidden/>
              </w:rPr>
              <w:fldChar w:fldCharType="separate"/>
            </w:r>
            <w:r w:rsidR="00AC51CE">
              <w:rPr>
                <w:noProof/>
                <w:webHidden/>
              </w:rPr>
              <w:t>36</w:t>
            </w:r>
            <w:r w:rsidR="00AC51CE">
              <w:rPr>
                <w:noProof/>
                <w:webHidden/>
              </w:rPr>
              <w:fldChar w:fldCharType="end"/>
            </w:r>
          </w:hyperlink>
        </w:p>
        <w:p w14:paraId="750C0BA1" w14:textId="77777777" w:rsidR="00AC51CE" w:rsidRDefault="00FA12F5">
          <w:pPr>
            <w:pStyle w:val="TOC3"/>
            <w:rPr>
              <w:rFonts w:asciiTheme="minorHAnsi" w:eastAsiaTheme="minorEastAsia" w:hAnsiTheme="minorHAnsi" w:cstheme="minorBidi"/>
              <w:noProof/>
              <w:sz w:val="22"/>
              <w:szCs w:val="22"/>
            </w:rPr>
          </w:pPr>
          <w:hyperlink w:anchor="_Toc431302950" w:history="1">
            <w:r w:rsidR="00AC51CE" w:rsidRPr="00DD6632">
              <w:rPr>
                <w:rStyle w:val="Hyperlink"/>
                <w:noProof/>
              </w:rPr>
              <w:t>4.4.5</w:t>
            </w:r>
            <w:r w:rsidR="00AC51CE">
              <w:rPr>
                <w:rFonts w:asciiTheme="minorHAnsi" w:eastAsiaTheme="minorEastAsia" w:hAnsiTheme="minorHAnsi" w:cstheme="minorBidi"/>
                <w:noProof/>
                <w:sz w:val="22"/>
                <w:szCs w:val="22"/>
              </w:rPr>
              <w:tab/>
            </w:r>
            <w:r w:rsidR="00AC51CE" w:rsidRPr="00DD6632">
              <w:rPr>
                <w:rStyle w:val="Hyperlink"/>
                <w:noProof/>
              </w:rPr>
              <w:t>PreauthResult</w:t>
            </w:r>
            <w:r w:rsidR="00AC51CE">
              <w:rPr>
                <w:noProof/>
                <w:webHidden/>
              </w:rPr>
              <w:tab/>
            </w:r>
            <w:r w:rsidR="00AC51CE">
              <w:rPr>
                <w:noProof/>
                <w:webHidden/>
              </w:rPr>
              <w:fldChar w:fldCharType="begin"/>
            </w:r>
            <w:r w:rsidR="00AC51CE">
              <w:rPr>
                <w:noProof/>
                <w:webHidden/>
              </w:rPr>
              <w:instrText xml:space="preserve"> PAGEREF _Toc431302950 \h </w:instrText>
            </w:r>
            <w:r w:rsidR="00AC51CE">
              <w:rPr>
                <w:noProof/>
                <w:webHidden/>
              </w:rPr>
            </w:r>
            <w:r w:rsidR="00AC51CE">
              <w:rPr>
                <w:noProof/>
                <w:webHidden/>
              </w:rPr>
              <w:fldChar w:fldCharType="separate"/>
            </w:r>
            <w:r w:rsidR="00AC51CE">
              <w:rPr>
                <w:noProof/>
                <w:webHidden/>
              </w:rPr>
              <w:t>36</w:t>
            </w:r>
            <w:r w:rsidR="00AC51CE">
              <w:rPr>
                <w:noProof/>
                <w:webHidden/>
              </w:rPr>
              <w:fldChar w:fldCharType="end"/>
            </w:r>
          </w:hyperlink>
        </w:p>
        <w:p w14:paraId="6A271CD7" w14:textId="77777777" w:rsidR="00AC51CE" w:rsidRDefault="00FA12F5">
          <w:pPr>
            <w:pStyle w:val="TOC3"/>
            <w:rPr>
              <w:rFonts w:asciiTheme="minorHAnsi" w:eastAsiaTheme="minorEastAsia" w:hAnsiTheme="minorHAnsi" w:cstheme="minorBidi"/>
              <w:noProof/>
              <w:sz w:val="22"/>
              <w:szCs w:val="22"/>
            </w:rPr>
          </w:pPr>
          <w:hyperlink w:anchor="_Toc431302951" w:history="1">
            <w:r w:rsidR="00AC51CE" w:rsidRPr="00DD6632">
              <w:rPr>
                <w:rStyle w:val="Hyperlink"/>
                <w:noProof/>
              </w:rPr>
              <w:t>4.4.6</w:t>
            </w:r>
            <w:r w:rsidR="00AC51CE">
              <w:rPr>
                <w:rFonts w:asciiTheme="minorHAnsi" w:eastAsiaTheme="minorEastAsia" w:hAnsiTheme="minorHAnsi" w:cstheme="minorBidi"/>
                <w:noProof/>
                <w:sz w:val="22"/>
                <w:szCs w:val="22"/>
              </w:rPr>
              <w:tab/>
            </w:r>
            <w:r w:rsidR="00AC51CE" w:rsidRPr="00DD6632">
              <w:rPr>
                <w:rStyle w:val="Hyperlink"/>
                <w:noProof/>
              </w:rPr>
              <w:t>TerminalEvent</w:t>
            </w:r>
            <w:r w:rsidR="00AC51CE">
              <w:rPr>
                <w:noProof/>
                <w:webHidden/>
              </w:rPr>
              <w:tab/>
            </w:r>
            <w:r w:rsidR="00AC51CE">
              <w:rPr>
                <w:noProof/>
                <w:webHidden/>
              </w:rPr>
              <w:fldChar w:fldCharType="begin"/>
            </w:r>
            <w:r w:rsidR="00AC51CE">
              <w:rPr>
                <w:noProof/>
                <w:webHidden/>
              </w:rPr>
              <w:instrText xml:space="preserve"> PAGEREF _Toc431302951 \h </w:instrText>
            </w:r>
            <w:r w:rsidR="00AC51CE">
              <w:rPr>
                <w:noProof/>
                <w:webHidden/>
              </w:rPr>
            </w:r>
            <w:r w:rsidR="00AC51CE">
              <w:rPr>
                <w:noProof/>
                <w:webHidden/>
              </w:rPr>
              <w:fldChar w:fldCharType="separate"/>
            </w:r>
            <w:r w:rsidR="00AC51CE">
              <w:rPr>
                <w:noProof/>
                <w:webHidden/>
              </w:rPr>
              <w:t>37</w:t>
            </w:r>
            <w:r w:rsidR="00AC51CE">
              <w:rPr>
                <w:noProof/>
                <w:webHidden/>
              </w:rPr>
              <w:fldChar w:fldCharType="end"/>
            </w:r>
          </w:hyperlink>
        </w:p>
        <w:p w14:paraId="798A5FF5" w14:textId="77777777" w:rsidR="00AC51CE" w:rsidRDefault="00FA12F5">
          <w:pPr>
            <w:pStyle w:val="TOC3"/>
            <w:rPr>
              <w:rFonts w:asciiTheme="minorHAnsi" w:eastAsiaTheme="minorEastAsia" w:hAnsiTheme="minorHAnsi" w:cstheme="minorBidi"/>
              <w:noProof/>
              <w:sz w:val="22"/>
              <w:szCs w:val="22"/>
            </w:rPr>
          </w:pPr>
          <w:hyperlink w:anchor="_Toc431302952" w:history="1">
            <w:r w:rsidR="00AC51CE" w:rsidRPr="00DD6632">
              <w:rPr>
                <w:rStyle w:val="Hyperlink"/>
                <w:noProof/>
              </w:rPr>
              <w:t>4.4.7</w:t>
            </w:r>
            <w:r w:rsidR="00AC51CE">
              <w:rPr>
                <w:rFonts w:asciiTheme="minorHAnsi" w:eastAsiaTheme="minorEastAsia" w:hAnsiTheme="minorHAnsi" w:cstheme="minorBidi"/>
                <w:noProof/>
                <w:sz w:val="22"/>
                <w:szCs w:val="22"/>
              </w:rPr>
              <w:tab/>
            </w:r>
            <w:r w:rsidR="00AC51CE" w:rsidRPr="00DD6632">
              <w:rPr>
                <w:rStyle w:val="Hyperlink"/>
                <w:noProof/>
              </w:rPr>
              <w:t>DisplayText</w:t>
            </w:r>
            <w:r w:rsidR="00AC51CE">
              <w:rPr>
                <w:noProof/>
                <w:webHidden/>
              </w:rPr>
              <w:tab/>
            </w:r>
            <w:r w:rsidR="00AC51CE">
              <w:rPr>
                <w:noProof/>
                <w:webHidden/>
              </w:rPr>
              <w:fldChar w:fldCharType="begin"/>
            </w:r>
            <w:r w:rsidR="00AC51CE">
              <w:rPr>
                <w:noProof/>
                <w:webHidden/>
              </w:rPr>
              <w:instrText xml:space="preserve"> PAGEREF _Toc431302952 \h </w:instrText>
            </w:r>
            <w:r w:rsidR="00AC51CE">
              <w:rPr>
                <w:noProof/>
                <w:webHidden/>
              </w:rPr>
            </w:r>
            <w:r w:rsidR="00AC51CE">
              <w:rPr>
                <w:noProof/>
                <w:webHidden/>
              </w:rPr>
              <w:fldChar w:fldCharType="separate"/>
            </w:r>
            <w:r w:rsidR="00AC51CE">
              <w:rPr>
                <w:noProof/>
                <w:webHidden/>
              </w:rPr>
              <w:t>37</w:t>
            </w:r>
            <w:r w:rsidR="00AC51CE">
              <w:rPr>
                <w:noProof/>
                <w:webHidden/>
              </w:rPr>
              <w:fldChar w:fldCharType="end"/>
            </w:r>
          </w:hyperlink>
        </w:p>
        <w:p w14:paraId="4C9043DF" w14:textId="77777777" w:rsidR="00AC51CE" w:rsidRDefault="00FA12F5">
          <w:pPr>
            <w:pStyle w:val="TOC3"/>
            <w:rPr>
              <w:rFonts w:asciiTheme="minorHAnsi" w:eastAsiaTheme="minorEastAsia" w:hAnsiTheme="minorHAnsi" w:cstheme="minorBidi"/>
              <w:noProof/>
              <w:sz w:val="22"/>
              <w:szCs w:val="22"/>
            </w:rPr>
          </w:pPr>
          <w:hyperlink w:anchor="_Toc431302953" w:history="1">
            <w:r w:rsidR="00AC51CE" w:rsidRPr="00DD6632">
              <w:rPr>
                <w:rStyle w:val="Hyperlink"/>
                <w:noProof/>
              </w:rPr>
              <w:t>4.4.8</w:t>
            </w:r>
            <w:r w:rsidR="00AC51CE">
              <w:rPr>
                <w:rFonts w:asciiTheme="minorHAnsi" w:eastAsiaTheme="minorEastAsia" w:hAnsiTheme="minorHAnsi" w:cstheme="minorBidi"/>
                <w:noProof/>
                <w:sz w:val="22"/>
                <w:szCs w:val="22"/>
              </w:rPr>
              <w:tab/>
            </w:r>
            <w:r w:rsidR="00AC51CE" w:rsidRPr="00DD6632">
              <w:rPr>
                <w:rStyle w:val="Hyperlink"/>
                <w:noProof/>
              </w:rPr>
              <w:t>EmvError</w:t>
            </w:r>
            <w:r w:rsidR="00AC51CE">
              <w:rPr>
                <w:noProof/>
                <w:webHidden/>
              </w:rPr>
              <w:tab/>
            </w:r>
            <w:r w:rsidR="00AC51CE">
              <w:rPr>
                <w:noProof/>
                <w:webHidden/>
              </w:rPr>
              <w:fldChar w:fldCharType="begin"/>
            </w:r>
            <w:r w:rsidR="00AC51CE">
              <w:rPr>
                <w:noProof/>
                <w:webHidden/>
              </w:rPr>
              <w:instrText xml:space="preserve"> PAGEREF _Toc431302953 \h </w:instrText>
            </w:r>
            <w:r w:rsidR="00AC51CE">
              <w:rPr>
                <w:noProof/>
                <w:webHidden/>
              </w:rPr>
            </w:r>
            <w:r w:rsidR="00AC51CE">
              <w:rPr>
                <w:noProof/>
                <w:webHidden/>
              </w:rPr>
              <w:fldChar w:fldCharType="separate"/>
            </w:r>
            <w:r w:rsidR="00AC51CE">
              <w:rPr>
                <w:noProof/>
                <w:webHidden/>
              </w:rPr>
              <w:t>37</w:t>
            </w:r>
            <w:r w:rsidR="00AC51CE">
              <w:rPr>
                <w:noProof/>
                <w:webHidden/>
              </w:rPr>
              <w:fldChar w:fldCharType="end"/>
            </w:r>
          </w:hyperlink>
        </w:p>
        <w:p w14:paraId="5588A43E" w14:textId="77777777" w:rsidR="00AC51CE" w:rsidRDefault="00FA12F5">
          <w:pPr>
            <w:pStyle w:val="TOC3"/>
            <w:rPr>
              <w:rFonts w:asciiTheme="minorHAnsi" w:eastAsiaTheme="minorEastAsia" w:hAnsiTheme="minorHAnsi" w:cstheme="minorBidi"/>
              <w:noProof/>
              <w:sz w:val="22"/>
              <w:szCs w:val="22"/>
            </w:rPr>
          </w:pPr>
          <w:hyperlink w:anchor="_Toc431302954" w:history="1">
            <w:r w:rsidR="00AC51CE" w:rsidRPr="00DD6632">
              <w:rPr>
                <w:rStyle w:val="Hyperlink"/>
                <w:noProof/>
              </w:rPr>
              <w:t>4.4.9</w:t>
            </w:r>
            <w:r w:rsidR="00AC51CE">
              <w:rPr>
                <w:rFonts w:asciiTheme="minorHAnsi" w:eastAsiaTheme="minorEastAsia" w:hAnsiTheme="minorHAnsi" w:cstheme="minorBidi"/>
                <w:noProof/>
                <w:sz w:val="22"/>
                <w:szCs w:val="22"/>
              </w:rPr>
              <w:tab/>
            </w:r>
            <w:r w:rsidR="00AC51CE" w:rsidRPr="00DD6632">
              <w:rPr>
                <w:rStyle w:val="Hyperlink"/>
                <w:noProof/>
              </w:rPr>
              <w:t>TransactionResult</w:t>
            </w:r>
            <w:r w:rsidR="00AC51CE">
              <w:rPr>
                <w:noProof/>
                <w:webHidden/>
              </w:rPr>
              <w:tab/>
            </w:r>
            <w:r w:rsidR="00AC51CE">
              <w:rPr>
                <w:noProof/>
                <w:webHidden/>
              </w:rPr>
              <w:fldChar w:fldCharType="begin"/>
            </w:r>
            <w:r w:rsidR="00AC51CE">
              <w:rPr>
                <w:noProof/>
                <w:webHidden/>
              </w:rPr>
              <w:instrText xml:space="preserve"> PAGEREF _Toc431302954 \h </w:instrText>
            </w:r>
            <w:r w:rsidR="00AC51CE">
              <w:rPr>
                <w:noProof/>
                <w:webHidden/>
              </w:rPr>
            </w:r>
            <w:r w:rsidR="00AC51CE">
              <w:rPr>
                <w:noProof/>
                <w:webHidden/>
              </w:rPr>
              <w:fldChar w:fldCharType="separate"/>
            </w:r>
            <w:r w:rsidR="00AC51CE">
              <w:rPr>
                <w:noProof/>
                <w:webHidden/>
              </w:rPr>
              <w:t>37</w:t>
            </w:r>
            <w:r w:rsidR="00AC51CE">
              <w:rPr>
                <w:noProof/>
                <w:webHidden/>
              </w:rPr>
              <w:fldChar w:fldCharType="end"/>
            </w:r>
          </w:hyperlink>
        </w:p>
        <w:p w14:paraId="7611BD61" w14:textId="77777777" w:rsidR="00AC51CE" w:rsidRDefault="00FA12F5">
          <w:pPr>
            <w:pStyle w:val="TOC2"/>
            <w:rPr>
              <w:rFonts w:asciiTheme="minorHAnsi" w:eastAsiaTheme="minorEastAsia" w:hAnsiTheme="minorHAnsi" w:cstheme="minorBidi"/>
              <w:bCs w:val="0"/>
              <w:noProof/>
              <w:szCs w:val="22"/>
            </w:rPr>
          </w:pPr>
          <w:hyperlink w:anchor="_Toc431302955" w:history="1">
            <w:r w:rsidR="00AC51CE" w:rsidRPr="00DD6632">
              <w:rPr>
                <w:rStyle w:val="Hyperlink"/>
                <w:noProof/>
              </w:rPr>
              <w:t>4.5</w:t>
            </w:r>
            <w:r w:rsidR="00AC51CE">
              <w:rPr>
                <w:rFonts w:asciiTheme="minorHAnsi" w:eastAsiaTheme="minorEastAsia" w:hAnsiTheme="minorHAnsi" w:cstheme="minorBidi"/>
                <w:bCs w:val="0"/>
                <w:noProof/>
                <w:szCs w:val="22"/>
              </w:rPr>
              <w:tab/>
            </w:r>
            <w:r w:rsidR="00AC51CE" w:rsidRPr="00DD6632">
              <w:rPr>
                <w:rStyle w:val="Hyperlink"/>
                <w:noProof/>
              </w:rPr>
              <w:t>Events handling and communication with Chip&amp;Pin</w:t>
            </w:r>
            <w:r w:rsidR="00AC51CE">
              <w:rPr>
                <w:noProof/>
                <w:webHidden/>
              </w:rPr>
              <w:tab/>
            </w:r>
            <w:r w:rsidR="00AC51CE">
              <w:rPr>
                <w:noProof/>
                <w:webHidden/>
              </w:rPr>
              <w:fldChar w:fldCharType="begin"/>
            </w:r>
            <w:r w:rsidR="00AC51CE">
              <w:rPr>
                <w:noProof/>
                <w:webHidden/>
              </w:rPr>
              <w:instrText xml:space="preserve"> PAGEREF _Toc431302955 \h </w:instrText>
            </w:r>
            <w:r w:rsidR="00AC51CE">
              <w:rPr>
                <w:noProof/>
                <w:webHidden/>
              </w:rPr>
            </w:r>
            <w:r w:rsidR="00AC51CE">
              <w:rPr>
                <w:noProof/>
                <w:webHidden/>
              </w:rPr>
              <w:fldChar w:fldCharType="separate"/>
            </w:r>
            <w:r w:rsidR="00AC51CE">
              <w:rPr>
                <w:noProof/>
                <w:webHidden/>
              </w:rPr>
              <w:t>38</w:t>
            </w:r>
            <w:r w:rsidR="00AC51CE">
              <w:rPr>
                <w:noProof/>
                <w:webHidden/>
              </w:rPr>
              <w:fldChar w:fldCharType="end"/>
            </w:r>
          </w:hyperlink>
        </w:p>
        <w:p w14:paraId="219B30CB" w14:textId="77777777" w:rsidR="00AC51CE" w:rsidRDefault="00FA12F5">
          <w:pPr>
            <w:pStyle w:val="TOC3"/>
            <w:rPr>
              <w:rFonts w:asciiTheme="minorHAnsi" w:eastAsiaTheme="minorEastAsia" w:hAnsiTheme="minorHAnsi" w:cstheme="minorBidi"/>
              <w:noProof/>
              <w:sz w:val="22"/>
              <w:szCs w:val="22"/>
            </w:rPr>
          </w:pPr>
          <w:hyperlink w:anchor="_Toc431302956" w:history="1">
            <w:r w:rsidR="00AC51CE" w:rsidRPr="00DD6632">
              <w:rPr>
                <w:rStyle w:val="Hyperlink"/>
                <w:noProof/>
              </w:rPr>
              <w:t>4.5.1</w:t>
            </w:r>
            <w:r w:rsidR="00AC51CE">
              <w:rPr>
                <w:rFonts w:asciiTheme="minorHAnsi" w:eastAsiaTheme="minorEastAsia" w:hAnsiTheme="minorHAnsi" w:cstheme="minorBidi"/>
                <w:noProof/>
                <w:sz w:val="22"/>
                <w:szCs w:val="22"/>
              </w:rPr>
              <w:tab/>
            </w:r>
            <w:r w:rsidR="00AC51CE" w:rsidRPr="00DD6632">
              <w:rPr>
                <w:rStyle w:val="Hyperlink"/>
                <w:noProof/>
              </w:rPr>
              <w:t>Device discovery (DiscoveryListener)</w:t>
            </w:r>
            <w:r w:rsidR="00AC51CE">
              <w:rPr>
                <w:noProof/>
                <w:webHidden/>
              </w:rPr>
              <w:tab/>
            </w:r>
            <w:r w:rsidR="00AC51CE">
              <w:rPr>
                <w:noProof/>
                <w:webHidden/>
              </w:rPr>
              <w:fldChar w:fldCharType="begin"/>
            </w:r>
            <w:r w:rsidR="00AC51CE">
              <w:rPr>
                <w:noProof/>
                <w:webHidden/>
              </w:rPr>
              <w:instrText xml:space="preserve"> PAGEREF _Toc431302956 \h </w:instrText>
            </w:r>
            <w:r w:rsidR="00AC51CE">
              <w:rPr>
                <w:noProof/>
                <w:webHidden/>
              </w:rPr>
            </w:r>
            <w:r w:rsidR="00AC51CE">
              <w:rPr>
                <w:noProof/>
                <w:webHidden/>
              </w:rPr>
              <w:fldChar w:fldCharType="separate"/>
            </w:r>
            <w:r w:rsidR="00AC51CE">
              <w:rPr>
                <w:noProof/>
                <w:webHidden/>
              </w:rPr>
              <w:t>38</w:t>
            </w:r>
            <w:r w:rsidR="00AC51CE">
              <w:rPr>
                <w:noProof/>
                <w:webHidden/>
              </w:rPr>
              <w:fldChar w:fldCharType="end"/>
            </w:r>
          </w:hyperlink>
        </w:p>
        <w:p w14:paraId="59ABADA4" w14:textId="77777777" w:rsidR="00AC51CE" w:rsidRDefault="00FA12F5">
          <w:pPr>
            <w:pStyle w:val="TOC3"/>
            <w:rPr>
              <w:rFonts w:asciiTheme="minorHAnsi" w:eastAsiaTheme="minorEastAsia" w:hAnsiTheme="minorHAnsi" w:cstheme="minorBidi"/>
              <w:noProof/>
              <w:sz w:val="22"/>
              <w:szCs w:val="22"/>
            </w:rPr>
          </w:pPr>
          <w:hyperlink w:anchor="_Toc431302957" w:history="1">
            <w:r w:rsidR="00AC51CE" w:rsidRPr="00DD6632">
              <w:rPr>
                <w:rStyle w:val="Hyperlink"/>
                <w:noProof/>
              </w:rPr>
              <w:t>4.5.2</w:t>
            </w:r>
            <w:r w:rsidR="00AC51CE">
              <w:rPr>
                <w:rFonts w:asciiTheme="minorHAnsi" w:eastAsiaTheme="minorEastAsia" w:hAnsiTheme="minorHAnsi" w:cstheme="minorBidi"/>
                <w:noProof/>
                <w:sz w:val="22"/>
                <w:szCs w:val="22"/>
              </w:rPr>
              <w:tab/>
            </w:r>
            <w:r w:rsidR="00AC51CE" w:rsidRPr="00DD6632">
              <w:rPr>
                <w:rStyle w:val="Hyperlink"/>
                <w:noProof/>
              </w:rPr>
              <w:t>Payment events handling (CNPListener)</w:t>
            </w:r>
            <w:r w:rsidR="00AC51CE">
              <w:rPr>
                <w:noProof/>
                <w:webHidden/>
              </w:rPr>
              <w:tab/>
            </w:r>
            <w:r w:rsidR="00AC51CE">
              <w:rPr>
                <w:noProof/>
                <w:webHidden/>
              </w:rPr>
              <w:fldChar w:fldCharType="begin"/>
            </w:r>
            <w:r w:rsidR="00AC51CE">
              <w:rPr>
                <w:noProof/>
                <w:webHidden/>
              </w:rPr>
              <w:instrText xml:space="preserve"> PAGEREF _Toc431302957 \h </w:instrText>
            </w:r>
            <w:r w:rsidR="00AC51CE">
              <w:rPr>
                <w:noProof/>
                <w:webHidden/>
              </w:rPr>
            </w:r>
            <w:r w:rsidR="00AC51CE">
              <w:rPr>
                <w:noProof/>
                <w:webHidden/>
              </w:rPr>
              <w:fldChar w:fldCharType="separate"/>
            </w:r>
            <w:r w:rsidR="00AC51CE">
              <w:rPr>
                <w:noProof/>
                <w:webHidden/>
              </w:rPr>
              <w:t>39</w:t>
            </w:r>
            <w:r w:rsidR="00AC51CE">
              <w:rPr>
                <w:noProof/>
                <w:webHidden/>
              </w:rPr>
              <w:fldChar w:fldCharType="end"/>
            </w:r>
          </w:hyperlink>
        </w:p>
        <w:p w14:paraId="2A315AE0" w14:textId="77777777" w:rsidR="00AC51CE" w:rsidRDefault="00FA12F5">
          <w:pPr>
            <w:pStyle w:val="TOC3"/>
            <w:rPr>
              <w:rFonts w:asciiTheme="minorHAnsi" w:eastAsiaTheme="minorEastAsia" w:hAnsiTheme="minorHAnsi" w:cstheme="minorBidi"/>
              <w:noProof/>
              <w:sz w:val="22"/>
              <w:szCs w:val="22"/>
            </w:rPr>
          </w:pPr>
          <w:hyperlink w:anchor="_Toc431302958" w:history="1">
            <w:r w:rsidR="00AC51CE" w:rsidRPr="00DD6632">
              <w:rPr>
                <w:rStyle w:val="Hyperlink"/>
                <w:noProof/>
              </w:rPr>
              <w:t>4.5.3</w:t>
            </w:r>
            <w:r w:rsidR="00AC51CE">
              <w:rPr>
                <w:rFonts w:asciiTheme="minorHAnsi" w:eastAsiaTheme="minorEastAsia" w:hAnsiTheme="minorHAnsi" w:cstheme="minorBidi"/>
                <w:noProof/>
                <w:sz w:val="22"/>
                <w:szCs w:val="22"/>
              </w:rPr>
              <w:tab/>
            </w:r>
            <w:r w:rsidR="00AC51CE" w:rsidRPr="00DD6632">
              <w:rPr>
                <w:rStyle w:val="Hyperlink"/>
                <w:noProof/>
              </w:rPr>
              <w:t>Example CNPListener implementation</w:t>
            </w:r>
            <w:r w:rsidR="00AC51CE">
              <w:rPr>
                <w:noProof/>
                <w:webHidden/>
              </w:rPr>
              <w:tab/>
            </w:r>
            <w:r w:rsidR="00AC51CE">
              <w:rPr>
                <w:noProof/>
                <w:webHidden/>
              </w:rPr>
              <w:fldChar w:fldCharType="begin"/>
            </w:r>
            <w:r w:rsidR="00AC51CE">
              <w:rPr>
                <w:noProof/>
                <w:webHidden/>
              </w:rPr>
              <w:instrText xml:space="preserve"> PAGEREF _Toc431302958 \h </w:instrText>
            </w:r>
            <w:r w:rsidR="00AC51CE">
              <w:rPr>
                <w:noProof/>
                <w:webHidden/>
              </w:rPr>
            </w:r>
            <w:r w:rsidR="00AC51CE">
              <w:rPr>
                <w:noProof/>
                <w:webHidden/>
              </w:rPr>
              <w:fldChar w:fldCharType="separate"/>
            </w:r>
            <w:r w:rsidR="00AC51CE">
              <w:rPr>
                <w:noProof/>
                <w:webHidden/>
              </w:rPr>
              <w:t>40</w:t>
            </w:r>
            <w:r w:rsidR="00AC51CE">
              <w:rPr>
                <w:noProof/>
                <w:webHidden/>
              </w:rPr>
              <w:fldChar w:fldCharType="end"/>
            </w:r>
          </w:hyperlink>
        </w:p>
        <w:p w14:paraId="4278053D" w14:textId="77777777" w:rsidR="00AC51CE" w:rsidRDefault="00FA12F5">
          <w:pPr>
            <w:pStyle w:val="TOC2"/>
            <w:rPr>
              <w:rFonts w:asciiTheme="minorHAnsi" w:eastAsiaTheme="minorEastAsia" w:hAnsiTheme="minorHAnsi" w:cstheme="minorBidi"/>
              <w:bCs w:val="0"/>
              <w:noProof/>
              <w:szCs w:val="22"/>
            </w:rPr>
          </w:pPr>
          <w:hyperlink w:anchor="_Toc431302959" w:history="1">
            <w:r w:rsidR="00AC51CE" w:rsidRPr="00DD6632">
              <w:rPr>
                <w:rStyle w:val="Hyperlink"/>
                <w:noProof/>
              </w:rPr>
              <w:t>4.6</w:t>
            </w:r>
            <w:r w:rsidR="00AC51CE">
              <w:rPr>
                <w:rFonts w:asciiTheme="minorHAnsi" w:eastAsiaTheme="minorEastAsia" w:hAnsiTheme="minorHAnsi" w:cstheme="minorBidi"/>
                <w:bCs w:val="0"/>
                <w:noProof/>
                <w:szCs w:val="22"/>
              </w:rPr>
              <w:tab/>
            </w:r>
            <w:r w:rsidR="00AC51CE" w:rsidRPr="00DD6632">
              <w:rPr>
                <w:rStyle w:val="Hyperlink"/>
                <w:noProof/>
              </w:rPr>
              <w:t>Events handling and communication with Swiper</w:t>
            </w:r>
            <w:r w:rsidR="00AC51CE">
              <w:rPr>
                <w:noProof/>
                <w:webHidden/>
              </w:rPr>
              <w:tab/>
            </w:r>
            <w:r w:rsidR="00AC51CE">
              <w:rPr>
                <w:noProof/>
                <w:webHidden/>
              </w:rPr>
              <w:fldChar w:fldCharType="begin"/>
            </w:r>
            <w:r w:rsidR="00AC51CE">
              <w:rPr>
                <w:noProof/>
                <w:webHidden/>
              </w:rPr>
              <w:instrText xml:space="preserve"> PAGEREF _Toc431302959 \h </w:instrText>
            </w:r>
            <w:r w:rsidR="00AC51CE">
              <w:rPr>
                <w:noProof/>
                <w:webHidden/>
              </w:rPr>
            </w:r>
            <w:r w:rsidR="00AC51CE">
              <w:rPr>
                <w:noProof/>
                <w:webHidden/>
              </w:rPr>
              <w:fldChar w:fldCharType="separate"/>
            </w:r>
            <w:r w:rsidR="00AC51CE">
              <w:rPr>
                <w:noProof/>
                <w:webHidden/>
              </w:rPr>
              <w:t>43</w:t>
            </w:r>
            <w:r w:rsidR="00AC51CE">
              <w:rPr>
                <w:noProof/>
                <w:webHidden/>
              </w:rPr>
              <w:fldChar w:fldCharType="end"/>
            </w:r>
          </w:hyperlink>
        </w:p>
        <w:p w14:paraId="116DC20A" w14:textId="77777777" w:rsidR="00AC51CE" w:rsidRDefault="00FA12F5">
          <w:pPr>
            <w:pStyle w:val="TOC3"/>
            <w:rPr>
              <w:rFonts w:asciiTheme="minorHAnsi" w:eastAsiaTheme="minorEastAsia" w:hAnsiTheme="minorHAnsi" w:cstheme="minorBidi"/>
              <w:noProof/>
              <w:sz w:val="22"/>
              <w:szCs w:val="22"/>
            </w:rPr>
          </w:pPr>
          <w:hyperlink w:anchor="_Toc431302960" w:history="1">
            <w:r w:rsidR="00AC51CE" w:rsidRPr="00DD6632">
              <w:rPr>
                <w:rStyle w:val="Hyperlink"/>
                <w:noProof/>
              </w:rPr>
              <w:t>4.6.1</w:t>
            </w:r>
            <w:r w:rsidR="00AC51CE">
              <w:rPr>
                <w:rFonts w:asciiTheme="minorHAnsi" w:eastAsiaTheme="minorEastAsia" w:hAnsiTheme="minorHAnsi" w:cstheme="minorBidi"/>
                <w:noProof/>
                <w:sz w:val="22"/>
                <w:szCs w:val="22"/>
              </w:rPr>
              <w:tab/>
            </w:r>
            <w:r w:rsidR="00AC51CE" w:rsidRPr="00DD6632">
              <w:rPr>
                <w:rStyle w:val="Hyperlink"/>
                <w:noProof/>
              </w:rPr>
              <w:t>Example of OnSwipeDetectedListener implementation (Swiper)</w:t>
            </w:r>
            <w:r w:rsidR="00AC51CE">
              <w:rPr>
                <w:noProof/>
                <w:webHidden/>
              </w:rPr>
              <w:tab/>
            </w:r>
            <w:r w:rsidR="00AC51CE">
              <w:rPr>
                <w:noProof/>
                <w:webHidden/>
              </w:rPr>
              <w:fldChar w:fldCharType="begin"/>
            </w:r>
            <w:r w:rsidR="00AC51CE">
              <w:rPr>
                <w:noProof/>
                <w:webHidden/>
              </w:rPr>
              <w:instrText xml:space="preserve"> PAGEREF _Toc431302960 \h </w:instrText>
            </w:r>
            <w:r w:rsidR="00AC51CE">
              <w:rPr>
                <w:noProof/>
                <w:webHidden/>
              </w:rPr>
            </w:r>
            <w:r w:rsidR="00AC51CE">
              <w:rPr>
                <w:noProof/>
                <w:webHidden/>
              </w:rPr>
              <w:fldChar w:fldCharType="separate"/>
            </w:r>
            <w:r w:rsidR="00AC51CE">
              <w:rPr>
                <w:noProof/>
                <w:webHidden/>
              </w:rPr>
              <w:t>44</w:t>
            </w:r>
            <w:r w:rsidR="00AC51CE">
              <w:rPr>
                <w:noProof/>
                <w:webHidden/>
              </w:rPr>
              <w:fldChar w:fldCharType="end"/>
            </w:r>
          </w:hyperlink>
        </w:p>
        <w:p w14:paraId="3AB9BB0C" w14:textId="77777777" w:rsidR="00AC51CE" w:rsidRDefault="00FA12F5">
          <w:pPr>
            <w:pStyle w:val="TOC2"/>
            <w:rPr>
              <w:rFonts w:asciiTheme="minorHAnsi" w:eastAsiaTheme="minorEastAsia" w:hAnsiTheme="minorHAnsi" w:cstheme="minorBidi"/>
              <w:bCs w:val="0"/>
              <w:noProof/>
              <w:szCs w:val="22"/>
            </w:rPr>
          </w:pPr>
          <w:hyperlink w:anchor="_Toc431302961" w:history="1">
            <w:r w:rsidR="00AC51CE" w:rsidRPr="00DD6632">
              <w:rPr>
                <w:rStyle w:val="Hyperlink"/>
                <w:noProof/>
              </w:rPr>
              <w:t>4.7</w:t>
            </w:r>
            <w:r w:rsidR="00AC51CE">
              <w:rPr>
                <w:rFonts w:asciiTheme="minorHAnsi" w:eastAsiaTheme="minorEastAsia" w:hAnsiTheme="minorHAnsi" w:cstheme="minorBidi"/>
                <w:bCs w:val="0"/>
                <w:noProof/>
                <w:szCs w:val="22"/>
              </w:rPr>
              <w:tab/>
            </w:r>
            <w:r w:rsidR="00AC51CE" w:rsidRPr="00DD6632">
              <w:rPr>
                <w:rStyle w:val="Hyperlink"/>
                <w:noProof/>
              </w:rPr>
              <w:t>Processing payment with Thyron(Chip&amp;Pin)</w:t>
            </w:r>
            <w:r w:rsidR="00AC51CE">
              <w:rPr>
                <w:noProof/>
                <w:webHidden/>
              </w:rPr>
              <w:tab/>
            </w:r>
            <w:r w:rsidR="00AC51CE">
              <w:rPr>
                <w:noProof/>
                <w:webHidden/>
              </w:rPr>
              <w:fldChar w:fldCharType="begin"/>
            </w:r>
            <w:r w:rsidR="00AC51CE">
              <w:rPr>
                <w:noProof/>
                <w:webHidden/>
              </w:rPr>
              <w:instrText xml:space="preserve"> PAGEREF _Toc431302961 \h </w:instrText>
            </w:r>
            <w:r w:rsidR="00AC51CE">
              <w:rPr>
                <w:noProof/>
                <w:webHidden/>
              </w:rPr>
            </w:r>
            <w:r w:rsidR="00AC51CE">
              <w:rPr>
                <w:noProof/>
                <w:webHidden/>
              </w:rPr>
              <w:fldChar w:fldCharType="separate"/>
            </w:r>
            <w:r w:rsidR="00AC51CE">
              <w:rPr>
                <w:noProof/>
                <w:webHidden/>
              </w:rPr>
              <w:t>48</w:t>
            </w:r>
            <w:r w:rsidR="00AC51CE">
              <w:rPr>
                <w:noProof/>
                <w:webHidden/>
              </w:rPr>
              <w:fldChar w:fldCharType="end"/>
            </w:r>
          </w:hyperlink>
        </w:p>
        <w:p w14:paraId="024984CB" w14:textId="77777777" w:rsidR="00AC51CE" w:rsidRDefault="00FA12F5">
          <w:pPr>
            <w:pStyle w:val="TOC3"/>
            <w:rPr>
              <w:rFonts w:asciiTheme="minorHAnsi" w:eastAsiaTheme="minorEastAsia" w:hAnsiTheme="minorHAnsi" w:cstheme="minorBidi"/>
              <w:noProof/>
              <w:sz w:val="22"/>
              <w:szCs w:val="22"/>
            </w:rPr>
          </w:pPr>
          <w:hyperlink w:anchor="_Toc431302962" w:history="1">
            <w:r w:rsidR="00AC51CE" w:rsidRPr="00DD6632">
              <w:rPr>
                <w:rStyle w:val="Hyperlink"/>
                <w:noProof/>
              </w:rPr>
              <w:t>4.7.1</w:t>
            </w:r>
            <w:r w:rsidR="00AC51CE">
              <w:rPr>
                <w:rFonts w:asciiTheme="minorHAnsi" w:eastAsiaTheme="minorEastAsia" w:hAnsiTheme="minorHAnsi" w:cstheme="minorBidi"/>
                <w:noProof/>
                <w:sz w:val="22"/>
                <w:szCs w:val="22"/>
              </w:rPr>
              <w:tab/>
            </w:r>
            <w:r w:rsidR="00AC51CE" w:rsidRPr="00DD6632">
              <w:rPr>
                <w:rStyle w:val="Hyperlink"/>
                <w:noProof/>
              </w:rPr>
              <w:t>Accessing CNPController instance.</w:t>
            </w:r>
            <w:r w:rsidR="00AC51CE">
              <w:rPr>
                <w:noProof/>
                <w:webHidden/>
              </w:rPr>
              <w:tab/>
            </w:r>
            <w:r w:rsidR="00AC51CE">
              <w:rPr>
                <w:noProof/>
                <w:webHidden/>
              </w:rPr>
              <w:fldChar w:fldCharType="begin"/>
            </w:r>
            <w:r w:rsidR="00AC51CE">
              <w:rPr>
                <w:noProof/>
                <w:webHidden/>
              </w:rPr>
              <w:instrText xml:space="preserve"> PAGEREF _Toc431302962 \h </w:instrText>
            </w:r>
            <w:r w:rsidR="00AC51CE">
              <w:rPr>
                <w:noProof/>
                <w:webHidden/>
              </w:rPr>
            </w:r>
            <w:r w:rsidR="00AC51CE">
              <w:rPr>
                <w:noProof/>
                <w:webHidden/>
              </w:rPr>
              <w:fldChar w:fldCharType="separate"/>
            </w:r>
            <w:r w:rsidR="00AC51CE">
              <w:rPr>
                <w:noProof/>
                <w:webHidden/>
              </w:rPr>
              <w:t>48</w:t>
            </w:r>
            <w:r w:rsidR="00AC51CE">
              <w:rPr>
                <w:noProof/>
                <w:webHidden/>
              </w:rPr>
              <w:fldChar w:fldCharType="end"/>
            </w:r>
          </w:hyperlink>
        </w:p>
        <w:p w14:paraId="59781385" w14:textId="77777777" w:rsidR="00AC51CE" w:rsidRDefault="00FA12F5">
          <w:pPr>
            <w:pStyle w:val="TOC3"/>
            <w:rPr>
              <w:rFonts w:asciiTheme="minorHAnsi" w:eastAsiaTheme="minorEastAsia" w:hAnsiTheme="minorHAnsi" w:cstheme="minorBidi"/>
              <w:noProof/>
              <w:sz w:val="22"/>
              <w:szCs w:val="22"/>
            </w:rPr>
          </w:pPr>
          <w:hyperlink w:anchor="_Toc431302963" w:history="1">
            <w:r w:rsidR="00AC51CE" w:rsidRPr="00DD6632">
              <w:rPr>
                <w:rStyle w:val="Hyperlink"/>
                <w:noProof/>
              </w:rPr>
              <w:t>4.7.2</w:t>
            </w:r>
            <w:r w:rsidR="00AC51CE">
              <w:rPr>
                <w:rFonts w:asciiTheme="minorHAnsi" w:eastAsiaTheme="minorEastAsia" w:hAnsiTheme="minorHAnsi" w:cstheme="minorBidi"/>
                <w:noProof/>
                <w:sz w:val="22"/>
                <w:szCs w:val="22"/>
              </w:rPr>
              <w:tab/>
            </w:r>
            <w:r w:rsidR="00AC51CE" w:rsidRPr="00DD6632">
              <w:rPr>
                <w:rStyle w:val="Hyperlink"/>
                <w:noProof/>
              </w:rPr>
              <w:t>Connection</w:t>
            </w:r>
            <w:r w:rsidR="00AC51CE">
              <w:rPr>
                <w:noProof/>
                <w:webHidden/>
              </w:rPr>
              <w:tab/>
            </w:r>
            <w:r w:rsidR="00AC51CE">
              <w:rPr>
                <w:noProof/>
                <w:webHidden/>
              </w:rPr>
              <w:fldChar w:fldCharType="begin"/>
            </w:r>
            <w:r w:rsidR="00AC51CE">
              <w:rPr>
                <w:noProof/>
                <w:webHidden/>
              </w:rPr>
              <w:instrText xml:space="preserve"> PAGEREF _Toc431302963 \h </w:instrText>
            </w:r>
            <w:r w:rsidR="00AC51CE">
              <w:rPr>
                <w:noProof/>
                <w:webHidden/>
              </w:rPr>
            </w:r>
            <w:r w:rsidR="00AC51CE">
              <w:rPr>
                <w:noProof/>
                <w:webHidden/>
              </w:rPr>
              <w:fldChar w:fldCharType="separate"/>
            </w:r>
            <w:r w:rsidR="00AC51CE">
              <w:rPr>
                <w:noProof/>
                <w:webHidden/>
              </w:rPr>
              <w:t>48</w:t>
            </w:r>
            <w:r w:rsidR="00AC51CE">
              <w:rPr>
                <w:noProof/>
                <w:webHidden/>
              </w:rPr>
              <w:fldChar w:fldCharType="end"/>
            </w:r>
          </w:hyperlink>
        </w:p>
        <w:p w14:paraId="6E91C2DD" w14:textId="77777777" w:rsidR="00AC51CE" w:rsidRDefault="00FA12F5">
          <w:pPr>
            <w:pStyle w:val="TOC3"/>
            <w:rPr>
              <w:rFonts w:asciiTheme="minorHAnsi" w:eastAsiaTheme="minorEastAsia" w:hAnsiTheme="minorHAnsi" w:cstheme="minorBidi"/>
              <w:noProof/>
              <w:sz w:val="22"/>
              <w:szCs w:val="22"/>
            </w:rPr>
          </w:pPr>
          <w:hyperlink w:anchor="_Toc431302964" w:history="1">
            <w:r w:rsidR="00AC51CE" w:rsidRPr="00DD6632">
              <w:rPr>
                <w:rStyle w:val="Hyperlink"/>
                <w:noProof/>
              </w:rPr>
              <w:t>4.7.3</w:t>
            </w:r>
            <w:r w:rsidR="00AC51CE">
              <w:rPr>
                <w:rFonts w:asciiTheme="minorHAnsi" w:eastAsiaTheme="minorEastAsia" w:hAnsiTheme="minorHAnsi" w:cstheme="minorBidi"/>
                <w:noProof/>
                <w:sz w:val="22"/>
                <w:szCs w:val="22"/>
              </w:rPr>
              <w:tab/>
            </w:r>
            <w:r w:rsidR="00AC51CE" w:rsidRPr="00DD6632">
              <w:rPr>
                <w:rStyle w:val="Hyperlink"/>
                <w:noProof/>
              </w:rPr>
              <w:t>Configuration update</w:t>
            </w:r>
            <w:r w:rsidR="00AC51CE">
              <w:rPr>
                <w:noProof/>
                <w:webHidden/>
              </w:rPr>
              <w:tab/>
            </w:r>
            <w:r w:rsidR="00AC51CE">
              <w:rPr>
                <w:noProof/>
                <w:webHidden/>
              </w:rPr>
              <w:fldChar w:fldCharType="begin"/>
            </w:r>
            <w:r w:rsidR="00AC51CE">
              <w:rPr>
                <w:noProof/>
                <w:webHidden/>
              </w:rPr>
              <w:instrText xml:space="preserve"> PAGEREF _Toc431302964 \h </w:instrText>
            </w:r>
            <w:r w:rsidR="00AC51CE">
              <w:rPr>
                <w:noProof/>
                <w:webHidden/>
              </w:rPr>
            </w:r>
            <w:r w:rsidR="00AC51CE">
              <w:rPr>
                <w:noProof/>
                <w:webHidden/>
              </w:rPr>
              <w:fldChar w:fldCharType="separate"/>
            </w:r>
            <w:r w:rsidR="00AC51CE">
              <w:rPr>
                <w:noProof/>
                <w:webHidden/>
              </w:rPr>
              <w:t>48</w:t>
            </w:r>
            <w:r w:rsidR="00AC51CE">
              <w:rPr>
                <w:noProof/>
                <w:webHidden/>
              </w:rPr>
              <w:fldChar w:fldCharType="end"/>
            </w:r>
          </w:hyperlink>
        </w:p>
        <w:p w14:paraId="68ED7831" w14:textId="77777777" w:rsidR="00AC51CE" w:rsidRDefault="00FA12F5">
          <w:pPr>
            <w:pStyle w:val="TOC3"/>
            <w:rPr>
              <w:rFonts w:asciiTheme="minorHAnsi" w:eastAsiaTheme="minorEastAsia" w:hAnsiTheme="minorHAnsi" w:cstheme="minorBidi"/>
              <w:noProof/>
              <w:sz w:val="22"/>
              <w:szCs w:val="22"/>
            </w:rPr>
          </w:pPr>
          <w:hyperlink w:anchor="_Toc431302965" w:history="1">
            <w:r w:rsidR="00AC51CE" w:rsidRPr="00DD6632">
              <w:rPr>
                <w:rStyle w:val="Hyperlink"/>
                <w:noProof/>
              </w:rPr>
              <w:t>4.7.4</w:t>
            </w:r>
            <w:r w:rsidR="00AC51CE">
              <w:rPr>
                <w:rFonts w:asciiTheme="minorHAnsi" w:eastAsiaTheme="minorEastAsia" w:hAnsiTheme="minorHAnsi" w:cstheme="minorBidi"/>
                <w:noProof/>
                <w:sz w:val="22"/>
                <w:szCs w:val="22"/>
              </w:rPr>
              <w:tab/>
            </w:r>
            <w:r w:rsidR="00AC51CE" w:rsidRPr="00DD6632">
              <w:rPr>
                <w:rStyle w:val="Hyperlink"/>
                <w:noProof/>
              </w:rPr>
              <w:t>Transaction initialization</w:t>
            </w:r>
            <w:r w:rsidR="00AC51CE">
              <w:rPr>
                <w:noProof/>
                <w:webHidden/>
              </w:rPr>
              <w:tab/>
            </w:r>
            <w:r w:rsidR="00AC51CE">
              <w:rPr>
                <w:noProof/>
                <w:webHidden/>
              </w:rPr>
              <w:fldChar w:fldCharType="begin"/>
            </w:r>
            <w:r w:rsidR="00AC51CE">
              <w:rPr>
                <w:noProof/>
                <w:webHidden/>
              </w:rPr>
              <w:instrText xml:space="preserve"> PAGEREF _Toc431302965 \h </w:instrText>
            </w:r>
            <w:r w:rsidR="00AC51CE">
              <w:rPr>
                <w:noProof/>
                <w:webHidden/>
              </w:rPr>
            </w:r>
            <w:r w:rsidR="00AC51CE">
              <w:rPr>
                <w:noProof/>
                <w:webHidden/>
              </w:rPr>
              <w:fldChar w:fldCharType="separate"/>
            </w:r>
            <w:r w:rsidR="00AC51CE">
              <w:rPr>
                <w:noProof/>
                <w:webHidden/>
              </w:rPr>
              <w:t>49</w:t>
            </w:r>
            <w:r w:rsidR="00AC51CE">
              <w:rPr>
                <w:noProof/>
                <w:webHidden/>
              </w:rPr>
              <w:fldChar w:fldCharType="end"/>
            </w:r>
          </w:hyperlink>
        </w:p>
        <w:p w14:paraId="7928DCD1" w14:textId="77777777" w:rsidR="00AC51CE" w:rsidRDefault="00FA12F5">
          <w:pPr>
            <w:pStyle w:val="TOC3"/>
            <w:rPr>
              <w:rFonts w:asciiTheme="minorHAnsi" w:eastAsiaTheme="minorEastAsia" w:hAnsiTheme="minorHAnsi" w:cstheme="minorBidi"/>
              <w:noProof/>
              <w:sz w:val="22"/>
              <w:szCs w:val="22"/>
            </w:rPr>
          </w:pPr>
          <w:hyperlink w:anchor="_Toc431302966" w:history="1">
            <w:r w:rsidR="00AC51CE" w:rsidRPr="00DD6632">
              <w:rPr>
                <w:rStyle w:val="Hyperlink"/>
                <w:noProof/>
              </w:rPr>
              <w:t>4.7.5</w:t>
            </w:r>
            <w:r w:rsidR="00AC51CE">
              <w:rPr>
                <w:rFonts w:asciiTheme="minorHAnsi" w:eastAsiaTheme="minorEastAsia" w:hAnsiTheme="minorHAnsi" w:cstheme="minorBidi"/>
                <w:noProof/>
                <w:sz w:val="22"/>
                <w:szCs w:val="22"/>
              </w:rPr>
              <w:tab/>
            </w:r>
            <w:r w:rsidR="00AC51CE" w:rsidRPr="00DD6632">
              <w:rPr>
                <w:rStyle w:val="Hyperlink"/>
                <w:noProof/>
              </w:rPr>
              <w:t>Preauthorization</w:t>
            </w:r>
            <w:r w:rsidR="00AC51CE">
              <w:rPr>
                <w:noProof/>
                <w:webHidden/>
              </w:rPr>
              <w:tab/>
            </w:r>
            <w:r w:rsidR="00AC51CE">
              <w:rPr>
                <w:noProof/>
                <w:webHidden/>
              </w:rPr>
              <w:fldChar w:fldCharType="begin"/>
            </w:r>
            <w:r w:rsidR="00AC51CE">
              <w:rPr>
                <w:noProof/>
                <w:webHidden/>
              </w:rPr>
              <w:instrText xml:space="preserve"> PAGEREF _Toc431302966 \h </w:instrText>
            </w:r>
            <w:r w:rsidR="00AC51CE">
              <w:rPr>
                <w:noProof/>
                <w:webHidden/>
              </w:rPr>
            </w:r>
            <w:r w:rsidR="00AC51CE">
              <w:rPr>
                <w:noProof/>
                <w:webHidden/>
              </w:rPr>
              <w:fldChar w:fldCharType="separate"/>
            </w:r>
            <w:r w:rsidR="00AC51CE">
              <w:rPr>
                <w:noProof/>
                <w:webHidden/>
              </w:rPr>
              <w:t>49</w:t>
            </w:r>
            <w:r w:rsidR="00AC51CE">
              <w:rPr>
                <w:noProof/>
                <w:webHidden/>
              </w:rPr>
              <w:fldChar w:fldCharType="end"/>
            </w:r>
          </w:hyperlink>
        </w:p>
        <w:p w14:paraId="2FAC4925" w14:textId="77777777" w:rsidR="00AC51CE" w:rsidRDefault="00FA12F5">
          <w:pPr>
            <w:pStyle w:val="TOC3"/>
            <w:rPr>
              <w:rFonts w:asciiTheme="minorHAnsi" w:eastAsiaTheme="minorEastAsia" w:hAnsiTheme="minorHAnsi" w:cstheme="minorBidi"/>
              <w:noProof/>
              <w:sz w:val="22"/>
              <w:szCs w:val="22"/>
            </w:rPr>
          </w:pPr>
          <w:hyperlink w:anchor="_Toc431302967" w:history="1">
            <w:r w:rsidR="00AC51CE" w:rsidRPr="00DD6632">
              <w:rPr>
                <w:rStyle w:val="Hyperlink"/>
                <w:noProof/>
              </w:rPr>
              <w:t>4.7.6</w:t>
            </w:r>
            <w:r w:rsidR="00AC51CE">
              <w:rPr>
                <w:rFonts w:asciiTheme="minorHAnsi" w:eastAsiaTheme="minorEastAsia" w:hAnsiTheme="minorHAnsi" w:cstheme="minorBidi"/>
                <w:noProof/>
                <w:sz w:val="22"/>
                <w:szCs w:val="22"/>
              </w:rPr>
              <w:tab/>
            </w:r>
            <w:r w:rsidR="00AC51CE" w:rsidRPr="00DD6632">
              <w:rPr>
                <w:rStyle w:val="Hyperlink"/>
                <w:noProof/>
              </w:rPr>
              <w:t>Signature placing</w:t>
            </w:r>
            <w:r w:rsidR="00AC51CE">
              <w:rPr>
                <w:noProof/>
                <w:webHidden/>
              </w:rPr>
              <w:tab/>
            </w:r>
            <w:r w:rsidR="00AC51CE">
              <w:rPr>
                <w:noProof/>
                <w:webHidden/>
              </w:rPr>
              <w:fldChar w:fldCharType="begin"/>
            </w:r>
            <w:r w:rsidR="00AC51CE">
              <w:rPr>
                <w:noProof/>
                <w:webHidden/>
              </w:rPr>
              <w:instrText xml:space="preserve"> PAGEREF _Toc431302967 \h </w:instrText>
            </w:r>
            <w:r w:rsidR="00AC51CE">
              <w:rPr>
                <w:noProof/>
                <w:webHidden/>
              </w:rPr>
            </w:r>
            <w:r w:rsidR="00AC51CE">
              <w:rPr>
                <w:noProof/>
                <w:webHidden/>
              </w:rPr>
              <w:fldChar w:fldCharType="separate"/>
            </w:r>
            <w:r w:rsidR="00AC51CE">
              <w:rPr>
                <w:noProof/>
                <w:webHidden/>
              </w:rPr>
              <w:t>50</w:t>
            </w:r>
            <w:r w:rsidR="00AC51CE">
              <w:rPr>
                <w:noProof/>
                <w:webHidden/>
              </w:rPr>
              <w:fldChar w:fldCharType="end"/>
            </w:r>
          </w:hyperlink>
        </w:p>
        <w:p w14:paraId="7F7ED6CC" w14:textId="77777777" w:rsidR="00AC51CE" w:rsidRDefault="00FA12F5">
          <w:pPr>
            <w:pStyle w:val="TOC3"/>
            <w:rPr>
              <w:rFonts w:asciiTheme="minorHAnsi" w:eastAsiaTheme="minorEastAsia" w:hAnsiTheme="minorHAnsi" w:cstheme="minorBidi"/>
              <w:noProof/>
              <w:sz w:val="22"/>
              <w:szCs w:val="22"/>
            </w:rPr>
          </w:pPr>
          <w:hyperlink w:anchor="_Toc431302968" w:history="1">
            <w:r w:rsidR="00AC51CE" w:rsidRPr="00DD6632">
              <w:rPr>
                <w:rStyle w:val="Hyperlink"/>
                <w:noProof/>
              </w:rPr>
              <w:t>4.7.7</w:t>
            </w:r>
            <w:r w:rsidR="00AC51CE">
              <w:rPr>
                <w:rFonts w:asciiTheme="minorHAnsi" w:eastAsiaTheme="minorEastAsia" w:hAnsiTheme="minorHAnsi" w:cstheme="minorBidi"/>
                <w:noProof/>
                <w:sz w:val="22"/>
                <w:szCs w:val="22"/>
              </w:rPr>
              <w:tab/>
            </w:r>
            <w:r w:rsidR="00AC51CE" w:rsidRPr="00DD6632">
              <w:rPr>
                <w:rStyle w:val="Hyperlink"/>
                <w:noProof/>
              </w:rPr>
              <w:t>Transaction finalization (capture)</w:t>
            </w:r>
            <w:r w:rsidR="00AC51CE">
              <w:rPr>
                <w:noProof/>
                <w:webHidden/>
              </w:rPr>
              <w:tab/>
            </w:r>
            <w:r w:rsidR="00AC51CE">
              <w:rPr>
                <w:noProof/>
                <w:webHidden/>
              </w:rPr>
              <w:fldChar w:fldCharType="begin"/>
            </w:r>
            <w:r w:rsidR="00AC51CE">
              <w:rPr>
                <w:noProof/>
                <w:webHidden/>
              </w:rPr>
              <w:instrText xml:space="preserve"> PAGEREF _Toc431302968 \h </w:instrText>
            </w:r>
            <w:r w:rsidR="00AC51CE">
              <w:rPr>
                <w:noProof/>
                <w:webHidden/>
              </w:rPr>
            </w:r>
            <w:r w:rsidR="00AC51CE">
              <w:rPr>
                <w:noProof/>
                <w:webHidden/>
              </w:rPr>
              <w:fldChar w:fldCharType="separate"/>
            </w:r>
            <w:r w:rsidR="00AC51CE">
              <w:rPr>
                <w:noProof/>
                <w:webHidden/>
              </w:rPr>
              <w:t>50</w:t>
            </w:r>
            <w:r w:rsidR="00AC51CE">
              <w:rPr>
                <w:noProof/>
                <w:webHidden/>
              </w:rPr>
              <w:fldChar w:fldCharType="end"/>
            </w:r>
          </w:hyperlink>
        </w:p>
        <w:p w14:paraId="40033F74" w14:textId="77777777" w:rsidR="00AC51CE" w:rsidRDefault="00FA12F5">
          <w:pPr>
            <w:pStyle w:val="TOC3"/>
            <w:rPr>
              <w:rFonts w:asciiTheme="minorHAnsi" w:eastAsiaTheme="minorEastAsia" w:hAnsiTheme="minorHAnsi" w:cstheme="minorBidi"/>
              <w:noProof/>
              <w:sz w:val="22"/>
              <w:szCs w:val="22"/>
            </w:rPr>
          </w:pPr>
          <w:hyperlink w:anchor="_Toc431302969" w:history="1">
            <w:r w:rsidR="00AC51CE" w:rsidRPr="00DD6632">
              <w:rPr>
                <w:rStyle w:val="Hyperlink"/>
                <w:noProof/>
              </w:rPr>
              <w:t>4.7.8</w:t>
            </w:r>
            <w:r w:rsidR="00AC51CE">
              <w:rPr>
                <w:rFonts w:asciiTheme="minorHAnsi" w:eastAsiaTheme="minorEastAsia" w:hAnsiTheme="minorHAnsi" w:cstheme="minorBidi"/>
                <w:noProof/>
                <w:sz w:val="22"/>
                <w:szCs w:val="22"/>
              </w:rPr>
              <w:tab/>
            </w:r>
            <w:r w:rsidR="00AC51CE" w:rsidRPr="00DD6632">
              <w:rPr>
                <w:rStyle w:val="Hyperlink"/>
                <w:noProof/>
              </w:rPr>
              <w:t>Interrupting transaction</w:t>
            </w:r>
            <w:r w:rsidR="00AC51CE">
              <w:rPr>
                <w:noProof/>
                <w:webHidden/>
              </w:rPr>
              <w:tab/>
            </w:r>
            <w:r w:rsidR="00AC51CE">
              <w:rPr>
                <w:noProof/>
                <w:webHidden/>
              </w:rPr>
              <w:fldChar w:fldCharType="begin"/>
            </w:r>
            <w:r w:rsidR="00AC51CE">
              <w:rPr>
                <w:noProof/>
                <w:webHidden/>
              </w:rPr>
              <w:instrText xml:space="preserve"> PAGEREF _Toc431302969 \h </w:instrText>
            </w:r>
            <w:r w:rsidR="00AC51CE">
              <w:rPr>
                <w:noProof/>
                <w:webHidden/>
              </w:rPr>
            </w:r>
            <w:r w:rsidR="00AC51CE">
              <w:rPr>
                <w:noProof/>
                <w:webHidden/>
              </w:rPr>
              <w:fldChar w:fldCharType="separate"/>
            </w:r>
            <w:r w:rsidR="00AC51CE">
              <w:rPr>
                <w:noProof/>
                <w:webHidden/>
              </w:rPr>
              <w:t>50</w:t>
            </w:r>
            <w:r w:rsidR="00AC51CE">
              <w:rPr>
                <w:noProof/>
                <w:webHidden/>
              </w:rPr>
              <w:fldChar w:fldCharType="end"/>
            </w:r>
          </w:hyperlink>
        </w:p>
        <w:p w14:paraId="57A61BFB" w14:textId="77777777" w:rsidR="00AC51CE" w:rsidRDefault="00FA12F5">
          <w:pPr>
            <w:pStyle w:val="TOC2"/>
            <w:rPr>
              <w:rFonts w:asciiTheme="minorHAnsi" w:eastAsiaTheme="minorEastAsia" w:hAnsiTheme="minorHAnsi" w:cstheme="minorBidi"/>
              <w:bCs w:val="0"/>
              <w:noProof/>
              <w:szCs w:val="22"/>
            </w:rPr>
          </w:pPr>
          <w:hyperlink w:anchor="_Toc431302970" w:history="1">
            <w:r w:rsidR="00AC51CE" w:rsidRPr="00DD6632">
              <w:rPr>
                <w:rStyle w:val="Hyperlink"/>
                <w:noProof/>
              </w:rPr>
              <w:t>4.8</w:t>
            </w:r>
            <w:r w:rsidR="00AC51CE">
              <w:rPr>
                <w:rFonts w:asciiTheme="minorHAnsi" w:eastAsiaTheme="minorEastAsia" w:hAnsiTheme="minorHAnsi" w:cstheme="minorBidi"/>
                <w:bCs w:val="0"/>
                <w:noProof/>
                <w:szCs w:val="22"/>
              </w:rPr>
              <w:tab/>
            </w:r>
            <w:r w:rsidR="00AC51CE" w:rsidRPr="00DD6632">
              <w:rPr>
                <w:rStyle w:val="Hyperlink"/>
                <w:noProof/>
              </w:rPr>
              <w:t>Connection and transaction flow diagrams</w:t>
            </w:r>
            <w:r w:rsidR="00AC51CE">
              <w:rPr>
                <w:noProof/>
                <w:webHidden/>
              </w:rPr>
              <w:tab/>
            </w:r>
            <w:r w:rsidR="00AC51CE">
              <w:rPr>
                <w:noProof/>
                <w:webHidden/>
              </w:rPr>
              <w:fldChar w:fldCharType="begin"/>
            </w:r>
            <w:r w:rsidR="00AC51CE">
              <w:rPr>
                <w:noProof/>
                <w:webHidden/>
              </w:rPr>
              <w:instrText xml:space="preserve"> PAGEREF _Toc431302970 \h </w:instrText>
            </w:r>
            <w:r w:rsidR="00AC51CE">
              <w:rPr>
                <w:noProof/>
                <w:webHidden/>
              </w:rPr>
            </w:r>
            <w:r w:rsidR="00AC51CE">
              <w:rPr>
                <w:noProof/>
                <w:webHidden/>
              </w:rPr>
              <w:fldChar w:fldCharType="separate"/>
            </w:r>
            <w:r w:rsidR="00AC51CE">
              <w:rPr>
                <w:noProof/>
                <w:webHidden/>
              </w:rPr>
              <w:t>51</w:t>
            </w:r>
            <w:r w:rsidR="00AC51CE">
              <w:rPr>
                <w:noProof/>
                <w:webHidden/>
              </w:rPr>
              <w:fldChar w:fldCharType="end"/>
            </w:r>
          </w:hyperlink>
        </w:p>
        <w:p w14:paraId="1A8C5A08" w14:textId="77777777" w:rsidR="00AC51CE" w:rsidRDefault="00FA12F5">
          <w:pPr>
            <w:pStyle w:val="TOC2"/>
            <w:rPr>
              <w:rFonts w:asciiTheme="minorHAnsi" w:eastAsiaTheme="minorEastAsia" w:hAnsiTheme="minorHAnsi" w:cstheme="minorBidi"/>
              <w:bCs w:val="0"/>
              <w:noProof/>
              <w:szCs w:val="22"/>
            </w:rPr>
          </w:pPr>
          <w:hyperlink w:anchor="_Toc431302971" w:history="1">
            <w:r w:rsidR="00AC51CE" w:rsidRPr="00DD6632">
              <w:rPr>
                <w:rStyle w:val="Hyperlink"/>
                <w:noProof/>
              </w:rPr>
              <w:t>4.9</w:t>
            </w:r>
            <w:r w:rsidR="00AC51CE">
              <w:rPr>
                <w:rFonts w:asciiTheme="minorHAnsi" w:eastAsiaTheme="minorEastAsia" w:hAnsiTheme="minorHAnsi" w:cstheme="minorBidi"/>
                <w:bCs w:val="0"/>
                <w:noProof/>
                <w:szCs w:val="22"/>
              </w:rPr>
              <w:tab/>
            </w:r>
            <w:r w:rsidR="00AC51CE" w:rsidRPr="00DD6632">
              <w:rPr>
                <w:rStyle w:val="Hyperlink"/>
                <w:noProof/>
              </w:rPr>
              <w:t>Processing payment with Swiper (chip&amp;sign)</w:t>
            </w:r>
            <w:r w:rsidR="00AC51CE">
              <w:rPr>
                <w:noProof/>
                <w:webHidden/>
              </w:rPr>
              <w:tab/>
            </w:r>
            <w:r w:rsidR="00AC51CE">
              <w:rPr>
                <w:noProof/>
                <w:webHidden/>
              </w:rPr>
              <w:fldChar w:fldCharType="begin"/>
            </w:r>
            <w:r w:rsidR="00AC51CE">
              <w:rPr>
                <w:noProof/>
                <w:webHidden/>
              </w:rPr>
              <w:instrText xml:space="preserve"> PAGEREF _Toc431302971 \h </w:instrText>
            </w:r>
            <w:r w:rsidR="00AC51CE">
              <w:rPr>
                <w:noProof/>
                <w:webHidden/>
              </w:rPr>
            </w:r>
            <w:r w:rsidR="00AC51CE">
              <w:rPr>
                <w:noProof/>
                <w:webHidden/>
              </w:rPr>
              <w:fldChar w:fldCharType="separate"/>
            </w:r>
            <w:r w:rsidR="00AC51CE">
              <w:rPr>
                <w:noProof/>
                <w:webHidden/>
              </w:rPr>
              <w:t>55</w:t>
            </w:r>
            <w:r w:rsidR="00AC51CE">
              <w:rPr>
                <w:noProof/>
                <w:webHidden/>
              </w:rPr>
              <w:fldChar w:fldCharType="end"/>
            </w:r>
          </w:hyperlink>
        </w:p>
        <w:p w14:paraId="1566A353" w14:textId="77777777" w:rsidR="00AC51CE" w:rsidRDefault="00FA12F5">
          <w:pPr>
            <w:pStyle w:val="TOC3"/>
            <w:rPr>
              <w:rFonts w:asciiTheme="minorHAnsi" w:eastAsiaTheme="minorEastAsia" w:hAnsiTheme="minorHAnsi" w:cstheme="minorBidi"/>
              <w:noProof/>
              <w:sz w:val="22"/>
              <w:szCs w:val="22"/>
            </w:rPr>
          </w:pPr>
          <w:hyperlink w:anchor="_Toc431302972" w:history="1">
            <w:r w:rsidR="00AC51CE" w:rsidRPr="00DD6632">
              <w:rPr>
                <w:rStyle w:val="Hyperlink"/>
                <w:noProof/>
              </w:rPr>
              <w:t>4.9.1</w:t>
            </w:r>
            <w:r w:rsidR="00AC51CE">
              <w:rPr>
                <w:rFonts w:asciiTheme="minorHAnsi" w:eastAsiaTheme="minorEastAsia" w:hAnsiTheme="minorHAnsi" w:cstheme="minorBidi"/>
                <w:noProof/>
                <w:sz w:val="22"/>
                <w:szCs w:val="22"/>
              </w:rPr>
              <w:tab/>
            </w:r>
            <w:r w:rsidR="00AC51CE" w:rsidRPr="00DD6632">
              <w:rPr>
                <w:rStyle w:val="Hyperlink"/>
                <w:noProof/>
              </w:rPr>
              <w:t>Accessing Swiper instance.</w:t>
            </w:r>
            <w:r w:rsidR="00AC51CE">
              <w:rPr>
                <w:noProof/>
                <w:webHidden/>
              </w:rPr>
              <w:tab/>
            </w:r>
            <w:r w:rsidR="00AC51CE">
              <w:rPr>
                <w:noProof/>
                <w:webHidden/>
              </w:rPr>
              <w:fldChar w:fldCharType="begin"/>
            </w:r>
            <w:r w:rsidR="00AC51CE">
              <w:rPr>
                <w:noProof/>
                <w:webHidden/>
              </w:rPr>
              <w:instrText xml:space="preserve"> PAGEREF _Toc431302972 \h </w:instrText>
            </w:r>
            <w:r w:rsidR="00AC51CE">
              <w:rPr>
                <w:noProof/>
                <w:webHidden/>
              </w:rPr>
            </w:r>
            <w:r w:rsidR="00AC51CE">
              <w:rPr>
                <w:noProof/>
                <w:webHidden/>
              </w:rPr>
              <w:fldChar w:fldCharType="separate"/>
            </w:r>
            <w:r w:rsidR="00AC51CE">
              <w:rPr>
                <w:noProof/>
                <w:webHidden/>
              </w:rPr>
              <w:t>55</w:t>
            </w:r>
            <w:r w:rsidR="00AC51CE">
              <w:rPr>
                <w:noProof/>
                <w:webHidden/>
              </w:rPr>
              <w:fldChar w:fldCharType="end"/>
            </w:r>
          </w:hyperlink>
        </w:p>
        <w:p w14:paraId="1D946665" w14:textId="77777777" w:rsidR="00AC51CE" w:rsidRDefault="00FA12F5">
          <w:pPr>
            <w:pStyle w:val="TOC3"/>
            <w:rPr>
              <w:rFonts w:asciiTheme="minorHAnsi" w:eastAsiaTheme="minorEastAsia" w:hAnsiTheme="minorHAnsi" w:cstheme="minorBidi"/>
              <w:noProof/>
              <w:sz w:val="22"/>
              <w:szCs w:val="22"/>
            </w:rPr>
          </w:pPr>
          <w:hyperlink w:anchor="_Toc431302973" w:history="1">
            <w:r w:rsidR="00AC51CE" w:rsidRPr="00DD6632">
              <w:rPr>
                <w:rStyle w:val="Hyperlink"/>
                <w:noProof/>
              </w:rPr>
              <w:t>4.9.2</w:t>
            </w:r>
            <w:r w:rsidR="00AC51CE">
              <w:rPr>
                <w:rFonts w:asciiTheme="minorHAnsi" w:eastAsiaTheme="minorEastAsia" w:hAnsiTheme="minorHAnsi" w:cstheme="minorBidi"/>
                <w:noProof/>
                <w:sz w:val="22"/>
                <w:szCs w:val="22"/>
              </w:rPr>
              <w:tab/>
            </w:r>
            <w:r w:rsidR="00AC51CE" w:rsidRPr="00DD6632">
              <w:rPr>
                <w:rStyle w:val="Hyperlink"/>
                <w:noProof/>
              </w:rPr>
              <w:t>Tip and gratuity</w:t>
            </w:r>
            <w:r w:rsidR="00AC51CE">
              <w:rPr>
                <w:noProof/>
                <w:webHidden/>
              </w:rPr>
              <w:tab/>
            </w:r>
            <w:r w:rsidR="00AC51CE">
              <w:rPr>
                <w:noProof/>
                <w:webHidden/>
              </w:rPr>
              <w:fldChar w:fldCharType="begin"/>
            </w:r>
            <w:r w:rsidR="00AC51CE">
              <w:rPr>
                <w:noProof/>
                <w:webHidden/>
              </w:rPr>
              <w:instrText xml:space="preserve"> PAGEREF _Toc431302973 \h </w:instrText>
            </w:r>
            <w:r w:rsidR="00AC51CE">
              <w:rPr>
                <w:noProof/>
                <w:webHidden/>
              </w:rPr>
            </w:r>
            <w:r w:rsidR="00AC51CE">
              <w:rPr>
                <w:noProof/>
                <w:webHidden/>
              </w:rPr>
              <w:fldChar w:fldCharType="separate"/>
            </w:r>
            <w:r w:rsidR="00AC51CE">
              <w:rPr>
                <w:noProof/>
                <w:webHidden/>
              </w:rPr>
              <w:t>55</w:t>
            </w:r>
            <w:r w:rsidR="00AC51CE">
              <w:rPr>
                <w:noProof/>
                <w:webHidden/>
              </w:rPr>
              <w:fldChar w:fldCharType="end"/>
            </w:r>
          </w:hyperlink>
        </w:p>
        <w:p w14:paraId="6128EFDB" w14:textId="77777777" w:rsidR="00AC51CE" w:rsidRDefault="00FA12F5">
          <w:pPr>
            <w:pStyle w:val="TOC3"/>
            <w:rPr>
              <w:rFonts w:asciiTheme="minorHAnsi" w:eastAsiaTheme="minorEastAsia" w:hAnsiTheme="minorHAnsi" w:cstheme="minorBidi"/>
              <w:noProof/>
              <w:sz w:val="22"/>
              <w:szCs w:val="22"/>
            </w:rPr>
          </w:pPr>
          <w:hyperlink w:anchor="_Toc431302974" w:history="1">
            <w:r w:rsidR="00AC51CE" w:rsidRPr="00DD6632">
              <w:rPr>
                <w:rStyle w:val="Hyperlink"/>
                <w:noProof/>
              </w:rPr>
              <w:t>4.9.3</w:t>
            </w:r>
            <w:r w:rsidR="00AC51CE">
              <w:rPr>
                <w:rFonts w:asciiTheme="minorHAnsi" w:eastAsiaTheme="minorEastAsia" w:hAnsiTheme="minorHAnsi" w:cstheme="minorBidi"/>
                <w:noProof/>
                <w:sz w:val="22"/>
                <w:szCs w:val="22"/>
              </w:rPr>
              <w:tab/>
            </w:r>
            <w:r w:rsidR="00AC51CE" w:rsidRPr="00DD6632">
              <w:rPr>
                <w:rStyle w:val="Hyperlink"/>
                <w:noProof/>
              </w:rPr>
              <w:t>Connection</w:t>
            </w:r>
            <w:r w:rsidR="00AC51CE">
              <w:rPr>
                <w:noProof/>
                <w:webHidden/>
              </w:rPr>
              <w:tab/>
            </w:r>
            <w:r w:rsidR="00AC51CE">
              <w:rPr>
                <w:noProof/>
                <w:webHidden/>
              </w:rPr>
              <w:fldChar w:fldCharType="begin"/>
            </w:r>
            <w:r w:rsidR="00AC51CE">
              <w:rPr>
                <w:noProof/>
                <w:webHidden/>
              </w:rPr>
              <w:instrText xml:space="preserve"> PAGEREF _Toc431302974 \h </w:instrText>
            </w:r>
            <w:r w:rsidR="00AC51CE">
              <w:rPr>
                <w:noProof/>
                <w:webHidden/>
              </w:rPr>
            </w:r>
            <w:r w:rsidR="00AC51CE">
              <w:rPr>
                <w:noProof/>
                <w:webHidden/>
              </w:rPr>
              <w:fldChar w:fldCharType="separate"/>
            </w:r>
            <w:r w:rsidR="00AC51CE">
              <w:rPr>
                <w:noProof/>
                <w:webHidden/>
              </w:rPr>
              <w:t>55</w:t>
            </w:r>
            <w:r w:rsidR="00AC51CE">
              <w:rPr>
                <w:noProof/>
                <w:webHidden/>
              </w:rPr>
              <w:fldChar w:fldCharType="end"/>
            </w:r>
          </w:hyperlink>
        </w:p>
        <w:p w14:paraId="7A86831D" w14:textId="77777777" w:rsidR="00AC51CE" w:rsidRDefault="00FA12F5">
          <w:pPr>
            <w:pStyle w:val="TOC3"/>
            <w:rPr>
              <w:rFonts w:asciiTheme="minorHAnsi" w:eastAsiaTheme="minorEastAsia" w:hAnsiTheme="minorHAnsi" w:cstheme="minorBidi"/>
              <w:noProof/>
              <w:sz w:val="22"/>
              <w:szCs w:val="22"/>
            </w:rPr>
          </w:pPr>
          <w:hyperlink w:anchor="_Toc431302975" w:history="1">
            <w:r w:rsidR="00AC51CE" w:rsidRPr="00DD6632">
              <w:rPr>
                <w:rStyle w:val="Hyperlink"/>
                <w:noProof/>
              </w:rPr>
              <w:t>4.9.4</w:t>
            </w:r>
            <w:r w:rsidR="00AC51CE">
              <w:rPr>
                <w:rFonts w:asciiTheme="minorHAnsi" w:eastAsiaTheme="minorEastAsia" w:hAnsiTheme="minorHAnsi" w:cstheme="minorBidi"/>
                <w:noProof/>
                <w:sz w:val="22"/>
                <w:szCs w:val="22"/>
              </w:rPr>
              <w:tab/>
            </w:r>
            <w:r w:rsidR="00AC51CE" w:rsidRPr="00DD6632">
              <w:rPr>
                <w:rStyle w:val="Hyperlink"/>
                <w:noProof/>
              </w:rPr>
              <w:t>Autoconfiguration</w:t>
            </w:r>
            <w:r w:rsidR="00AC51CE">
              <w:rPr>
                <w:noProof/>
                <w:webHidden/>
              </w:rPr>
              <w:tab/>
            </w:r>
            <w:r w:rsidR="00AC51CE">
              <w:rPr>
                <w:noProof/>
                <w:webHidden/>
              </w:rPr>
              <w:fldChar w:fldCharType="begin"/>
            </w:r>
            <w:r w:rsidR="00AC51CE">
              <w:rPr>
                <w:noProof/>
                <w:webHidden/>
              </w:rPr>
              <w:instrText xml:space="preserve"> PAGEREF _Toc431302975 \h </w:instrText>
            </w:r>
            <w:r w:rsidR="00AC51CE">
              <w:rPr>
                <w:noProof/>
                <w:webHidden/>
              </w:rPr>
            </w:r>
            <w:r w:rsidR="00AC51CE">
              <w:rPr>
                <w:noProof/>
                <w:webHidden/>
              </w:rPr>
              <w:fldChar w:fldCharType="separate"/>
            </w:r>
            <w:r w:rsidR="00AC51CE">
              <w:rPr>
                <w:noProof/>
                <w:webHidden/>
              </w:rPr>
              <w:t>55</w:t>
            </w:r>
            <w:r w:rsidR="00AC51CE">
              <w:rPr>
                <w:noProof/>
                <w:webHidden/>
              </w:rPr>
              <w:fldChar w:fldCharType="end"/>
            </w:r>
          </w:hyperlink>
        </w:p>
        <w:p w14:paraId="1560F895" w14:textId="77777777" w:rsidR="00AC51CE" w:rsidRDefault="00FA12F5">
          <w:pPr>
            <w:pStyle w:val="TOC3"/>
            <w:rPr>
              <w:rFonts w:asciiTheme="minorHAnsi" w:eastAsiaTheme="minorEastAsia" w:hAnsiTheme="minorHAnsi" w:cstheme="minorBidi"/>
              <w:noProof/>
              <w:sz w:val="22"/>
              <w:szCs w:val="22"/>
            </w:rPr>
          </w:pPr>
          <w:hyperlink w:anchor="_Toc431302976" w:history="1">
            <w:r w:rsidR="00AC51CE" w:rsidRPr="00DD6632">
              <w:rPr>
                <w:rStyle w:val="Hyperlink"/>
                <w:noProof/>
              </w:rPr>
              <w:t>4.9.5</w:t>
            </w:r>
            <w:r w:rsidR="00AC51CE">
              <w:rPr>
                <w:rFonts w:asciiTheme="minorHAnsi" w:eastAsiaTheme="minorEastAsia" w:hAnsiTheme="minorHAnsi" w:cstheme="minorBidi"/>
                <w:noProof/>
                <w:sz w:val="22"/>
                <w:szCs w:val="22"/>
              </w:rPr>
              <w:tab/>
            </w:r>
            <w:r w:rsidR="00AC51CE" w:rsidRPr="00DD6632">
              <w:rPr>
                <w:rStyle w:val="Hyperlink"/>
                <w:noProof/>
              </w:rPr>
              <w:t>MRC vs.start EMV</w:t>
            </w:r>
            <w:r w:rsidR="00AC51CE">
              <w:rPr>
                <w:noProof/>
                <w:webHidden/>
              </w:rPr>
              <w:tab/>
            </w:r>
            <w:r w:rsidR="00AC51CE">
              <w:rPr>
                <w:noProof/>
                <w:webHidden/>
              </w:rPr>
              <w:fldChar w:fldCharType="begin"/>
            </w:r>
            <w:r w:rsidR="00AC51CE">
              <w:rPr>
                <w:noProof/>
                <w:webHidden/>
              </w:rPr>
              <w:instrText xml:space="preserve"> PAGEREF _Toc431302976 \h </w:instrText>
            </w:r>
            <w:r w:rsidR="00AC51CE">
              <w:rPr>
                <w:noProof/>
                <w:webHidden/>
              </w:rPr>
            </w:r>
            <w:r w:rsidR="00AC51CE">
              <w:rPr>
                <w:noProof/>
                <w:webHidden/>
              </w:rPr>
              <w:fldChar w:fldCharType="separate"/>
            </w:r>
            <w:r w:rsidR="00AC51CE">
              <w:rPr>
                <w:noProof/>
                <w:webHidden/>
              </w:rPr>
              <w:t>56</w:t>
            </w:r>
            <w:r w:rsidR="00AC51CE">
              <w:rPr>
                <w:noProof/>
                <w:webHidden/>
              </w:rPr>
              <w:fldChar w:fldCharType="end"/>
            </w:r>
          </w:hyperlink>
        </w:p>
        <w:p w14:paraId="442D2826" w14:textId="77777777" w:rsidR="00AC51CE" w:rsidRDefault="00FA12F5">
          <w:pPr>
            <w:pStyle w:val="TOC3"/>
            <w:rPr>
              <w:rFonts w:asciiTheme="minorHAnsi" w:eastAsiaTheme="minorEastAsia" w:hAnsiTheme="minorHAnsi" w:cstheme="minorBidi"/>
              <w:noProof/>
              <w:sz w:val="22"/>
              <w:szCs w:val="22"/>
            </w:rPr>
          </w:pPr>
          <w:hyperlink w:anchor="_Toc431302977" w:history="1">
            <w:r w:rsidR="00AC51CE" w:rsidRPr="00DD6632">
              <w:rPr>
                <w:rStyle w:val="Hyperlink"/>
                <w:noProof/>
              </w:rPr>
              <w:t>4.9.6</w:t>
            </w:r>
            <w:r w:rsidR="00AC51CE">
              <w:rPr>
                <w:rFonts w:asciiTheme="minorHAnsi" w:eastAsiaTheme="minorEastAsia" w:hAnsiTheme="minorHAnsi" w:cstheme="minorBidi"/>
                <w:noProof/>
                <w:sz w:val="22"/>
                <w:szCs w:val="22"/>
              </w:rPr>
              <w:tab/>
            </w:r>
            <w:r w:rsidR="00AC51CE" w:rsidRPr="00DD6632">
              <w:rPr>
                <w:rStyle w:val="Hyperlink"/>
                <w:noProof/>
              </w:rPr>
              <w:t>Configuration update</w:t>
            </w:r>
            <w:r w:rsidR="00AC51CE">
              <w:rPr>
                <w:noProof/>
                <w:webHidden/>
              </w:rPr>
              <w:tab/>
            </w:r>
            <w:r w:rsidR="00AC51CE">
              <w:rPr>
                <w:noProof/>
                <w:webHidden/>
              </w:rPr>
              <w:fldChar w:fldCharType="begin"/>
            </w:r>
            <w:r w:rsidR="00AC51CE">
              <w:rPr>
                <w:noProof/>
                <w:webHidden/>
              </w:rPr>
              <w:instrText xml:space="preserve"> PAGEREF _Toc431302977 \h </w:instrText>
            </w:r>
            <w:r w:rsidR="00AC51CE">
              <w:rPr>
                <w:noProof/>
                <w:webHidden/>
              </w:rPr>
            </w:r>
            <w:r w:rsidR="00AC51CE">
              <w:rPr>
                <w:noProof/>
                <w:webHidden/>
              </w:rPr>
              <w:fldChar w:fldCharType="separate"/>
            </w:r>
            <w:r w:rsidR="00AC51CE">
              <w:rPr>
                <w:noProof/>
                <w:webHidden/>
              </w:rPr>
              <w:t>56</w:t>
            </w:r>
            <w:r w:rsidR="00AC51CE">
              <w:rPr>
                <w:noProof/>
                <w:webHidden/>
              </w:rPr>
              <w:fldChar w:fldCharType="end"/>
            </w:r>
          </w:hyperlink>
        </w:p>
        <w:p w14:paraId="136A003E" w14:textId="77777777" w:rsidR="00AC51CE" w:rsidRDefault="00FA12F5">
          <w:pPr>
            <w:pStyle w:val="TOC3"/>
            <w:rPr>
              <w:rFonts w:asciiTheme="minorHAnsi" w:eastAsiaTheme="minorEastAsia" w:hAnsiTheme="minorHAnsi" w:cstheme="minorBidi"/>
              <w:noProof/>
              <w:sz w:val="22"/>
              <w:szCs w:val="22"/>
            </w:rPr>
          </w:pPr>
          <w:hyperlink w:anchor="_Toc431302978" w:history="1">
            <w:r w:rsidR="00AC51CE" w:rsidRPr="00DD6632">
              <w:rPr>
                <w:rStyle w:val="Hyperlink"/>
                <w:noProof/>
              </w:rPr>
              <w:t>4.9.7</w:t>
            </w:r>
            <w:r w:rsidR="00AC51CE">
              <w:rPr>
                <w:rFonts w:asciiTheme="minorHAnsi" w:eastAsiaTheme="minorEastAsia" w:hAnsiTheme="minorHAnsi" w:cstheme="minorBidi"/>
                <w:noProof/>
                <w:sz w:val="22"/>
                <w:szCs w:val="22"/>
              </w:rPr>
              <w:tab/>
            </w:r>
            <w:r w:rsidR="00AC51CE" w:rsidRPr="00DD6632">
              <w:rPr>
                <w:rStyle w:val="Hyperlink"/>
                <w:noProof/>
              </w:rPr>
              <w:t>Preauthorization</w:t>
            </w:r>
            <w:r w:rsidR="00AC51CE">
              <w:rPr>
                <w:noProof/>
                <w:webHidden/>
              </w:rPr>
              <w:tab/>
            </w:r>
            <w:r w:rsidR="00AC51CE">
              <w:rPr>
                <w:noProof/>
                <w:webHidden/>
              </w:rPr>
              <w:fldChar w:fldCharType="begin"/>
            </w:r>
            <w:r w:rsidR="00AC51CE">
              <w:rPr>
                <w:noProof/>
                <w:webHidden/>
              </w:rPr>
              <w:instrText xml:space="preserve"> PAGEREF _Toc431302978 \h </w:instrText>
            </w:r>
            <w:r w:rsidR="00AC51CE">
              <w:rPr>
                <w:noProof/>
                <w:webHidden/>
              </w:rPr>
            </w:r>
            <w:r w:rsidR="00AC51CE">
              <w:rPr>
                <w:noProof/>
                <w:webHidden/>
              </w:rPr>
              <w:fldChar w:fldCharType="separate"/>
            </w:r>
            <w:r w:rsidR="00AC51CE">
              <w:rPr>
                <w:noProof/>
                <w:webHidden/>
              </w:rPr>
              <w:t>56</w:t>
            </w:r>
            <w:r w:rsidR="00AC51CE">
              <w:rPr>
                <w:noProof/>
                <w:webHidden/>
              </w:rPr>
              <w:fldChar w:fldCharType="end"/>
            </w:r>
          </w:hyperlink>
        </w:p>
        <w:p w14:paraId="6497F41B" w14:textId="77777777" w:rsidR="00AC51CE" w:rsidRDefault="00FA12F5">
          <w:pPr>
            <w:pStyle w:val="TOC3"/>
            <w:rPr>
              <w:rFonts w:asciiTheme="minorHAnsi" w:eastAsiaTheme="minorEastAsia" w:hAnsiTheme="minorHAnsi" w:cstheme="minorBidi"/>
              <w:noProof/>
              <w:sz w:val="22"/>
              <w:szCs w:val="22"/>
            </w:rPr>
          </w:pPr>
          <w:hyperlink w:anchor="_Toc431302979" w:history="1">
            <w:r w:rsidR="00AC51CE" w:rsidRPr="00DD6632">
              <w:rPr>
                <w:rStyle w:val="Hyperlink"/>
                <w:noProof/>
              </w:rPr>
              <w:t>4.9.8</w:t>
            </w:r>
            <w:r w:rsidR="00AC51CE">
              <w:rPr>
                <w:rFonts w:asciiTheme="minorHAnsi" w:eastAsiaTheme="minorEastAsia" w:hAnsiTheme="minorHAnsi" w:cstheme="minorBidi"/>
                <w:noProof/>
                <w:sz w:val="22"/>
                <w:szCs w:val="22"/>
              </w:rPr>
              <w:tab/>
            </w:r>
            <w:r w:rsidR="00AC51CE" w:rsidRPr="00DD6632">
              <w:rPr>
                <w:rStyle w:val="Hyperlink"/>
                <w:noProof/>
              </w:rPr>
              <w:t>Signature placing</w:t>
            </w:r>
            <w:r w:rsidR="00AC51CE">
              <w:rPr>
                <w:noProof/>
                <w:webHidden/>
              </w:rPr>
              <w:tab/>
            </w:r>
            <w:r w:rsidR="00AC51CE">
              <w:rPr>
                <w:noProof/>
                <w:webHidden/>
              </w:rPr>
              <w:fldChar w:fldCharType="begin"/>
            </w:r>
            <w:r w:rsidR="00AC51CE">
              <w:rPr>
                <w:noProof/>
                <w:webHidden/>
              </w:rPr>
              <w:instrText xml:space="preserve"> PAGEREF _Toc431302979 \h </w:instrText>
            </w:r>
            <w:r w:rsidR="00AC51CE">
              <w:rPr>
                <w:noProof/>
                <w:webHidden/>
              </w:rPr>
            </w:r>
            <w:r w:rsidR="00AC51CE">
              <w:rPr>
                <w:noProof/>
                <w:webHidden/>
              </w:rPr>
              <w:fldChar w:fldCharType="separate"/>
            </w:r>
            <w:r w:rsidR="00AC51CE">
              <w:rPr>
                <w:noProof/>
                <w:webHidden/>
              </w:rPr>
              <w:t>56</w:t>
            </w:r>
            <w:r w:rsidR="00AC51CE">
              <w:rPr>
                <w:noProof/>
                <w:webHidden/>
              </w:rPr>
              <w:fldChar w:fldCharType="end"/>
            </w:r>
          </w:hyperlink>
        </w:p>
        <w:p w14:paraId="347CA8BE" w14:textId="77777777" w:rsidR="00AC51CE" w:rsidRDefault="00FA12F5">
          <w:pPr>
            <w:pStyle w:val="TOC3"/>
            <w:rPr>
              <w:rFonts w:asciiTheme="minorHAnsi" w:eastAsiaTheme="minorEastAsia" w:hAnsiTheme="minorHAnsi" w:cstheme="minorBidi"/>
              <w:noProof/>
              <w:sz w:val="22"/>
              <w:szCs w:val="22"/>
            </w:rPr>
          </w:pPr>
          <w:hyperlink w:anchor="_Toc431302980" w:history="1">
            <w:r w:rsidR="00AC51CE" w:rsidRPr="00DD6632">
              <w:rPr>
                <w:rStyle w:val="Hyperlink"/>
                <w:noProof/>
              </w:rPr>
              <w:t>4.9.9</w:t>
            </w:r>
            <w:r w:rsidR="00AC51CE">
              <w:rPr>
                <w:rFonts w:asciiTheme="minorHAnsi" w:eastAsiaTheme="minorEastAsia" w:hAnsiTheme="minorHAnsi" w:cstheme="minorBidi"/>
                <w:noProof/>
                <w:sz w:val="22"/>
                <w:szCs w:val="22"/>
              </w:rPr>
              <w:tab/>
            </w:r>
            <w:r w:rsidR="00AC51CE" w:rsidRPr="00DD6632">
              <w:rPr>
                <w:rStyle w:val="Hyperlink"/>
                <w:noProof/>
              </w:rPr>
              <w:t>Transaction finalization (capture)</w:t>
            </w:r>
            <w:r w:rsidR="00AC51CE">
              <w:rPr>
                <w:noProof/>
                <w:webHidden/>
              </w:rPr>
              <w:tab/>
            </w:r>
            <w:r w:rsidR="00AC51CE">
              <w:rPr>
                <w:noProof/>
                <w:webHidden/>
              </w:rPr>
              <w:fldChar w:fldCharType="begin"/>
            </w:r>
            <w:r w:rsidR="00AC51CE">
              <w:rPr>
                <w:noProof/>
                <w:webHidden/>
              </w:rPr>
              <w:instrText xml:space="preserve"> PAGEREF _Toc431302980 \h </w:instrText>
            </w:r>
            <w:r w:rsidR="00AC51CE">
              <w:rPr>
                <w:noProof/>
                <w:webHidden/>
              </w:rPr>
            </w:r>
            <w:r w:rsidR="00AC51CE">
              <w:rPr>
                <w:noProof/>
                <w:webHidden/>
              </w:rPr>
              <w:fldChar w:fldCharType="separate"/>
            </w:r>
            <w:r w:rsidR="00AC51CE">
              <w:rPr>
                <w:noProof/>
                <w:webHidden/>
              </w:rPr>
              <w:t>57</w:t>
            </w:r>
            <w:r w:rsidR="00AC51CE">
              <w:rPr>
                <w:noProof/>
                <w:webHidden/>
              </w:rPr>
              <w:fldChar w:fldCharType="end"/>
            </w:r>
          </w:hyperlink>
        </w:p>
        <w:p w14:paraId="2D62614F" w14:textId="77777777" w:rsidR="00AC51CE" w:rsidRDefault="00FA12F5">
          <w:pPr>
            <w:pStyle w:val="TOC1"/>
            <w:rPr>
              <w:rFonts w:asciiTheme="minorHAnsi" w:eastAsiaTheme="minorEastAsia" w:hAnsiTheme="minorHAnsi" w:cstheme="minorBidi"/>
              <w:b w:val="0"/>
              <w:bCs w:val="0"/>
              <w:sz w:val="22"/>
              <w:szCs w:val="22"/>
              <w:lang w:val="de-DE"/>
            </w:rPr>
          </w:pPr>
          <w:hyperlink w:anchor="_Toc431302981" w:history="1">
            <w:r w:rsidR="00AC51CE" w:rsidRPr="00DD6632">
              <w:rPr>
                <w:rStyle w:val="Hyperlink"/>
              </w:rPr>
              <w:t>5</w:t>
            </w:r>
            <w:r w:rsidR="00AC51CE">
              <w:rPr>
                <w:rFonts w:asciiTheme="minorHAnsi" w:eastAsiaTheme="minorEastAsia" w:hAnsiTheme="minorHAnsi" w:cstheme="minorBidi"/>
                <w:b w:val="0"/>
                <w:bCs w:val="0"/>
                <w:sz w:val="22"/>
                <w:szCs w:val="22"/>
                <w:lang w:val="de-DE"/>
              </w:rPr>
              <w:tab/>
            </w:r>
            <w:r w:rsidR="00AC51CE" w:rsidRPr="00DD6632">
              <w:rPr>
                <w:rStyle w:val="Hyperlink"/>
              </w:rPr>
              <w:t>Payment flow</w:t>
            </w:r>
            <w:r w:rsidR="00AC51CE">
              <w:rPr>
                <w:webHidden/>
              </w:rPr>
              <w:tab/>
            </w:r>
            <w:r w:rsidR="00AC51CE">
              <w:rPr>
                <w:webHidden/>
              </w:rPr>
              <w:fldChar w:fldCharType="begin"/>
            </w:r>
            <w:r w:rsidR="00AC51CE">
              <w:rPr>
                <w:webHidden/>
              </w:rPr>
              <w:instrText xml:space="preserve"> PAGEREF _Toc431302981 \h </w:instrText>
            </w:r>
            <w:r w:rsidR="00AC51CE">
              <w:rPr>
                <w:webHidden/>
              </w:rPr>
            </w:r>
            <w:r w:rsidR="00AC51CE">
              <w:rPr>
                <w:webHidden/>
              </w:rPr>
              <w:fldChar w:fldCharType="separate"/>
            </w:r>
            <w:r w:rsidR="00AC51CE">
              <w:rPr>
                <w:webHidden/>
              </w:rPr>
              <w:t>58</w:t>
            </w:r>
            <w:r w:rsidR="00AC51CE">
              <w:rPr>
                <w:webHidden/>
              </w:rPr>
              <w:fldChar w:fldCharType="end"/>
            </w:r>
          </w:hyperlink>
        </w:p>
        <w:p w14:paraId="323BD6D6" w14:textId="77777777" w:rsidR="00AC51CE" w:rsidRDefault="00FA12F5">
          <w:pPr>
            <w:pStyle w:val="TOC2"/>
            <w:rPr>
              <w:rFonts w:asciiTheme="minorHAnsi" w:eastAsiaTheme="minorEastAsia" w:hAnsiTheme="minorHAnsi" w:cstheme="minorBidi"/>
              <w:bCs w:val="0"/>
              <w:noProof/>
              <w:szCs w:val="22"/>
            </w:rPr>
          </w:pPr>
          <w:hyperlink w:anchor="_Toc431302982" w:history="1">
            <w:r w:rsidR="00AC51CE" w:rsidRPr="00DD6632">
              <w:rPr>
                <w:rStyle w:val="Hyperlink"/>
                <w:noProof/>
              </w:rPr>
              <w:t>5.1</w:t>
            </w:r>
            <w:r w:rsidR="00AC51CE">
              <w:rPr>
                <w:rFonts w:asciiTheme="minorHAnsi" w:eastAsiaTheme="minorEastAsia" w:hAnsiTheme="minorHAnsi" w:cstheme="minorBidi"/>
                <w:bCs w:val="0"/>
                <w:noProof/>
                <w:szCs w:val="22"/>
              </w:rPr>
              <w:tab/>
            </w:r>
            <w:r w:rsidR="00AC51CE" w:rsidRPr="00DD6632">
              <w:rPr>
                <w:rStyle w:val="Hyperlink"/>
                <w:noProof/>
              </w:rPr>
              <w:t>Payment states</w:t>
            </w:r>
            <w:r w:rsidR="00AC51CE">
              <w:rPr>
                <w:noProof/>
                <w:webHidden/>
              </w:rPr>
              <w:tab/>
            </w:r>
            <w:r w:rsidR="00AC51CE">
              <w:rPr>
                <w:noProof/>
                <w:webHidden/>
              </w:rPr>
              <w:fldChar w:fldCharType="begin"/>
            </w:r>
            <w:r w:rsidR="00AC51CE">
              <w:rPr>
                <w:noProof/>
                <w:webHidden/>
              </w:rPr>
              <w:instrText xml:space="preserve"> PAGEREF _Toc431302982 \h </w:instrText>
            </w:r>
            <w:r w:rsidR="00AC51CE">
              <w:rPr>
                <w:noProof/>
                <w:webHidden/>
              </w:rPr>
            </w:r>
            <w:r w:rsidR="00AC51CE">
              <w:rPr>
                <w:noProof/>
                <w:webHidden/>
              </w:rPr>
              <w:fldChar w:fldCharType="separate"/>
            </w:r>
            <w:r w:rsidR="00AC51CE">
              <w:rPr>
                <w:noProof/>
                <w:webHidden/>
              </w:rPr>
              <w:t>58</w:t>
            </w:r>
            <w:r w:rsidR="00AC51CE">
              <w:rPr>
                <w:noProof/>
                <w:webHidden/>
              </w:rPr>
              <w:fldChar w:fldCharType="end"/>
            </w:r>
          </w:hyperlink>
        </w:p>
        <w:p w14:paraId="3CAD9FFE" w14:textId="77777777" w:rsidR="00AC51CE" w:rsidRDefault="00FA12F5">
          <w:pPr>
            <w:pStyle w:val="TOC3"/>
            <w:rPr>
              <w:rFonts w:asciiTheme="minorHAnsi" w:eastAsiaTheme="minorEastAsia" w:hAnsiTheme="minorHAnsi" w:cstheme="minorBidi"/>
              <w:noProof/>
              <w:sz w:val="22"/>
              <w:szCs w:val="22"/>
            </w:rPr>
          </w:pPr>
          <w:hyperlink w:anchor="_Toc431302983" w:history="1">
            <w:r w:rsidR="00AC51CE" w:rsidRPr="00DD6632">
              <w:rPr>
                <w:rStyle w:val="Hyperlink"/>
                <w:noProof/>
              </w:rPr>
              <w:t>5.1.1</w:t>
            </w:r>
            <w:r w:rsidR="00AC51CE">
              <w:rPr>
                <w:rFonts w:asciiTheme="minorHAnsi" w:eastAsiaTheme="minorEastAsia" w:hAnsiTheme="minorHAnsi" w:cstheme="minorBidi"/>
                <w:noProof/>
                <w:sz w:val="22"/>
                <w:szCs w:val="22"/>
              </w:rPr>
              <w:tab/>
            </w:r>
            <w:r w:rsidR="00AC51CE" w:rsidRPr="00DD6632">
              <w:rPr>
                <w:rStyle w:val="Hyperlink"/>
                <w:noProof/>
              </w:rPr>
              <w:t>Pending payment</w:t>
            </w:r>
            <w:r w:rsidR="00AC51CE">
              <w:rPr>
                <w:noProof/>
                <w:webHidden/>
              </w:rPr>
              <w:tab/>
            </w:r>
            <w:r w:rsidR="00AC51CE">
              <w:rPr>
                <w:noProof/>
                <w:webHidden/>
              </w:rPr>
              <w:fldChar w:fldCharType="begin"/>
            </w:r>
            <w:r w:rsidR="00AC51CE">
              <w:rPr>
                <w:noProof/>
                <w:webHidden/>
              </w:rPr>
              <w:instrText xml:space="preserve"> PAGEREF _Toc431302983 \h </w:instrText>
            </w:r>
            <w:r w:rsidR="00AC51CE">
              <w:rPr>
                <w:noProof/>
                <w:webHidden/>
              </w:rPr>
            </w:r>
            <w:r w:rsidR="00AC51CE">
              <w:rPr>
                <w:noProof/>
                <w:webHidden/>
              </w:rPr>
              <w:fldChar w:fldCharType="separate"/>
            </w:r>
            <w:r w:rsidR="00AC51CE">
              <w:rPr>
                <w:noProof/>
                <w:webHidden/>
              </w:rPr>
              <w:t>58</w:t>
            </w:r>
            <w:r w:rsidR="00AC51CE">
              <w:rPr>
                <w:noProof/>
                <w:webHidden/>
              </w:rPr>
              <w:fldChar w:fldCharType="end"/>
            </w:r>
          </w:hyperlink>
        </w:p>
        <w:p w14:paraId="6BDF9B5A" w14:textId="77777777" w:rsidR="00AC51CE" w:rsidRDefault="00FA12F5">
          <w:pPr>
            <w:pStyle w:val="TOC3"/>
            <w:rPr>
              <w:rFonts w:asciiTheme="minorHAnsi" w:eastAsiaTheme="minorEastAsia" w:hAnsiTheme="minorHAnsi" w:cstheme="minorBidi"/>
              <w:noProof/>
              <w:sz w:val="22"/>
              <w:szCs w:val="22"/>
            </w:rPr>
          </w:pPr>
          <w:hyperlink w:anchor="_Toc431302984" w:history="1">
            <w:r w:rsidR="00AC51CE" w:rsidRPr="00DD6632">
              <w:rPr>
                <w:rStyle w:val="Hyperlink"/>
                <w:noProof/>
              </w:rPr>
              <w:t>5.1.2</w:t>
            </w:r>
            <w:r w:rsidR="00AC51CE">
              <w:rPr>
                <w:rFonts w:asciiTheme="minorHAnsi" w:eastAsiaTheme="minorEastAsia" w:hAnsiTheme="minorHAnsi" w:cstheme="minorBidi"/>
                <w:noProof/>
                <w:sz w:val="22"/>
                <w:szCs w:val="22"/>
              </w:rPr>
              <w:tab/>
            </w:r>
            <w:r w:rsidR="00AC51CE" w:rsidRPr="00DD6632">
              <w:rPr>
                <w:rStyle w:val="Hyperlink"/>
                <w:noProof/>
              </w:rPr>
              <w:t>Approved payment</w:t>
            </w:r>
            <w:r w:rsidR="00AC51CE">
              <w:rPr>
                <w:noProof/>
                <w:webHidden/>
              </w:rPr>
              <w:tab/>
            </w:r>
            <w:r w:rsidR="00AC51CE">
              <w:rPr>
                <w:noProof/>
                <w:webHidden/>
              </w:rPr>
              <w:fldChar w:fldCharType="begin"/>
            </w:r>
            <w:r w:rsidR="00AC51CE">
              <w:rPr>
                <w:noProof/>
                <w:webHidden/>
              </w:rPr>
              <w:instrText xml:space="preserve"> PAGEREF _Toc431302984 \h </w:instrText>
            </w:r>
            <w:r w:rsidR="00AC51CE">
              <w:rPr>
                <w:noProof/>
                <w:webHidden/>
              </w:rPr>
            </w:r>
            <w:r w:rsidR="00AC51CE">
              <w:rPr>
                <w:noProof/>
                <w:webHidden/>
              </w:rPr>
              <w:fldChar w:fldCharType="separate"/>
            </w:r>
            <w:r w:rsidR="00AC51CE">
              <w:rPr>
                <w:noProof/>
                <w:webHidden/>
              </w:rPr>
              <w:t>58</w:t>
            </w:r>
            <w:r w:rsidR="00AC51CE">
              <w:rPr>
                <w:noProof/>
                <w:webHidden/>
              </w:rPr>
              <w:fldChar w:fldCharType="end"/>
            </w:r>
          </w:hyperlink>
        </w:p>
        <w:p w14:paraId="7C57C1DB" w14:textId="77777777" w:rsidR="00AC51CE" w:rsidRDefault="00FA12F5">
          <w:pPr>
            <w:pStyle w:val="TOC3"/>
            <w:rPr>
              <w:rFonts w:asciiTheme="minorHAnsi" w:eastAsiaTheme="minorEastAsia" w:hAnsiTheme="minorHAnsi" w:cstheme="minorBidi"/>
              <w:noProof/>
              <w:sz w:val="22"/>
              <w:szCs w:val="22"/>
            </w:rPr>
          </w:pPr>
          <w:hyperlink w:anchor="_Toc431302985" w:history="1">
            <w:r w:rsidR="00AC51CE" w:rsidRPr="00DD6632">
              <w:rPr>
                <w:rStyle w:val="Hyperlink"/>
                <w:noProof/>
              </w:rPr>
              <w:t>5.1.3</w:t>
            </w:r>
            <w:r w:rsidR="00AC51CE">
              <w:rPr>
                <w:rFonts w:asciiTheme="minorHAnsi" w:eastAsiaTheme="minorEastAsia" w:hAnsiTheme="minorHAnsi" w:cstheme="minorBidi"/>
                <w:noProof/>
                <w:sz w:val="22"/>
                <w:szCs w:val="22"/>
              </w:rPr>
              <w:tab/>
            </w:r>
            <w:r w:rsidR="00AC51CE" w:rsidRPr="00DD6632">
              <w:rPr>
                <w:rStyle w:val="Hyperlink"/>
                <w:noProof/>
              </w:rPr>
              <w:t>Rejected</w:t>
            </w:r>
            <w:r w:rsidR="00AC51CE">
              <w:rPr>
                <w:noProof/>
                <w:webHidden/>
              </w:rPr>
              <w:tab/>
            </w:r>
            <w:r w:rsidR="00AC51CE">
              <w:rPr>
                <w:noProof/>
                <w:webHidden/>
              </w:rPr>
              <w:fldChar w:fldCharType="begin"/>
            </w:r>
            <w:r w:rsidR="00AC51CE">
              <w:rPr>
                <w:noProof/>
                <w:webHidden/>
              </w:rPr>
              <w:instrText xml:space="preserve"> PAGEREF _Toc431302985 \h </w:instrText>
            </w:r>
            <w:r w:rsidR="00AC51CE">
              <w:rPr>
                <w:noProof/>
                <w:webHidden/>
              </w:rPr>
            </w:r>
            <w:r w:rsidR="00AC51CE">
              <w:rPr>
                <w:noProof/>
                <w:webHidden/>
              </w:rPr>
              <w:fldChar w:fldCharType="separate"/>
            </w:r>
            <w:r w:rsidR="00AC51CE">
              <w:rPr>
                <w:noProof/>
                <w:webHidden/>
              </w:rPr>
              <w:t>58</w:t>
            </w:r>
            <w:r w:rsidR="00AC51CE">
              <w:rPr>
                <w:noProof/>
                <w:webHidden/>
              </w:rPr>
              <w:fldChar w:fldCharType="end"/>
            </w:r>
          </w:hyperlink>
        </w:p>
        <w:p w14:paraId="4DB4D9A1" w14:textId="77777777" w:rsidR="00AC51CE" w:rsidRDefault="00FA12F5">
          <w:pPr>
            <w:pStyle w:val="TOC3"/>
            <w:rPr>
              <w:rFonts w:asciiTheme="minorHAnsi" w:eastAsiaTheme="minorEastAsia" w:hAnsiTheme="minorHAnsi" w:cstheme="minorBidi"/>
              <w:noProof/>
              <w:sz w:val="22"/>
              <w:szCs w:val="22"/>
            </w:rPr>
          </w:pPr>
          <w:hyperlink w:anchor="_Toc431302986" w:history="1">
            <w:r w:rsidR="00AC51CE" w:rsidRPr="00DD6632">
              <w:rPr>
                <w:rStyle w:val="Hyperlink"/>
                <w:noProof/>
              </w:rPr>
              <w:t>5.1.4</w:t>
            </w:r>
            <w:r w:rsidR="00AC51CE">
              <w:rPr>
                <w:rFonts w:asciiTheme="minorHAnsi" w:eastAsiaTheme="minorEastAsia" w:hAnsiTheme="minorHAnsi" w:cstheme="minorBidi"/>
                <w:noProof/>
                <w:sz w:val="22"/>
                <w:szCs w:val="22"/>
              </w:rPr>
              <w:tab/>
            </w:r>
            <w:r w:rsidR="00AC51CE" w:rsidRPr="00DD6632">
              <w:rPr>
                <w:rStyle w:val="Hyperlink"/>
                <w:noProof/>
              </w:rPr>
              <w:t>Refunded</w:t>
            </w:r>
            <w:r w:rsidR="00AC51CE">
              <w:rPr>
                <w:noProof/>
                <w:webHidden/>
              </w:rPr>
              <w:tab/>
            </w:r>
            <w:r w:rsidR="00AC51CE">
              <w:rPr>
                <w:noProof/>
                <w:webHidden/>
              </w:rPr>
              <w:fldChar w:fldCharType="begin"/>
            </w:r>
            <w:r w:rsidR="00AC51CE">
              <w:rPr>
                <w:noProof/>
                <w:webHidden/>
              </w:rPr>
              <w:instrText xml:space="preserve"> PAGEREF _Toc431302986 \h </w:instrText>
            </w:r>
            <w:r w:rsidR="00AC51CE">
              <w:rPr>
                <w:noProof/>
                <w:webHidden/>
              </w:rPr>
            </w:r>
            <w:r w:rsidR="00AC51CE">
              <w:rPr>
                <w:noProof/>
                <w:webHidden/>
              </w:rPr>
              <w:fldChar w:fldCharType="separate"/>
            </w:r>
            <w:r w:rsidR="00AC51CE">
              <w:rPr>
                <w:noProof/>
                <w:webHidden/>
              </w:rPr>
              <w:t>58</w:t>
            </w:r>
            <w:r w:rsidR="00AC51CE">
              <w:rPr>
                <w:noProof/>
                <w:webHidden/>
              </w:rPr>
              <w:fldChar w:fldCharType="end"/>
            </w:r>
          </w:hyperlink>
        </w:p>
        <w:p w14:paraId="2E0DE50F" w14:textId="77777777" w:rsidR="00AC51CE" w:rsidRDefault="00FA12F5">
          <w:pPr>
            <w:pStyle w:val="TOC3"/>
            <w:rPr>
              <w:rFonts w:asciiTheme="minorHAnsi" w:eastAsiaTheme="minorEastAsia" w:hAnsiTheme="minorHAnsi" w:cstheme="minorBidi"/>
              <w:noProof/>
              <w:sz w:val="22"/>
              <w:szCs w:val="22"/>
            </w:rPr>
          </w:pPr>
          <w:hyperlink w:anchor="_Toc431302987" w:history="1">
            <w:r w:rsidR="00AC51CE" w:rsidRPr="00DD6632">
              <w:rPr>
                <w:rStyle w:val="Hyperlink"/>
                <w:noProof/>
              </w:rPr>
              <w:t>5.1.5</w:t>
            </w:r>
            <w:r w:rsidR="00AC51CE">
              <w:rPr>
                <w:rFonts w:asciiTheme="minorHAnsi" w:eastAsiaTheme="minorEastAsia" w:hAnsiTheme="minorHAnsi" w:cstheme="minorBidi"/>
                <w:noProof/>
                <w:sz w:val="22"/>
                <w:szCs w:val="22"/>
              </w:rPr>
              <w:tab/>
            </w:r>
            <w:r w:rsidR="00AC51CE" w:rsidRPr="00DD6632">
              <w:rPr>
                <w:rStyle w:val="Hyperlink"/>
                <w:noProof/>
              </w:rPr>
              <w:t>Reversed</w:t>
            </w:r>
            <w:r w:rsidR="00AC51CE">
              <w:rPr>
                <w:noProof/>
                <w:webHidden/>
              </w:rPr>
              <w:tab/>
            </w:r>
            <w:r w:rsidR="00AC51CE">
              <w:rPr>
                <w:noProof/>
                <w:webHidden/>
              </w:rPr>
              <w:fldChar w:fldCharType="begin"/>
            </w:r>
            <w:r w:rsidR="00AC51CE">
              <w:rPr>
                <w:noProof/>
                <w:webHidden/>
              </w:rPr>
              <w:instrText xml:space="preserve"> PAGEREF _Toc431302987 \h </w:instrText>
            </w:r>
            <w:r w:rsidR="00AC51CE">
              <w:rPr>
                <w:noProof/>
                <w:webHidden/>
              </w:rPr>
            </w:r>
            <w:r w:rsidR="00AC51CE">
              <w:rPr>
                <w:noProof/>
                <w:webHidden/>
              </w:rPr>
              <w:fldChar w:fldCharType="separate"/>
            </w:r>
            <w:r w:rsidR="00AC51CE">
              <w:rPr>
                <w:noProof/>
                <w:webHidden/>
              </w:rPr>
              <w:t>58</w:t>
            </w:r>
            <w:r w:rsidR="00AC51CE">
              <w:rPr>
                <w:noProof/>
                <w:webHidden/>
              </w:rPr>
              <w:fldChar w:fldCharType="end"/>
            </w:r>
          </w:hyperlink>
        </w:p>
        <w:p w14:paraId="661935AE" w14:textId="77777777" w:rsidR="00AC51CE" w:rsidRDefault="00FA12F5">
          <w:pPr>
            <w:pStyle w:val="TOC2"/>
            <w:rPr>
              <w:rFonts w:asciiTheme="minorHAnsi" w:eastAsiaTheme="minorEastAsia" w:hAnsiTheme="minorHAnsi" w:cstheme="minorBidi"/>
              <w:bCs w:val="0"/>
              <w:noProof/>
              <w:szCs w:val="22"/>
            </w:rPr>
          </w:pPr>
          <w:hyperlink w:anchor="_Toc431302988" w:history="1">
            <w:r w:rsidR="00AC51CE" w:rsidRPr="00DD6632">
              <w:rPr>
                <w:rStyle w:val="Hyperlink"/>
                <w:noProof/>
              </w:rPr>
              <w:t>5.2</w:t>
            </w:r>
            <w:r w:rsidR="00AC51CE">
              <w:rPr>
                <w:rFonts w:asciiTheme="minorHAnsi" w:eastAsiaTheme="minorEastAsia" w:hAnsiTheme="minorHAnsi" w:cstheme="minorBidi"/>
                <w:bCs w:val="0"/>
                <w:noProof/>
                <w:szCs w:val="22"/>
              </w:rPr>
              <w:tab/>
            </w:r>
            <w:r w:rsidR="00AC51CE" w:rsidRPr="00DD6632">
              <w:rPr>
                <w:rStyle w:val="Hyperlink"/>
                <w:noProof/>
              </w:rPr>
              <w:t>Create payment request</w:t>
            </w:r>
            <w:r w:rsidR="00AC51CE">
              <w:rPr>
                <w:noProof/>
                <w:webHidden/>
              </w:rPr>
              <w:tab/>
            </w:r>
            <w:r w:rsidR="00AC51CE">
              <w:rPr>
                <w:noProof/>
                <w:webHidden/>
              </w:rPr>
              <w:fldChar w:fldCharType="begin"/>
            </w:r>
            <w:r w:rsidR="00AC51CE">
              <w:rPr>
                <w:noProof/>
                <w:webHidden/>
              </w:rPr>
              <w:instrText xml:space="preserve"> PAGEREF _Toc431302988 \h </w:instrText>
            </w:r>
            <w:r w:rsidR="00AC51CE">
              <w:rPr>
                <w:noProof/>
                <w:webHidden/>
              </w:rPr>
            </w:r>
            <w:r w:rsidR="00AC51CE">
              <w:rPr>
                <w:noProof/>
                <w:webHidden/>
              </w:rPr>
              <w:fldChar w:fldCharType="separate"/>
            </w:r>
            <w:r w:rsidR="00AC51CE">
              <w:rPr>
                <w:noProof/>
                <w:webHidden/>
              </w:rPr>
              <w:t>59</w:t>
            </w:r>
            <w:r w:rsidR="00AC51CE">
              <w:rPr>
                <w:noProof/>
                <w:webHidden/>
              </w:rPr>
              <w:fldChar w:fldCharType="end"/>
            </w:r>
          </w:hyperlink>
        </w:p>
        <w:p w14:paraId="702D4E1E" w14:textId="77777777" w:rsidR="00AC51CE" w:rsidRDefault="00FA12F5">
          <w:pPr>
            <w:pStyle w:val="TOC2"/>
            <w:rPr>
              <w:rFonts w:asciiTheme="minorHAnsi" w:eastAsiaTheme="minorEastAsia" w:hAnsiTheme="minorHAnsi" w:cstheme="minorBidi"/>
              <w:bCs w:val="0"/>
              <w:noProof/>
              <w:szCs w:val="22"/>
            </w:rPr>
          </w:pPr>
          <w:hyperlink w:anchor="_Toc431302989" w:history="1">
            <w:r w:rsidR="00AC51CE" w:rsidRPr="00DD6632">
              <w:rPr>
                <w:rStyle w:val="Hyperlink"/>
                <w:noProof/>
              </w:rPr>
              <w:t>5.3</w:t>
            </w:r>
            <w:r w:rsidR="00AC51CE">
              <w:rPr>
                <w:rFonts w:asciiTheme="minorHAnsi" w:eastAsiaTheme="minorEastAsia" w:hAnsiTheme="minorHAnsi" w:cstheme="minorBidi"/>
                <w:bCs w:val="0"/>
                <w:noProof/>
                <w:szCs w:val="22"/>
              </w:rPr>
              <w:tab/>
            </w:r>
            <w:r w:rsidR="00AC51CE" w:rsidRPr="00DD6632">
              <w:rPr>
                <w:rStyle w:val="Hyperlink"/>
                <w:noProof/>
              </w:rPr>
              <w:t>Signature update</w:t>
            </w:r>
            <w:r w:rsidR="00AC51CE">
              <w:rPr>
                <w:noProof/>
                <w:webHidden/>
              </w:rPr>
              <w:tab/>
            </w:r>
            <w:r w:rsidR="00AC51CE">
              <w:rPr>
                <w:noProof/>
                <w:webHidden/>
              </w:rPr>
              <w:fldChar w:fldCharType="begin"/>
            </w:r>
            <w:r w:rsidR="00AC51CE">
              <w:rPr>
                <w:noProof/>
                <w:webHidden/>
              </w:rPr>
              <w:instrText xml:space="preserve"> PAGEREF _Toc431302989 \h </w:instrText>
            </w:r>
            <w:r w:rsidR="00AC51CE">
              <w:rPr>
                <w:noProof/>
                <w:webHidden/>
              </w:rPr>
            </w:r>
            <w:r w:rsidR="00AC51CE">
              <w:rPr>
                <w:noProof/>
                <w:webHidden/>
              </w:rPr>
              <w:fldChar w:fldCharType="separate"/>
            </w:r>
            <w:r w:rsidR="00AC51CE">
              <w:rPr>
                <w:noProof/>
                <w:webHidden/>
              </w:rPr>
              <w:t>60</w:t>
            </w:r>
            <w:r w:rsidR="00AC51CE">
              <w:rPr>
                <w:noProof/>
                <w:webHidden/>
              </w:rPr>
              <w:fldChar w:fldCharType="end"/>
            </w:r>
          </w:hyperlink>
        </w:p>
        <w:p w14:paraId="151AC30C" w14:textId="77777777" w:rsidR="006870AE" w:rsidRPr="00335AF3" w:rsidRDefault="003234DE" w:rsidP="005C14AC">
          <w:pPr>
            <w:pStyle w:val="DeckblattInfo"/>
            <w:tabs>
              <w:tab w:val="clear" w:pos="851"/>
              <w:tab w:val="left" w:pos="2662"/>
            </w:tabs>
            <w:rPr>
              <w:lang w:val="en-US"/>
            </w:rPr>
          </w:pPr>
          <w:r>
            <w:rPr>
              <w:bCs/>
              <w:sz w:val="24"/>
            </w:rPr>
            <w:fldChar w:fldCharType="end"/>
          </w:r>
        </w:p>
      </w:sdtContent>
    </w:sdt>
    <w:p w14:paraId="3EB9576F" w14:textId="77777777" w:rsidR="00D36F97" w:rsidRPr="00335AF3" w:rsidRDefault="005C14AC" w:rsidP="005C14AC">
      <w:pPr>
        <w:pStyle w:val="DeckblattInfo"/>
        <w:tabs>
          <w:tab w:val="clear" w:pos="851"/>
          <w:tab w:val="left" w:pos="2662"/>
        </w:tabs>
        <w:rPr>
          <w:lang w:val="en-US"/>
        </w:rPr>
      </w:pPr>
      <w:r>
        <w:rPr>
          <w:lang w:val="en-US"/>
        </w:rPr>
        <w:tab/>
      </w:r>
    </w:p>
    <w:p w14:paraId="675C2061" w14:textId="77777777" w:rsidR="00D36F97" w:rsidRPr="00335AF3" w:rsidRDefault="00D36F97" w:rsidP="00D36F97">
      <w:pPr>
        <w:pStyle w:val="DeckblattInfo"/>
        <w:tabs>
          <w:tab w:val="clear" w:pos="851"/>
          <w:tab w:val="left" w:pos="1134"/>
        </w:tabs>
        <w:ind w:left="1134" w:hanging="1134"/>
        <w:rPr>
          <w:lang w:val="en-US"/>
        </w:rPr>
      </w:pPr>
    </w:p>
    <w:p w14:paraId="54530806" w14:textId="77777777" w:rsidR="007E1E79" w:rsidRPr="00152D8F" w:rsidRDefault="006A78C2" w:rsidP="007C3052">
      <w:pPr>
        <w:spacing w:after="200" w:line="276" w:lineRule="auto"/>
        <w:rPr>
          <w:rFonts w:cs="Times New Roman"/>
          <w:sz w:val="28"/>
          <w:szCs w:val="28"/>
          <w:lang w:val="en-US"/>
        </w:rPr>
      </w:pPr>
      <w:r w:rsidRPr="00152D8F">
        <w:rPr>
          <w:sz w:val="28"/>
          <w:szCs w:val="28"/>
          <w:lang w:val="en-US"/>
        </w:rPr>
        <w:br w:type="page"/>
      </w:r>
    </w:p>
    <w:p w14:paraId="10679F68" w14:textId="77777777" w:rsidR="001B6796" w:rsidRPr="009C6C4B" w:rsidRDefault="001B6796" w:rsidP="009C6C4B">
      <w:pPr>
        <w:pStyle w:val="Heading1"/>
        <w:rPr>
          <w:lang w:val="en-US"/>
        </w:rPr>
      </w:pPr>
      <w:bookmarkStart w:id="4" w:name="_Toc328487949"/>
      <w:bookmarkStart w:id="5" w:name="_Toc347343074"/>
      <w:bookmarkStart w:id="6" w:name="_Toc431302893"/>
      <w:r w:rsidRPr="009C6C4B">
        <w:rPr>
          <w:lang w:val="en-US"/>
        </w:rPr>
        <w:lastRenderedPageBreak/>
        <w:t>Introduction</w:t>
      </w:r>
      <w:bookmarkEnd w:id="4"/>
      <w:bookmarkEnd w:id="5"/>
      <w:bookmarkEnd w:id="6"/>
    </w:p>
    <w:p w14:paraId="725B085C" w14:textId="77777777" w:rsidR="00767199" w:rsidRPr="00066880" w:rsidRDefault="00767199" w:rsidP="00066880">
      <w:pPr>
        <w:pStyle w:val="Caption"/>
      </w:pPr>
      <w:bookmarkStart w:id="7" w:name="_Toc327426690"/>
      <w:bookmarkStart w:id="8" w:name="_Toc328487950"/>
    </w:p>
    <w:p w14:paraId="295C9860" w14:textId="77777777" w:rsidR="000E6537" w:rsidRPr="006870AE" w:rsidRDefault="000E6537" w:rsidP="006870AE">
      <w:pPr>
        <w:pStyle w:val="Caption"/>
      </w:pPr>
      <w:r w:rsidRPr="006870AE">
        <w:t xml:space="preserve">This document describes the </w:t>
      </w:r>
      <w:r w:rsidR="00A10E73">
        <w:t xml:space="preserve">Accept SDK pertaining to Android mobile devices, with a specific focus on PosMate Chip'n'Pin devices. This document is </w:t>
      </w:r>
      <w:r w:rsidRPr="006870AE">
        <w:t xml:space="preserve">release </w:t>
      </w:r>
      <w:r w:rsidR="00A10E73" w:rsidRPr="00B14FE2">
        <w:rPr>
          <w:color w:val="000000" w:themeColor="text1"/>
        </w:rPr>
        <w:t>1</w:t>
      </w:r>
      <w:r w:rsidR="00571778" w:rsidRPr="00B14FE2">
        <w:rPr>
          <w:color w:val="000000" w:themeColor="text1"/>
        </w:rPr>
        <w:t>.</w:t>
      </w:r>
      <w:r w:rsidR="00A10E73" w:rsidRPr="00B14FE2">
        <w:rPr>
          <w:color w:val="000000" w:themeColor="text1"/>
        </w:rPr>
        <w:t>3</w:t>
      </w:r>
      <w:r w:rsidR="00571778" w:rsidRPr="00B14FE2">
        <w:rPr>
          <w:color w:val="000000" w:themeColor="text1"/>
        </w:rPr>
        <w:t>.</w:t>
      </w:r>
      <w:r w:rsidR="00FD511C">
        <w:rPr>
          <w:color w:val="000000" w:themeColor="text1"/>
        </w:rPr>
        <w:t>4</w:t>
      </w:r>
      <w:r w:rsidR="009A17D4" w:rsidRPr="00B14FE2">
        <w:rPr>
          <w:color w:val="000000" w:themeColor="text1"/>
        </w:rPr>
        <w:t xml:space="preserve"> </w:t>
      </w:r>
      <w:r w:rsidR="0070151A" w:rsidRPr="00B14FE2">
        <w:rPr>
          <w:color w:val="000000" w:themeColor="text1"/>
        </w:rPr>
        <w:t>on</w:t>
      </w:r>
      <w:r w:rsidR="009A17D4" w:rsidRPr="00B14FE2">
        <w:rPr>
          <w:color w:val="000000" w:themeColor="text1"/>
        </w:rPr>
        <w:t xml:space="preserve"> </w:t>
      </w:r>
      <w:r w:rsidR="00FD511C">
        <w:rPr>
          <w:color w:val="000000" w:themeColor="text1"/>
        </w:rPr>
        <w:t>12</w:t>
      </w:r>
      <w:r w:rsidR="00B74113" w:rsidRPr="00B14FE2">
        <w:rPr>
          <w:color w:val="000000" w:themeColor="text1"/>
        </w:rPr>
        <w:t>th</w:t>
      </w:r>
      <w:r w:rsidRPr="00B14FE2">
        <w:rPr>
          <w:color w:val="000000" w:themeColor="text1"/>
        </w:rPr>
        <w:t xml:space="preserve"> of </w:t>
      </w:r>
      <w:r w:rsidR="00FD511C">
        <w:rPr>
          <w:color w:val="000000" w:themeColor="text1"/>
        </w:rPr>
        <w:t>Novem</w:t>
      </w:r>
      <w:r w:rsidR="00B14FE2">
        <w:rPr>
          <w:color w:val="000000" w:themeColor="text1"/>
        </w:rPr>
        <w:t>ber</w:t>
      </w:r>
      <w:r w:rsidR="00767199" w:rsidRPr="00B14FE2">
        <w:rPr>
          <w:color w:val="000000" w:themeColor="text1"/>
        </w:rPr>
        <w:t xml:space="preserve"> 201</w:t>
      </w:r>
      <w:r w:rsidR="009A17D4" w:rsidRPr="00B14FE2">
        <w:rPr>
          <w:color w:val="000000" w:themeColor="text1"/>
        </w:rPr>
        <w:t>4</w:t>
      </w:r>
      <w:r w:rsidR="003D26F4" w:rsidRPr="00B14FE2">
        <w:rPr>
          <w:color w:val="000000" w:themeColor="text1"/>
        </w:rPr>
        <w:t>.</w:t>
      </w:r>
    </w:p>
    <w:p w14:paraId="604E6487" w14:textId="77777777" w:rsidR="004E3C4B" w:rsidRPr="00066880" w:rsidRDefault="004E3C4B" w:rsidP="00066880">
      <w:pPr>
        <w:pStyle w:val="Caption"/>
      </w:pPr>
    </w:p>
    <w:p w14:paraId="3A737E16" w14:textId="77777777" w:rsidR="00734E8A" w:rsidRPr="00734E8A" w:rsidRDefault="00734E8A" w:rsidP="00066880">
      <w:pPr>
        <w:pStyle w:val="Caption"/>
      </w:pPr>
    </w:p>
    <w:p w14:paraId="7BB8F32C" w14:textId="77777777" w:rsidR="00A87326" w:rsidRDefault="00A87326" w:rsidP="00A87326">
      <w:pPr>
        <w:pStyle w:val="Heading2"/>
      </w:pPr>
      <w:bookmarkStart w:id="9" w:name="_Toc92888376"/>
      <w:bookmarkStart w:id="10" w:name="_Toc94000553"/>
      <w:bookmarkStart w:id="11" w:name="_Toc100460656"/>
      <w:bookmarkStart w:id="12" w:name="_Toc118706344"/>
      <w:bookmarkStart w:id="13" w:name="_Toc327426691"/>
      <w:bookmarkStart w:id="14" w:name="_Toc328487951"/>
      <w:bookmarkStart w:id="15" w:name="_Toc347343075"/>
      <w:bookmarkStart w:id="16" w:name="_Toc431302894"/>
      <w:bookmarkEnd w:id="7"/>
      <w:bookmarkEnd w:id="8"/>
      <w:r w:rsidRPr="00483ED8">
        <w:t>Audience</w:t>
      </w:r>
      <w:bookmarkEnd w:id="9"/>
      <w:bookmarkEnd w:id="10"/>
      <w:bookmarkEnd w:id="11"/>
      <w:bookmarkEnd w:id="12"/>
      <w:bookmarkEnd w:id="13"/>
      <w:bookmarkEnd w:id="14"/>
      <w:bookmarkEnd w:id="15"/>
      <w:bookmarkEnd w:id="16"/>
    </w:p>
    <w:p w14:paraId="0155CF62" w14:textId="77777777" w:rsidR="006870AE" w:rsidRPr="006870AE" w:rsidRDefault="006870AE" w:rsidP="00066880">
      <w:pPr>
        <w:pStyle w:val="Caption"/>
      </w:pPr>
    </w:p>
    <w:p w14:paraId="54018165" w14:textId="77777777" w:rsidR="00A87326" w:rsidRPr="004E7210" w:rsidRDefault="00A87326" w:rsidP="00066880">
      <w:pPr>
        <w:pStyle w:val="Caption"/>
      </w:pPr>
      <w:r w:rsidRPr="004E7210">
        <w:t>This document is intended for Consumer Cards Platform developers and stakeholders.</w:t>
      </w:r>
    </w:p>
    <w:p w14:paraId="58CDF2A2" w14:textId="77777777" w:rsidR="00A87326" w:rsidRPr="00483ED8" w:rsidRDefault="00A87326" w:rsidP="00066880">
      <w:pPr>
        <w:pStyle w:val="Caption"/>
      </w:pPr>
    </w:p>
    <w:p w14:paraId="6FE20837" w14:textId="77777777" w:rsidR="00066880" w:rsidRDefault="00066880" w:rsidP="00066880">
      <w:pPr>
        <w:pStyle w:val="Heading2"/>
        <w:numPr>
          <w:ilvl w:val="0"/>
          <w:numId w:val="0"/>
        </w:numPr>
        <w:ind w:left="576"/>
      </w:pPr>
      <w:bookmarkStart w:id="17" w:name="_Toc347343076"/>
    </w:p>
    <w:p w14:paraId="4D621E3D" w14:textId="77777777" w:rsidR="00A87326" w:rsidRPr="00483ED8" w:rsidRDefault="00A87326" w:rsidP="00A87326">
      <w:pPr>
        <w:pStyle w:val="Heading2"/>
      </w:pPr>
      <w:bookmarkStart w:id="18" w:name="_Toc431302895"/>
      <w:r w:rsidRPr="00483ED8">
        <w:t>Document Conventions</w:t>
      </w:r>
      <w:bookmarkEnd w:id="17"/>
      <w:bookmarkEnd w:id="18"/>
    </w:p>
    <w:p w14:paraId="482EF888" w14:textId="77777777" w:rsidR="00DC6180" w:rsidRPr="00066880" w:rsidRDefault="00DC6180" w:rsidP="00066880">
      <w:pPr>
        <w:pStyle w:val="Caption"/>
      </w:pPr>
    </w:p>
    <w:p w14:paraId="4D01423C" w14:textId="77777777" w:rsidR="00A0072D" w:rsidRPr="00066880" w:rsidRDefault="006C3758" w:rsidP="00066880">
      <w:pPr>
        <w:pStyle w:val="Caption"/>
      </w:pPr>
      <w:r w:rsidRPr="00066880">
        <w:t xml:space="preserve">This document has been created by the </w:t>
      </w:r>
      <w:r w:rsidR="00A87326" w:rsidRPr="00066880">
        <w:t>Wirecard Consumer Card</w:t>
      </w:r>
      <w:r w:rsidR="00066880" w:rsidRPr="00066880">
        <w:t>s</w:t>
      </w:r>
      <w:r w:rsidR="00A87326" w:rsidRPr="00066880">
        <w:t xml:space="preserve"> Team</w:t>
      </w:r>
      <w:r w:rsidRPr="00066880">
        <w:t xml:space="preserve">. </w:t>
      </w:r>
      <w:r w:rsidR="00A87326" w:rsidRPr="00066880">
        <w:t xml:space="preserve">It is confidential and intended for internal use only. </w:t>
      </w:r>
    </w:p>
    <w:p w14:paraId="4456E6EA" w14:textId="77777777" w:rsidR="006870AE" w:rsidRPr="00066880" w:rsidRDefault="006870AE" w:rsidP="00066880">
      <w:pPr>
        <w:pStyle w:val="Caption"/>
      </w:pPr>
    </w:p>
    <w:p w14:paraId="54E58728" w14:textId="77777777" w:rsidR="00066880" w:rsidRPr="00066880" w:rsidRDefault="00066880" w:rsidP="00066880">
      <w:pPr>
        <w:pStyle w:val="Caption"/>
      </w:pPr>
    </w:p>
    <w:p w14:paraId="047EF5CE" w14:textId="77777777" w:rsidR="006870AE" w:rsidRPr="00066880" w:rsidRDefault="006870AE" w:rsidP="00066880">
      <w:pPr>
        <w:pStyle w:val="Heading2"/>
      </w:pPr>
      <w:bookmarkStart w:id="19" w:name="_Toc346875332"/>
      <w:bookmarkStart w:id="20" w:name="_Toc347762321"/>
      <w:bookmarkStart w:id="21" w:name="_Toc431302896"/>
      <w:r w:rsidRPr="00066880">
        <w:t>Related Documents</w:t>
      </w:r>
      <w:bookmarkEnd w:id="19"/>
      <w:bookmarkEnd w:id="20"/>
      <w:bookmarkEnd w:id="21"/>
    </w:p>
    <w:p w14:paraId="15A8A55F" w14:textId="77777777" w:rsidR="006870AE" w:rsidRPr="00066880" w:rsidRDefault="006870AE" w:rsidP="00066880">
      <w:pPr>
        <w:pStyle w:val="Caption"/>
      </w:pPr>
    </w:p>
    <w:p w14:paraId="01DCF692" w14:textId="77777777" w:rsidR="006870AE" w:rsidRPr="00066880" w:rsidRDefault="006870AE" w:rsidP="00066880">
      <w:pPr>
        <w:pStyle w:val="Caption"/>
      </w:pPr>
      <w:bookmarkStart w:id="22" w:name="_Toc92888378"/>
      <w:bookmarkStart w:id="23" w:name="_Toc94000555"/>
      <w:bookmarkStart w:id="24" w:name="_Toc100460658"/>
      <w:bookmarkStart w:id="25" w:name="_Toc118706348"/>
    </w:p>
    <w:p w14:paraId="14EBF657" w14:textId="77777777" w:rsidR="006870AE" w:rsidRPr="00066880" w:rsidRDefault="006870AE" w:rsidP="00066880">
      <w:pPr>
        <w:pStyle w:val="Heading2"/>
      </w:pPr>
      <w:bookmarkStart w:id="26" w:name="_Toc327426694"/>
      <w:bookmarkStart w:id="27" w:name="_Toc328487954"/>
      <w:bookmarkStart w:id="28" w:name="_Toc346875333"/>
      <w:bookmarkStart w:id="29" w:name="_Toc347762322"/>
      <w:bookmarkStart w:id="30" w:name="_Toc431302897"/>
      <w:r w:rsidRPr="00066880">
        <w:t>Revision History</w:t>
      </w:r>
      <w:bookmarkEnd w:id="22"/>
      <w:bookmarkEnd w:id="23"/>
      <w:bookmarkEnd w:id="24"/>
      <w:bookmarkEnd w:id="25"/>
      <w:bookmarkEnd w:id="26"/>
      <w:bookmarkEnd w:id="27"/>
      <w:bookmarkEnd w:id="28"/>
      <w:bookmarkEnd w:id="29"/>
      <w:bookmarkEnd w:id="30"/>
    </w:p>
    <w:p w14:paraId="3B561D08" w14:textId="77777777" w:rsidR="006870AE" w:rsidRPr="006870AE" w:rsidRDefault="006870AE" w:rsidP="00066880">
      <w:pPr>
        <w:pStyle w:val="Caption"/>
      </w:pPr>
    </w:p>
    <w:tbl>
      <w:tblPr>
        <w:tblW w:w="9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1E0" w:firstRow="1" w:lastRow="1" w:firstColumn="1" w:lastColumn="1" w:noHBand="0" w:noVBand="0"/>
      </w:tblPr>
      <w:tblGrid>
        <w:gridCol w:w="959"/>
        <w:gridCol w:w="1276"/>
        <w:gridCol w:w="1701"/>
        <w:gridCol w:w="5350"/>
      </w:tblGrid>
      <w:tr w:rsidR="009A17D4" w:rsidRPr="006870AE" w14:paraId="6F0E5913" w14:textId="77777777" w:rsidTr="008F55FF">
        <w:trPr>
          <w:trHeight w:val="567"/>
          <w:jc w:val="center"/>
        </w:trPr>
        <w:tc>
          <w:tcPr>
            <w:tcW w:w="959" w:type="dxa"/>
            <w:shd w:val="clear" w:color="auto" w:fill="3282D2"/>
            <w:tcMar>
              <w:top w:w="28" w:type="dxa"/>
              <w:bottom w:w="28" w:type="dxa"/>
            </w:tcMar>
            <w:vAlign w:val="center"/>
          </w:tcPr>
          <w:p w14:paraId="71A499F0" w14:textId="77777777" w:rsidR="006870AE" w:rsidRPr="006870AE" w:rsidRDefault="006870AE" w:rsidP="006870AE">
            <w:pPr>
              <w:rPr>
                <w:b/>
                <w:iCs/>
                <w:color w:val="FFFFFF" w:themeColor="background1"/>
                <w:szCs w:val="20"/>
                <w:lang w:val="en-US"/>
              </w:rPr>
            </w:pPr>
            <w:r w:rsidRPr="006870AE">
              <w:rPr>
                <w:b/>
                <w:iCs/>
                <w:color w:val="FFFFFF" w:themeColor="background1"/>
                <w:szCs w:val="20"/>
                <w:lang w:val="en-US"/>
              </w:rPr>
              <w:t>Version</w:t>
            </w:r>
          </w:p>
        </w:tc>
        <w:tc>
          <w:tcPr>
            <w:tcW w:w="1276" w:type="dxa"/>
            <w:shd w:val="clear" w:color="auto" w:fill="3282D2"/>
            <w:tcMar>
              <w:top w:w="28" w:type="dxa"/>
              <w:bottom w:w="28" w:type="dxa"/>
            </w:tcMar>
            <w:vAlign w:val="center"/>
          </w:tcPr>
          <w:p w14:paraId="52B28AD1" w14:textId="77777777" w:rsidR="006870AE" w:rsidRPr="006870AE" w:rsidRDefault="006870AE" w:rsidP="006870AE">
            <w:pPr>
              <w:rPr>
                <w:b/>
                <w:iCs/>
                <w:color w:val="FFFFFF" w:themeColor="background1"/>
                <w:szCs w:val="20"/>
                <w:lang w:val="en-US"/>
              </w:rPr>
            </w:pPr>
            <w:r w:rsidRPr="006870AE">
              <w:rPr>
                <w:b/>
                <w:iCs/>
                <w:color w:val="FFFFFF" w:themeColor="background1"/>
                <w:szCs w:val="20"/>
                <w:lang w:val="en-US"/>
              </w:rPr>
              <w:t>Date</w:t>
            </w:r>
          </w:p>
        </w:tc>
        <w:tc>
          <w:tcPr>
            <w:tcW w:w="1701" w:type="dxa"/>
            <w:shd w:val="clear" w:color="auto" w:fill="3282D2"/>
            <w:tcMar>
              <w:top w:w="28" w:type="dxa"/>
              <w:bottom w:w="28" w:type="dxa"/>
            </w:tcMar>
            <w:vAlign w:val="center"/>
          </w:tcPr>
          <w:p w14:paraId="26844CDE" w14:textId="77777777" w:rsidR="006870AE" w:rsidRPr="006870AE" w:rsidRDefault="006870AE" w:rsidP="006870AE">
            <w:pPr>
              <w:rPr>
                <w:b/>
                <w:iCs/>
                <w:color w:val="FFFFFF" w:themeColor="background1"/>
                <w:szCs w:val="20"/>
                <w:lang w:val="en-US"/>
              </w:rPr>
            </w:pPr>
            <w:r w:rsidRPr="006870AE">
              <w:rPr>
                <w:b/>
                <w:iCs/>
                <w:color w:val="FFFFFF" w:themeColor="background1"/>
                <w:szCs w:val="20"/>
                <w:lang w:val="en-US"/>
              </w:rPr>
              <w:t>Name</w:t>
            </w:r>
          </w:p>
        </w:tc>
        <w:tc>
          <w:tcPr>
            <w:tcW w:w="5350" w:type="dxa"/>
            <w:shd w:val="clear" w:color="auto" w:fill="3282D2"/>
            <w:tcMar>
              <w:top w:w="28" w:type="dxa"/>
              <w:bottom w:w="28" w:type="dxa"/>
            </w:tcMar>
            <w:vAlign w:val="center"/>
          </w:tcPr>
          <w:p w14:paraId="3C85AB6D" w14:textId="77777777" w:rsidR="006870AE" w:rsidRPr="006870AE" w:rsidRDefault="006870AE" w:rsidP="006870AE">
            <w:pPr>
              <w:rPr>
                <w:b/>
                <w:iCs/>
                <w:color w:val="FFFFFF" w:themeColor="background1"/>
                <w:szCs w:val="20"/>
                <w:lang w:val="en-US"/>
              </w:rPr>
            </w:pPr>
            <w:r w:rsidRPr="006870AE">
              <w:rPr>
                <w:b/>
                <w:iCs/>
                <w:color w:val="FFFFFF" w:themeColor="background1"/>
                <w:szCs w:val="20"/>
                <w:lang w:val="en-US"/>
              </w:rPr>
              <w:t>Comments</w:t>
            </w:r>
          </w:p>
        </w:tc>
      </w:tr>
      <w:tr w:rsidR="00FD511C" w:rsidRPr="007D2B99" w14:paraId="7E3512AE" w14:textId="77777777" w:rsidTr="008F55FF">
        <w:trPr>
          <w:trHeight w:val="418"/>
          <w:jc w:val="center"/>
        </w:trPr>
        <w:tc>
          <w:tcPr>
            <w:tcW w:w="959" w:type="dxa"/>
            <w:tcMar>
              <w:top w:w="85" w:type="dxa"/>
              <w:bottom w:w="85" w:type="dxa"/>
            </w:tcMar>
            <w:vAlign w:val="center"/>
          </w:tcPr>
          <w:p w14:paraId="147C1E00" w14:textId="77777777" w:rsidR="00FD511C" w:rsidRDefault="00FD511C" w:rsidP="008F55FF">
            <w:r>
              <w:t>1.3.</w:t>
            </w:r>
            <w:r w:rsidR="008F55FF">
              <w:t>5</w:t>
            </w:r>
          </w:p>
        </w:tc>
        <w:tc>
          <w:tcPr>
            <w:tcW w:w="1276" w:type="dxa"/>
            <w:tcMar>
              <w:top w:w="85" w:type="dxa"/>
              <w:bottom w:w="85" w:type="dxa"/>
            </w:tcMar>
            <w:vAlign w:val="center"/>
          </w:tcPr>
          <w:p w14:paraId="78978F48" w14:textId="77777777" w:rsidR="00FD511C" w:rsidRDefault="008F55FF" w:rsidP="00F65DB1">
            <w:pPr>
              <w:rPr>
                <w:iCs/>
                <w:color w:val="000000" w:themeColor="text1"/>
                <w:szCs w:val="20"/>
                <w:lang w:val="en-US"/>
              </w:rPr>
            </w:pPr>
            <w:r>
              <w:rPr>
                <w:iCs/>
                <w:color w:val="000000" w:themeColor="text1"/>
                <w:szCs w:val="20"/>
                <w:lang w:val="en-US"/>
              </w:rPr>
              <w:t>29</w:t>
            </w:r>
            <w:r w:rsidR="00F65DB1">
              <w:rPr>
                <w:iCs/>
                <w:color w:val="000000" w:themeColor="text1"/>
                <w:szCs w:val="20"/>
                <w:lang w:val="en-US"/>
              </w:rPr>
              <w:t>.09</w:t>
            </w:r>
            <w:r w:rsidR="00FD511C">
              <w:rPr>
                <w:iCs/>
                <w:color w:val="000000" w:themeColor="text1"/>
                <w:szCs w:val="20"/>
                <w:lang w:val="en-US"/>
              </w:rPr>
              <w:t>.201</w:t>
            </w:r>
            <w:r w:rsidR="00F65DB1">
              <w:rPr>
                <w:iCs/>
                <w:color w:val="000000" w:themeColor="text1"/>
                <w:szCs w:val="20"/>
                <w:lang w:val="en-US"/>
              </w:rPr>
              <w:t>5</w:t>
            </w:r>
          </w:p>
        </w:tc>
        <w:tc>
          <w:tcPr>
            <w:tcW w:w="1701" w:type="dxa"/>
            <w:tcMar>
              <w:top w:w="85" w:type="dxa"/>
              <w:bottom w:w="85" w:type="dxa"/>
            </w:tcMar>
            <w:vAlign w:val="center"/>
          </w:tcPr>
          <w:p w14:paraId="6960C094" w14:textId="77777777" w:rsidR="00FD511C" w:rsidRDefault="008F55FF" w:rsidP="008F55FF">
            <w:pPr>
              <w:pStyle w:val="Caption"/>
            </w:pPr>
            <w:r>
              <w:t>Marek</w:t>
            </w:r>
            <w:r w:rsidR="00F65DB1">
              <w:t xml:space="preserve"> </w:t>
            </w:r>
            <w:r>
              <w:t>H</w:t>
            </w:r>
            <w:r w:rsidR="00FD511C">
              <w:t>.</w:t>
            </w:r>
          </w:p>
        </w:tc>
        <w:tc>
          <w:tcPr>
            <w:tcW w:w="5350" w:type="dxa"/>
            <w:shd w:val="clear" w:color="auto" w:fill="auto"/>
            <w:tcMar>
              <w:top w:w="85" w:type="dxa"/>
              <w:bottom w:w="85" w:type="dxa"/>
            </w:tcMar>
            <w:vAlign w:val="center"/>
          </w:tcPr>
          <w:p w14:paraId="3FC8DEAF" w14:textId="77777777" w:rsidR="00AC51CE" w:rsidRDefault="00945529" w:rsidP="00AC51CE">
            <w:pPr>
              <w:pStyle w:val="Caption"/>
              <w:jc w:val="left"/>
            </w:pPr>
            <w:r w:rsidRPr="00AC51CE">
              <w:t xml:space="preserve">Changes in section </w:t>
            </w:r>
          </w:p>
          <w:p w14:paraId="1813AF27" w14:textId="77777777" w:rsidR="00FD511C" w:rsidRPr="00AC51CE" w:rsidRDefault="00945529" w:rsidP="00AC51CE">
            <w:pPr>
              <w:pStyle w:val="Caption"/>
              <w:jc w:val="left"/>
            </w:pPr>
            <w:r w:rsidRPr="00AC51CE">
              <w:t>4. Chip&amp;pin and Swiper devices support</w:t>
            </w:r>
            <w:r w:rsidRPr="00AC51CE">
              <w:tab/>
            </w:r>
          </w:p>
          <w:p w14:paraId="46331AE6" w14:textId="77777777" w:rsidR="00945529" w:rsidRPr="00AC51CE" w:rsidRDefault="00945529" w:rsidP="00AC51CE">
            <w:pPr>
              <w:pStyle w:val="Caption"/>
              <w:jc w:val="left"/>
            </w:pPr>
            <w:r w:rsidRPr="00AC51CE">
              <w:t>Added:</w:t>
            </w:r>
            <w:r w:rsidRPr="00AC51CE">
              <w:br/>
              <w:t>4.3.3</w:t>
            </w:r>
            <w:r w:rsidRPr="00AC51CE">
              <w:tab/>
              <w:t>Swiper</w:t>
            </w:r>
            <w:r w:rsidRPr="00AC51CE">
              <w:br/>
              <w:t>4.3.4</w:t>
            </w:r>
            <w:r w:rsidRPr="00AC51CE">
              <w:tab/>
              <w:t>OnSwipeDetectedListener</w:t>
            </w:r>
            <w:r w:rsidRPr="00AC51CE">
              <w:br/>
              <w:t>4.4.7</w:t>
            </w:r>
            <w:r w:rsidRPr="00AC51CE">
              <w:tab/>
              <w:t>DisplayText</w:t>
            </w:r>
            <w:r w:rsidRPr="00AC51CE">
              <w:br/>
              <w:t>4.4.8</w:t>
            </w:r>
            <w:r w:rsidRPr="00AC51CE">
              <w:tab/>
              <w:t>EmvError</w:t>
            </w:r>
          </w:p>
          <w:p w14:paraId="319BB815" w14:textId="77777777" w:rsidR="00945529" w:rsidRPr="00AC51CE" w:rsidRDefault="00945529" w:rsidP="00AC51CE">
            <w:pPr>
              <w:pStyle w:val="Caption"/>
              <w:jc w:val="left"/>
            </w:pPr>
            <w:r w:rsidRPr="00AC51CE">
              <w:t>4.4.9</w:t>
            </w:r>
            <w:r w:rsidRPr="00AC51CE">
              <w:tab/>
              <w:t>TransactionResult</w:t>
            </w:r>
          </w:p>
          <w:p w14:paraId="3DF1BEE4" w14:textId="77777777" w:rsidR="00945529" w:rsidRPr="00945529" w:rsidRDefault="00AC51CE" w:rsidP="00AC51CE">
            <w:pPr>
              <w:pStyle w:val="Caption"/>
              <w:jc w:val="left"/>
            </w:pPr>
            <w:r w:rsidRPr="00AC51CE">
              <w:t>4.6</w:t>
            </w:r>
            <w:r w:rsidRPr="00AC51CE">
              <w:tab/>
              <w:t>Events handling and communication with Swiper 4.6.1</w:t>
            </w:r>
            <w:r w:rsidRPr="00AC51CE">
              <w:tab/>
              <w:t>Example of OnSwipeDetectedListener implementation (Swiper)</w:t>
            </w:r>
            <w:r w:rsidRPr="00AC51CE">
              <w:br/>
            </w:r>
            <w:r w:rsidRPr="00AC51CE">
              <w:br/>
            </w:r>
            <w:hyperlink w:anchor="_Toc431302971" w:history="1">
              <w:r w:rsidRPr="00AC51CE">
                <w:rPr>
                  <w:lang w:eastAsia="en-GB"/>
                </w:rPr>
                <w:t>4.9</w:t>
              </w:r>
              <w:r w:rsidRPr="00AC51CE">
                <w:rPr>
                  <w:lang w:eastAsia="en-GB"/>
                </w:rPr>
                <w:tab/>
                <w:t>Processing payment with Swiper (chip&amp;sign)</w:t>
              </w:r>
            </w:hyperlink>
            <w:r w:rsidRPr="00AC51CE">
              <w:rPr>
                <w:lang w:eastAsia="en-GB"/>
              </w:rPr>
              <w:br/>
            </w:r>
            <w:hyperlink w:anchor="_Toc431302972" w:history="1">
              <w:r w:rsidRPr="00AC51CE">
                <w:rPr>
                  <w:lang w:eastAsia="en-GB"/>
                </w:rPr>
                <w:t>4.9.1</w:t>
              </w:r>
              <w:r w:rsidRPr="00AC51CE">
                <w:rPr>
                  <w:lang w:eastAsia="en-GB"/>
                </w:rPr>
                <w:tab/>
                <w:t>Accessing Swiper instance</w:t>
              </w:r>
            </w:hyperlink>
            <w:r w:rsidRPr="00AC51CE">
              <w:rPr>
                <w:lang w:eastAsia="en-GB"/>
              </w:rPr>
              <w:br/>
            </w:r>
            <w:hyperlink w:anchor="_Toc431302973" w:history="1">
              <w:r w:rsidRPr="00AC51CE">
                <w:rPr>
                  <w:lang w:eastAsia="en-GB"/>
                </w:rPr>
                <w:t>4.9.2</w:t>
              </w:r>
              <w:r w:rsidRPr="00AC51CE">
                <w:rPr>
                  <w:lang w:eastAsia="en-GB"/>
                </w:rPr>
                <w:tab/>
                <w:t>Tip and gratuity</w:t>
              </w:r>
            </w:hyperlink>
            <w:r w:rsidRPr="00AC51CE">
              <w:rPr>
                <w:lang w:eastAsia="en-GB"/>
              </w:rPr>
              <w:br/>
            </w:r>
            <w:hyperlink w:anchor="_Toc431302974" w:history="1">
              <w:r w:rsidRPr="00AC51CE">
                <w:rPr>
                  <w:lang w:eastAsia="en-GB"/>
                </w:rPr>
                <w:t>4.9.3</w:t>
              </w:r>
              <w:r w:rsidRPr="00AC51CE">
                <w:rPr>
                  <w:lang w:eastAsia="en-GB"/>
                </w:rPr>
                <w:tab/>
                <w:t>Connection</w:t>
              </w:r>
            </w:hyperlink>
            <w:r w:rsidRPr="00AC51CE">
              <w:rPr>
                <w:lang w:eastAsia="en-GB"/>
              </w:rPr>
              <w:br/>
            </w:r>
            <w:hyperlink w:anchor="_Toc431302975" w:history="1">
              <w:r w:rsidRPr="00AC51CE">
                <w:rPr>
                  <w:lang w:eastAsia="en-GB"/>
                </w:rPr>
                <w:t>4.9.4</w:t>
              </w:r>
              <w:r w:rsidRPr="00AC51CE">
                <w:rPr>
                  <w:lang w:eastAsia="en-GB"/>
                </w:rPr>
                <w:tab/>
                <w:t>Autoconfiguration</w:t>
              </w:r>
            </w:hyperlink>
            <w:r w:rsidRPr="00AC51CE">
              <w:rPr>
                <w:lang w:eastAsia="en-GB"/>
              </w:rPr>
              <w:br/>
            </w:r>
            <w:hyperlink w:anchor="_Toc431302976" w:history="1">
              <w:r w:rsidRPr="00AC51CE">
                <w:rPr>
                  <w:lang w:eastAsia="en-GB"/>
                </w:rPr>
                <w:t>4.9.5</w:t>
              </w:r>
              <w:r w:rsidRPr="00AC51CE">
                <w:rPr>
                  <w:lang w:eastAsia="en-GB"/>
                </w:rPr>
                <w:tab/>
                <w:t>MRC vs. start EMV</w:t>
              </w:r>
            </w:hyperlink>
            <w:r w:rsidRPr="00AC51CE">
              <w:rPr>
                <w:lang w:eastAsia="en-GB"/>
              </w:rPr>
              <w:br/>
            </w:r>
            <w:hyperlink w:anchor="_Toc431302977" w:history="1">
              <w:r w:rsidRPr="00AC51CE">
                <w:rPr>
                  <w:lang w:eastAsia="en-GB"/>
                </w:rPr>
                <w:t>4.9.6</w:t>
              </w:r>
              <w:r w:rsidRPr="00AC51CE">
                <w:rPr>
                  <w:lang w:eastAsia="en-GB"/>
                </w:rPr>
                <w:tab/>
                <w:t>Configuration update</w:t>
              </w:r>
            </w:hyperlink>
            <w:r w:rsidRPr="00AC51CE">
              <w:rPr>
                <w:lang w:eastAsia="en-GB"/>
              </w:rPr>
              <w:br/>
            </w:r>
            <w:hyperlink w:anchor="_Toc431302978" w:history="1">
              <w:r w:rsidRPr="00AC51CE">
                <w:rPr>
                  <w:lang w:eastAsia="en-GB"/>
                </w:rPr>
                <w:t>4.9.7</w:t>
              </w:r>
              <w:r w:rsidRPr="00AC51CE">
                <w:rPr>
                  <w:lang w:eastAsia="en-GB"/>
                </w:rPr>
                <w:tab/>
                <w:t>Preauthorization</w:t>
              </w:r>
            </w:hyperlink>
            <w:r w:rsidRPr="00AC51CE">
              <w:rPr>
                <w:lang w:eastAsia="en-GB"/>
              </w:rPr>
              <w:br/>
            </w:r>
            <w:hyperlink w:anchor="_Toc431302979" w:history="1">
              <w:r w:rsidRPr="00AC51CE">
                <w:rPr>
                  <w:lang w:eastAsia="en-GB"/>
                </w:rPr>
                <w:t>4.9.8</w:t>
              </w:r>
              <w:r w:rsidRPr="00AC51CE">
                <w:rPr>
                  <w:lang w:eastAsia="en-GB"/>
                </w:rPr>
                <w:tab/>
                <w:t>Signature placing</w:t>
              </w:r>
            </w:hyperlink>
            <w:r w:rsidRPr="00AC51CE">
              <w:rPr>
                <w:lang w:eastAsia="en-GB"/>
              </w:rPr>
              <w:br/>
            </w:r>
            <w:hyperlink w:anchor="_Toc431302980" w:history="1">
              <w:r w:rsidRPr="00AC51CE">
                <w:rPr>
                  <w:lang w:eastAsia="en-GB"/>
                </w:rPr>
                <w:t>4.9.9</w:t>
              </w:r>
              <w:r w:rsidRPr="00AC51CE">
                <w:rPr>
                  <w:lang w:eastAsia="en-GB"/>
                </w:rPr>
                <w:tab/>
                <w:t>Transaction finalization (capture)</w:t>
              </w:r>
            </w:hyperlink>
            <w:r w:rsidRPr="00945529">
              <w:t xml:space="preserve"> </w:t>
            </w:r>
          </w:p>
        </w:tc>
      </w:tr>
      <w:tr w:rsidR="008F55FF" w:rsidRPr="007D2B99" w14:paraId="1990B095" w14:textId="77777777" w:rsidTr="008F55FF">
        <w:trPr>
          <w:trHeight w:val="418"/>
          <w:jc w:val="center"/>
        </w:trPr>
        <w:tc>
          <w:tcPr>
            <w:tcW w:w="959" w:type="dxa"/>
            <w:tcMar>
              <w:top w:w="85" w:type="dxa"/>
              <w:bottom w:w="85" w:type="dxa"/>
            </w:tcMar>
            <w:vAlign w:val="center"/>
          </w:tcPr>
          <w:p w14:paraId="551AA5F4" w14:textId="77777777" w:rsidR="008F55FF" w:rsidRPr="00945529" w:rsidRDefault="008F55FF" w:rsidP="00FA12F5">
            <w:pPr>
              <w:rPr>
                <w:lang w:val="en-US"/>
              </w:rPr>
            </w:pPr>
            <w:r w:rsidRPr="00945529">
              <w:rPr>
                <w:lang w:val="en-US"/>
              </w:rPr>
              <w:t>1.3.4</w:t>
            </w:r>
          </w:p>
        </w:tc>
        <w:tc>
          <w:tcPr>
            <w:tcW w:w="1276" w:type="dxa"/>
            <w:tcMar>
              <w:top w:w="85" w:type="dxa"/>
              <w:bottom w:w="85" w:type="dxa"/>
            </w:tcMar>
            <w:vAlign w:val="center"/>
          </w:tcPr>
          <w:p w14:paraId="7A5D6E82" w14:textId="77777777" w:rsidR="008F55FF" w:rsidRDefault="008F55FF" w:rsidP="00FA12F5">
            <w:pPr>
              <w:rPr>
                <w:iCs/>
                <w:color w:val="000000" w:themeColor="text1"/>
                <w:szCs w:val="20"/>
                <w:lang w:val="en-US"/>
              </w:rPr>
            </w:pPr>
            <w:r>
              <w:rPr>
                <w:iCs/>
                <w:color w:val="000000" w:themeColor="text1"/>
                <w:szCs w:val="20"/>
                <w:lang w:val="en-US"/>
              </w:rPr>
              <w:t>04.09.2015</w:t>
            </w:r>
          </w:p>
        </w:tc>
        <w:tc>
          <w:tcPr>
            <w:tcW w:w="1701" w:type="dxa"/>
            <w:tcMar>
              <w:top w:w="85" w:type="dxa"/>
              <w:bottom w:w="85" w:type="dxa"/>
            </w:tcMar>
            <w:vAlign w:val="center"/>
          </w:tcPr>
          <w:p w14:paraId="6D656E81" w14:textId="77777777" w:rsidR="008F55FF" w:rsidRDefault="008F55FF" w:rsidP="00FA12F5">
            <w:pPr>
              <w:pStyle w:val="Caption"/>
            </w:pPr>
            <w:r>
              <w:t>Patrik M.</w:t>
            </w:r>
          </w:p>
        </w:tc>
        <w:tc>
          <w:tcPr>
            <w:tcW w:w="5350" w:type="dxa"/>
            <w:shd w:val="clear" w:color="auto" w:fill="auto"/>
            <w:tcMar>
              <w:top w:w="85" w:type="dxa"/>
              <w:bottom w:w="85" w:type="dxa"/>
            </w:tcMar>
            <w:vAlign w:val="center"/>
          </w:tcPr>
          <w:p w14:paraId="674D3FAD" w14:textId="77777777" w:rsidR="008F55FF" w:rsidRPr="00B14FE2" w:rsidRDefault="008F55FF" w:rsidP="00FA12F5">
            <w:pPr>
              <w:pStyle w:val="NormalWeb"/>
              <w:shd w:val="clear" w:color="auto" w:fill="FFFFFF"/>
              <w:spacing w:before="0" w:beforeAutospacing="0" w:after="0" w:afterAutospacing="0"/>
              <w:rPr>
                <w:rFonts w:ascii="Arial" w:hAnsi="Arial"/>
                <w:sz w:val="20"/>
              </w:rPr>
            </w:pPr>
            <w:r>
              <w:rPr>
                <w:rFonts w:ascii="Arial" w:hAnsi="Arial"/>
                <w:sz w:val="20"/>
              </w:rPr>
              <w:t>Added section 3.11 Receipt containing description of ReceiptBuilder methods</w:t>
            </w:r>
          </w:p>
        </w:tc>
      </w:tr>
      <w:tr w:rsidR="00F65DB1" w:rsidRPr="007D2B99" w14:paraId="4F465856" w14:textId="77777777" w:rsidTr="008F55FF">
        <w:trPr>
          <w:trHeight w:val="418"/>
          <w:jc w:val="center"/>
        </w:trPr>
        <w:tc>
          <w:tcPr>
            <w:tcW w:w="959" w:type="dxa"/>
            <w:tcMar>
              <w:top w:w="85" w:type="dxa"/>
              <w:bottom w:w="85" w:type="dxa"/>
            </w:tcMar>
            <w:vAlign w:val="center"/>
          </w:tcPr>
          <w:p w14:paraId="5ED30AB6" w14:textId="77777777" w:rsidR="00F65DB1" w:rsidRPr="00F65DB1" w:rsidRDefault="00F65DB1" w:rsidP="00F65DB1">
            <w:pPr>
              <w:rPr>
                <w:lang w:val="en-US"/>
              </w:rPr>
            </w:pPr>
            <w:r w:rsidRPr="00F65DB1">
              <w:rPr>
                <w:lang w:val="en-US"/>
              </w:rPr>
              <w:t>1.3.4</w:t>
            </w:r>
          </w:p>
        </w:tc>
        <w:tc>
          <w:tcPr>
            <w:tcW w:w="1276" w:type="dxa"/>
            <w:tcMar>
              <w:top w:w="85" w:type="dxa"/>
              <w:bottom w:w="85" w:type="dxa"/>
            </w:tcMar>
            <w:vAlign w:val="center"/>
          </w:tcPr>
          <w:p w14:paraId="614EC600" w14:textId="77777777" w:rsidR="00F65DB1" w:rsidRDefault="00F65DB1" w:rsidP="00F65DB1">
            <w:pPr>
              <w:rPr>
                <w:iCs/>
                <w:color w:val="000000" w:themeColor="text1"/>
                <w:szCs w:val="20"/>
                <w:lang w:val="en-US"/>
              </w:rPr>
            </w:pPr>
            <w:r>
              <w:rPr>
                <w:iCs/>
                <w:color w:val="000000" w:themeColor="text1"/>
                <w:szCs w:val="20"/>
                <w:lang w:val="en-US"/>
              </w:rPr>
              <w:t>12.11.2014</w:t>
            </w:r>
          </w:p>
        </w:tc>
        <w:tc>
          <w:tcPr>
            <w:tcW w:w="1701" w:type="dxa"/>
            <w:tcMar>
              <w:top w:w="85" w:type="dxa"/>
              <w:bottom w:w="85" w:type="dxa"/>
            </w:tcMar>
            <w:vAlign w:val="center"/>
          </w:tcPr>
          <w:p w14:paraId="260EDEB2" w14:textId="77777777" w:rsidR="00F65DB1" w:rsidRDefault="00F65DB1" w:rsidP="00F65DB1">
            <w:pPr>
              <w:pStyle w:val="Caption"/>
            </w:pPr>
            <w:r>
              <w:t>Damian K.</w:t>
            </w:r>
          </w:p>
        </w:tc>
        <w:tc>
          <w:tcPr>
            <w:tcW w:w="5350" w:type="dxa"/>
            <w:shd w:val="clear" w:color="auto" w:fill="auto"/>
            <w:tcMar>
              <w:top w:w="85" w:type="dxa"/>
              <w:bottom w:w="85" w:type="dxa"/>
            </w:tcMar>
            <w:vAlign w:val="center"/>
          </w:tcPr>
          <w:p w14:paraId="23820D56" w14:textId="77777777" w:rsidR="00F65DB1" w:rsidRPr="00B14FE2" w:rsidRDefault="00F65DB1" w:rsidP="00F65DB1">
            <w:pPr>
              <w:pStyle w:val="NormalWeb"/>
              <w:shd w:val="clear" w:color="auto" w:fill="FFFFFF"/>
              <w:spacing w:before="0" w:beforeAutospacing="0" w:after="0" w:afterAutospacing="0"/>
              <w:rPr>
                <w:rFonts w:ascii="Arial" w:hAnsi="Arial"/>
                <w:sz w:val="20"/>
              </w:rPr>
            </w:pPr>
            <w:r>
              <w:rPr>
                <w:rFonts w:ascii="Arial" w:hAnsi="Arial"/>
                <w:sz w:val="20"/>
              </w:rPr>
              <w:t>Added support for multi-currency</w:t>
            </w:r>
          </w:p>
        </w:tc>
      </w:tr>
      <w:tr w:rsidR="00F65DB1" w:rsidRPr="007D2B99" w14:paraId="0D3961E6" w14:textId="77777777" w:rsidTr="008F55FF">
        <w:trPr>
          <w:trHeight w:val="418"/>
          <w:jc w:val="center"/>
        </w:trPr>
        <w:tc>
          <w:tcPr>
            <w:tcW w:w="959" w:type="dxa"/>
            <w:tcMar>
              <w:top w:w="85" w:type="dxa"/>
              <w:bottom w:w="85" w:type="dxa"/>
            </w:tcMar>
            <w:vAlign w:val="center"/>
          </w:tcPr>
          <w:p w14:paraId="58B7A8A4" w14:textId="77777777" w:rsidR="00F65DB1" w:rsidRPr="00F65DB1" w:rsidRDefault="00F65DB1" w:rsidP="00F65DB1">
            <w:pPr>
              <w:rPr>
                <w:lang w:val="en-US"/>
              </w:rPr>
            </w:pPr>
            <w:r w:rsidRPr="00F65DB1">
              <w:rPr>
                <w:lang w:val="en-US"/>
              </w:rPr>
              <w:t>1.3.3</w:t>
            </w:r>
          </w:p>
        </w:tc>
        <w:tc>
          <w:tcPr>
            <w:tcW w:w="1276" w:type="dxa"/>
            <w:tcMar>
              <w:top w:w="85" w:type="dxa"/>
              <w:bottom w:w="85" w:type="dxa"/>
            </w:tcMar>
            <w:vAlign w:val="center"/>
          </w:tcPr>
          <w:p w14:paraId="18CD8DC6" w14:textId="77777777" w:rsidR="00F65DB1" w:rsidRDefault="00F65DB1" w:rsidP="00F65DB1">
            <w:pPr>
              <w:rPr>
                <w:iCs/>
                <w:color w:val="000000" w:themeColor="text1"/>
                <w:szCs w:val="20"/>
                <w:lang w:val="en-US"/>
              </w:rPr>
            </w:pPr>
            <w:r>
              <w:rPr>
                <w:iCs/>
                <w:color w:val="000000" w:themeColor="text1"/>
                <w:szCs w:val="20"/>
                <w:lang w:val="en-US"/>
              </w:rPr>
              <w:t>13.10.2014</w:t>
            </w:r>
          </w:p>
        </w:tc>
        <w:tc>
          <w:tcPr>
            <w:tcW w:w="1701" w:type="dxa"/>
            <w:tcMar>
              <w:top w:w="85" w:type="dxa"/>
              <w:bottom w:w="85" w:type="dxa"/>
            </w:tcMar>
            <w:vAlign w:val="center"/>
          </w:tcPr>
          <w:p w14:paraId="20C49184" w14:textId="77777777" w:rsidR="00F65DB1" w:rsidRDefault="00F65DB1" w:rsidP="00F65DB1">
            <w:pPr>
              <w:pStyle w:val="Caption"/>
            </w:pPr>
            <w:r>
              <w:t>Damian K.</w:t>
            </w:r>
          </w:p>
        </w:tc>
        <w:tc>
          <w:tcPr>
            <w:tcW w:w="5350" w:type="dxa"/>
            <w:shd w:val="clear" w:color="auto" w:fill="auto"/>
            <w:tcMar>
              <w:top w:w="85" w:type="dxa"/>
              <w:bottom w:w="85" w:type="dxa"/>
            </w:tcMar>
            <w:vAlign w:val="center"/>
          </w:tcPr>
          <w:p w14:paraId="300F2B5A" w14:textId="77777777" w:rsidR="00F65DB1" w:rsidRPr="00B14FE2" w:rsidRDefault="00F65DB1" w:rsidP="00F65DB1">
            <w:pPr>
              <w:pStyle w:val="NormalWeb"/>
              <w:shd w:val="clear" w:color="auto" w:fill="FFFFFF"/>
              <w:spacing w:before="0" w:beforeAutospacing="0" w:after="0" w:afterAutospacing="0"/>
              <w:rPr>
                <w:rFonts w:ascii="Arial" w:hAnsi="Arial"/>
                <w:sz w:val="20"/>
              </w:rPr>
            </w:pPr>
            <w:r w:rsidRPr="00B14FE2">
              <w:rPr>
                <w:rFonts w:ascii="Arial" w:hAnsi="Arial"/>
                <w:sz w:val="20"/>
              </w:rPr>
              <w:t>Added WisePad terminal integration.</w:t>
            </w:r>
          </w:p>
          <w:p w14:paraId="50FEF097" w14:textId="77777777" w:rsidR="00F65DB1" w:rsidRPr="00B14FE2" w:rsidRDefault="00F65DB1" w:rsidP="00F65DB1">
            <w:pPr>
              <w:pStyle w:val="NormalWeb"/>
              <w:shd w:val="clear" w:color="auto" w:fill="FFFFFF"/>
              <w:spacing w:before="0" w:beforeAutospacing="0" w:after="0" w:afterAutospacing="0"/>
              <w:rPr>
                <w:rFonts w:ascii="Arial" w:hAnsi="Arial"/>
                <w:sz w:val="20"/>
              </w:rPr>
            </w:pPr>
            <w:r w:rsidRPr="00B14FE2">
              <w:rPr>
                <w:rFonts w:ascii="Arial" w:hAnsi="Arial"/>
                <w:sz w:val="20"/>
              </w:rPr>
              <w:lastRenderedPageBreak/>
              <w:t>Added support for the latest uEMVSwiper vendor SDK ( ver. 2.4.0 )</w:t>
            </w:r>
          </w:p>
          <w:p w14:paraId="5F60A2FA" w14:textId="77777777" w:rsidR="00F65DB1" w:rsidRPr="00B14FE2" w:rsidRDefault="00F65DB1" w:rsidP="00F65DB1">
            <w:pPr>
              <w:pStyle w:val="NormalWeb"/>
              <w:shd w:val="clear" w:color="auto" w:fill="FFFFFF"/>
              <w:spacing w:before="0" w:beforeAutospacing="0" w:after="0" w:afterAutospacing="0"/>
              <w:rPr>
                <w:rFonts w:ascii="Arial" w:hAnsi="Arial"/>
                <w:sz w:val="20"/>
              </w:rPr>
            </w:pPr>
            <w:r w:rsidRPr="00B14FE2">
              <w:rPr>
                <w:rFonts w:ascii="Arial" w:hAnsi="Arial"/>
                <w:sz w:val="20"/>
              </w:rPr>
              <w:t>Application cryptogram is sent with signature update.</w:t>
            </w:r>
          </w:p>
          <w:p w14:paraId="19592DA9" w14:textId="77777777" w:rsidR="00F65DB1" w:rsidRPr="00B14FE2" w:rsidRDefault="00F65DB1" w:rsidP="00F65DB1">
            <w:pPr>
              <w:pStyle w:val="NormalWeb"/>
              <w:shd w:val="clear" w:color="auto" w:fill="FFFFFF"/>
              <w:spacing w:before="0" w:beforeAutospacing="0" w:after="0" w:afterAutospacing="0"/>
              <w:rPr>
                <w:rFonts w:ascii="Arial" w:hAnsi="Arial"/>
                <w:sz w:val="20"/>
              </w:rPr>
            </w:pPr>
            <w:r w:rsidRPr="00B14FE2">
              <w:rPr>
                <w:rFonts w:ascii="Arial" w:hAnsi="Arial"/>
                <w:sz w:val="20"/>
              </w:rPr>
              <w:t>Added method to trigger "Forgot User Id" verification flow</w:t>
            </w:r>
          </w:p>
        </w:tc>
      </w:tr>
      <w:tr w:rsidR="00F65DB1" w:rsidRPr="007D2B99" w14:paraId="293C88EE" w14:textId="77777777" w:rsidTr="008F55FF">
        <w:trPr>
          <w:trHeight w:val="418"/>
          <w:jc w:val="center"/>
        </w:trPr>
        <w:tc>
          <w:tcPr>
            <w:tcW w:w="959" w:type="dxa"/>
            <w:tcMar>
              <w:top w:w="85" w:type="dxa"/>
              <w:bottom w:w="85" w:type="dxa"/>
            </w:tcMar>
            <w:vAlign w:val="center"/>
          </w:tcPr>
          <w:p w14:paraId="6D6D5C30" w14:textId="77777777" w:rsidR="00F65DB1" w:rsidRDefault="00F65DB1" w:rsidP="00F65DB1">
            <w:r>
              <w:lastRenderedPageBreak/>
              <w:t>1.3.2</w:t>
            </w:r>
          </w:p>
        </w:tc>
        <w:tc>
          <w:tcPr>
            <w:tcW w:w="1276" w:type="dxa"/>
            <w:tcMar>
              <w:top w:w="85" w:type="dxa"/>
              <w:bottom w:w="85" w:type="dxa"/>
            </w:tcMar>
            <w:vAlign w:val="center"/>
          </w:tcPr>
          <w:p w14:paraId="1776A104" w14:textId="77777777" w:rsidR="00F65DB1" w:rsidRDefault="00F65DB1" w:rsidP="00F65DB1">
            <w:pPr>
              <w:rPr>
                <w:iCs/>
                <w:color w:val="000000" w:themeColor="text1"/>
                <w:szCs w:val="20"/>
                <w:lang w:val="en-US"/>
              </w:rPr>
            </w:pPr>
            <w:r>
              <w:rPr>
                <w:iCs/>
                <w:color w:val="000000" w:themeColor="text1"/>
                <w:szCs w:val="20"/>
                <w:lang w:val="en-US"/>
              </w:rPr>
              <w:t>06.08.2014</w:t>
            </w:r>
          </w:p>
        </w:tc>
        <w:tc>
          <w:tcPr>
            <w:tcW w:w="1701" w:type="dxa"/>
            <w:tcMar>
              <w:top w:w="85" w:type="dxa"/>
              <w:bottom w:w="85" w:type="dxa"/>
            </w:tcMar>
            <w:vAlign w:val="center"/>
          </w:tcPr>
          <w:p w14:paraId="3D0BC86E" w14:textId="77777777" w:rsidR="00F65DB1" w:rsidRDefault="00F65DB1" w:rsidP="00F65DB1">
            <w:pPr>
              <w:pStyle w:val="Caption"/>
            </w:pPr>
            <w:r>
              <w:t>Damian K.</w:t>
            </w:r>
          </w:p>
        </w:tc>
        <w:tc>
          <w:tcPr>
            <w:tcW w:w="5350" w:type="dxa"/>
            <w:tcMar>
              <w:top w:w="85" w:type="dxa"/>
              <w:bottom w:w="85" w:type="dxa"/>
            </w:tcMar>
            <w:vAlign w:val="center"/>
          </w:tcPr>
          <w:p w14:paraId="081503B9" w14:textId="77777777" w:rsidR="00F65DB1" w:rsidRDefault="00F65DB1" w:rsidP="00F65DB1">
            <w:pPr>
              <w:pStyle w:val="FreeForm"/>
              <w:rPr>
                <w:rFonts w:ascii="Arial" w:hAnsi="Arial"/>
                <w:color w:val="auto"/>
                <w:sz w:val="20"/>
              </w:rPr>
            </w:pPr>
            <w:r>
              <w:rPr>
                <w:rFonts w:ascii="Arial" w:hAnsi="Arial"/>
                <w:color w:val="auto"/>
                <w:sz w:val="20"/>
              </w:rPr>
              <w:t>Added guide for Accept SDK integration with Android Studio build environment</w:t>
            </w:r>
          </w:p>
        </w:tc>
      </w:tr>
      <w:tr w:rsidR="00F65DB1" w:rsidRPr="007D2B99" w14:paraId="36FEAD78" w14:textId="77777777" w:rsidTr="008F55FF">
        <w:trPr>
          <w:trHeight w:val="418"/>
          <w:jc w:val="center"/>
        </w:trPr>
        <w:tc>
          <w:tcPr>
            <w:tcW w:w="959" w:type="dxa"/>
            <w:tcMar>
              <w:top w:w="85" w:type="dxa"/>
              <w:bottom w:w="85" w:type="dxa"/>
            </w:tcMar>
            <w:vAlign w:val="center"/>
          </w:tcPr>
          <w:p w14:paraId="125DD932" w14:textId="77777777" w:rsidR="00F65DB1" w:rsidRDefault="00F65DB1" w:rsidP="00F65DB1">
            <w:r>
              <w:t>1.3.1</w:t>
            </w:r>
          </w:p>
        </w:tc>
        <w:tc>
          <w:tcPr>
            <w:tcW w:w="1276" w:type="dxa"/>
            <w:tcMar>
              <w:top w:w="85" w:type="dxa"/>
              <w:bottom w:w="85" w:type="dxa"/>
            </w:tcMar>
            <w:vAlign w:val="center"/>
          </w:tcPr>
          <w:p w14:paraId="356218A0" w14:textId="77777777" w:rsidR="00F65DB1" w:rsidRPr="00B74113" w:rsidRDefault="00F65DB1" w:rsidP="00F65DB1">
            <w:pPr>
              <w:rPr>
                <w:iCs/>
                <w:color w:val="000000" w:themeColor="text1"/>
                <w:szCs w:val="20"/>
                <w:lang w:val="en-US"/>
              </w:rPr>
            </w:pPr>
            <w:r>
              <w:rPr>
                <w:iCs/>
                <w:color w:val="000000" w:themeColor="text1"/>
                <w:szCs w:val="20"/>
                <w:lang w:val="en-US"/>
              </w:rPr>
              <w:t>31.07.2014</w:t>
            </w:r>
          </w:p>
        </w:tc>
        <w:tc>
          <w:tcPr>
            <w:tcW w:w="1701" w:type="dxa"/>
            <w:tcMar>
              <w:top w:w="85" w:type="dxa"/>
              <w:bottom w:w="85" w:type="dxa"/>
            </w:tcMar>
            <w:vAlign w:val="center"/>
          </w:tcPr>
          <w:p w14:paraId="0F577437" w14:textId="77777777" w:rsidR="00F65DB1" w:rsidRDefault="00F65DB1" w:rsidP="00F65DB1">
            <w:pPr>
              <w:pStyle w:val="Caption"/>
            </w:pPr>
            <w:r>
              <w:t>Damian K.</w:t>
            </w:r>
          </w:p>
        </w:tc>
        <w:tc>
          <w:tcPr>
            <w:tcW w:w="5350" w:type="dxa"/>
            <w:tcMar>
              <w:top w:w="85" w:type="dxa"/>
              <w:bottom w:w="85" w:type="dxa"/>
            </w:tcMar>
            <w:vAlign w:val="center"/>
          </w:tcPr>
          <w:p w14:paraId="29121D66" w14:textId="77777777" w:rsidR="00F65DB1" w:rsidRDefault="00F65DB1" w:rsidP="00F65DB1">
            <w:pPr>
              <w:pStyle w:val="FreeForm"/>
              <w:rPr>
                <w:rFonts w:ascii="Arial" w:hAnsi="Arial"/>
                <w:color w:val="auto"/>
                <w:sz w:val="20"/>
              </w:rPr>
            </w:pPr>
            <w:r>
              <w:rPr>
                <w:rFonts w:ascii="Arial" w:hAnsi="Arial"/>
                <w:color w:val="auto"/>
                <w:sz w:val="20"/>
              </w:rPr>
              <w:t>Accept SDK supports magstripe+PIN transaction flows</w:t>
            </w:r>
          </w:p>
        </w:tc>
      </w:tr>
      <w:tr w:rsidR="00F65DB1" w:rsidRPr="007D2B99" w14:paraId="3866C10B" w14:textId="77777777" w:rsidTr="008F55FF">
        <w:trPr>
          <w:trHeight w:val="418"/>
          <w:jc w:val="center"/>
        </w:trPr>
        <w:tc>
          <w:tcPr>
            <w:tcW w:w="959" w:type="dxa"/>
            <w:tcMar>
              <w:top w:w="85" w:type="dxa"/>
              <w:bottom w:w="85" w:type="dxa"/>
            </w:tcMar>
            <w:vAlign w:val="center"/>
          </w:tcPr>
          <w:p w14:paraId="63519F25" w14:textId="77777777" w:rsidR="00F65DB1" w:rsidRPr="009A17D4" w:rsidRDefault="00F65DB1" w:rsidP="00F65DB1">
            <w:r>
              <w:t>1.3.0</w:t>
            </w:r>
          </w:p>
        </w:tc>
        <w:tc>
          <w:tcPr>
            <w:tcW w:w="1276" w:type="dxa"/>
            <w:tcMar>
              <w:top w:w="85" w:type="dxa"/>
              <w:bottom w:w="85" w:type="dxa"/>
            </w:tcMar>
            <w:vAlign w:val="center"/>
          </w:tcPr>
          <w:p w14:paraId="4D534461" w14:textId="77777777" w:rsidR="00F65DB1" w:rsidRPr="00B74113" w:rsidRDefault="00F65DB1" w:rsidP="00F65DB1">
            <w:pPr>
              <w:rPr>
                <w:iCs/>
                <w:color w:val="000000" w:themeColor="text1"/>
                <w:szCs w:val="20"/>
                <w:lang w:val="en-US"/>
              </w:rPr>
            </w:pPr>
            <w:r w:rsidRPr="00B74113">
              <w:rPr>
                <w:iCs/>
                <w:color w:val="000000" w:themeColor="text1"/>
                <w:szCs w:val="20"/>
                <w:lang w:val="en-US"/>
              </w:rPr>
              <w:t>03.03.2014</w:t>
            </w:r>
          </w:p>
        </w:tc>
        <w:tc>
          <w:tcPr>
            <w:tcW w:w="1701" w:type="dxa"/>
            <w:tcMar>
              <w:top w:w="85" w:type="dxa"/>
              <w:bottom w:w="85" w:type="dxa"/>
            </w:tcMar>
            <w:vAlign w:val="center"/>
          </w:tcPr>
          <w:p w14:paraId="0E731356" w14:textId="77777777" w:rsidR="00F65DB1" w:rsidRDefault="00F65DB1" w:rsidP="00F65DB1">
            <w:pPr>
              <w:pStyle w:val="Caption"/>
            </w:pPr>
            <w:r>
              <w:t>Richard Tatham</w:t>
            </w:r>
          </w:p>
        </w:tc>
        <w:tc>
          <w:tcPr>
            <w:tcW w:w="5350" w:type="dxa"/>
            <w:tcMar>
              <w:top w:w="85" w:type="dxa"/>
              <w:bottom w:w="85" w:type="dxa"/>
            </w:tcMar>
            <w:vAlign w:val="center"/>
          </w:tcPr>
          <w:p w14:paraId="6FB97267" w14:textId="77777777" w:rsidR="00F65DB1" w:rsidRPr="009A17D4" w:rsidRDefault="00F65DB1" w:rsidP="00F65DB1">
            <w:pPr>
              <w:pStyle w:val="FreeForm"/>
              <w:rPr>
                <w:rFonts w:ascii="Arial" w:hAnsi="Arial"/>
                <w:color w:val="auto"/>
                <w:sz w:val="20"/>
              </w:rPr>
            </w:pPr>
            <w:r>
              <w:rPr>
                <w:rFonts w:ascii="Arial" w:hAnsi="Arial"/>
                <w:color w:val="auto"/>
                <w:sz w:val="20"/>
              </w:rPr>
              <w:t>Add section on API v3 Payment flow</w:t>
            </w:r>
          </w:p>
        </w:tc>
      </w:tr>
      <w:tr w:rsidR="00F65DB1" w:rsidRPr="007D2B99" w14:paraId="29114F43" w14:textId="77777777" w:rsidTr="008F55FF">
        <w:trPr>
          <w:jc w:val="center"/>
        </w:trPr>
        <w:tc>
          <w:tcPr>
            <w:tcW w:w="959" w:type="dxa"/>
            <w:tcMar>
              <w:top w:w="85" w:type="dxa"/>
              <w:bottom w:w="85" w:type="dxa"/>
            </w:tcMar>
            <w:vAlign w:val="center"/>
          </w:tcPr>
          <w:p w14:paraId="5908A4ED" w14:textId="77777777" w:rsidR="00F65DB1" w:rsidRPr="009A17D4" w:rsidRDefault="00F65DB1" w:rsidP="00F65DB1">
            <w:r w:rsidRPr="009A17D4">
              <w:t>1.2.1</w:t>
            </w:r>
          </w:p>
        </w:tc>
        <w:tc>
          <w:tcPr>
            <w:tcW w:w="1276" w:type="dxa"/>
            <w:tcMar>
              <w:top w:w="85" w:type="dxa"/>
              <w:bottom w:w="85" w:type="dxa"/>
            </w:tcMar>
            <w:vAlign w:val="center"/>
          </w:tcPr>
          <w:p w14:paraId="3BAC0173" w14:textId="77777777" w:rsidR="00F65DB1" w:rsidRPr="000603B0" w:rsidRDefault="00F65DB1" w:rsidP="00F65DB1">
            <w:pPr>
              <w:rPr>
                <w:iCs/>
                <w:color w:val="FF0000"/>
                <w:szCs w:val="20"/>
                <w:lang w:val="en-US"/>
              </w:rPr>
            </w:pPr>
          </w:p>
        </w:tc>
        <w:tc>
          <w:tcPr>
            <w:tcW w:w="1701" w:type="dxa"/>
            <w:tcMar>
              <w:top w:w="85" w:type="dxa"/>
              <w:bottom w:w="85" w:type="dxa"/>
            </w:tcMar>
            <w:vAlign w:val="center"/>
          </w:tcPr>
          <w:p w14:paraId="50C05B17" w14:textId="77777777" w:rsidR="00F65DB1" w:rsidRDefault="00F65DB1" w:rsidP="00F65DB1">
            <w:r>
              <w:t>Adam K.</w:t>
            </w:r>
          </w:p>
        </w:tc>
        <w:tc>
          <w:tcPr>
            <w:tcW w:w="5350" w:type="dxa"/>
            <w:tcMar>
              <w:top w:w="85" w:type="dxa"/>
              <w:bottom w:w="85" w:type="dxa"/>
            </w:tcMar>
            <w:vAlign w:val="center"/>
          </w:tcPr>
          <w:p w14:paraId="7E7351AD" w14:textId="77777777" w:rsidR="00F65DB1" w:rsidRPr="009A17D4" w:rsidRDefault="00F65DB1" w:rsidP="00F65DB1">
            <w:pPr>
              <w:pStyle w:val="Caption"/>
            </w:pPr>
            <w:r w:rsidRPr="009A17D4">
              <w:t xml:space="preserve">Added section </w:t>
            </w:r>
            <w:r>
              <w:t>4</w:t>
            </w:r>
            <w:r w:rsidRPr="009A17D4">
              <w:t>.7 containing diagrams presenting connection and transaction flows.</w:t>
            </w:r>
          </w:p>
        </w:tc>
      </w:tr>
      <w:tr w:rsidR="00F65DB1" w:rsidRPr="007D2B99" w14:paraId="6F7F13E1" w14:textId="77777777" w:rsidTr="008F55FF">
        <w:trPr>
          <w:jc w:val="center"/>
        </w:trPr>
        <w:tc>
          <w:tcPr>
            <w:tcW w:w="959" w:type="dxa"/>
            <w:tcMar>
              <w:top w:w="85" w:type="dxa"/>
              <w:bottom w:w="85" w:type="dxa"/>
            </w:tcMar>
            <w:vAlign w:val="center"/>
          </w:tcPr>
          <w:p w14:paraId="181A8918" w14:textId="77777777" w:rsidR="00F65DB1" w:rsidRPr="009A17D4" w:rsidRDefault="00F65DB1" w:rsidP="00F65DB1">
            <w:r w:rsidRPr="009A17D4">
              <w:t>1.2.1</w:t>
            </w:r>
          </w:p>
        </w:tc>
        <w:tc>
          <w:tcPr>
            <w:tcW w:w="1276" w:type="dxa"/>
            <w:tcMar>
              <w:top w:w="85" w:type="dxa"/>
              <w:bottom w:w="85" w:type="dxa"/>
            </w:tcMar>
            <w:vAlign w:val="center"/>
          </w:tcPr>
          <w:p w14:paraId="4D0A29B2" w14:textId="77777777" w:rsidR="00F65DB1" w:rsidRPr="000603B0" w:rsidRDefault="00F65DB1" w:rsidP="00F65DB1">
            <w:pPr>
              <w:rPr>
                <w:iCs/>
                <w:color w:val="FF0000"/>
                <w:szCs w:val="20"/>
                <w:lang w:val="en-US"/>
              </w:rPr>
            </w:pPr>
          </w:p>
        </w:tc>
        <w:tc>
          <w:tcPr>
            <w:tcW w:w="1701" w:type="dxa"/>
            <w:tcMar>
              <w:top w:w="85" w:type="dxa"/>
              <w:bottom w:w="85" w:type="dxa"/>
            </w:tcMar>
            <w:vAlign w:val="center"/>
          </w:tcPr>
          <w:p w14:paraId="19EE728D" w14:textId="77777777" w:rsidR="00F65DB1" w:rsidRDefault="00F65DB1" w:rsidP="00F65DB1">
            <w:r>
              <w:t>Adam K.</w:t>
            </w:r>
          </w:p>
        </w:tc>
        <w:tc>
          <w:tcPr>
            <w:tcW w:w="5350" w:type="dxa"/>
            <w:tcMar>
              <w:top w:w="85" w:type="dxa"/>
              <w:bottom w:w="85" w:type="dxa"/>
            </w:tcMar>
            <w:vAlign w:val="center"/>
          </w:tcPr>
          <w:p w14:paraId="6BAD3960" w14:textId="77777777" w:rsidR="00F65DB1" w:rsidRPr="009A17D4" w:rsidRDefault="00F65DB1" w:rsidP="00F65DB1">
            <w:pPr>
              <w:pStyle w:val="FreeForm"/>
              <w:rPr>
                <w:rFonts w:ascii="Arial" w:hAnsi="Arial"/>
                <w:color w:val="auto"/>
                <w:sz w:val="20"/>
              </w:rPr>
            </w:pPr>
            <w:r w:rsidRPr="009A17D4">
              <w:rPr>
                <w:rFonts w:ascii="Arial" w:hAnsi="Arial"/>
                <w:color w:val="auto"/>
                <w:sz w:val="20"/>
              </w:rPr>
              <w:t xml:space="preserve">Added section </w:t>
            </w:r>
            <w:r>
              <w:rPr>
                <w:rFonts w:ascii="Arial" w:hAnsi="Arial"/>
                <w:color w:val="auto"/>
                <w:sz w:val="20"/>
              </w:rPr>
              <w:t>3</w:t>
            </w:r>
            <w:r w:rsidRPr="009A17D4">
              <w:rPr>
                <w:rFonts w:ascii="Arial" w:hAnsi="Arial"/>
                <w:color w:val="auto"/>
                <w:sz w:val="20"/>
              </w:rPr>
              <w:t>.10 providing information about session handling.</w:t>
            </w:r>
          </w:p>
        </w:tc>
      </w:tr>
      <w:tr w:rsidR="00F65DB1" w:rsidRPr="007D2B99" w14:paraId="7F23BE17" w14:textId="77777777" w:rsidTr="008F55FF">
        <w:trPr>
          <w:jc w:val="center"/>
        </w:trPr>
        <w:tc>
          <w:tcPr>
            <w:tcW w:w="959" w:type="dxa"/>
            <w:tcMar>
              <w:top w:w="85" w:type="dxa"/>
              <w:bottom w:w="85" w:type="dxa"/>
            </w:tcMar>
            <w:vAlign w:val="center"/>
          </w:tcPr>
          <w:p w14:paraId="792A9040" w14:textId="77777777" w:rsidR="00F65DB1" w:rsidRPr="009A17D4" w:rsidRDefault="00F65DB1" w:rsidP="00F65DB1">
            <w:r w:rsidRPr="009A17D4">
              <w:t>1.2.1</w:t>
            </w:r>
          </w:p>
        </w:tc>
        <w:tc>
          <w:tcPr>
            <w:tcW w:w="1276" w:type="dxa"/>
            <w:tcMar>
              <w:top w:w="85" w:type="dxa"/>
              <w:bottom w:w="85" w:type="dxa"/>
            </w:tcMar>
            <w:vAlign w:val="center"/>
          </w:tcPr>
          <w:p w14:paraId="70ECEEA5" w14:textId="77777777" w:rsidR="00F65DB1" w:rsidRPr="000603B0" w:rsidRDefault="00F65DB1" w:rsidP="00F65DB1">
            <w:pPr>
              <w:rPr>
                <w:iCs/>
                <w:color w:val="FF0000"/>
                <w:szCs w:val="20"/>
                <w:lang w:val="en-US"/>
              </w:rPr>
            </w:pPr>
          </w:p>
        </w:tc>
        <w:tc>
          <w:tcPr>
            <w:tcW w:w="1701" w:type="dxa"/>
            <w:tcMar>
              <w:top w:w="85" w:type="dxa"/>
              <w:bottom w:w="85" w:type="dxa"/>
            </w:tcMar>
            <w:vAlign w:val="center"/>
          </w:tcPr>
          <w:p w14:paraId="4C8C1279" w14:textId="77777777" w:rsidR="00F65DB1" w:rsidRDefault="00F65DB1" w:rsidP="00F65DB1">
            <w:r>
              <w:t>Adam K.</w:t>
            </w:r>
          </w:p>
        </w:tc>
        <w:tc>
          <w:tcPr>
            <w:tcW w:w="5350" w:type="dxa"/>
            <w:tcMar>
              <w:top w:w="85" w:type="dxa"/>
              <w:bottom w:w="85" w:type="dxa"/>
            </w:tcMar>
            <w:vAlign w:val="center"/>
          </w:tcPr>
          <w:p w14:paraId="34AD8067" w14:textId="77777777" w:rsidR="00F65DB1" w:rsidRPr="009A17D4" w:rsidRDefault="00F65DB1" w:rsidP="00F65DB1">
            <w:pPr>
              <w:pStyle w:val="FreeForm"/>
              <w:rPr>
                <w:rFonts w:ascii="Arial" w:hAnsi="Arial"/>
                <w:color w:val="auto"/>
                <w:sz w:val="20"/>
                <w:highlight w:val="cyan"/>
              </w:rPr>
            </w:pPr>
            <w:r w:rsidRPr="009A17D4">
              <w:rPr>
                <w:rFonts w:ascii="Arial" w:hAnsi="Arial"/>
                <w:color w:val="auto"/>
                <w:sz w:val="20"/>
              </w:rPr>
              <w:t>Added new CNP related getters to Payment model.</w:t>
            </w:r>
          </w:p>
        </w:tc>
      </w:tr>
      <w:tr w:rsidR="00F65DB1" w:rsidRPr="007D2B99" w14:paraId="45ED1E40" w14:textId="77777777" w:rsidTr="008F55FF">
        <w:trPr>
          <w:jc w:val="center"/>
        </w:trPr>
        <w:tc>
          <w:tcPr>
            <w:tcW w:w="959" w:type="dxa"/>
            <w:tcMar>
              <w:top w:w="85" w:type="dxa"/>
              <w:bottom w:w="85" w:type="dxa"/>
            </w:tcMar>
            <w:vAlign w:val="center"/>
          </w:tcPr>
          <w:p w14:paraId="19406DEC" w14:textId="77777777" w:rsidR="00F65DB1" w:rsidRPr="009A17D4" w:rsidRDefault="00F65DB1" w:rsidP="00F65DB1">
            <w:r w:rsidRPr="009A17D4">
              <w:t>1.2.1</w:t>
            </w:r>
          </w:p>
        </w:tc>
        <w:tc>
          <w:tcPr>
            <w:tcW w:w="1276" w:type="dxa"/>
            <w:tcMar>
              <w:top w:w="85" w:type="dxa"/>
              <w:bottom w:w="85" w:type="dxa"/>
            </w:tcMar>
            <w:vAlign w:val="center"/>
          </w:tcPr>
          <w:p w14:paraId="57C5AA0F" w14:textId="77777777" w:rsidR="00F65DB1" w:rsidRPr="000603B0" w:rsidRDefault="00F65DB1" w:rsidP="00F65DB1">
            <w:pPr>
              <w:rPr>
                <w:iCs/>
                <w:color w:val="FF0000"/>
                <w:szCs w:val="20"/>
                <w:lang w:val="en-US"/>
              </w:rPr>
            </w:pPr>
          </w:p>
        </w:tc>
        <w:tc>
          <w:tcPr>
            <w:tcW w:w="1701" w:type="dxa"/>
            <w:tcMar>
              <w:top w:w="85" w:type="dxa"/>
              <w:bottom w:w="85" w:type="dxa"/>
            </w:tcMar>
            <w:vAlign w:val="center"/>
          </w:tcPr>
          <w:p w14:paraId="5519EB8C" w14:textId="77777777" w:rsidR="00F65DB1" w:rsidRDefault="00F65DB1" w:rsidP="00F65DB1">
            <w:r>
              <w:t>Adam K.</w:t>
            </w:r>
          </w:p>
        </w:tc>
        <w:tc>
          <w:tcPr>
            <w:tcW w:w="5350" w:type="dxa"/>
            <w:tcMar>
              <w:top w:w="85" w:type="dxa"/>
              <w:bottom w:w="85" w:type="dxa"/>
            </w:tcMar>
            <w:vAlign w:val="center"/>
          </w:tcPr>
          <w:p w14:paraId="5E6E3B7D" w14:textId="77777777" w:rsidR="00F65DB1" w:rsidRPr="009A17D4" w:rsidRDefault="00F65DB1" w:rsidP="00F65DB1">
            <w:pPr>
              <w:pStyle w:val="FreeForm"/>
              <w:rPr>
                <w:rFonts w:ascii="Arial" w:hAnsi="Arial"/>
                <w:color w:val="auto"/>
                <w:sz w:val="20"/>
                <w:highlight w:val="cyan"/>
              </w:rPr>
            </w:pPr>
            <w:r w:rsidRPr="009A17D4">
              <w:rPr>
                <w:rFonts w:ascii="Arial" w:hAnsi="Arial"/>
                <w:color w:val="auto"/>
                <w:sz w:val="20"/>
              </w:rPr>
              <w:t>Added desccriptions of following helper methods: getSupportedSwipers, getSupportedCNPControllers, loadCNPControllerByName, loadSwiperByName, getPrefTaxationEnabled, setPrefTaxationEnabled, clearSignature</w:t>
            </w:r>
          </w:p>
        </w:tc>
      </w:tr>
      <w:tr w:rsidR="00F65DB1" w:rsidRPr="007D2B99" w14:paraId="6F0494C9" w14:textId="77777777" w:rsidTr="008F55FF">
        <w:trPr>
          <w:jc w:val="center"/>
        </w:trPr>
        <w:tc>
          <w:tcPr>
            <w:tcW w:w="959" w:type="dxa"/>
            <w:tcMar>
              <w:top w:w="85" w:type="dxa"/>
              <w:bottom w:w="85" w:type="dxa"/>
            </w:tcMar>
            <w:vAlign w:val="center"/>
          </w:tcPr>
          <w:p w14:paraId="34AE500C" w14:textId="77777777" w:rsidR="00F65DB1" w:rsidRPr="009A17D4" w:rsidRDefault="00F65DB1" w:rsidP="00F65DB1">
            <w:r w:rsidRPr="009A17D4">
              <w:t>1.2.1</w:t>
            </w:r>
          </w:p>
        </w:tc>
        <w:tc>
          <w:tcPr>
            <w:tcW w:w="1276" w:type="dxa"/>
            <w:tcMar>
              <w:top w:w="85" w:type="dxa"/>
              <w:bottom w:w="85" w:type="dxa"/>
            </w:tcMar>
            <w:vAlign w:val="center"/>
          </w:tcPr>
          <w:p w14:paraId="1E41AB30" w14:textId="77777777" w:rsidR="00F65DB1" w:rsidRPr="000603B0" w:rsidRDefault="00F65DB1" w:rsidP="00F65DB1">
            <w:pPr>
              <w:rPr>
                <w:iCs/>
                <w:color w:val="FF0000"/>
                <w:szCs w:val="20"/>
                <w:lang w:val="en-US"/>
              </w:rPr>
            </w:pPr>
          </w:p>
        </w:tc>
        <w:tc>
          <w:tcPr>
            <w:tcW w:w="1701" w:type="dxa"/>
            <w:tcMar>
              <w:top w:w="85" w:type="dxa"/>
              <w:bottom w:w="85" w:type="dxa"/>
            </w:tcMar>
            <w:vAlign w:val="center"/>
          </w:tcPr>
          <w:p w14:paraId="58510735" w14:textId="77777777" w:rsidR="00F65DB1" w:rsidRDefault="00F65DB1" w:rsidP="00F65DB1">
            <w:r>
              <w:t>Adam K.</w:t>
            </w:r>
          </w:p>
        </w:tc>
        <w:tc>
          <w:tcPr>
            <w:tcW w:w="5350" w:type="dxa"/>
            <w:tcMar>
              <w:top w:w="85" w:type="dxa"/>
              <w:bottom w:w="85" w:type="dxa"/>
            </w:tcMar>
            <w:vAlign w:val="center"/>
          </w:tcPr>
          <w:p w14:paraId="378E73FD" w14:textId="77777777" w:rsidR="00F65DB1" w:rsidRPr="009A17D4" w:rsidRDefault="00F65DB1" w:rsidP="00F65DB1">
            <w:pPr>
              <w:pStyle w:val="FreeForm"/>
              <w:rPr>
                <w:rFonts w:ascii="Arial" w:hAnsi="Arial"/>
                <w:color w:val="auto"/>
                <w:sz w:val="20"/>
                <w:highlight w:val="cyan"/>
              </w:rPr>
            </w:pPr>
            <w:r w:rsidRPr="009A17D4">
              <w:rPr>
                <w:rFonts w:ascii="Arial" w:hAnsi="Arial"/>
                <w:color w:val="auto"/>
                <w:sz w:val="20"/>
              </w:rPr>
              <w:t xml:space="preserve">Added </w:t>
            </w:r>
            <w:r>
              <w:rPr>
                <w:rFonts w:ascii="Arial" w:hAnsi="Arial"/>
                <w:color w:val="auto"/>
                <w:sz w:val="20"/>
              </w:rPr>
              <w:t>4</w:t>
            </w:r>
            <w:r w:rsidRPr="009A17D4">
              <w:rPr>
                <w:rFonts w:ascii="Arial" w:hAnsi="Arial"/>
                <w:color w:val="auto"/>
                <w:sz w:val="20"/>
              </w:rPr>
              <w:t>.5.3 subsection showing example implementation of CNPListener interface</w:t>
            </w:r>
          </w:p>
        </w:tc>
      </w:tr>
      <w:tr w:rsidR="00F65DB1" w:rsidRPr="007D2B99" w14:paraId="6E7C6E37" w14:textId="77777777" w:rsidTr="008F55FF">
        <w:trPr>
          <w:jc w:val="center"/>
        </w:trPr>
        <w:tc>
          <w:tcPr>
            <w:tcW w:w="959" w:type="dxa"/>
            <w:tcMar>
              <w:top w:w="85" w:type="dxa"/>
              <w:bottom w:w="85" w:type="dxa"/>
            </w:tcMar>
            <w:vAlign w:val="center"/>
          </w:tcPr>
          <w:p w14:paraId="1DCCE818" w14:textId="77777777" w:rsidR="00F65DB1" w:rsidRPr="009A17D4" w:rsidRDefault="00F65DB1" w:rsidP="00F65DB1">
            <w:r w:rsidRPr="009A17D4">
              <w:t>1.2.1</w:t>
            </w:r>
          </w:p>
        </w:tc>
        <w:tc>
          <w:tcPr>
            <w:tcW w:w="1276" w:type="dxa"/>
            <w:tcMar>
              <w:top w:w="85" w:type="dxa"/>
              <w:bottom w:w="85" w:type="dxa"/>
            </w:tcMar>
            <w:vAlign w:val="center"/>
          </w:tcPr>
          <w:p w14:paraId="58F0AAF9" w14:textId="77777777" w:rsidR="00F65DB1" w:rsidRPr="000603B0" w:rsidRDefault="00F65DB1" w:rsidP="00F65DB1">
            <w:pPr>
              <w:rPr>
                <w:iCs/>
                <w:color w:val="FF0000"/>
                <w:szCs w:val="20"/>
                <w:lang w:val="en-US"/>
              </w:rPr>
            </w:pPr>
          </w:p>
        </w:tc>
        <w:tc>
          <w:tcPr>
            <w:tcW w:w="1701" w:type="dxa"/>
            <w:tcMar>
              <w:top w:w="85" w:type="dxa"/>
              <w:bottom w:w="85" w:type="dxa"/>
            </w:tcMar>
            <w:vAlign w:val="center"/>
          </w:tcPr>
          <w:p w14:paraId="23DBEC86" w14:textId="77777777" w:rsidR="00F65DB1" w:rsidRDefault="00F65DB1" w:rsidP="00F65DB1">
            <w:r>
              <w:t>Adam K.</w:t>
            </w:r>
          </w:p>
        </w:tc>
        <w:tc>
          <w:tcPr>
            <w:tcW w:w="5350" w:type="dxa"/>
            <w:tcMar>
              <w:top w:w="85" w:type="dxa"/>
              <w:bottom w:w="85" w:type="dxa"/>
            </w:tcMar>
            <w:vAlign w:val="center"/>
          </w:tcPr>
          <w:p w14:paraId="470D90E5" w14:textId="77777777" w:rsidR="00F65DB1" w:rsidRPr="009A17D4" w:rsidRDefault="00F65DB1" w:rsidP="00F65DB1">
            <w:pPr>
              <w:pStyle w:val="FreeForm"/>
              <w:rPr>
                <w:rFonts w:ascii="Arial" w:hAnsi="Arial"/>
                <w:color w:val="auto"/>
                <w:sz w:val="20"/>
              </w:rPr>
            </w:pPr>
            <w:r w:rsidRPr="009A17D4">
              <w:rPr>
                <w:rFonts w:ascii="Arial" w:hAnsi="Arial"/>
                <w:color w:val="auto"/>
                <w:sz w:val="20"/>
              </w:rPr>
              <w:t xml:space="preserve">Added </w:t>
            </w:r>
            <w:r>
              <w:rPr>
                <w:rFonts w:ascii="Arial" w:hAnsi="Arial"/>
                <w:color w:val="auto"/>
                <w:sz w:val="20"/>
              </w:rPr>
              <w:t>4</w:t>
            </w:r>
            <w:r w:rsidRPr="009A17D4">
              <w:rPr>
                <w:rFonts w:ascii="Arial" w:hAnsi="Arial"/>
                <w:color w:val="auto"/>
                <w:sz w:val="20"/>
              </w:rPr>
              <w:t>.2.1 subsectioncontaining information about mock configuration profiles.</w:t>
            </w:r>
          </w:p>
        </w:tc>
      </w:tr>
      <w:tr w:rsidR="00F65DB1" w:rsidRPr="007D2B99" w14:paraId="5F615A9C" w14:textId="77777777" w:rsidTr="008F55FF">
        <w:trPr>
          <w:jc w:val="center"/>
        </w:trPr>
        <w:tc>
          <w:tcPr>
            <w:tcW w:w="959" w:type="dxa"/>
            <w:tcMar>
              <w:top w:w="85" w:type="dxa"/>
              <w:bottom w:w="85" w:type="dxa"/>
            </w:tcMar>
            <w:vAlign w:val="center"/>
          </w:tcPr>
          <w:p w14:paraId="369D29B2" w14:textId="77777777" w:rsidR="00F65DB1" w:rsidRPr="009A17D4" w:rsidRDefault="00F65DB1" w:rsidP="00F65DB1">
            <w:r w:rsidRPr="009A17D4">
              <w:t>1.2</w:t>
            </w:r>
          </w:p>
        </w:tc>
        <w:tc>
          <w:tcPr>
            <w:tcW w:w="1276" w:type="dxa"/>
            <w:tcMar>
              <w:top w:w="85" w:type="dxa"/>
              <w:bottom w:w="85" w:type="dxa"/>
            </w:tcMar>
            <w:vAlign w:val="center"/>
          </w:tcPr>
          <w:p w14:paraId="465552ED" w14:textId="77777777" w:rsidR="00F65DB1" w:rsidRPr="000603B0" w:rsidRDefault="00F65DB1" w:rsidP="00F65DB1">
            <w:pPr>
              <w:rPr>
                <w:iCs/>
                <w:color w:val="FF0000"/>
                <w:szCs w:val="20"/>
                <w:lang w:val="en-US"/>
              </w:rPr>
            </w:pPr>
          </w:p>
        </w:tc>
        <w:tc>
          <w:tcPr>
            <w:tcW w:w="1701" w:type="dxa"/>
            <w:tcMar>
              <w:top w:w="85" w:type="dxa"/>
              <w:bottom w:w="85" w:type="dxa"/>
            </w:tcMar>
            <w:vAlign w:val="center"/>
          </w:tcPr>
          <w:p w14:paraId="525B2FF4" w14:textId="77777777" w:rsidR="00F65DB1" w:rsidRDefault="00F65DB1" w:rsidP="00F65DB1">
            <w:r>
              <w:t>Adam K.</w:t>
            </w:r>
          </w:p>
        </w:tc>
        <w:tc>
          <w:tcPr>
            <w:tcW w:w="5350" w:type="dxa"/>
            <w:tcMar>
              <w:top w:w="85" w:type="dxa"/>
              <w:bottom w:w="85" w:type="dxa"/>
            </w:tcMar>
            <w:vAlign w:val="center"/>
          </w:tcPr>
          <w:p w14:paraId="0F4B8606" w14:textId="77777777" w:rsidR="00F65DB1" w:rsidRPr="009A17D4" w:rsidRDefault="00F65DB1" w:rsidP="00F65DB1">
            <w:pPr>
              <w:pStyle w:val="FreeForm"/>
              <w:rPr>
                <w:rFonts w:ascii="Arial" w:hAnsi="Arial"/>
                <w:color w:val="auto"/>
                <w:sz w:val="20"/>
              </w:rPr>
            </w:pPr>
            <w:r w:rsidRPr="009A17D4">
              <w:rPr>
                <w:rFonts w:ascii="Arial" w:hAnsi="Arial"/>
                <w:color w:val="auto"/>
                <w:sz w:val="20"/>
              </w:rPr>
              <w:t xml:space="preserve">Added section </w:t>
            </w:r>
            <w:r>
              <w:rPr>
                <w:rFonts w:ascii="Arial" w:hAnsi="Arial"/>
                <w:color w:val="auto"/>
                <w:sz w:val="20"/>
              </w:rPr>
              <w:t>3</w:t>
            </w:r>
            <w:r w:rsidRPr="009A17D4">
              <w:rPr>
                <w:rFonts w:ascii="Arial" w:hAnsi="Arial"/>
                <w:color w:val="auto"/>
                <w:sz w:val="20"/>
              </w:rPr>
              <w:t>.9, describing method for sending transaction logs. This feature should shorten  time spent on resolving issues related to transactions processing</w:t>
            </w:r>
          </w:p>
        </w:tc>
      </w:tr>
      <w:tr w:rsidR="00F65DB1" w:rsidRPr="007D2B99" w14:paraId="044ACADF" w14:textId="77777777" w:rsidTr="008F55FF">
        <w:trPr>
          <w:jc w:val="center"/>
        </w:trPr>
        <w:tc>
          <w:tcPr>
            <w:tcW w:w="959" w:type="dxa"/>
            <w:tcMar>
              <w:top w:w="85" w:type="dxa"/>
              <w:bottom w:w="85" w:type="dxa"/>
            </w:tcMar>
            <w:vAlign w:val="center"/>
          </w:tcPr>
          <w:p w14:paraId="34DE08FC" w14:textId="77777777" w:rsidR="00F65DB1" w:rsidRPr="009A17D4" w:rsidRDefault="00F65DB1" w:rsidP="00F65DB1">
            <w:r w:rsidRPr="009A17D4">
              <w:t>1.2</w:t>
            </w:r>
          </w:p>
        </w:tc>
        <w:tc>
          <w:tcPr>
            <w:tcW w:w="1276" w:type="dxa"/>
            <w:tcMar>
              <w:top w:w="85" w:type="dxa"/>
              <w:bottom w:w="85" w:type="dxa"/>
            </w:tcMar>
            <w:vAlign w:val="center"/>
          </w:tcPr>
          <w:p w14:paraId="450B7E1E" w14:textId="77777777" w:rsidR="00F65DB1" w:rsidRPr="000603B0" w:rsidRDefault="00F65DB1" w:rsidP="00F65DB1">
            <w:pPr>
              <w:rPr>
                <w:iCs/>
                <w:color w:val="FF0000"/>
                <w:szCs w:val="20"/>
                <w:lang w:val="en-US"/>
              </w:rPr>
            </w:pPr>
          </w:p>
        </w:tc>
        <w:tc>
          <w:tcPr>
            <w:tcW w:w="1701" w:type="dxa"/>
            <w:tcMar>
              <w:top w:w="85" w:type="dxa"/>
              <w:bottom w:w="85" w:type="dxa"/>
            </w:tcMar>
            <w:vAlign w:val="center"/>
          </w:tcPr>
          <w:p w14:paraId="64F2252E" w14:textId="77777777" w:rsidR="00F65DB1" w:rsidRDefault="00F65DB1" w:rsidP="00F65DB1">
            <w:r>
              <w:t>Adam K.</w:t>
            </w:r>
          </w:p>
        </w:tc>
        <w:tc>
          <w:tcPr>
            <w:tcW w:w="5350" w:type="dxa"/>
            <w:tcMar>
              <w:top w:w="85" w:type="dxa"/>
              <w:bottom w:w="85" w:type="dxa"/>
            </w:tcMar>
            <w:vAlign w:val="center"/>
          </w:tcPr>
          <w:p w14:paraId="38893F36" w14:textId="77777777" w:rsidR="00F65DB1" w:rsidRPr="009A17D4" w:rsidRDefault="00F65DB1" w:rsidP="00F65DB1">
            <w:pPr>
              <w:pStyle w:val="FreeForm"/>
              <w:rPr>
                <w:rFonts w:ascii="Arial" w:hAnsi="Arial"/>
                <w:color w:val="auto"/>
                <w:sz w:val="20"/>
              </w:rPr>
            </w:pPr>
            <w:r w:rsidRPr="009A17D4">
              <w:rPr>
                <w:rFonts w:ascii="Arial" w:hAnsi="Arial"/>
                <w:color w:val="auto"/>
                <w:sz w:val="20"/>
              </w:rPr>
              <w:t xml:space="preserve">Added section </w:t>
            </w:r>
            <w:r>
              <w:rPr>
                <w:rFonts w:ascii="Arial" w:hAnsi="Arial"/>
                <w:color w:val="auto"/>
                <w:sz w:val="20"/>
              </w:rPr>
              <w:t>2</w:t>
            </w:r>
            <w:r w:rsidRPr="009A17D4">
              <w:rPr>
                <w:rFonts w:ascii="Arial" w:hAnsi="Arial"/>
                <w:color w:val="auto"/>
                <w:sz w:val="20"/>
              </w:rPr>
              <w:t>.3 showing how to add ThyronExtension to project</w:t>
            </w:r>
          </w:p>
        </w:tc>
      </w:tr>
      <w:tr w:rsidR="00F65DB1" w:rsidRPr="007D2B99" w14:paraId="340D1D4C" w14:textId="77777777" w:rsidTr="008F55FF">
        <w:trPr>
          <w:jc w:val="center"/>
        </w:trPr>
        <w:tc>
          <w:tcPr>
            <w:tcW w:w="959" w:type="dxa"/>
            <w:tcMar>
              <w:top w:w="85" w:type="dxa"/>
              <w:bottom w:w="85" w:type="dxa"/>
            </w:tcMar>
            <w:vAlign w:val="center"/>
          </w:tcPr>
          <w:p w14:paraId="44556EBB" w14:textId="77777777" w:rsidR="00F65DB1" w:rsidRPr="009A17D4" w:rsidRDefault="00F65DB1" w:rsidP="00F65DB1">
            <w:r w:rsidRPr="009A17D4">
              <w:t>1.2</w:t>
            </w:r>
          </w:p>
        </w:tc>
        <w:tc>
          <w:tcPr>
            <w:tcW w:w="1276" w:type="dxa"/>
            <w:tcMar>
              <w:top w:w="85" w:type="dxa"/>
              <w:bottom w:w="85" w:type="dxa"/>
            </w:tcMar>
            <w:vAlign w:val="center"/>
          </w:tcPr>
          <w:p w14:paraId="1C85CBBC" w14:textId="77777777" w:rsidR="00F65DB1" w:rsidRPr="000603B0" w:rsidRDefault="00F65DB1" w:rsidP="00F65DB1">
            <w:pPr>
              <w:rPr>
                <w:iCs/>
                <w:color w:val="FF0000"/>
                <w:szCs w:val="20"/>
                <w:lang w:val="en-US"/>
              </w:rPr>
            </w:pPr>
          </w:p>
        </w:tc>
        <w:tc>
          <w:tcPr>
            <w:tcW w:w="1701" w:type="dxa"/>
            <w:tcMar>
              <w:top w:w="85" w:type="dxa"/>
              <w:bottom w:w="85" w:type="dxa"/>
            </w:tcMar>
            <w:vAlign w:val="center"/>
          </w:tcPr>
          <w:p w14:paraId="53E5AFEE" w14:textId="77777777" w:rsidR="00F65DB1" w:rsidRDefault="00F65DB1" w:rsidP="00F65DB1">
            <w:r>
              <w:t>Adam K.</w:t>
            </w:r>
          </w:p>
        </w:tc>
        <w:tc>
          <w:tcPr>
            <w:tcW w:w="5350" w:type="dxa"/>
            <w:tcMar>
              <w:top w:w="85" w:type="dxa"/>
              <w:bottom w:w="85" w:type="dxa"/>
            </w:tcMar>
            <w:vAlign w:val="center"/>
          </w:tcPr>
          <w:p w14:paraId="2D9B25FD" w14:textId="77777777" w:rsidR="00F65DB1" w:rsidRPr="009A17D4" w:rsidRDefault="00F65DB1" w:rsidP="00F65DB1">
            <w:pPr>
              <w:pStyle w:val="FreeForm"/>
              <w:rPr>
                <w:rFonts w:ascii="Arial" w:hAnsi="Arial"/>
                <w:color w:val="auto"/>
                <w:sz w:val="20"/>
              </w:rPr>
            </w:pPr>
            <w:r w:rsidRPr="009A17D4">
              <w:rPr>
                <w:rFonts w:ascii="Arial" w:hAnsi="Arial"/>
                <w:color w:val="auto"/>
                <w:sz w:val="20"/>
              </w:rPr>
              <w:t>Added descriptions of new methods: getGratuityType, getMerchantCountryCode, getPaymentServiceChargeAmount, getPaymentTip, getPreferredCurrencyCode, getPrefTaxArray, getPrefTimeout, getUserExternalId, isInitialized, isNetworkConnected, preauthorizePayment, removePaymentItem, setSignatureBytes, usesDebug, getCustomerSupportNumber, getMerchantAddressCity, getMerchantAddressLine1, getMerchantAddressLine2, getMerchantAddressZipCode</w:t>
            </w:r>
          </w:p>
        </w:tc>
      </w:tr>
      <w:tr w:rsidR="00F65DB1" w:rsidRPr="007D2B99" w14:paraId="55CAFD0A" w14:textId="77777777" w:rsidTr="008F55FF">
        <w:trPr>
          <w:jc w:val="center"/>
        </w:trPr>
        <w:tc>
          <w:tcPr>
            <w:tcW w:w="959" w:type="dxa"/>
            <w:tcMar>
              <w:top w:w="85" w:type="dxa"/>
              <w:bottom w:w="85" w:type="dxa"/>
            </w:tcMar>
            <w:vAlign w:val="center"/>
          </w:tcPr>
          <w:p w14:paraId="7629C3E6" w14:textId="77777777" w:rsidR="00F65DB1" w:rsidRPr="009A17D4" w:rsidRDefault="00F65DB1" w:rsidP="00F65DB1">
            <w:r w:rsidRPr="009A17D4">
              <w:t>1.2</w:t>
            </w:r>
          </w:p>
        </w:tc>
        <w:tc>
          <w:tcPr>
            <w:tcW w:w="1276" w:type="dxa"/>
            <w:tcMar>
              <w:top w:w="85" w:type="dxa"/>
              <w:bottom w:w="85" w:type="dxa"/>
            </w:tcMar>
            <w:vAlign w:val="center"/>
          </w:tcPr>
          <w:p w14:paraId="3B4D3FD9" w14:textId="77777777" w:rsidR="00F65DB1" w:rsidRPr="000603B0" w:rsidRDefault="00F65DB1" w:rsidP="00F65DB1">
            <w:pPr>
              <w:rPr>
                <w:iCs/>
                <w:color w:val="FF0000"/>
                <w:szCs w:val="20"/>
                <w:lang w:val="en-US"/>
              </w:rPr>
            </w:pPr>
          </w:p>
        </w:tc>
        <w:tc>
          <w:tcPr>
            <w:tcW w:w="1701" w:type="dxa"/>
            <w:tcMar>
              <w:top w:w="85" w:type="dxa"/>
              <w:bottom w:w="85" w:type="dxa"/>
            </w:tcMar>
            <w:vAlign w:val="center"/>
          </w:tcPr>
          <w:p w14:paraId="1D9733E3" w14:textId="77777777" w:rsidR="00F65DB1" w:rsidRDefault="00F65DB1" w:rsidP="00F65DB1">
            <w:r>
              <w:t>Adam K.</w:t>
            </w:r>
          </w:p>
        </w:tc>
        <w:tc>
          <w:tcPr>
            <w:tcW w:w="5350" w:type="dxa"/>
            <w:tcMar>
              <w:top w:w="85" w:type="dxa"/>
              <w:bottom w:w="85" w:type="dxa"/>
            </w:tcMar>
            <w:vAlign w:val="center"/>
          </w:tcPr>
          <w:p w14:paraId="4CAE4CF4" w14:textId="77777777" w:rsidR="00F65DB1" w:rsidRPr="009A17D4" w:rsidRDefault="00F65DB1" w:rsidP="00F65DB1">
            <w:pPr>
              <w:pStyle w:val="FreeForm"/>
              <w:rPr>
                <w:rFonts w:ascii="Arial" w:hAnsi="Arial"/>
                <w:color w:val="auto"/>
                <w:sz w:val="20"/>
              </w:rPr>
            </w:pPr>
            <w:r w:rsidRPr="009A17D4">
              <w:rPr>
                <w:rFonts w:ascii="Arial" w:hAnsi="Arial"/>
                <w:color w:val="auto"/>
                <w:sz w:val="20"/>
              </w:rPr>
              <w:t xml:space="preserve">Updated section </w:t>
            </w:r>
            <w:r>
              <w:rPr>
                <w:rFonts w:ascii="Arial" w:hAnsi="Arial"/>
                <w:color w:val="auto"/>
                <w:sz w:val="20"/>
              </w:rPr>
              <w:t>3</w:t>
            </w:r>
            <w:r w:rsidRPr="009A17D4">
              <w:rPr>
                <w:rFonts w:ascii="Arial" w:hAnsi="Arial"/>
                <w:color w:val="auto"/>
                <w:sz w:val="20"/>
              </w:rPr>
              <w:t xml:space="preserve">.6.2. Added sections </w:t>
            </w:r>
            <w:r>
              <w:rPr>
                <w:rFonts w:ascii="Arial" w:hAnsi="Arial"/>
                <w:color w:val="auto"/>
                <w:sz w:val="20"/>
              </w:rPr>
              <w:t>3</w:t>
            </w:r>
            <w:r w:rsidRPr="009A17D4">
              <w:rPr>
                <w:rFonts w:ascii="Arial" w:hAnsi="Arial"/>
                <w:color w:val="auto"/>
                <w:sz w:val="20"/>
              </w:rPr>
              <w:t xml:space="preserve">.6.8 and </w:t>
            </w:r>
            <w:r>
              <w:rPr>
                <w:rFonts w:ascii="Arial" w:hAnsi="Arial"/>
                <w:color w:val="auto"/>
                <w:sz w:val="20"/>
              </w:rPr>
              <w:t>3</w:t>
            </w:r>
            <w:r w:rsidRPr="009A17D4">
              <w:rPr>
                <w:rFonts w:ascii="Arial" w:hAnsi="Arial"/>
                <w:color w:val="auto"/>
                <w:sz w:val="20"/>
              </w:rPr>
              <w:t>.6.9.</w:t>
            </w:r>
          </w:p>
        </w:tc>
      </w:tr>
      <w:tr w:rsidR="00F65DB1" w:rsidRPr="007D2B99" w14:paraId="63585AAA" w14:textId="77777777" w:rsidTr="008F55FF">
        <w:trPr>
          <w:jc w:val="center"/>
        </w:trPr>
        <w:tc>
          <w:tcPr>
            <w:tcW w:w="959" w:type="dxa"/>
            <w:tcMar>
              <w:top w:w="85" w:type="dxa"/>
              <w:bottom w:w="85" w:type="dxa"/>
            </w:tcMar>
            <w:vAlign w:val="center"/>
          </w:tcPr>
          <w:p w14:paraId="675A3EA6" w14:textId="77777777" w:rsidR="00F65DB1" w:rsidRPr="009A17D4" w:rsidRDefault="00F65DB1" w:rsidP="00F65DB1">
            <w:r w:rsidRPr="009A17D4">
              <w:t>1.2</w:t>
            </w:r>
          </w:p>
        </w:tc>
        <w:tc>
          <w:tcPr>
            <w:tcW w:w="1276" w:type="dxa"/>
            <w:tcMar>
              <w:top w:w="85" w:type="dxa"/>
              <w:bottom w:w="85" w:type="dxa"/>
            </w:tcMar>
            <w:vAlign w:val="center"/>
          </w:tcPr>
          <w:p w14:paraId="0C22543A" w14:textId="77777777" w:rsidR="00F65DB1" w:rsidRPr="000603B0" w:rsidRDefault="00F65DB1" w:rsidP="00F65DB1">
            <w:pPr>
              <w:rPr>
                <w:iCs/>
                <w:color w:val="FF0000"/>
                <w:szCs w:val="20"/>
                <w:lang w:val="en-US"/>
              </w:rPr>
            </w:pPr>
          </w:p>
        </w:tc>
        <w:tc>
          <w:tcPr>
            <w:tcW w:w="1701" w:type="dxa"/>
            <w:tcMar>
              <w:top w:w="85" w:type="dxa"/>
              <w:bottom w:w="85" w:type="dxa"/>
            </w:tcMar>
            <w:vAlign w:val="center"/>
          </w:tcPr>
          <w:p w14:paraId="1C05FA75" w14:textId="77777777" w:rsidR="00F65DB1" w:rsidRDefault="00F65DB1" w:rsidP="00F65DB1">
            <w:r>
              <w:t>Adam K.</w:t>
            </w:r>
          </w:p>
        </w:tc>
        <w:tc>
          <w:tcPr>
            <w:tcW w:w="5350" w:type="dxa"/>
            <w:tcMar>
              <w:top w:w="85" w:type="dxa"/>
              <w:bottom w:w="85" w:type="dxa"/>
            </w:tcMar>
            <w:vAlign w:val="center"/>
          </w:tcPr>
          <w:p w14:paraId="2C6615A0" w14:textId="77777777" w:rsidR="00F65DB1" w:rsidRPr="009A17D4" w:rsidRDefault="00F65DB1" w:rsidP="00F65DB1">
            <w:pPr>
              <w:pStyle w:val="FreeForm"/>
              <w:rPr>
                <w:rFonts w:ascii="Arial" w:hAnsi="Arial"/>
                <w:color w:val="FF0000"/>
                <w:sz w:val="20"/>
              </w:rPr>
            </w:pPr>
            <w:r w:rsidRPr="009A17D4">
              <w:rPr>
                <w:rFonts w:ascii="Arial" w:hAnsi="Arial"/>
                <w:color w:val="auto"/>
                <w:sz w:val="20"/>
              </w:rPr>
              <w:t>Added information about location of specific interfaces, classes and enums</w:t>
            </w:r>
          </w:p>
        </w:tc>
      </w:tr>
      <w:tr w:rsidR="00F65DB1" w:rsidRPr="007D2B99" w14:paraId="3ED1E583" w14:textId="77777777" w:rsidTr="008F55FF">
        <w:trPr>
          <w:jc w:val="center"/>
        </w:trPr>
        <w:tc>
          <w:tcPr>
            <w:tcW w:w="959" w:type="dxa"/>
            <w:tcMar>
              <w:top w:w="85" w:type="dxa"/>
              <w:bottom w:w="85" w:type="dxa"/>
            </w:tcMar>
            <w:vAlign w:val="center"/>
          </w:tcPr>
          <w:p w14:paraId="4F9B06CC" w14:textId="77777777" w:rsidR="00F65DB1" w:rsidRPr="009A17D4" w:rsidRDefault="00F65DB1" w:rsidP="00F65DB1">
            <w:r w:rsidRPr="009A17D4">
              <w:t>1.2</w:t>
            </w:r>
          </w:p>
        </w:tc>
        <w:tc>
          <w:tcPr>
            <w:tcW w:w="1276" w:type="dxa"/>
            <w:tcMar>
              <w:top w:w="85" w:type="dxa"/>
              <w:bottom w:w="85" w:type="dxa"/>
            </w:tcMar>
            <w:vAlign w:val="center"/>
          </w:tcPr>
          <w:p w14:paraId="09608E30" w14:textId="77777777" w:rsidR="00F65DB1" w:rsidRPr="000603B0" w:rsidRDefault="00F65DB1" w:rsidP="00F65DB1">
            <w:pPr>
              <w:rPr>
                <w:iCs/>
                <w:color w:val="FF0000"/>
                <w:szCs w:val="20"/>
                <w:lang w:val="en-US"/>
              </w:rPr>
            </w:pPr>
          </w:p>
        </w:tc>
        <w:tc>
          <w:tcPr>
            <w:tcW w:w="1701" w:type="dxa"/>
            <w:tcMar>
              <w:top w:w="85" w:type="dxa"/>
              <w:bottom w:w="85" w:type="dxa"/>
            </w:tcMar>
            <w:vAlign w:val="center"/>
          </w:tcPr>
          <w:p w14:paraId="583B8541" w14:textId="77777777" w:rsidR="00F65DB1" w:rsidRDefault="00F65DB1" w:rsidP="00F65DB1">
            <w:r>
              <w:t>Adam K.</w:t>
            </w:r>
          </w:p>
        </w:tc>
        <w:tc>
          <w:tcPr>
            <w:tcW w:w="5350" w:type="dxa"/>
            <w:tcMar>
              <w:top w:w="85" w:type="dxa"/>
              <w:bottom w:w="85" w:type="dxa"/>
            </w:tcMar>
            <w:vAlign w:val="center"/>
          </w:tcPr>
          <w:p w14:paraId="7E73E2D4" w14:textId="77777777" w:rsidR="00F65DB1" w:rsidRPr="009A17D4" w:rsidRDefault="00F65DB1" w:rsidP="00F65DB1">
            <w:pPr>
              <w:pStyle w:val="FreeForm"/>
              <w:rPr>
                <w:rFonts w:ascii="Arial" w:hAnsi="Arial"/>
                <w:color w:val="auto"/>
                <w:sz w:val="20"/>
              </w:rPr>
            </w:pPr>
            <w:r w:rsidRPr="009A17D4">
              <w:rPr>
                <w:rFonts w:ascii="Arial" w:hAnsi="Arial"/>
                <w:color w:val="auto"/>
                <w:sz w:val="20"/>
              </w:rPr>
              <w:t xml:space="preserve">Added section </w:t>
            </w:r>
            <w:r>
              <w:rPr>
                <w:rFonts w:ascii="Arial" w:hAnsi="Arial"/>
                <w:color w:val="auto"/>
                <w:sz w:val="20"/>
              </w:rPr>
              <w:t>4</w:t>
            </w:r>
            <w:r w:rsidRPr="009A17D4">
              <w:rPr>
                <w:rFonts w:ascii="Arial" w:hAnsi="Arial"/>
                <w:color w:val="auto"/>
                <w:sz w:val="20"/>
              </w:rPr>
              <w:t>. covering Chip'n'PIN controller implementation guidelines</w:t>
            </w:r>
          </w:p>
        </w:tc>
      </w:tr>
      <w:tr w:rsidR="00F65DB1" w:rsidRPr="007D2B99" w14:paraId="5DD6673A" w14:textId="77777777" w:rsidTr="008F55FF">
        <w:trPr>
          <w:jc w:val="center"/>
        </w:trPr>
        <w:tc>
          <w:tcPr>
            <w:tcW w:w="959" w:type="dxa"/>
            <w:tcMar>
              <w:top w:w="85" w:type="dxa"/>
              <w:bottom w:w="85" w:type="dxa"/>
            </w:tcMar>
            <w:vAlign w:val="center"/>
          </w:tcPr>
          <w:p w14:paraId="155EAE3B" w14:textId="77777777" w:rsidR="00F65DB1" w:rsidRPr="009A17D4" w:rsidRDefault="00F65DB1" w:rsidP="00F65DB1">
            <w:r w:rsidRPr="009A17D4">
              <w:lastRenderedPageBreak/>
              <w:t>1.1.5</w:t>
            </w:r>
          </w:p>
        </w:tc>
        <w:tc>
          <w:tcPr>
            <w:tcW w:w="1276" w:type="dxa"/>
            <w:tcMar>
              <w:top w:w="85" w:type="dxa"/>
              <w:bottom w:w="85" w:type="dxa"/>
            </w:tcMar>
            <w:vAlign w:val="center"/>
          </w:tcPr>
          <w:p w14:paraId="6C4EC687" w14:textId="77777777" w:rsidR="00F65DB1" w:rsidRPr="000603B0" w:rsidRDefault="00F65DB1" w:rsidP="00F65DB1">
            <w:pPr>
              <w:rPr>
                <w:iCs/>
                <w:color w:val="FF0000"/>
                <w:szCs w:val="20"/>
                <w:lang w:val="en-US"/>
              </w:rPr>
            </w:pPr>
          </w:p>
        </w:tc>
        <w:tc>
          <w:tcPr>
            <w:tcW w:w="1701" w:type="dxa"/>
            <w:tcMar>
              <w:top w:w="85" w:type="dxa"/>
              <w:bottom w:w="85" w:type="dxa"/>
            </w:tcMar>
            <w:vAlign w:val="center"/>
          </w:tcPr>
          <w:p w14:paraId="2523129E" w14:textId="77777777" w:rsidR="00F65DB1" w:rsidRDefault="00F65DB1" w:rsidP="00F65DB1">
            <w:r>
              <w:t>Joanna B.</w:t>
            </w:r>
          </w:p>
        </w:tc>
        <w:tc>
          <w:tcPr>
            <w:tcW w:w="5350" w:type="dxa"/>
            <w:tcMar>
              <w:top w:w="85" w:type="dxa"/>
              <w:bottom w:w="85" w:type="dxa"/>
            </w:tcMar>
            <w:vAlign w:val="center"/>
          </w:tcPr>
          <w:p w14:paraId="4D8E0EB0" w14:textId="77777777" w:rsidR="00F65DB1" w:rsidRPr="009A17D4" w:rsidRDefault="00F65DB1" w:rsidP="00F65DB1">
            <w:pPr>
              <w:pStyle w:val="FreeForm"/>
              <w:rPr>
                <w:rFonts w:ascii="Arial" w:hAnsi="Arial"/>
                <w:sz w:val="20"/>
              </w:rPr>
            </w:pPr>
            <w:r w:rsidRPr="009A17D4">
              <w:rPr>
                <w:rFonts w:ascii="Arial" w:hAnsi="Arial"/>
                <w:sz w:val="20"/>
              </w:rPr>
              <w:t>Added new error codes: NoSMSGatewayError, ReverseRejected, RefundRejected, ItemsNotSet, CurrencyNotSet, ItemLessThanZero, TransactionTypeNotSet, SignatureNotSet, CardDataNotSet, TipLessThanZero, InternalServerError, EmailError, ParameterIsNull</w:t>
            </w:r>
          </w:p>
        </w:tc>
      </w:tr>
      <w:tr w:rsidR="00F65DB1" w:rsidRPr="007D2B99" w14:paraId="64A6A1D2" w14:textId="77777777" w:rsidTr="008F55FF">
        <w:trPr>
          <w:jc w:val="center"/>
        </w:trPr>
        <w:tc>
          <w:tcPr>
            <w:tcW w:w="959" w:type="dxa"/>
            <w:tcMar>
              <w:top w:w="85" w:type="dxa"/>
              <w:bottom w:w="85" w:type="dxa"/>
            </w:tcMar>
            <w:vAlign w:val="center"/>
          </w:tcPr>
          <w:p w14:paraId="05430E7D" w14:textId="77777777" w:rsidR="00F65DB1" w:rsidRPr="009A17D4" w:rsidRDefault="00F65DB1" w:rsidP="00F65DB1">
            <w:r w:rsidRPr="009A17D4">
              <w:t>1.1.5</w:t>
            </w:r>
          </w:p>
        </w:tc>
        <w:tc>
          <w:tcPr>
            <w:tcW w:w="1276" w:type="dxa"/>
            <w:tcMar>
              <w:top w:w="85" w:type="dxa"/>
              <w:bottom w:w="85" w:type="dxa"/>
            </w:tcMar>
            <w:vAlign w:val="center"/>
          </w:tcPr>
          <w:p w14:paraId="788F92E5" w14:textId="77777777" w:rsidR="00F65DB1" w:rsidRPr="000603B0" w:rsidRDefault="00F65DB1" w:rsidP="00F65DB1">
            <w:pPr>
              <w:rPr>
                <w:iCs/>
                <w:color w:val="FF0000"/>
                <w:szCs w:val="20"/>
                <w:lang w:val="en-US"/>
              </w:rPr>
            </w:pPr>
          </w:p>
        </w:tc>
        <w:tc>
          <w:tcPr>
            <w:tcW w:w="1701" w:type="dxa"/>
            <w:tcMar>
              <w:top w:w="85" w:type="dxa"/>
              <w:bottom w:w="85" w:type="dxa"/>
            </w:tcMar>
            <w:vAlign w:val="center"/>
          </w:tcPr>
          <w:p w14:paraId="370351F4" w14:textId="77777777" w:rsidR="00F65DB1" w:rsidRDefault="00F65DB1" w:rsidP="00F65DB1">
            <w:r>
              <w:t>Joanna B.</w:t>
            </w:r>
          </w:p>
        </w:tc>
        <w:tc>
          <w:tcPr>
            <w:tcW w:w="5350" w:type="dxa"/>
            <w:tcMar>
              <w:top w:w="85" w:type="dxa"/>
              <w:bottom w:w="85" w:type="dxa"/>
            </w:tcMar>
            <w:vAlign w:val="center"/>
          </w:tcPr>
          <w:p w14:paraId="156BD3BC" w14:textId="77777777" w:rsidR="00F65DB1" w:rsidRPr="009A17D4" w:rsidRDefault="00F65DB1" w:rsidP="00F65DB1">
            <w:pPr>
              <w:pStyle w:val="FreeForm"/>
              <w:rPr>
                <w:rFonts w:ascii="Arial" w:hAnsi="Arial"/>
                <w:sz w:val="20"/>
              </w:rPr>
            </w:pPr>
            <w:r w:rsidRPr="009A17D4">
              <w:rPr>
                <w:rFonts w:ascii="Arial" w:hAnsi="Arial"/>
                <w:sz w:val="20"/>
              </w:rPr>
              <w:t>Added new methods to access information about new payment  getCardHolderFirstName, getCardHolderLastName</w:t>
            </w:r>
          </w:p>
        </w:tc>
      </w:tr>
      <w:tr w:rsidR="00F65DB1" w:rsidRPr="007D2B99" w14:paraId="4F487B89" w14:textId="77777777" w:rsidTr="008F55FF">
        <w:trPr>
          <w:jc w:val="center"/>
        </w:trPr>
        <w:tc>
          <w:tcPr>
            <w:tcW w:w="959" w:type="dxa"/>
            <w:tcMar>
              <w:top w:w="85" w:type="dxa"/>
              <w:bottom w:w="85" w:type="dxa"/>
            </w:tcMar>
            <w:vAlign w:val="center"/>
          </w:tcPr>
          <w:p w14:paraId="679ADCEA" w14:textId="77777777" w:rsidR="00F65DB1" w:rsidRPr="009A17D4" w:rsidRDefault="00F65DB1" w:rsidP="00F65DB1">
            <w:r w:rsidRPr="009A17D4">
              <w:t>1.1.5</w:t>
            </w:r>
          </w:p>
        </w:tc>
        <w:tc>
          <w:tcPr>
            <w:tcW w:w="1276" w:type="dxa"/>
            <w:tcMar>
              <w:top w:w="85" w:type="dxa"/>
              <w:bottom w:w="85" w:type="dxa"/>
            </w:tcMar>
            <w:vAlign w:val="center"/>
          </w:tcPr>
          <w:p w14:paraId="3B19DEDD" w14:textId="77777777" w:rsidR="00F65DB1" w:rsidRPr="000603B0" w:rsidRDefault="00F65DB1" w:rsidP="00F65DB1">
            <w:pPr>
              <w:rPr>
                <w:iCs/>
                <w:color w:val="FF0000"/>
                <w:szCs w:val="20"/>
                <w:lang w:val="en-US"/>
              </w:rPr>
            </w:pPr>
          </w:p>
        </w:tc>
        <w:tc>
          <w:tcPr>
            <w:tcW w:w="1701" w:type="dxa"/>
            <w:tcMar>
              <w:top w:w="85" w:type="dxa"/>
              <w:bottom w:w="85" w:type="dxa"/>
            </w:tcMar>
            <w:vAlign w:val="center"/>
          </w:tcPr>
          <w:p w14:paraId="6A87A6AA" w14:textId="77777777" w:rsidR="00F65DB1" w:rsidRDefault="00F65DB1" w:rsidP="00F65DB1">
            <w:r>
              <w:t>Joanna B.</w:t>
            </w:r>
          </w:p>
        </w:tc>
        <w:tc>
          <w:tcPr>
            <w:tcW w:w="5350" w:type="dxa"/>
            <w:tcMar>
              <w:top w:w="85" w:type="dxa"/>
              <w:bottom w:w="85" w:type="dxa"/>
            </w:tcMar>
            <w:vAlign w:val="center"/>
          </w:tcPr>
          <w:p w14:paraId="7111B48D" w14:textId="77777777" w:rsidR="00F65DB1" w:rsidRPr="009A17D4" w:rsidRDefault="00F65DB1" w:rsidP="00F65DB1">
            <w:pPr>
              <w:pStyle w:val="FreeForm"/>
              <w:rPr>
                <w:rFonts w:ascii="Arial" w:hAnsi="Arial"/>
                <w:sz w:val="20"/>
              </w:rPr>
            </w:pPr>
            <w:r w:rsidRPr="009A17D4">
              <w:rPr>
                <w:rFonts w:ascii="Arial" w:hAnsi="Arial"/>
                <w:sz w:val="20"/>
              </w:rPr>
              <w:t>Added new Util methods for Merchant</w:t>
            </w:r>
          </w:p>
        </w:tc>
      </w:tr>
      <w:tr w:rsidR="00F65DB1" w:rsidRPr="007D2B99" w14:paraId="147ABE82" w14:textId="77777777" w:rsidTr="008F55FF">
        <w:trPr>
          <w:jc w:val="center"/>
        </w:trPr>
        <w:tc>
          <w:tcPr>
            <w:tcW w:w="959" w:type="dxa"/>
            <w:tcMar>
              <w:top w:w="85" w:type="dxa"/>
              <w:bottom w:w="85" w:type="dxa"/>
            </w:tcMar>
            <w:vAlign w:val="center"/>
          </w:tcPr>
          <w:p w14:paraId="2AB8096B" w14:textId="77777777" w:rsidR="00F65DB1" w:rsidRPr="009A17D4" w:rsidRDefault="00F65DB1" w:rsidP="00F65DB1">
            <w:r w:rsidRPr="009A17D4">
              <w:t>1.1.4</w:t>
            </w:r>
          </w:p>
        </w:tc>
        <w:tc>
          <w:tcPr>
            <w:tcW w:w="1276" w:type="dxa"/>
            <w:tcMar>
              <w:top w:w="85" w:type="dxa"/>
              <w:bottom w:w="85" w:type="dxa"/>
            </w:tcMar>
            <w:vAlign w:val="center"/>
          </w:tcPr>
          <w:p w14:paraId="714E0EC2" w14:textId="77777777" w:rsidR="00F65DB1" w:rsidRPr="000603B0" w:rsidRDefault="00F65DB1" w:rsidP="00F65DB1">
            <w:pPr>
              <w:rPr>
                <w:iCs/>
                <w:color w:val="FF0000"/>
                <w:szCs w:val="20"/>
                <w:lang w:val="en-US"/>
              </w:rPr>
            </w:pPr>
          </w:p>
        </w:tc>
        <w:tc>
          <w:tcPr>
            <w:tcW w:w="1701" w:type="dxa"/>
            <w:tcMar>
              <w:top w:w="85" w:type="dxa"/>
              <w:bottom w:w="85" w:type="dxa"/>
            </w:tcMar>
            <w:vAlign w:val="center"/>
          </w:tcPr>
          <w:p w14:paraId="5A990DDA" w14:textId="77777777" w:rsidR="00F65DB1" w:rsidRDefault="00F65DB1" w:rsidP="00F65DB1">
            <w:r>
              <w:t>Joanna B.</w:t>
            </w:r>
          </w:p>
        </w:tc>
        <w:tc>
          <w:tcPr>
            <w:tcW w:w="5350" w:type="dxa"/>
            <w:tcMar>
              <w:top w:w="85" w:type="dxa"/>
              <w:bottom w:w="85" w:type="dxa"/>
            </w:tcMar>
            <w:vAlign w:val="center"/>
          </w:tcPr>
          <w:p w14:paraId="3CB55B42" w14:textId="77777777" w:rsidR="00F65DB1" w:rsidRPr="009A17D4" w:rsidRDefault="00F65DB1" w:rsidP="00F65DB1">
            <w:pPr>
              <w:pStyle w:val="FreeForm"/>
              <w:rPr>
                <w:rFonts w:ascii="Arial" w:hAnsi="Arial"/>
                <w:sz w:val="20"/>
              </w:rPr>
            </w:pPr>
            <w:r w:rsidRPr="009A17D4">
              <w:rPr>
                <w:rFonts w:ascii="Arial" w:hAnsi="Arial"/>
                <w:sz w:val="20"/>
              </w:rPr>
              <w:t>Added two statuses CANCELED and PREAUTHORIZED</w:t>
            </w:r>
          </w:p>
        </w:tc>
      </w:tr>
      <w:tr w:rsidR="00F65DB1" w:rsidRPr="007D2B99" w14:paraId="4437235D" w14:textId="77777777" w:rsidTr="008F55FF">
        <w:trPr>
          <w:jc w:val="center"/>
        </w:trPr>
        <w:tc>
          <w:tcPr>
            <w:tcW w:w="959" w:type="dxa"/>
            <w:tcMar>
              <w:top w:w="85" w:type="dxa"/>
              <w:bottom w:w="85" w:type="dxa"/>
            </w:tcMar>
            <w:vAlign w:val="center"/>
          </w:tcPr>
          <w:p w14:paraId="43EB384D" w14:textId="77777777" w:rsidR="00F65DB1" w:rsidRPr="009A17D4" w:rsidRDefault="00F65DB1" w:rsidP="00F65DB1">
            <w:r w:rsidRPr="009A17D4">
              <w:t>1.1.3</w:t>
            </w:r>
          </w:p>
        </w:tc>
        <w:tc>
          <w:tcPr>
            <w:tcW w:w="1276" w:type="dxa"/>
            <w:tcMar>
              <w:top w:w="85" w:type="dxa"/>
              <w:bottom w:w="85" w:type="dxa"/>
            </w:tcMar>
            <w:vAlign w:val="center"/>
          </w:tcPr>
          <w:p w14:paraId="31DBA8DB" w14:textId="77777777" w:rsidR="00F65DB1" w:rsidRPr="000603B0" w:rsidRDefault="00F65DB1" w:rsidP="00F65DB1">
            <w:pPr>
              <w:rPr>
                <w:iCs/>
                <w:color w:val="FF0000"/>
                <w:szCs w:val="20"/>
                <w:lang w:val="en-US"/>
              </w:rPr>
            </w:pPr>
          </w:p>
        </w:tc>
        <w:tc>
          <w:tcPr>
            <w:tcW w:w="1701" w:type="dxa"/>
            <w:tcMar>
              <w:top w:w="85" w:type="dxa"/>
              <w:bottom w:w="85" w:type="dxa"/>
            </w:tcMar>
            <w:vAlign w:val="center"/>
          </w:tcPr>
          <w:p w14:paraId="52E9ACF4" w14:textId="77777777" w:rsidR="00F65DB1" w:rsidRDefault="00F65DB1" w:rsidP="00F65DB1">
            <w:r>
              <w:t>Kacper S.</w:t>
            </w:r>
          </w:p>
        </w:tc>
        <w:tc>
          <w:tcPr>
            <w:tcW w:w="5350" w:type="dxa"/>
            <w:tcMar>
              <w:top w:w="85" w:type="dxa"/>
              <w:bottom w:w="85" w:type="dxa"/>
            </w:tcMar>
            <w:vAlign w:val="center"/>
          </w:tcPr>
          <w:p w14:paraId="699CECD9" w14:textId="77777777" w:rsidR="00F65DB1" w:rsidRPr="009A17D4" w:rsidRDefault="00F65DB1" w:rsidP="00F65DB1">
            <w:pPr>
              <w:pStyle w:val="FreeForm"/>
              <w:rPr>
                <w:rFonts w:ascii="Arial" w:hAnsi="Arial"/>
                <w:sz w:val="20"/>
              </w:rPr>
            </w:pPr>
            <w:r w:rsidRPr="009A17D4">
              <w:rPr>
                <w:rFonts w:ascii="Arial" w:hAnsi="Arial"/>
                <w:sz w:val="20"/>
              </w:rPr>
              <w:t>Added new method +(void) setPaymentCallbackURL(String)  in AcceptSDK, which can be used for setting the callback URL for SUCCESS/FAILURE payment confirmation scenarios.</w:t>
            </w:r>
          </w:p>
        </w:tc>
      </w:tr>
      <w:tr w:rsidR="00F65DB1" w:rsidRPr="007D2B99" w14:paraId="17344764" w14:textId="77777777" w:rsidTr="008F55FF">
        <w:trPr>
          <w:jc w:val="center"/>
        </w:trPr>
        <w:tc>
          <w:tcPr>
            <w:tcW w:w="959" w:type="dxa"/>
            <w:tcMar>
              <w:top w:w="85" w:type="dxa"/>
              <w:bottom w:w="85" w:type="dxa"/>
            </w:tcMar>
            <w:vAlign w:val="center"/>
          </w:tcPr>
          <w:p w14:paraId="12547B28" w14:textId="77777777" w:rsidR="00F65DB1" w:rsidRPr="009A17D4" w:rsidRDefault="00F65DB1" w:rsidP="00F65DB1">
            <w:r w:rsidRPr="009A17D4">
              <w:t>1.1.3</w:t>
            </w:r>
          </w:p>
        </w:tc>
        <w:tc>
          <w:tcPr>
            <w:tcW w:w="1276" w:type="dxa"/>
            <w:tcMar>
              <w:top w:w="85" w:type="dxa"/>
              <w:bottom w:w="85" w:type="dxa"/>
            </w:tcMar>
            <w:vAlign w:val="center"/>
          </w:tcPr>
          <w:p w14:paraId="4E05753D" w14:textId="77777777" w:rsidR="00F65DB1" w:rsidRPr="000603B0" w:rsidRDefault="00F65DB1" w:rsidP="00F65DB1">
            <w:pPr>
              <w:rPr>
                <w:iCs/>
                <w:color w:val="FF0000"/>
                <w:szCs w:val="20"/>
                <w:lang w:val="en-US"/>
              </w:rPr>
            </w:pPr>
          </w:p>
        </w:tc>
        <w:tc>
          <w:tcPr>
            <w:tcW w:w="1701" w:type="dxa"/>
            <w:tcMar>
              <w:top w:w="85" w:type="dxa"/>
              <w:bottom w:w="85" w:type="dxa"/>
            </w:tcMar>
            <w:vAlign w:val="center"/>
          </w:tcPr>
          <w:p w14:paraId="426F787B" w14:textId="77777777" w:rsidR="00F65DB1" w:rsidRDefault="00F65DB1" w:rsidP="00F65DB1">
            <w:r>
              <w:t>Kacper S.</w:t>
            </w:r>
          </w:p>
        </w:tc>
        <w:tc>
          <w:tcPr>
            <w:tcW w:w="5350" w:type="dxa"/>
            <w:tcMar>
              <w:top w:w="85" w:type="dxa"/>
              <w:bottom w:w="85" w:type="dxa"/>
            </w:tcMar>
            <w:vAlign w:val="center"/>
          </w:tcPr>
          <w:p w14:paraId="496DDFEC" w14:textId="77777777" w:rsidR="00F65DB1" w:rsidRPr="009A17D4" w:rsidRDefault="00F65DB1" w:rsidP="00F65DB1">
            <w:pPr>
              <w:pStyle w:val="FreeForm"/>
              <w:rPr>
                <w:rFonts w:ascii="Arial" w:hAnsi="Arial"/>
                <w:sz w:val="20"/>
              </w:rPr>
            </w:pPr>
            <w:r w:rsidRPr="009A17D4">
              <w:rPr>
                <w:rFonts w:ascii="Arial" w:hAnsi="Arial"/>
                <w:sz w:val="20"/>
              </w:rPr>
              <w:t>Added new method +(String) getPaymentCallbackURL() in AcceptSDK, which can be used for getting currently set callback URL for SUCCESS / FAILURE payment confirmation scenarios.</w:t>
            </w:r>
          </w:p>
        </w:tc>
      </w:tr>
    </w:tbl>
    <w:p w14:paraId="4BA374F6" w14:textId="77777777" w:rsidR="006870AE" w:rsidRDefault="006870AE" w:rsidP="00066880">
      <w:pPr>
        <w:pStyle w:val="Caption"/>
      </w:pPr>
    </w:p>
    <w:p w14:paraId="58CACC98" w14:textId="77777777" w:rsidR="006870AE" w:rsidRDefault="006870AE" w:rsidP="00066880">
      <w:pPr>
        <w:pStyle w:val="Caption"/>
      </w:pPr>
    </w:p>
    <w:p w14:paraId="7717CB24" w14:textId="77777777" w:rsidR="006870AE" w:rsidRPr="004E7210" w:rsidRDefault="006870AE" w:rsidP="00066880">
      <w:pPr>
        <w:pStyle w:val="Caption"/>
      </w:pPr>
    </w:p>
    <w:p w14:paraId="66D921CE" w14:textId="77777777" w:rsidR="006C3758" w:rsidRPr="004E7210" w:rsidRDefault="006C3758" w:rsidP="006C3758">
      <w:pPr>
        <w:pStyle w:val="Caption"/>
        <w:rPr>
          <w:b/>
          <w:sz w:val="24"/>
          <w:szCs w:val="24"/>
        </w:rPr>
      </w:pPr>
      <w:r w:rsidRPr="004E7210">
        <w:rPr>
          <w:b/>
          <w:sz w:val="24"/>
          <w:szCs w:val="24"/>
        </w:rPr>
        <w:t>Copyright</w:t>
      </w:r>
    </w:p>
    <w:p w14:paraId="32F2D43F" w14:textId="77777777" w:rsidR="00A0072D" w:rsidRPr="004E7210" w:rsidRDefault="00A0072D" w:rsidP="00A0072D">
      <w:pPr>
        <w:rPr>
          <w:lang w:val="en-US"/>
        </w:rPr>
      </w:pPr>
    </w:p>
    <w:p w14:paraId="28C54AC2" w14:textId="77777777" w:rsidR="006C3758" w:rsidRPr="004E7210" w:rsidRDefault="00FA12F5" w:rsidP="00E60645">
      <w:pPr>
        <w:pStyle w:val="Caption"/>
      </w:pPr>
      <w:r>
        <w:t>Copyright © 2008-2015</w:t>
      </w:r>
      <w:r w:rsidR="006C3758" w:rsidRPr="004E7210">
        <w:t xml:space="preserve"> WIRECARD AG</w:t>
      </w:r>
    </w:p>
    <w:p w14:paraId="33D1AE19" w14:textId="77777777" w:rsidR="006C3758" w:rsidRPr="004E7210" w:rsidRDefault="006C3758" w:rsidP="00E60645">
      <w:pPr>
        <w:pStyle w:val="Caption"/>
      </w:pPr>
      <w:r w:rsidRPr="004E7210">
        <w:t>All rights reserved.</w:t>
      </w:r>
    </w:p>
    <w:p w14:paraId="0E10C2B6" w14:textId="77777777" w:rsidR="006C3758" w:rsidRPr="004E7210" w:rsidRDefault="006C3758" w:rsidP="00E60645">
      <w:pPr>
        <w:pStyle w:val="Caption"/>
      </w:pPr>
      <w:r w:rsidRPr="004E7210">
        <w:br/>
        <w:t>Printed in Germany / European Union</w:t>
      </w:r>
    </w:p>
    <w:p w14:paraId="340A7A7D" w14:textId="77777777" w:rsidR="006C3758" w:rsidRPr="004E7210" w:rsidRDefault="006C3758" w:rsidP="00E60645">
      <w:pPr>
        <w:pStyle w:val="Caption"/>
      </w:pPr>
      <w:r w:rsidRPr="004E7210">
        <w:t xml:space="preserve">Version </w:t>
      </w:r>
      <w:r w:rsidR="00E60645" w:rsidRPr="00D83D5A">
        <w:rPr>
          <w:color w:val="FF0000"/>
        </w:rPr>
        <w:t>1.</w:t>
      </w:r>
      <w:r w:rsidR="009A17D4">
        <w:rPr>
          <w:color w:val="FF0000"/>
        </w:rPr>
        <w:t>3</w:t>
      </w:r>
      <w:r w:rsidR="00FD511C">
        <w:rPr>
          <w:color w:val="FF0000"/>
        </w:rPr>
        <w:t>.</w:t>
      </w:r>
      <w:r w:rsidR="00FA12F5">
        <w:rPr>
          <w:color w:val="FF0000"/>
        </w:rPr>
        <w:t>5</w:t>
      </w:r>
    </w:p>
    <w:p w14:paraId="1109D3FF" w14:textId="77777777" w:rsidR="006C3758" w:rsidRPr="004E7210" w:rsidRDefault="006C3758" w:rsidP="00E60645">
      <w:pPr>
        <w:pStyle w:val="Caption"/>
      </w:pPr>
      <w:r w:rsidRPr="004E7210">
        <w:t xml:space="preserve">Last updated: </w:t>
      </w:r>
      <w:r w:rsidR="00FA12F5">
        <w:t>September</w:t>
      </w:r>
      <w:r w:rsidR="00FD511C">
        <w:t xml:space="preserve"> </w:t>
      </w:r>
      <w:r w:rsidR="00FA12F5">
        <w:t>2015</w:t>
      </w:r>
    </w:p>
    <w:p w14:paraId="41169529" w14:textId="77777777" w:rsidR="006C3758" w:rsidRPr="004E7210" w:rsidRDefault="006C3758" w:rsidP="006C3758">
      <w:pPr>
        <w:rPr>
          <w:lang w:val="en-US"/>
        </w:rPr>
      </w:pPr>
    </w:p>
    <w:p w14:paraId="1A65103A" w14:textId="77777777" w:rsidR="00A0072D" w:rsidRPr="004E7210" w:rsidRDefault="00A0072D" w:rsidP="006C3758">
      <w:pPr>
        <w:rPr>
          <w:lang w:val="en-US"/>
        </w:rPr>
      </w:pPr>
    </w:p>
    <w:p w14:paraId="322C3BBE" w14:textId="77777777" w:rsidR="006C3758" w:rsidRPr="004E7210" w:rsidRDefault="006C3758" w:rsidP="006C3758">
      <w:pPr>
        <w:pStyle w:val="Caption"/>
        <w:rPr>
          <w:b/>
          <w:sz w:val="24"/>
          <w:szCs w:val="24"/>
        </w:rPr>
      </w:pPr>
      <w:r w:rsidRPr="004E7210">
        <w:rPr>
          <w:b/>
          <w:sz w:val="24"/>
          <w:szCs w:val="24"/>
        </w:rPr>
        <w:t>Trademarks</w:t>
      </w:r>
    </w:p>
    <w:p w14:paraId="65FCA41D" w14:textId="77777777" w:rsidR="006C3758" w:rsidRPr="004E7210" w:rsidRDefault="006C3758" w:rsidP="006C3758">
      <w:pPr>
        <w:rPr>
          <w:lang w:val="en-US"/>
        </w:rPr>
      </w:pPr>
    </w:p>
    <w:p w14:paraId="2830E04D" w14:textId="77777777" w:rsidR="006C3758" w:rsidRPr="004E7210" w:rsidRDefault="006C3758" w:rsidP="00E60645">
      <w:pPr>
        <w:pStyle w:val="Caption"/>
      </w:pPr>
      <w:r w:rsidRPr="004E7210">
        <w:t>The Wirecard logo is a registered trademark of Wirecard AG. Other trademarks and service marks in this document are the sole property of the Wirecard AG or their respective owners.</w:t>
      </w:r>
    </w:p>
    <w:p w14:paraId="7619B5CC" w14:textId="77777777" w:rsidR="006C3758" w:rsidRPr="004E7210" w:rsidRDefault="006C3758" w:rsidP="00E60645">
      <w:pPr>
        <w:pStyle w:val="Caption"/>
      </w:pPr>
      <w:r w:rsidRPr="004E7210">
        <w:t xml:space="preserve">The information contained in this document is intended only for the person or entity to which it is addressed and contains confidential and/or privileged material. Any review, retransmission, dissemination or other use of, or taking of any action in reliance upon, this information by persons or entities other than the intended recipient is prohibited. If you received this in error, please contact Wirecard AG and delete the material from any computer. </w:t>
      </w:r>
    </w:p>
    <w:p w14:paraId="53604C6B" w14:textId="77777777" w:rsidR="00264CF9" w:rsidRPr="00767199" w:rsidRDefault="001B6796" w:rsidP="00767199">
      <w:pPr>
        <w:spacing w:after="200" w:line="276" w:lineRule="auto"/>
        <w:rPr>
          <w:b/>
          <w:sz w:val="24"/>
          <w:szCs w:val="20"/>
          <w:lang w:val="en-US"/>
        </w:rPr>
      </w:pPr>
      <w:r w:rsidRPr="006C3758">
        <w:rPr>
          <w:lang w:val="en-US"/>
        </w:rPr>
        <w:br w:type="page"/>
      </w:r>
      <w:bookmarkEnd w:id="0"/>
      <w:bookmarkEnd w:id="1"/>
    </w:p>
    <w:p w14:paraId="306081B5" w14:textId="77777777" w:rsidR="00577829" w:rsidRPr="00D02ABF" w:rsidRDefault="00577829" w:rsidP="00D02ABF">
      <w:pPr>
        <w:pStyle w:val="header1"/>
      </w:pPr>
      <w:bookmarkStart w:id="31" w:name="_Toc431302898"/>
      <w:r w:rsidRPr="00D02ABF">
        <w:lastRenderedPageBreak/>
        <w:t>SDK Overview</w:t>
      </w:r>
      <w:bookmarkEnd w:id="31"/>
    </w:p>
    <w:p w14:paraId="015CD89F" w14:textId="77777777" w:rsidR="00577829" w:rsidRDefault="00577829" w:rsidP="00D02ABF">
      <w:pPr>
        <w:pStyle w:val="header2"/>
        <w:numPr>
          <w:ilvl w:val="0"/>
          <w:numId w:val="0"/>
        </w:numPr>
        <w:ind w:left="578"/>
      </w:pPr>
    </w:p>
    <w:p w14:paraId="61EEF366" w14:textId="77777777" w:rsidR="00577829" w:rsidRDefault="00577829" w:rsidP="00577829">
      <w:pPr>
        <w:pStyle w:val="Caption"/>
      </w:pPr>
      <w:r>
        <w:t>AcceptSDK for Android allows developers to quickly add mobile payments to their application using ready-to-use controllers for magstripe readers and Chip'n'PIN devices.</w:t>
      </w:r>
    </w:p>
    <w:p w14:paraId="26FC6D45" w14:textId="77777777" w:rsidR="00577829" w:rsidRDefault="00577829" w:rsidP="00577829">
      <w:pPr>
        <w:pStyle w:val="Caption"/>
      </w:pPr>
    </w:p>
    <w:p w14:paraId="3CF8AD82" w14:textId="77777777" w:rsidR="00577829" w:rsidRDefault="00577829" w:rsidP="00577829">
      <w:pPr>
        <w:pStyle w:val="Caption"/>
      </w:pPr>
      <w:r>
        <w:t>This SDK also provides a straightforward way to communicate with the Accept backend to use its functionalities, such as: creating payments, sending receipts, making refunds, and retrieving payment history.</w:t>
      </w:r>
    </w:p>
    <w:p w14:paraId="2B252BF8" w14:textId="77777777" w:rsidR="00577829" w:rsidRDefault="00577829" w:rsidP="00D02ABF">
      <w:pPr>
        <w:pStyle w:val="header2"/>
        <w:numPr>
          <w:ilvl w:val="0"/>
          <w:numId w:val="0"/>
        </w:numPr>
        <w:ind w:left="578"/>
      </w:pPr>
    </w:p>
    <w:p w14:paraId="4C149778" w14:textId="77777777" w:rsidR="00577829" w:rsidRDefault="00577829" w:rsidP="00577829">
      <w:pPr>
        <w:pStyle w:val="Heading2"/>
      </w:pPr>
      <w:bookmarkStart w:id="32" w:name="_Toc431302899"/>
      <w:r w:rsidRPr="00577829">
        <w:t>Requirements</w:t>
      </w:r>
      <w:bookmarkEnd w:id="32"/>
    </w:p>
    <w:p w14:paraId="4D03B048" w14:textId="77777777" w:rsidR="00577829" w:rsidRDefault="00577829" w:rsidP="00577829">
      <w:pPr>
        <w:pStyle w:val="FreeForm3"/>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218EA442" w14:textId="77777777" w:rsidR="00577829" w:rsidRDefault="00577829" w:rsidP="00577829">
      <w:pPr>
        <w:pStyle w:val="Caption"/>
      </w:pPr>
      <w:r>
        <w:t>To use this SDK, Android version 2.1 or later is needed.</w:t>
      </w:r>
    </w:p>
    <w:p w14:paraId="7840333E" w14:textId="77777777" w:rsidR="00577829" w:rsidRDefault="00577829" w:rsidP="00577829">
      <w:pPr>
        <w:pStyle w:val="Caption"/>
      </w:pPr>
    </w:p>
    <w:p w14:paraId="51FAC55D" w14:textId="77777777" w:rsidR="00577829" w:rsidRDefault="00577829" w:rsidP="00577829">
      <w:pPr>
        <w:pStyle w:val="Caption"/>
      </w:pPr>
      <w:r>
        <w:t>The target project needs to include the following permissions in its manifest:</w:t>
      </w:r>
    </w:p>
    <w:p w14:paraId="1C7253BC" w14:textId="77777777" w:rsidR="00577829" w:rsidRPr="00880B92" w:rsidRDefault="00577829" w:rsidP="00880B92">
      <w:pPr>
        <w:pStyle w:val="Caption"/>
      </w:pPr>
    </w:p>
    <w:p w14:paraId="690309B1" w14:textId="77777777" w:rsidR="00577829" w:rsidRPr="00B651F3" w:rsidRDefault="00577829" w:rsidP="00577829">
      <w:pPr>
        <w:rPr>
          <w:rFonts w:ascii="Consolas" w:hAnsi="Consolas"/>
          <w:lang w:val="en-US"/>
        </w:rPr>
      </w:pPr>
      <w:r w:rsidRPr="00B651F3">
        <w:rPr>
          <w:rFonts w:ascii="Consolas" w:hAnsi="Consolas"/>
          <w:color w:val="0E6E6C"/>
          <w:lang w:val="en-US"/>
        </w:rPr>
        <w:t>&lt;</w:t>
      </w:r>
      <w:r w:rsidRPr="00B651F3">
        <w:rPr>
          <w:rFonts w:ascii="Consolas" w:hAnsi="Consolas"/>
          <w:color w:val="326C6B"/>
          <w:lang w:val="en-US"/>
        </w:rPr>
        <w:t>uses-permission</w:t>
      </w:r>
      <w:r w:rsidRPr="00B651F3">
        <w:rPr>
          <w:rFonts w:ascii="Consolas" w:hAnsi="Consolas"/>
          <w:color w:val="6A006B"/>
          <w:lang w:val="en-US"/>
        </w:rPr>
        <w:t>android:name</w:t>
      </w:r>
      <w:r w:rsidRPr="00B651F3">
        <w:rPr>
          <w:rFonts w:ascii="Consolas" w:hAnsi="Consolas"/>
          <w:lang w:val="en-US"/>
        </w:rPr>
        <w:t>=</w:t>
      </w:r>
      <w:r w:rsidRPr="00B651F3">
        <w:rPr>
          <w:rFonts w:ascii="Consolas Italic" w:hAnsi="Consolas Italic"/>
          <w:color w:val="1D00FE"/>
          <w:lang w:val="en-US"/>
        </w:rPr>
        <w:t>"android.permission.INTERNET"</w:t>
      </w:r>
      <w:r w:rsidRPr="00B651F3">
        <w:rPr>
          <w:rFonts w:ascii="Consolas" w:hAnsi="Consolas"/>
          <w:color w:val="0E6E6C"/>
          <w:lang w:val="en-US"/>
        </w:rPr>
        <w:t>/&gt;</w:t>
      </w:r>
    </w:p>
    <w:p w14:paraId="3497C68F" w14:textId="77777777" w:rsidR="00577829" w:rsidRPr="00B651F3" w:rsidRDefault="00577829" w:rsidP="00577829">
      <w:pPr>
        <w:rPr>
          <w:rFonts w:ascii="Consolas" w:hAnsi="Consolas"/>
          <w:color w:val="0E6E6C"/>
          <w:lang w:val="en-US"/>
        </w:rPr>
      </w:pPr>
      <w:r w:rsidRPr="00B651F3">
        <w:rPr>
          <w:rFonts w:ascii="Consolas" w:hAnsi="Consolas"/>
          <w:color w:val="0E6E6C"/>
          <w:lang w:val="en-US"/>
        </w:rPr>
        <w:t>&lt;</w:t>
      </w:r>
      <w:r w:rsidRPr="00B651F3">
        <w:rPr>
          <w:rFonts w:ascii="Consolas" w:hAnsi="Consolas"/>
          <w:color w:val="326C6B"/>
          <w:lang w:val="en-US"/>
        </w:rPr>
        <w:t>uses-permission</w:t>
      </w:r>
      <w:r w:rsidRPr="00B651F3">
        <w:rPr>
          <w:rFonts w:ascii="Consolas" w:hAnsi="Consolas"/>
          <w:color w:val="6A006B"/>
          <w:lang w:val="en-US"/>
        </w:rPr>
        <w:t>android:name</w:t>
      </w:r>
      <w:r w:rsidRPr="00B651F3">
        <w:rPr>
          <w:rFonts w:ascii="Consolas" w:hAnsi="Consolas"/>
          <w:lang w:val="en-US"/>
        </w:rPr>
        <w:t>=</w:t>
      </w:r>
      <w:r w:rsidRPr="00B651F3">
        <w:rPr>
          <w:rFonts w:ascii="Consolas Italic" w:hAnsi="Consolas Italic"/>
          <w:color w:val="1D00FE"/>
          <w:lang w:val="en-US"/>
        </w:rPr>
        <w:t>"android.permission.RECORD_AUDIO"</w:t>
      </w:r>
      <w:r w:rsidRPr="00B651F3">
        <w:rPr>
          <w:rFonts w:ascii="Consolas" w:hAnsi="Consolas"/>
          <w:color w:val="0E6E6C"/>
          <w:lang w:val="en-US"/>
        </w:rPr>
        <w:t>/&gt;</w:t>
      </w:r>
    </w:p>
    <w:p w14:paraId="3DA92E12" w14:textId="77777777" w:rsidR="00577829" w:rsidRPr="00B651F3" w:rsidRDefault="00577829" w:rsidP="00577829">
      <w:pPr>
        <w:rPr>
          <w:rFonts w:ascii="Consolas" w:hAnsi="Consolas"/>
          <w:lang w:val="en-US"/>
        </w:rPr>
      </w:pPr>
      <w:r w:rsidRPr="00B651F3">
        <w:rPr>
          <w:rFonts w:ascii="Consolas" w:hAnsi="Consolas"/>
          <w:color w:val="0E6E6C"/>
          <w:lang w:val="en-US"/>
        </w:rPr>
        <w:t>&lt;</w:t>
      </w:r>
      <w:r w:rsidRPr="00B651F3">
        <w:rPr>
          <w:rFonts w:ascii="Consolas" w:hAnsi="Consolas"/>
          <w:color w:val="326C6B"/>
          <w:lang w:val="en-US"/>
        </w:rPr>
        <w:t>uses-permission</w:t>
      </w:r>
      <w:r w:rsidRPr="00B651F3">
        <w:rPr>
          <w:rFonts w:ascii="Consolas" w:hAnsi="Consolas"/>
          <w:color w:val="6A006B"/>
          <w:lang w:val="en-US"/>
        </w:rPr>
        <w:t>android:name</w:t>
      </w:r>
      <w:r w:rsidRPr="00B651F3">
        <w:rPr>
          <w:rFonts w:ascii="Consolas" w:hAnsi="Consolas"/>
          <w:lang w:val="en-US"/>
        </w:rPr>
        <w:t>=</w:t>
      </w:r>
      <w:r w:rsidRPr="00B651F3">
        <w:rPr>
          <w:rFonts w:ascii="Consolas Italic" w:hAnsi="Consolas Italic"/>
          <w:color w:val="1D00FE"/>
          <w:lang w:val="en-US"/>
        </w:rPr>
        <w:t>"android.permission.MODIFY_AUDIO_SETTINGS"</w:t>
      </w:r>
      <w:r w:rsidRPr="00B651F3">
        <w:rPr>
          <w:rFonts w:ascii="Consolas" w:hAnsi="Consolas"/>
          <w:color w:val="0E6E6C"/>
          <w:lang w:val="en-US"/>
        </w:rPr>
        <w:t>/&gt;</w:t>
      </w:r>
    </w:p>
    <w:p w14:paraId="1E594561" w14:textId="77777777" w:rsidR="00577829" w:rsidRPr="00B651F3" w:rsidRDefault="00577829" w:rsidP="00577829">
      <w:pPr>
        <w:rPr>
          <w:rFonts w:ascii="Consolas" w:hAnsi="Consolas"/>
          <w:color w:val="0E6E6C"/>
          <w:lang w:val="en-US"/>
        </w:rPr>
      </w:pPr>
      <w:r w:rsidRPr="00B651F3">
        <w:rPr>
          <w:rFonts w:ascii="Consolas" w:hAnsi="Consolas"/>
          <w:color w:val="0E6E6C"/>
          <w:lang w:val="en-US"/>
        </w:rPr>
        <w:t>&lt;</w:t>
      </w:r>
      <w:r w:rsidRPr="00B651F3">
        <w:rPr>
          <w:rFonts w:ascii="Consolas" w:hAnsi="Consolas"/>
          <w:color w:val="326C6B"/>
          <w:lang w:val="en-US"/>
        </w:rPr>
        <w:t>uses-permission</w:t>
      </w:r>
      <w:r w:rsidRPr="00B651F3">
        <w:rPr>
          <w:rFonts w:ascii="Consolas" w:hAnsi="Consolas"/>
          <w:color w:val="6A006B"/>
          <w:lang w:val="en-US"/>
        </w:rPr>
        <w:t>android:name</w:t>
      </w:r>
      <w:r w:rsidRPr="00B651F3">
        <w:rPr>
          <w:rFonts w:ascii="Consolas" w:hAnsi="Consolas"/>
          <w:lang w:val="en-US"/>
        </w:rPr>
        <w:t>=</w:t>
      </w:r>
      <w:r w:rsidRPr="00B651F3">
        <w:rPr>
          <w:rFonts w:ascii="Consolas Italic" w:hAnsi="Consolas Italic"/>
          <w:color w:val="1D00FE"/>
          <w:lang w:val="en-US"/>
        </w:rPr>
        <w:t>"android.permission.MOUNT_UNMOUNT_FILESYSTEMS"</w:t>
      </w:r>
      <w:r w:rsidRPr="00B651F3">
        <w:rPr>
          <w:rFonts w:ascii="Consolas" w:hAnsi="Consolas"/>
          <w:color w:val="0E6E6C"/>
          <w:lang w:val="en-US"/>
        </w:rPr>
        <w:t>/&gt;</w:t>
      </w:r>
    </w:p>
    <w:p w14:paraId="61C74FBC" w14:textId="77777777" w:rsidR="00577829" w:rsidRPr="00B651F3" w:rsidRDefault="00577829" w:rsidP="00577829">
      <w:pPr>
        <w:rPr>
          <w:rFonts w:ascii="Consolas" w:hAnsi="Consolas"/>
          <w:color w:val="0E6E6C"/>
          <w:lang w:val="en-US"/>
        </w:rPr>
      </w:pPr>
      <w:r w:rsidRPr="00B651F3">
        <w:rPr>
          <w:rFonts w:ascii="Consolas" w:hAnsi="Consolas"/>
          <w:color w:val="0E6E6C"/>
          <w:lang w:val="en-US"/>
        </w:rPr>
        <w:t>&lt;</w:t>
      </w:r>
      <w:r w:rsidRPr="00B651F3">
        <w:rPr>
          <w:rFonts w:ascii="Consolas" w:hAnsi="Consolas"/>
          <w:color w:val="326C6B"/>
          <w:lang w:val="en-US"/>
        </w:rPr>
        <w:t>uses-permission</w:t>
      </w:r>
      <w:r w:rsidRPr="00B651F3">
        <w:rPr>
          <w:rFonts w:ascii="Consolas" w:hAnsi="Consolas"/>
          <w:color w:val="6A006B"/>
          <w:lang w:val="en-US"/>
        </w:rPr>
        <w:t>android:name</w:t>
      </w:r>
      <w:r w:rsidRPr="00B651F3">
        <w:rPr>
          <w:rFonts w:ascii="Consolas" w:hAnsi="Consolas"/>
          <w:lang w:val="en-US"/>
        </w:rPr>
        <w:t>=</w:t>
      </w:r>
      <w:r w:rsidRPr="00B651F3">
        <w:rPr>
          <w:rFonts w:ascii="Consolas Italic" w:hAnsi="Consolas Italic"/>
          <w:color w:val="1D00FE"/>
          <w:lang w:val="en-US"/>
        </w:rPr>
        <w:t>"android.permission.WRITE_EXTERNAL_STORAGE"</w:t>
      </w:r>
      <w:r w:rsidRPr="00B651F3">
        <w:rPr>
          <w:rFonts w:ascii="Consolas" w:hAnsi="Consolas"/>
          <w:color w:val="0E6E6C"/>
          <w:lang w:val="en-US"/>
        </w:rPr>
        <w:t>/&gt;</w:t>
      </w:r>
    </w:p>
    <w:p w14:paraId="364AD3A9" w14:textId="77777777" w:rsidR="00577829" w:rsidRPr="00B651F3" w:rsidRDefault="00577829" w:rsidP="00577829">
      <w:pPr>
        <w:rPr>
          <w:rFonts w:ascii="Consolas" w:hAnsi="Consolas"/>
          <w:color w:val="0E6E6C"/>
          <w:lang w:val="en-US"/>
        </w:rPr>
      </w:pPr>
      <w:r w:rsidRPr="00B651F3">
        <w:rPr>
          <w:rFonts w:ascii="Consolas" w:hAnsi="Consolas" w:cs="Consolas"/>
          <w:color w:val="008080"/>
          <w:szCs w:val="20"/>
          <w:lang w:val="en-US"/>
        </w:rPr>
        <w:t>&lt;</w:t>
      </w:r>
      <w:r w:rsidRPr="00B651F3">
        <w:rPr>
          <w:rFonts w:ascii="Consolas" w:hAnsi="Consolas" w:cs="Consolas"/>
          <w:color w:val="3F7F7F"/>
          <w:szCs w:val="20"/>
          <w:lang w:val="en-US"/>
        </w:rPr>
        <w:t>uses-permission</w:t>
      </w:r>
      <w:r w:rsidRPr="00B651F3">
        <w:rPr>
          <w:rFonts w:ascii="Consolas" w:hAnsi="Consolas" w:cs="Consolas"/>
          <w:color w:val="7F007F"/>
          <w:szCs w:val="20"/>
          <w:lang w:val="en-US"/>
        </w:rPr>
        <w:t>android:name</w:t>
      </w:r>
      <w:r w:rsidRPr="00B651F3">
        <w:rPr>
          <w:rFonts w:ascii="Consolas" w:hAnsi="Consolas" w:cs="Consolas"/>
          <w:szCs w:val="20"/>
          <w:lang w:val="en-US"/>
        </w:rPr>
        <w:t>=</w:t>
      </w:r>
      <w:r w:rsidRPr="00B651F3">
        <w:rPr>
          <w:rFonts w:ascii="Consolas" w:hAnsi="Consolas" w:cs="Consolas"/>
          <w:i/>
          <w:iCs/>
          <w:color w:val="2A00FF"/>
          <w:szCs w:val="20"/>
          <w:lang w:val="en-US"/>
        </w:rPr>
        <w:t>"android.permission.ACCESS_NETWORK_STATE"</w:t>
      </w:r>
      <w:r w:rsidRPr="00B651F3">
        <w:rPr>
          <w:rFonts w:ascii="Consolas" w:hAnsi="Consolas" w:cs="Consolas"/>
          <w:color w:val="008080"/>
          <w:szCs w:val="20"/>
          <w:lang w:val="en-US"/>
        </w:rPr>
        <w:t>/&gt;</w:t>
      </w:r>
    </w:p>
    <w:p w14:paraId="6FA6D79A" w14:textId="77777777" w:rsidR="00577829" w:rsidRPr="00B651F3" w:rsidRDefault="00577829" w:rsidP="00577829">
      <w:pPr>
        <w:rPr>
          <w:rFonts w:ascii="Consolas" w:hAnsi="Consolas"/>
          <w:lang w:val="en-US"/>
        </w:rPr>
      </w:pPr>
    </w:p>
    <w:p w14:paraId="6EAA2DA6" w14:textId="77777777" w:rsidR="00577829" w:rsidRPr="00880B92" w:rsidRDefault="00577829" w:rsidP="00880B92">
      <w:pPr>
        <w:pStyle w:val="Caption"/>
      </w:pPr>
      <w:r w:rsidRPr="00880B92">
        <w:t>When used with Thyron Extension, SDK requires additional permissions, such as:</w:t>
      </w:r>
    </w:p>
    <w:p w14:paraId="11A61924" w14:textId="77777777" w:rsidR="00577829" w:rsidRPr="00880B92" w:rsidRDefault="00577829" w:rsidP="00880B92">
      <w:pPr>
        <w:pStyle w:val="Caption"/>
      </w:pPr>
    </w:p>
    <w:p w14:paraId="2C1F39D8"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color w:val="008080"/>
          <w:szCs w:val="20"/>
          <w:lang w:val="en-US"/>
        </w:rPr>
        <w:t>&lt;</w:t>
      </w:r>
      <w:r w:rsidRPr="00B651F3">
        <w:rPr>
          <w:rFonts w:ascii="Consolas" w:hAnsi="Consolas" w:cs="Consolas"/>
          <w:color w:val="3F7F7F"/>
          <w:szCs w:val="20"/>
          <w:lang w:val="en-US"/>
        </w:rPr>
        <w:t>uses-permission</w:t>
      </w:r>
      <w:r w:rsidRPr="00B651F3">
        <w:rPr>
          <w:rFonts w:ascii="Consolas" w:hAnsi="Consolas" w:cs="Consolas"/>
          <w:color w:val="7F007F"/>
          <w:szCs w:val="20"/>
          <w:lang w:val="en-US"/>
        </w:rPr>
        <w:t>android:name</w:t>
      </w:r>
      <w:r w:rsidRPr="00B651F3">
        <w:rPr>
          <w:rFonts w:ascii="Consolas" w:hAnsi="Consolas" w:cs="Consolas"/>
          <w:szCs w:val="20"/>
          <w:lang w:val="en-US"/>
        </w:rPr>
        <w:t>=</w:t>
      </w:r>
      <w:r w:rsidRPr="00B651F3">
        <w:rPr>
          <w:rFonts w:ascii="Consolas" w:hAnsi="Consolas" w:cs="Consolas"/>
          <w:i/>
          <w:iCs/>
          <w:color w:val="2A00FF"/>
          <w:szCs w:val="20"/>
          <w:lang w:val="en-US"/>
        </w:rPr>
        <w:t>"android.permission.BLUETOOTH"</w:t>
      </w:r>
      <w:r w:rsidRPr="00B651F3">
        <w:rPr>
          <w:rFonts w:ascii="Consolas" w:hAnsi="Consolas" w:cs="Consolas"/>
          <w:color w:val="008080"/>
          <w:szCs w:val="20"/>
          <w:lang w:val="en-US"/>
        </w:rPr>
        <w:t>/&gt;</w:t>
      </w:r>
    </w:p>
    <w:p w14:paraId="44FADD0C" w14:textId="77777777" w:rsidR="00577829" w:rsidRPr="00880B92" w:rsidRDefault="00577829" w:rsidP="00880B92">
      <w:pPr>
        <w:pStyle w:val="Caption"/>
      </w:pPr>
      <w:r>
        <w:rPr>
          <w:rFonts w:ascii="Consolas" w:hAnsi="Consolas" w:cs="Consolas"/>
          <w:color w:val="008080"/>
        </w:rPr>
        <w:t>&lt;</w:t>
      </w:r>
      <w:r>
        <w:rPr>
          <w:rFonts w:ascii="Consolas" w:hAnsi="Consolas" w:cs="Consolas"/>
          <w:color w:val="3F7F7F"/>
        </w:rPr>
        <w:t>uses-permission</w:t>
      </w:r>
      <w:r>
        <w:rPr>
          <w:rFonts w:ascii="Consolas" w:hAnsi="Consolas" w:cs="Consolas"/>
          <w:color w:val="7F007F"/>
        </w:rPr>
        <w:t>android:name</w:t>
      </w:r>
      <w:r>
        <w:rPr>
          <w:rFonts w:ascii="Consolas" w:hAnsi="Consolas" w:cs="Consolas"/>
        </w:rPr>
        <w:t>=</w:t>
      </w:r>
      <w:r>
        <w:rPr>
          <w:rFonts w:ascii="Consolas" w:hAnsi="Consolas" w:cs="Consolas"/>
          <w:i/>
          <w:iCs/>
          <w:color w:val="2A00FF"/>
        </w:rPr>
        <w:t>"android.permission.BLUETOOTH_ADMIN"</w:t>
      </w:r>
      <w:r>
        <w:rPr>
          <w:rFonts w:ascii="Consolas" w:hAnsi="Consolas" w:cs="Consolas"/>
          <w:color w:val="008080"/>
        </w:rPr>
        <w:t>/&gt;</w:t>
      </w:r>
    </w:p>
    <w:p w14:paraId="66FEFD6F" w14:textId="77777777" w:rsidR="00577829" w:rsidRPr="00B651F3" w:rsidRDefault="00577829" w:rsidP="00577829">
      <w:pPr>
        <w:rPr>
          <w:rFonts w:ascii="Consolas" w:hAnsi="Consolas"/>
          <w:lang w:val="en-US"/>
        </w:rPr>
      </w:pPr>
    </w:p>
    <w:p w14:paraId="5F4D70A0" w14:textId="77777777" w:rsidR="00145675" w:rsidRDefault="00145675">
      <w:pPr>
        <w:spacing w:after="200" w:line="276" w:lineRule="auto"/>
        <w:rPr>
          <w:rFonts w:ascii="Consolas" w:eastAsia="ヒラギノ角ゴ Pro W3" w:hAnsi="Consolas" w:cs="Times New Roman"/>
          <w:color w:val="000000"/>
          <w:szCs w:val="20"/>
          <w:lang w:val="en-US" w:eastAsia="en-US"/>
        </w:rPr>
      </w:pPr>
      <w:r w:rsidRPr="00B651F3">
        <w:rPr>
          <w:rFonts w:ascii="Consolas" w:hAnsi="Consolas"/>
          <w:color w:val="000000"/>
          <w:lang w:val="en-US"/>
        </w:rPr>
        <w:br w:type="page"/>
      </w:r>
    </w:p>
    <w:p w14:paraId="38E69A25" w14:textId="77777777" w:rsidR="00577829" w:rsidRPr="00D02ABF" w:rsidRDefault="00577829" w:rsidP="00D02ABF">
      <w:pPr>
        <w:pStyle w:val="header2"/>
      </w:pPr>
      <w:bookmarkStart w:id="33" w:name="_TOC1259"/>
      <w:bookmarkStart w:id="34" w:name="_Toc365013028"/>
      <w:bookmarkStart w:id="35" w:name="_Toc431302900"/>
      <w:bookmarkEnd w:id="33"/>
      <w:r w:rsidRPr="00D02ABF">
        <w:lastRenderedPageBreak/>
        <w:t>Setting up the SDK</w:t>
      </w:r>
      <w:bookmarkEnd w:id="34"/>
      <w:r w:rsidR="00D02ABF" w:rsidRPr="00D02ABF">
        <w:t xml:space="preserve"> - Android Studio</w:t>
      </w:r>
      <w:bookmarkEnd w:id="35"/>
    </w:p>
    <w:p w14:paraId="01B44620" w14:textId="77777777" w:rsidR="00577829" w:rsidRDefault="00577829" w:rsidP="00577829">
      <w:pPr>
        <w:pStyle w:val="FreeForm3"/>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7BF2F471" w14:textId="77777777" w:rsidR="00D02ABF" w:rsidRPr="00D02ABF" w:rsidRDefault="00577829" w:rsidP="00D02ABF">
      <w:pPr>
        <w:pStyle w:val="Text"/>
        <w:rPr>
          <w:color w:val="333333"/>
        </w:rPr>
      </w:pPr>
      <w:r w:rsidRPr="00D02ABF">
        <w:t>Follow the steps described below to properly import the SDK project</w:t>
      </w:r>
      <w:r w:rsidR="00D02ABF" w:rsidRPr="00D02ABF">
        <w:rPr>
          <w:rStyle w:val="apple-converted-space"/>
          <w:color w:val="333333"/>
        </w:rPr>
        <w:t> </w:t>
      </w:r>
      <w:r w:rsidR="00D02ABF" w:rsidRPr="00D02ABF">
        <w:rPr>
          <w:color w:val="333333"/>
        </w:rPr>
        <w:t>into Android Studio</w:t>
      </w:r>
      <w:r w:rsidR="00895F33">
        <w:rPr>
          <w:color w:val="333333"/>
        </w:rPr>
        <w:t>.(</w:t>
      </w:r>
      <w:r w:rsidR="00086210">
        <w:rPr>
          <w:color w:val="333333"/>
        </w:rPr>
        <w:t>a</w:t>
      </w:r>
      <w:r w:rsidR="00895F33">
        <w:rPr>
          <w:color w:val="333333"/>
        </w:rPr>
        <w:t>. thyron</w:t>
      </w:r>
      <w:r w:rsidR="00895F33" w:rsidRPr="00D02ABF">
        <w:rPr>
          <w:color w:val="333333"/>
        </w:rPr>
        <w:t> </w:t>
      </w:r>
      <w:r w:rsidR="00895F33">
        <w:rPr>
          <w:color w:val="333333"/>
        </w:rPr>
        <w:t xml:space="preserve">extension, </w:t>
      </w:r>
      <w:r w:rsidR="00086210">
        <w:rPr>
          <w:color w:val="333333"/>
        </w:rPr>
        <w:t>b</w:t>
      </w:r>
      <w:r w:rsidR="00895F33">
        <w:rPr>
          <w:color w:val="333333"/>
        </w:rPr>
        <w:t>. bbpos</w:t>
      </w:r>
      <w:r w:rsidR="00895F33" w:rsidRPr="00D02ABF">
        <w:rPr>
          <w:color w:val="333333"/>
        </w:rPr>
        <w:t> </w:t>
      </w:r>
      <w:r w:rsidR="00895F33">
        <w:rPr>
          <w:color w:val="333333"/>
        </w:rPr>
        <w:t>extension)</w:t>
      </w:r>
      <w:r w:rsidR="00002C47">
        <w:rPr>
          <w:color w:val="333333"/>
        </w:rPr>
        <w:t>.</w:t>
      </w:r>
    </w:p>
    <w:p w14:paraId="32988372" w14:textId="77777777" w:rsidR="00086210" w:rsidRDefault="00086210" w:rsidP="00086210">
      <w:pPr>
        <w:pStyle w:val="NormalWeb"/>
        <w:numPr>
          <w:ilvl w:val="0"/>
          <w:numId w:val="11"/>
        </w:numPr>
        <w:shd w:val="clear" w:color="auto" w:fill="FFFFFF"/>
        <w:tabs>
          <w:tab w:val="clear" w:pos="4320"/>
        </w:tabs>
        <w:spacing w:before="240" w:beforeAutospacing="0" w:after="0" w:afterAutospacing="0" w:line="300" w:lineRule="atLeast"/>
        <w:ind w:left="0"/>
        <w:rPr>
          <w:rFonts w:ascii="Arial" w:hAnsi="Arial" w:cs="Arial"/>
          <w:color w:val="333333"/>
          <w:sz w:val="20"/>
          <w:szCs w:val="20"/>
        </w:rPr>
      </w:pPr>
      <w:r>
        <w:rPr>
          <w:rFonts w:ascii="Arial" w:hAnsi="Arial" w:cs="Arial"/>
          <w:color w:val="333333"/>
          <w:sz w:val="20"/>
          <w:szCs w:val="20"/>
        </w:rPr>
        <w:t>Depending on needed extension type support:</w:t>
      </w:r>
    </w:p>
    <w:p w14:paraId="1FF788A7" w14:textId="77777777" w:rsidR="00D02ABF" w:rsidRDefault="00086210" w:rsidP="00086210">
      <w:pPr>
        <w:pStyle w:val="NormalWeb"/>
        <w:numPr>
          <w:ilvl w:val="0"/>
          <w:numId w:val="16"/>
        </w:numPr>
        <w:shd w:val="clear" w:color="auto" w:fill="FFFFFF"/>
        <w:spacing w:before="0" w:beforeAutospacing="0" w:after="0" w:afterAutospacing="0" w:line="300" w:lineRule="atLeast"/>
        <w:rPr>
          <w:rFonts w:ascii="Arial" w:hAnsi="Arial" w:cs="Arial"/>
          <w:color w:val="333333"/>
          <w:sz w:val="20"/>
          <w:szCs w:val="20"/>
        </w:rPr>
      </w:pPr>
      <w:r>
        <w:rPr>
          <w:rFonts w:ascii="Arial" w:hAnsi="Arial" w:cs="Arial"/>
          <w:color w:val="333333"/>
          <w:sz w:val="20"/>
          <w:szCs w:val="20"/>
        </w:rPr>
        <w:t>Add:</w:t>
      </w:r>
      <w:r w:rsidRPr="00D02ABF">
        <w:rPr>
          <w:rFonts w:ascii="Arial" w:hAnsi="Arial" w:cs="Arial"/>
          <w:color w:val="333333"/>
          <w:sz w:val="20"/>
          <w:szCs w:val="20"/>
        </w:rPr>
        <w:t> </w:t>
      </w:r>
      <w:r w:rsidR="00D02ABF" w:rsidRPr="00D02ABF">
        <w:rPr>
          <w:rStyle w:val="Emphasis"/>
          <w:rFonts w:ascii="Arial" w:hAnsi="Arial"/>
          <w:color w:val="333333"/>
          <w:sz w:val="20"/>
          <w:szCs w:val="20"/>
        </w:rPr>
        <w:t>accept-sdk-android-acceptsdksource.aar</w:t>
      </w:r>
      <w:r w:rsidR="00D02ABF" w:rsidRPr="00D02ABF">
        <w:rPr>
          <w:rStyle w:val="apple-converted-space"/>
          <w:rFonts w:ascii="Arial" w:hAnsi="Arial"/>
          <w:color w:val="333333"/>
          <w:sz w:val="20"/>
          <w:szCs w:val="20"/>
        </w:rPr>
        <w:t> </w:t>
      </w:r>
      <w:r w:rsidR="00D02ABF" w:rsidRPr="00D02ABF">
        <w:rPr>
          <w:rFonts w:ascii="Arial" w:hAnsi="Arial" w:cs="Arial"/>
          <w:color w:val="333333"/>
          <w:sz w:val="20"/>
          <w:szCs w:val="20"/>
        </w:rPr>
        <w:t>and </w:t>
      </w:r>
      <w:r w:rsidR="00D02ABF" w:rsidRPr="00D02ABF">
        <w:rPr>
          <w:rStyle w:val="Emphasis"/>
          <w:rFonts w:ascii="Arial" w:hAnsi="Arial"/>
          <w:color w:val="333333"/>
          <w:sz w:val="20"/>
          <w:szCs w:val="20"/>
        </w:rPr>
        <w:t>accept-sdk-android-thyronextension.aar</w:t>
      </w:r>
      <w:r w:rsidR="00D02ABF" w:rsidRPr="00D02ABF">
        <w:rPr>
          <w:rStyle w:val="apple-converted-space"/>
          <w:rFonts w:ascii="Arial" w:hAnsi="Arial"/>
          <w:color w:val="333333"/>
          <w:sz w:val="20"/>
          <w:szCs w:val="20"/>
        </w:rPr>
        <w:t> </w:t>
      </w:r>
      <w:r w:rsidR="00D02ABF" w:rsidRPr="00D02ABF">
        <w:rPr>
          <w:rFonts w:ascii="Arial" w:hAnsi="Arial" w:cs="Arial"/>
          <w:color w:val="333333"/>
          <w:sz w:val="20"/>
          <w:szCs w:val="20"/>
        </w:rPr>
        <w:t>files to your project ( for example to libs directory )</w:t>
      </w:r>
      <w:r w:rsidR="00895F33">
        <w:rPr>
          <w:rFonts w:ascii="Arial" w:hAnsi="Arial" w:cs="Arial"/>
          <w:color w:val="333333"/>
          <w:sz w:val="20"/>
          <w:szCs w:val="20"/>
        </w:rPr>
        <w:t xml:space="preserve"> for  support </w:t>
      </w:r>
      <w:r w:rsidR="00895F33" w:rsidRPr="00895F33">
        <w:rPr>
          <w:rFonts w:ascii="Arial" w:hAnsi="Arial" w:cs="Arial"/>
          <w:iCs/>
          <w:color w:val="333333"/>
          <w:sz w:val="20"/>
          <w:szCs w:val="20"/>
          <w:lang w:val="en-US"/>
        </w:rPr>
        <w:t>thyronextension</w:t>
      </w:r>
      <w:r w:rsidR="00D02ABF" w:rsidRPr="00D02ABF">
        <w:rPr>
          <w:rFonts w:ascii="Arial" w:hAnsi="Arial" w:cs="Arial"/>
          <w:color w:val="333333"/>
          <w:sz w:val="20"/>
          <w:szCs w:val="20"/>
        </w:rPr>
        <w:t>.</w:t>
      </w:r>
    </w:p>
    <w:p w14:paraId="76423925" w14:textId="77777777" w:rsidR="00895F33" w:rsidRPr="00D02ABF" w:rsidRDefault="00895F33" w:rsidP="00086210">
      <w:pPr>
        <w:pStyle w:val="NormalWeb"/>
        <w:numPr>
          <w:ilvl w:val="0"/>
          <w:numId w:val="16"/>
        </w:numPr>
        <w:shd w:val="clear" w:color="auto" w:fill="FFFFFF"/>
        <w:spacing w:before="0" w:beforeAutospacing="0" w:after="0" w:afterAutospacing="0" w:line="300" w:lineRule="atLeast"/>
        <w:rPr>
          <w:rFonts w:ascii="Arial" w:hAnsi="Arial" w:cs="Arial"/>
          <w:color w:val="333333"/>
          <w:sz w:val="20"/>
          <w:szCs w:val="20"/>
        </w:rPr>
      </w:pPr>
      <w:r w:rsidRPr="00D02ABF">
        <w:rPr>
          <w:rFonts w:ascii="Arial" w:hAnsi="Arial" w:cs="Arial"/>
          <w:color w:val="333333"/>
          <w:sz w:val="20"/>
          <w:szCs w:val="20"/>
        </w:rPr>
        <w:t>Add: </w:t>
      </w:r>
      <w:r w:rsidRPr="00D02ABF">
        <w:rPr>
          <w:rStyle w:val="Emphasis"/>
          <w:rFonts w:ascii="Arial" w:hAnsi="Arial"/>
          <w:color w:val="333333"/>
          <w:sz w:val="20"/>
          <w:szCs w:val="20"/>
        </w:rPr>
        <w:t>accept-sdk-android-acceptsdksource.aar</w:t>
      </w:r>
      <w:r w:rsidRPr="00D02ABF">
        <w:rPr>
          <w:rStyle w:val="apple-converted-space"/>
          <w:rFonts w:ascii="Arial" w:hAnsi="Arial"/>
          <w:color w:val="333333"/>
          <w:sz w:val="20"/>
          <w:szCs w:val="20"/>
        </w:rPr>
        <w:t> </w:t>
      </w:r>
      <w:r w:rsidRPr="00D02ABF">
        <w:rPr>
          <w:rFonts w:ascii="Arial" w:hAnsi="Arial" w:cs="Arial"/>
          <w:color w:val="333333"/>
          <w:sz w:val="20"/>
          <w:szCs w:val="20"/>
        </w:rPr>
        <w:t>and </w:t>
      </w:r>
      <w:r w:rsidRPr="00895F33">
        <w:rPr>
          <w:rStyle w:val="Emphasis"/>
          <w:rFonts w:ascii="Arial" w:hAnsi="Arial"/>
          <w:color w:val="333333"/>
          <w:sz w:val="20"/>
          <w:szCs w:val="20"/>
        </w:rPr>
        <w:t>accept-sdk-android-bbposextension</w:t>
      </w:r>
      <w:r w:rsidRPr="00D02ABF">
        <w:rPr>
          <w:rStyle w:val="Emphasis"/>
          <w:rFonts w:ascii="Arial" w:hAnsi="Arial"/>
          <w:color w:val="333333"/>
          <w:sz w:val="20"/>
          <w:szCs w:val="20"/>
        </w:rPr>
        <w:t>.aar</w:t>
      </w:r>
      <w:r w:rsidRPr="00D02ABF">
        <w:rPr>
          <w:rStyle w:val="apple-converted-space"/>
          <w:rFonts w:ascii="Arial" w:hAnsi="Arial"/>
          <w:color w:val="333333"/>
          <w:sz w:val="20"/>
          <w:szCs w:val="20"/>
        </w:rPr>
        <w:t> </w:t>
      </w:r>
      <w:r w:rsidRPr="00D02ABF">
        <w:rPr>
          <w:rFonts w:ascii="Arial" w:hAnsi="Arial" w:cs="Arial"/>
          <w:color w:val="333333"/>
          <w:sz w:val="20"/>
          <w:szCs w:val="20"/>
        </w:rPr>
        <w:t>files to your project ( for example to libs directory )</w:t>
      </w:r>
      <w:r>
        <w:rPr>
          <w:rFonts w:ascii="Arial" w:hAnsi="Arial" w:cs="Arial"/>
          <w:color w:val="333333"/>
          <w:sz w:val="20"/>
          <w:szCs w:val="20"/>
        </w:rPr>
        <w:t xml:space="preserve"> for support </w:t>
      </w:r>
      <w:r w:rsidRPr="00895F33">
        <w:rPr>
          <w:rFonts w:ascii="Arial" w:hAnsi="Arial" w:cs="Arial"/>
          <w:color w:val="333333"/>
          <w:sz w:val="20"/>
          <w:szCs w:val="20"/>
        </w:rPr>
        <w:t>bbposextension</w:t>
      </w:r>
      <w:r w:rsidRPr="00D02ABF">
        <w:rPr>
          <w:rFonts w:ascii="Arial" w:hAnsi="Arial" w:cs="Arial"/>
          <w:color w:val="333333"/>
          <w:sz w:val="20"/>
          <w:szCs w:val="20"/>
        </w:rPr>
        <w:t>.</w:t>
      </w:r>
    </w:p>
    <w:p w14:paraId="65972F69" w14:textId="77777777" w:rsidR="00086210" w:rsidRDefault="00D02ABF" w:rsidP="00086210">
      <w:pPr>
        <w:numPr>
          <w:ilvl w:val="0"/>
          <w:numId w:val="11"/>
        </w:numPr>
        <w:shd w:val="clear" w:color="auto" w:fill="FFFFFF"/>
        <w:spacing w:before="100" w:beforeAutospacing="1" w:after="100" w:afterAutospacing="1"/>
        <w:ind w:left="0"/>
        <w:rPr>
          <w:color w:val="333333"/>
          <w:szCs w:val="20"/>
          <w:lang w:val="en-US"/>
        </w:rPr>
      </w:pPr>
      <w:r w:rsidRPr="00B651F3">
        <w:rPr>
          <w:color w:val="333333"/>
          <w:szCs w:val="20"/>
          <w:lang w:val="en-US"/>
        </w:rPr>
        <w:t>Modify application</w:t>
      </w:r>
      <w:r w:rsidRPr="00B651F3">
        <w:rPr>
          <w:rStyle w:val="apple-converted-space"/>
          <w:color w:val="333333"/>
          <w:szCs w:val="20"/>
          <w:lang w:val="en-US"/>
        </w:rPr>
        <w:t> </w:t>
      </w:r>
      <w:r w:rsidRPr="00B651F3">
        <w:rPr>
          <w:rStyle w:val="Emphasis"/>
          <w:color w:val="333333"/>
          <w:szCs w:val="20"/>
          <w:lang w:val="en-US"/>
        </w:rPr>
        <w:t>build.gradle</w:t>
      </w:r>
      <w:r w:rsidRPr="00B651F3">
        <w:rPr>
          <w:rStyle w:val="apple-converted-space"/>
          <w:color w:val="333333"/>
          <w:szCs w:val="20"/>
          <w:lang w:val="en-US"/>
        </w:rPr>
        <w:t> </w:t>
      </w:r>
      <w:r w:rsidRPr="00B651F3">
        <w:rPr>
          <w:color w:val="333333"/>
          <w:szCs w:val="20"/>
          <w:lang w:val="en-US"/>
        </w:rPr>
        <w:t>file by adding</w:t>
      </w:r>
      <w:r w:rsidRPr="00B651F3">
        <w:rPr>
          <w:rStyle w:val="apple-converted-space"/>
          <w:color w:val="333333"/>
          <w:szCs w:val="20"/>
          <w:lang w:val="en-US"/>
        </w:rPr>
        <w:t> </w:t>
      </w:r>
      <w:r w:rsidRPr="00B651F3">
        <w:rPr>
          <w:rStyle w:val="Emphasis"/>
          <w:color w:val="333333"/>
          <w:szCs w:val="20"/>
          <w:lang w:val="en-US"/>
        </w:rPr>
        <w:t>dependencies</w:t>
      </w:r>
      <w:r w:rsidR="00086210">
        <w:rPr>
          <w:rStyle w:val="Emphasis"/>
          <w:i w:val="0"/>
          <w:color w:val="333333"/>
          <w:szCs w:val="20"/>
          <w:lang w:val="en-US"/>
        </w:rPr>
        <w:t xml:space="preserve"> with adding</w:t>
      </w:r>
      <w:r w:rsidR="00086210">
        <w:rPr>
          <w:rStyle w:val="Emphasis"/>
          <w:color w:val="333333"/>
          <w:szCs w:val="20"/>
          <w:lang w:val="en-US"/>
        </w:rPr>
        <w:t xml:space="preserve"> </w:t>
      </w:r>
      <w:r w:rsidRPr="00B651F3">
        <w:rPr>
          <w:color w:val="333333"/>
          <w:szCs w:val="20"/>
          <w:lang w:val="en-US"/>
        </w:rPr>
        <w:t>:</w:t>
      </w:r>
    </w:p>
    <w:p w14:paraId="7402A96E" w14:textId="77777777" w:rsidR="00086210" w:rsidRPr="00086210" w:rsidRDefault="00D02ABF" w:rsidP="00086210">
      <w:pPr>
        <w:pStyle w:val="ListParagraph"/>
        <w:numPr>
          <w:ilvl w:val="0"/>
          <w:numId w:val="18"/>
        </w:numPr>
        <w:shd w:val="clear" w:color="auto" w:fill="FFFFFF"/>
        <w:spacing w:after="100" w:afterAutospacing="1"/>
        <w:rPr>
          <w:color w:val="333333"/>
          <w:szCs w:val="20"/>
          <w:lang w:val="en-US"/>
        </w:rPr>
      </w:pPr>
      <w:r w:rsidRPr="00086210">
        <w:rPr>
          <w:color w:val="333333"/>
          <w:szCs w:val="20"/>
          <w:lang w:val="en-US"/>
        </w:rPr>
        <w:t>compile(name:'accept-sdk-android-acceptsdksource', ext:'aar')</w:t>
      </w:r>
      <w:r w:rsidR="00086210" w:rsidRPr="00086210">
        <w:rPr>
          <w:color w:val="333333"/>
          <w:szCs w:val="20"/>
          <w:lang w:val="en-US"/>
        </w:rPr>
        <w:br/>
      </w:r>
      <w:r w:rsidRPr="00086210">
        <w:rPr>
          <w:color w:val="333333"/>
          <w:szCs w:val="20"/>
          <w:lang w:val="en-US"/>
        </w:rPr>
        <w:t>compile(name:'accept-sdk-android-thyronextension', ext:'aar')</w:t>
      </w:r>
    </w:p>
    <w:p w14:paraId="252ADC72" w14:textId="77777777" w:rsidR="00895F33" w:rsidRPr="00086210" w:rsidRDefault="00086210" w:rsidP="00086210">
      <w:pPr>
        <w:pStyle w:val="ListParagraph"/>
        <w:numPr>
          <w:ilvl w:val="0"/>
          <w:numId w:val="18"/>
        </w:numPr>
        <w:shd w:val="clear" w:color="auto" w:fill="FFFFFF"/>
        <w:spacing w:before="100" w:beforeAutospacing="1" w:after="100" w:afterAutospacing="1"/>
        <w:rPr>
          <w:color w:val="333333"/>
          <w:szCs w:val="20"/>
          <w:lang w:val="en-US"/>
        </w:rPr>
      </w:pPr>
      <w:r w:rsidRPr="00086210">
        <w:rPr>
          <w:color w:val="333333"/>
          <w:szCs w:val="20"/>
          <w:lang w:val="en-US"/>
        </w:rPr>
        <w:t>compile(name:'accept-sdk-android-acceptsdksource', ext:'aar')</w:t>
      </w:r>
      <w:r w:rsidRPr="00086210">
        <w:rPr>
          <w:color w:val="333333"/>
          <w:szCs w:val="20"/>
          <w:lang w:val="en-US"/>
        </w:rPr>
        <w:br/>
      </w:r>
      <w:r w:rsidR="00895F33" w:rsidRPr="00086210">
        <w:rPr>
          <w:color w:val="333333"/>
          <w:szCs w:val="20"/>
          <w:lang w:val="en-US"/>
        </w:rPr>
        <w:t>compile(name:'accept-sdk-android-</w:t>
      </w:r>
      <w:r w:rsidRPr="00086210">
        <w:rPr>
          <w:color w:val="333333"/>
          <w:szCs w:val="20"/>
          <w:lang w:val="en-US"/>
        </w:rPr>
        <w:t xml:space="preserve"> bbposextension</w:t>
      </w:r>
      <w:r w:rsidR="00895F33" w:rsidRPr="00086210">
        <w:rPr>
          <w:color w:val="333333"/>
          <w:szCs w:val="20"/>
          <w:lang w:val="en-US"/>
        </w:rPr>
        <w:t>, ext:'aar')</w:t>
      </w:r>
    </w:p>
    <w:p w14:paraId="7857C213" w14:textId="77777777" w:rsidR="00D02ABF" w:rsidRPr="00B651F3" w:rsidRDefault="00D02ABF" w:rsidP="00FF7401">
      <w:pPr>
        <w:numPr>
          <w:ilvl w:val="0"/>
          <w:numId w:val="11"/>
        </w:numPr>
        <w:shd w:val="clear" w:color="auto" w:fill="FFFFFF"/>
        <w:spacing w:before="100" w:beforeAutospacing="1" w:after="100" w:afterAutospacing="1" w:line="300" w:lineRule="atLeast"/>
        <w:ind w:left="0"/>
        <w:rPr>
          <w:color w:val="333333"/>
          <w:szCs w:val="20"/>
          <w:lang w:val="en-US"/>
        </w:rPr>
      </w:pPr>
      <w:r w:rsidRPr="00B651F3">
        <w:rPr>
          <w:color w:val="333333"/>
          <w:szCs w:val="20"/>
          <w:lang w:val="en-US"/>
        </w:rPr>
        <w:t>Modify application</w:t>
      </w:r>
      <w:r w:rsidRPr="00B651F3">
        <w:rPr>
          <w:rStyle w:val="apple-converted-space"/>
          <w:color w:val="333333"/>
          <w:szCs w:val="20"/>
          <w:lang w:val="en-US"/>
        </w:rPr>
        <w:t> </w:t>
      </w:r>
      <w:r w:rsidRPr="00B651F3">
        <w:rPr>
          <w:rStyle w:val="Emphasis"/>
          <w:color w:val="333333"/>
          <w:szCs w:val="20"/>
          <w:lang w:val="en-US"/>
        </w:rPr>
        <w:t>build.gradle</w:t>
      </w:r>
      <w:r w:rsidRPr="00B651F3">
        <w:rPr>
          <w:rStyle w:val="apple-converted-space"/>
          <w:color w:val="333333"/>
          <w:szCs w:val="20"/>
          <w:lang w:val="en-US"/>
        </w:rPr>
        <w:t> </w:t>
      </w:r>
      <w:r w:rsidRPr="00B651F3">
        <w:rPr>
          <w:color w:val="333333"/>
          <w:szCs w:val="20"/>
          <w:lang w:val="en-US"/>
        </w:rPr>
        <w:t>file by adding</w:t>
      </w:r>
      <w:r w:rsidRPr="00B651F3">
        <w:rPr>
          <w:rStyle w:val="apple-converted-space"/>
          <w:color w:val="333333"/>
          <w:szCs w:val="20"/>
          <w:lang w:val="en-US"/>
        </w:rPr>
        <w:t> </w:t>
      </w:r>
      <w:r w:rsidRPr="00B651F3">
        <w:rPr>
          <w:rStyle w:val="Emphasis"/>
          <w:color w:val="333333"/>
          <w:szCs w:val="20"/>
          <w:lang w:val="en-US"/>
        </w:rPr>
        <w:t>repositories</w:t>
      </w:r>
      <w:r w:rsidRPr="00B651F3">
        <w:rPr>
          <w:color w:val="333333"/>
          <w:szCs w:val="20"/>
          <w:lang w:val="en-US"/>
        </w:rPr>
        <w:t>:</w:t>
      </w:r>
    </w:p>
    <w:p w14:paraId="59BD49BD" w14:textId="77777777" w:rsidR="00D02ABF" w:rsidRPr="00D02ABF" w:rsidRDefault="00D02ABF" w:rsidP="00FF7401">
      <w:pPr>
        <w:numPr>
          <w:ilvl w:val="1"/>
          <w:numId w:val="11"/>
        </w:numPr>
        <w:shd w:val="clear" w:color="auto" w:fill="FFFFFF"/>
        <w:spacing w:before="100" w:beforeAutospacing="1" w:after="100" w:afterAutospacing="1" w:line="300" w:lineRule="atLeast"/>
        <w:ind w:left="426"/>
        <w:rPr>
          <w:color w:val="333333"/>
          <w:szCs w:val="20"/>
        </w:rPr>
      </w:pPr>
      <w:r w:rsidRPr="00D02ABF">
        <w:rPr>
          <w:color w:val="333333"/>
          <w:szCs w:val="20"/>
        </w:rPr>
        <w:t>flatDir { dirs 'libs' }</w:t>
      </w:r>
    </w:p>
    <w:p w14:paraId="4DC2B4CC" w14:textId="77777777" w:rsidR="00002C47" w:rsidRDefault="00D02ABF" w:rsidP="00D02ABF">
      <w:pPr>
        <w:pStyle w:val="NormalWeb"/>
        <w:shd w:val="clear" w:color="auto" w:fill="FFFFFF"/>
        <w:spacing w:before="150" w:beforeAutospacing="0" w:after="0" w:afterAutospacing="0" w:line="300" w:lineRule="atLeast"/>
        <w:rPr>
          <w:rFonts w:ascii="Arial" w:hAnsi="Arial" w:cs="Arial"/>
          <w:color w:val="333333"/>
          <w:sz w:val="20"/>
          <w:szCs w:val="20"/>
        </w:rPr>
      </w:pPr>
      <w:r w:rsidRPr="00D02ABF">
        <w:rPr>
          <w:rFonts w:ascii="Arial" w:hAnsi="Arial" w:cs="Arial"/>
          <w:color w:val="333333"/>
          <w:sz w:val="20"/>
          <w:szCs w:val="20"/>
        </w:rPr>
        <w:t xml:space="preserve">The </w:t>
      </w:r>
      <w:r w:rsidR="00782205">
        <w:rPr>
          <w:rFonts w:ascii="Arial" w:hAnsi="Arial" w:cs="Arial"/>
          <w:color w:val="333333"/>
          <w:sz w:val="20"/>
          <w:szCs w:val="20"/>
        </w:rPr>
        <w:t xml:space="preserve">following </w:t>
      </w:r>
      <w:r w:rsidRPr="00D02ABF">
        <w:rPr>
          <w:rFonts w:ascii="Arial" w:hAnsi="Arial" w:cs="Arial"/>
          <w:color w:val="333333"/>
          <w:sz w:val="20"/>
          <w:szCs w:val="20"/>
        </w:rPr>
        <w:t>screenshot</w:t>
      </w:r>
      <w:r w:rsidR="00782205">
        <w:rPr>
          <w:rFonts w:ascii="Arial" w:hAnsi="Arial" w:cs="Arial"/>
          <w:color w:val="333333"/>
          <w:sz w:val="20"/>
          <w:szCs w:val="20"/>
        </w:rPr>
        <w:t xml:space="preserve"> </w:t>
      </w:r>
      <w:r w:rsidRPr="00D02ABF">
        <w:rPr>
          <w:rFonts w:ascii="Arial" w:hAnsi="Arial" w:cs="Arial"/>
          <w:color w:val="333333"/>
          <w:sz w:val="20"/>
          <w:szCs w:val="20"/>
        </w:rPr>
        <w:t>presents how the project should look after successful</w:t>
      </w:r>
      <w:r>
        <w:rPr>
          <w:rFonts w:ascii="Arial" w:hAnsi="Arial" w:cs="Arial"/>
          <w:color w:val="333333"/>
          <w:sz w:val="20"/>
          <w:szCs w:val="20"/>
        </w:rPr>
        <w:t xml:space="preserve">ly importing the </w:t>
      </w:r>
      <w:r w:rsidRPr="00D02ABF">
        <w:rPr>
          <w:rFonts w:ascii="Arial" w:hAnsi="Arial" w:cs="Arial"/>
          <w:color w:val="333333"/>
          <w:sz w:val="20"/>
          <w:szCs w:val="20"/>
        </w:rPr>
        <w:t>AAR files ( please note</w:t>
      </w:r>
      <w:r>
        <w:rPr>
          <w:rFonts w:ascii="Arial" w:hAnsi="Arial" w:cs="Arial"/>
          <w:color w:val="333333"/>
          <w:sz w:val="20"/>
          <w:szCs w:val="20"/>
        </w:rPr>
        <w:t>, the</w:t>
      </w:r>
      <w:r w:rsidRPr="00D02ABF">
        <w:rPr>
          <w:rStyle w:val="apple-converted-space"/>
          <w:rFonts w:ascii="Arial" w:hAnsi="Arial"/>
          <w:color w:val="333333"/>
          <w:sz w:val="20"/>
          <w:szCs w:val="20"/>
        </w:rPr>
        <w:t> </w:t>
      </w:r>
      <w:r w:rsidRPr="00D02ABF">
        <w:rPr>
          <w:rStyle w:val="Emphasis"/>
          <w:rFonts w:ascii="Arial" w:hAnsi="Arial"/>
          <w:color w:val="333333"/>
          <w:sz w:val="20"/>
          <w:szCs w:val="20"/>
        </w:rPr>
        <w:t>External Libraries </w:t>
      </w:r>
      <w:r w:rsidRPr="00D02ABF">
        <w:rPr>
          <w:rFonts w:ascii="Arial" w:hAnsi="Arial" w:cs="Arial"/>
          <w:color w:val="333333"/>
          <w:sz w:val="20"/>
          <w:szCs w:val="20"/>
        </w:rPr>
        <w:t>section will present</w:t>
      </w:r>
      <w:r>
        <w:rPr>
          <w:rFonts w:ascii="Arial" w:hAnsi="Arial" w:cs="Arial"/>
          <w:color w:val="333333"/>
          <w:sz w:val="20"/>
          <w:szCs w:val="20"/>
        </w:rPr>
        <w:t xml:space="preserve"> a</w:t>
      </w:r>
      <w:r w:rsidRPr="00D02ABF">
        <w:rPr>
          <w:rFonts w:ascii="Arial" w:hAnsi="Arial" w:cs="Arial"/>
          <w:color w:val="333333"/>
          <w:sz w:val="20"/>
          <w:szCs w:val="20"/>
        </w:rPr>
        <w:t xml:space="preserve"> preview of AAR file content ):</w:t>
      </w:r>
    </w:p>
    <w:p w14:paraId="419EC77B" w14:textId="77777777" w:rsidR="00D02ABF" w:rsidRDefault="00002C47" w:rsidP="00002C47">
      <w:pPr>
        <w:pStyle w:val="NormalWeb"/>
        <w:shd w:val="clear" w:color="auto" w:fill="FFFFFF"/>
        <w:spacing w:before="150" w:beforeAutospacing="0" w:after="0" w:afterAutospacing="0" w:line="300" w:lineRule="atLeast"/>
        <w:jc w:val="center"/>
        <w:rPr>
          <w:rFonts w:ascii="Arial" w:hAnsi="Arial" w:cs="Arial"/>
          <w:color w:val="333333"/>
          <w:sz w:val="21"/>
          <w:szCs w:val="21"/>
        </w:rPr>
      </w:pPr>
      <w:r>
        <w:rPr>
          <w:rFonts w:ascii="Arial" w:hAnsi="Arial" w:cs="Arial"/>
          <w:color w:val="333333"/>
          <w:sz w:val="20"/>
          <w:szCs w:val="20"/>
        </w:rPr>
        <w:br/>
      </w:r>
      <w:r w:rsidR="00D02ABF">
        <w:rPr>
          <w:rFonts w:ascii="Arial" w:hAnsi="Arial" w:cs="Arial"/>
          <w:color w:val="333333"/>
          <w:sz w:val="21"/>
          <w:szCs w:val="21"/>
        </w:rPr>
        <w:t> </w:t>
      </w:r>
      <w:r w:rsidR="00D02ABF">
        <w:rPr>
          <w:rFonts w:ascii="Arial" w:hAnsi="Arial" w:cs="Arial"/>
          <w:noProof/>
          <w:color w:val="333333"/>
          <w:sz w:val="21"/>
          <w:szCs w:val="21"/>
          <w:lang w:val="en-US" w:eastAsia="en-US"/>
        </w:rPr>
        <w:drawing>
          <wp:inline distT="0" distB="0" distL="0" distR="0" wp14:anchorId="2FD13C06" wp14:editId="08F86EA7">
            <wp:extent cx="4158343" cy="3223518"/>
            <wp:effectExtent l="0" t="0" r="0" b="0"/>
            <wp:docPr id="10" name="Picture 9" descr="Android 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 studio.png"/>
                    <pic:cNvPicPr/>
                  </pic:nvPicPr>
                  <pic:blipFill>
                    <a:blip r:embed="rId12"/>
                    <a:stretch>
                      <a:fillRect/>
                    </a:stretch>
                  </pic:blipFill>
                  <pic:spPr>
                    <a:xfrm>
                      <a:off x="0" y="0"/>
                      <a:ext cx="4169157" cy="3231901"/>
                    </a:xfrm>
                    <a:prstGeom prst="rect">
                      <a:avLst/>
                    </a:prstGeom>
                  </pic:spPr>
                </pic:pic>
              </a:graphicData>
            </a:graphic>
          </wp:inline>
        </w:drawing>
      </w:r>
      <w:r w:rsidR="00812E7F">
        <w:rPr>
          <w:rFonts w:ascii="Arial" w:hAnsi="Arial" w:cs="Arial"/>
          <w:noProof/>
          <w:color w:val="333333"/>
          <w:sz w:val="21"/>
          <w:szCs w:val="21"/>
          <w:lang w:val="en-US" w:eastAsia="en-US"/>
        </w:rPr>
        <mc:AlternateContent>
          <mc:Choice Requires="wps">
            <w:drawing>
              <wp:inline distT="0" distB="0" distL="0" distR="0" wp14:anchorId="3DB9A02F" wp14:editId="154308AA">
                <wp:extent cx="304800" cy="304800"/>
                <wp:effectExtent l="0" t="0" r="0" b="0"/>
                <wp:docPr id="15" name="AutoShape 1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DE64FC" id="AutoShape 1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h2lmGsgIAALoFAAAOAAAAAAAA&#10;AAAAAAAAAC4CAABkcnMvZTJvRG9jLnhtbFBLAQItABQABgAIAAAAIQBMoOks2AAAAAMBAAAPAAAA&#10;AAAAAAAAAAAAAAwFAABkcnMvZG93bnJldi54bWxQSwUGAAAAAAQABADzAAAAEQYAAAAA&#10;" filled="f" stroked="f">
                <o:lock v:ext="edit" aspectratio="t"/>
                <w10:anchorlock/>
              </v:rect>
            </w:pict>
          </mc:Fallback>
        </mc:AlternateContent>
      </w:r>
    </w:p>
    <w:p w14:paraId="03579D91" w14:textId="77777777" w:rsidR="00782205" w:rsidRDefault="00782205">
      <w:pPr>
        <w:spacing w:after="200" w:line="276" w:lineRule="auto"/>
        <w:rPr>
          <w:b/>
          <w:color w:val="002846"/>
          <w:sz w:val="28"/>
          <w:szCs w:val="20"/>
          <w:lang w:val="en-US"/>
        </w:rPr>
      </w:pPr>
      <w:r w:rsidRPr="00002C47">
        <w:rPr>
          <w:lang w:val="en-US"/>
        </w:rPr>
        <w:br w:type="page"/>
      </w:r>
    </w:p>
    <w:p w14:paraId="53447C05" w14:textId="77777777" w:rsidR="00D02ABF" w:rsidRDefault="00D02ABF" w:rsidP="00D02ABF">
      <w:pPr>
        <w:pStyle w:val="header2"/>
      </w:pPr>
      <w:bookmarkStart w:id="36" w:name="_Toc431302901"/>
      <w:r>
        <w:lastRenderedPageBreak/>
        <w:t>Setting up the SDK - Eclipse</w:t>
      </w:r>
      <w:bookmarkEnd w:id="36"/>
    </w:p>
    <w:p w14:paraId="0556BC70" w14:textId="77777777" w:rsidR="00D02ABF" w:rsidRPr="00D02ABF" w:rsidRDefault="00D02ABF" w:rsidP="00D02ABF">
      <w:pPr>
        <w:pStyle w:val="NormalWeb"/>
        <w:shd w:val="clear" w:color="auto" w:fill="FFFFFF"/>
        <w:spacing w:before="150" w:beforeAutospacing="0" w:after="0" w:afterAutospacing="0" w:line="300" w:lineRule="atLeast"/>
        <w:rPr>
          <w:rFonts w:ascii="Arial" w:hAnsi="Arial" w:cs="Arial"/>
          <w:color w:val="333333"/>
          <w:sz w:val="20"/>
          <w:szCs w:val="20"/>
        </w:rPr>
      </w:pPr>
      <w:r w:rsidRPr="00D02ABF">
        <w:rPr>
          <w:rFonts w:ascii="Arial" w:hAnsi="Arial" w:cs="Arial"/>
          <w:color w:val="333333"/>
          <w:sz w:val="20"/>
          <w:szCs w:val="20"/>
        </w:rPr>
        <w:t>Follow the steps described below to properly import the SDK project into Eclipse:</w:t>
      </w:r>
    </w:p>
    <w:p w14:paraId="6B87C863" w14:textId="77777777" w:rsidR="00D02ABF" w:rsidRPr="00B651F3" w:rsidRDefault="00D02ABF" w:rsidP="00002C47">
      <w:pPr>
        <w:numPr>
          <w:ilvl w:val="0"/>
          <w:numId w:val="12"/>
        </w:numPr>
        <w:shd w:val="clear" w:color="auto" w:fill="FFFFFF"/>
        <w:spacing w:before="100" w:beforeAutospacing="1" w:after="240" w:line="300" w:lineRule="atLeast"/>
        <w:ind w:left="426"/>
        <w:rPr>
          <w:color w:val="333333"/>
          <w:szCs w:val="20"/>
          <w:lang w:val="en-US"/>
        </w:rPr>
      </w:pPr>
      <w:r w:rsidRPr="00B651F3">
        <w:rPr>
          <w:color w:val="333333"/>
          <w:szCs w:val="20"/>
          <w:lang w:val="en-US"/>
        </w:rPr>
        <w:t xml:space="preserve">Unzip AAR files by changing files extensions from .AAR to .ZIP. </w:t>
      </w:r>
      <w:r w:rsidR="00782205" w:rsidRPr="00B651F3">
        <w:rPr>
          <w:color w:val="333333"/>
          <w:szCs w:val="20"/>
          <w:lang w:val="en-US"/>
        </w:rPr>
        <w:t>The c</w:t>
      </w:r>
      <w:r w:rsidRPr="00B651F3">
        <w:rPr>
          <w:color w:val="333333"/>
          <w:szCs w:val="20"/>
          <w:lang w:val="en-US"/>
        </w:rPr>
        <w:t xml:space="preserve">ontent of </w:t>
      </w:r>
      <w:r w:rsidR="00782205" w:rsidRPr="00B651F3">
        <w:rPr>
          <w:color w:val="333333"/>
          <w:szCs w:val="20"/>
          <w:lang w:val="en-US"/>
        </w:rPr>
        <w:t xml:space="preserve">the </w:t>
      </w:r>
      <w:r w:rsidRPr="00B651F3">
        <w:rPr>
          <w:color w:val="333333"/>
          <w:szCs w:val="20"/>
          <w:lang w:val="en-US"/>
        </w:rPr>
        <w:t xml:space="preserve">AAR file should have </w:t>
      </w:r>
      <w:r w:rsidR="00782205" w:rsidRPr="00B651F3">
        <w:rPr>
          <w:color w:val="333333"/>
          <w:szCs w:val="20"/>
          <w:lang w:val="en-US"/>
        </w:rPr>
        <w:t xml:space="preserve">the </w:t>
      </w:r>
      <w:r w:rsidRPr="00B651F3">
        <w:rPr>
          <w:color w:val="333333"/>
          <w:szCs w:val="20"/>
          <w:lang w:val="en-US"/>
        </w:rPr>
        <w:t>following structure:</w:t>
      </w:r>
    </w:p>
    <w:p w14:paraId="531F648A" w14:textId="77777777" w:rsidR="00D02ABF" w:rsidRPr="00D02ABF" w:rsidRDefault="00D02ABF" w:rsidP="00002C47">
      <w:pPr>
        <w:numPr>
          <w:ilvl w:val="1"/>
          <w:numId w:val="12"/>
        </w:numPr>
        <w:shd w:val="clear" w:color="auto" w:fill="FFFFFF"/>
        <w:spacing w:before="100" w:beforeAutospacing="1" w:after="100" w:afterAutospacing="1" w:line="300" w:lineRule="atLeast"/>
        <w:ind w:left="851"/>
        <w:rPr>
          <w:color w:val="333333"/>
          <w:szCs w:val="20"/>
        </w:rPr>
      </w:pPr>
      <w:r w:rsidRPr="00D02ABF">
        <w:rPr>
          <w:color w:val="333333"/>
          <w:szCs w:val="20"/>
        </w:rPr>
        <w:t>/AndroidManifest.xml (mandatory)</w:t>
      </w:r>
    </w:p>
    <w:p w14:paraId="7660F598" w14:textId="77777777" w:rsidR="00D02ABF" w:rsidRPr="00B651F3" w:rsidRDefault="00D02ABF" w:rsidP="00002C47">
      <w:pPr>
        <w:numPr>
          <w:ilvl w:val="1"/>
          <w:numId w:val="12"/>
        </w:numPr>
        <w:shd w:val="clear" w:color="auto" w:fill="FFFFFF"/>
        <w:spacing w:before="100" w:beforeAutospacing="1" w:after="100" w:afterAutospacing="1" w:line="300" w:lineRule="atLeast"/>
        <w:ind w:left="851"/>
        <w:rPr>
          <w:color w:val="333333"/>
          <w:szCs w:val="20"/>
          <w:lang w:val="en-US"/>
        </w:rPr>
      </w:pPr>
      <w:r w:rsidRPr="00B651F3">
        <w:rPr>
          <w:color w:val="333333"/>
          <w:szCs w:val="20"/>
          <w:lang w:val="en-US"/>
        </w:rPr>
        <w:t>/classes.jar (mandatory) - Accept SDK Sources.</w:t>
      </w:r>
    </w:p>
    <w:p w14:paraId="00BAC4E7" w14:textId="77777777" w:rsidR="00D02ABF" w:rsidRPr="00B651F3" w:rsidRDefault="00D02ABF" w:rsidP="00002C47">
      <w:pPr>
        <w:numPr>
          <w:ilvl w:val="1"/>
          <w:numId w:val="12"/>
        </w:numPr>
        <w:shd w:val="clear" w:color="auto" w:fill="FFFFFF"/>
        <w:spacing w:before="100" w:beforeAutospacing="1" w:after="100" w:afterAutospacing="1" w:line="300" w:lineRule="atLeast"/>
        <w:ind w:left="851"/>
        <w:rPr>
          <w:color w:val="333333"/>
          <w:szCs w:val="20"/>
          <w:lang w:val="en-US"/>
        </w:rPr>
      </w:pPr>
      <w:r w:rsidRPr="00B651F3">
        <w:rPr>
          <w:color w:val="333333"/>
          <w:szCs w:val="20"/>
          <w:lang w:val="en-US"/>
        </w:rPr>
        <w:t>/res/ (mandatory) - Accept SDK Resources. </w:t>
      </w:r>
    </w:p>
    <w:p w14:paraId="18208EFD" w14:textId="77777777" w:rsidR="00D02ABF" w:rsidRPr="00D02ABF" w:rsidRDefault="00D02ABF" w:rsidP="00002C47">
      <w:pPr>
        <w:numPr>
          <w:ilvl w:val="1"/>
          <w:numId w:val="12"/>
        </w:numPr>
        <w:shd w:val="clear" w:color="auto" w:fill="FFFFFF"/>
        <w:spacing w:before="100" w:beforeAutospacing="1" w:after="100" w:afterAutospacing="1" w:line="300" w:lineRule="atLeast"/>
        <w:ind w:left="851"/>
        <w:rPr>
          <w:color w:val="333333"/>
          <w:szCs w:val="20"/>
        </w:rPr>
      </w:pPr>
      <w:r w:rsidRPr="00D02ABF">
        <w:rPr>
          <w:color w:val="333333"/>
          <w:szCs w:val="20"/>
        </w:rPr>
        <w:t>/R.txt (mandatory)</w:t>
      </w:r>
    </w:p>
    <w:p w14:paraId="341A34D0" w14:textId="77777777" w:rsidR="00D02ABF" w:rsidRPr="00D02ABF" w:rsidRDefault="00D02ABF" w:rsidP="00002C47">
      <w:pPr>
        <w:numPr>
          <w:ilvl w:val="1"/>
          <w:numId w:val="12"/>
        </w:numPr>
        <w:shd w:val="clear" w:color="auto" w:fill="FFFFFF"/>
        <w:spacing w:before="100" w:beforeAutospacing="1" w:after="100" w:afterAutospacing="1" w:line="300" w:lineRule="atLeast"/>
        <w:ind w:left="851"/>
        <w:rPr>
          <w:color w:val="333333"/>
          <w:szCs w:val="20"/>
        </w:rPr>
      </w:pPr>
      <w:r w:rsidRPr="00D02ABF">
        <w:rPr>
          <w:color w:val="333333"/>
          <w:szCs w:val="20"/>
        </w:rPr>
        <w:t>/assets/ (optional)</w:t>
      </w:r>
    </w:p>
    <w:p w14:paraId="6C68D7AE" w14:textId="77777777" w:rsidR="00D02ABF" w:rsidRPr="00B651F3" w:rsidRDefault="00D02ABF" w:rsidP="00002C47">
      <w:pPr>
        <w:numPr>
          <w:ilvl w:val="1"/>
          <w:numId w:val="12"/>
        </w:numPr>
        <w:shd w:val="clear" w:color="auto" w:fill="FFFFFF"/>
        <w:spacing w:before="100" w:beforeAutospacing="1" w:after="100" w:afterAutospacing="1" w:line="300" w:lineRule="atLeast"/>
        <w:ind w:left="851"/>
        <w:rPr>
          <w:color w:val="333333"/>
          <w:szCs w:val="20"/>
          <w:lang w:val="en-US"/>
        </w:rPr>
      </w:pPr>
      <w:r w:rsidRPr="00B651F3">
        <w:rPr>
          <w:color w:val="333333"/>
          <w:szCs w:val="20"/>
          <w:lang w:val="en-US"/>
        </w:rPr>
        <w:t>/libs/*.jar (optional) - Additional Accept SDK dependencies.</w:t>
      </w:r>
    </w:p>
    <w:p w14:paraId="0D2714AE" w14:textId="77777777" w:rsidR="00D02ABF" w:rsidRPr="00D02ABF" w:rsidRDefault="00D02ABF" w:rsidP="00002C47">
      <w:pPr>
        <w:numPr>
          <w:ilvl w:val="1"/>
          <w:numId w:val="12"/>
        </w:numPr>
        <w:shd w:val="clear" w:color="auto" w:fill="FFFFFF"/>
        <w:spacing w:before="100" w:beforeAutospacing="1" w:after="100" w:afterAutospacing="1" w:line="300" w:lineRule="atLeast"/>
        <w:ind w:left="851"/>
        <w:rPr>
          <w:color w:val="333333"/>
          <w:szCs w:val="20"/>
        </w:rPr>
      </w:pPr>
      <w:r w:rsidRPr="00D02ABF">
        <w:rPr>
          <w:color w:val="333333"/>
          <w:szCs w:val="20"/>
        </w:rPr>
        <w:t>/jni/&lt;abi&gt;/*.so (optional)</w:t>
      </w:r>
    </w:p>
    <w:p w14:paraId="2F5106A4" w14:textId="77777777" w:rsidR="00D02ABF" w:rsidRPr="00D02ABF" w:rsidRDefault="00D02ABF" w:rsidP="00002C47">
      <w:pPr>
        <w:numPr>
          <w:ilvl w:val="1"/>
          <w:numId w:val="12"/>
        </w:numPr>
        <w:shd w:val="clear" w:color="auto" w:fill="FFFFFF"/>
        <w:spacing w:before="100" w:beforeAutospacing="1" w:after="100" w:afterAutospacing="1" w:line="300" w:lineRule="atLeast"/>
        <w:ind w:left="851"/>
        <w:rPr>
          <w:color w:val="333333"/>
          <w:szCs w:val="20"/>
        </w:rPr>
      </w:pPr>
      <w:r w:rsidRPr="00D02ABF">
        <w:rPr>
          <w:color w:val="333333"/>
          <w:szCs w:val="20"/>
        </w:rPr>
        <w:t>/proguard.txt (optional)</w:t>
      </w:r>
    </w:p>
    <w:p w14:paraId="52789A98" w14:textId="77777777" w:rsidR="00D02ABF" w:rsidRPr="00D02ABF" w:rsidRDefault="00D02ABF" w:rsidP="00002C47">
      <w:pPr>
        <w:numPr>
          <w:ilvl w:val="1"/>
          <w:numId w:val="12"/>
        </w:numPr>
        <w:shd w:val="clear" w:color="auto" w:fill="FFFFFF"/>
        <w:spacing w:before="100" w:beforeAutospacing="1" w:after="240" w:line="300" w:lineRule="atLeast"/>
        <w:ind w:left="851"/>
        <w:rPr>
          <w:color w:val="333333"/>
          <w:szCs w:val="20"/>
        </w:rPr>
      </w:pPr>
      <w:r w:rsidRPr="00D02ABF">
        <w:rPr>
          <w:color w:val="333333"/>
          <w:szCs w:val="20"/>
        </w:rPr>
        <w:t>/lint.jar (optional)</w:t>
      </w:r>
    </w:p>
    <w:p w14:paraId="77CF8AF6" w14:textId="77777777" w:rsidR="00D02ABF" w:rsidRPr="00B651F3" w:rsidRDefault="00D02ABF" w:rsidP="00002C47">
      <w:pPr>
        <w:numPr>
          <w:ilvl w:val="0"/>
          <w:numId w:val="12"/>
        </w:numPr>
        <w:shd w:val="clear" w:color="auto" w:fill="FFFFFF"/>
        <w:spacing w:before="100" w:beforeAutospacing="1" w:after="100" w:afterAutospacing="1" w:line="300" w:lineRule="atLeast"/>
        <w:ind w:left="426"/>
        <w:rPr>
          <w:color w:val="333333"/>
          <w:szCs w:val="20"/>
          <w:lang w:val="en-US"/>
        </w:rPr>
      </w:pPr>
      <w:r w:rsidRPr="00B651F3">
        <w:rPr>
          <w:color w:val="333333"/>
          <w:szCs w:val="20"/>
          <w:lang w:val="en-US"/>
        </w:rPr>
        <w:t>Add extracted directories to Eclipse workspace and change their nature to Android Library Projects.</w:t>
      </w:r>
    </w:p>
    <w:p w14:paraId="70130616" w14:textId="77777777" w:rsidR="00D02ABF" w:rsidRPr="00B651F3" w:rsidRDefault="00D02ABF" w:rsidP="00002C47">
      <w:pPr>
        <w:numPr>
          <w:ilvl w:val="0"/>
          <w:numId w:val="12"/>
        </w:numPr>
        <w:shd w:val="clear" w:color="auto" w:fill="FFFFFF"/>
        <w:spacing w:before="100" w:beforeAutospacing="1" w:after="100" w:afterAutospacing="1" w:line="300" w:lineRule="atLeast"/>
        <w:ind w:left="426"/>
        <w:rPr>
          <w:color w:val="333333"/>
          <w:szCs w:val="20"/>
          <w:lang w:val="en-US"/>
        </w:rPr>
      </w:pPr>
      <w:r w:rsidRPr="00B651F3">
        <w:rPr>
          <w:color w:val="333333"/>
          <w:szCs w:val="20"/>
          <w:lang w:val="en-US"/>
        </w:rPr>
        <w:t>Add</w:t>
      </w:r>
      <w:r w:rsidRPr="00B651F3">
        <w:rPr>
          <w:rStyle w:val="apple-converted-space"/>
          <w:color w:val="333333"/>
          <w:szCs w:val="20"/>
          <w:lang w:val="en-US"/>
        </w:rPr>
        <w:t> </w:t>
      </w:r>
      <w:r w:rsidRPr="00B651F3">
        <w:rPr>
          <w:rStyle w:val="Emphasis"/>
          <w:color w:val="333333"/>
          <w:szCs w:val="20"/>
          <w:lang w:val="en-US"/>
        </w:rPr>
        <w:t>classes.jar</w:t>
      </w:r>
      <w:r w:rsidRPr="00B651F3">
        <w:rPr>
          <w:rStyle w:val="apple-converted-space"/>
          <w:color w:val="333333"/>
          <w:szCs w:val="20"/>
          <w:lang w:val="en-US"/>
        </w:rPr>
        <w:t> </w:t>
      </w:r>
      <w:r w:rsidRPr="00B651F3">
        <w:rPr>
          <w:color w:val="333333"/>
          <w:szCs w:val="20"/>
          <w:lang w:val="en-US"/>
        </w:rPr>
        <w:t>files from Android Library Projects to</w:t>
      </w:r>
      <w:r w:rsidRPr="00B651F3">
        <w:rPr>
          <w:rStyle w:val="apple-converted-space"/>
          <w:color w:val="333333"/>
          <w:szCs w:val="20"/>
          <w:lang w:val="en-US"/>
        </w:rPr>
        <w:t> </w:t>
      </w:r>
      <w:r w:rsidRPr="00B651F3">
        <w:rPr>
          <w:rStyle w:val="Emphasis"/>
          <w:color w:val="333333"/>
          <w:szCs w:val="20"/>
          <w:lang w:val="en-US"/>
        </w:rPr>
        <w:t>Build Path.</w:t>
      </w:r>
    </w:p>
    <w:p w14:paraId="24DD6A9D" w14:textId="77777777" w:rsidR="00577829" w:rsidRPr="00A76C3F" w:rsidRDefault="00577829" w:rsidP="00A76C3F">
      <w:pPr>
        <w:pStyle w:val="Heading2"/>
      </w:pPr>
      <w:bookmarkStart w:id="37" w:name="_Toc365013029"/>
      <w:bookmarkStart w:id="38" w:name="_Toc431302902"/>
      <w:r w:rsidRPr="00A76C3F">
        <w:t>Adding Thyron Extension to project</w:t>
      </w:r>
      <w:bookmarkEnd w:id="37"/>
      <w:bookmarkEnd w:id="38"/>
    </w:p>
    <w:p w14:paraId="5D4FBCCF" w14:textId="77777777" w:rsidR="00577829" w:rsidRPr="00880B92" w:rsidRDefault="00577829" w:rsidP="00880B92">
      <w:pPr>
        <w:pStyle w:val="Caption"/>
      </w:pPr>
    </w:p>
    <w:p w14:paraId="570B3EBE" w14:textId="77777777" w:rsidR="00577829" w:rsidRPr="00B651F3" w:rsidRDefault="00577829" w:rsidP="00DF7E1C">
      <w:pPr>
        <w:rPr>
          <w:lang w:val="en-US"/>
        </w:rPr>
      </w:pPr>
      <w:r w:rsidRPr="00B651F3">
        <w:rPr>
          <w:lang w:val="en-US"/>
        </w:rPr>
        <w:t>Currently AcceptSDK for Android includes an extensions system. Using this system, all implementations of magstripe readers and Chip'n'PIN controllers are now shipped as separate libraries. This also applies to Thyron's PosMate Smart terminal.</w:t>
      </w:r>
      <w:r w:rsidR="00DF7E1C" w:rsidRPr="00B651F3">
        <w:rPr>
          <w:lang w:val="en-US"/>
        </w:rPr>
        <w:t xml:space="preserve"> Add the following configuration resources to the application </w:t>
      </w:r>
      <w:r w:rsidRPr="00B651F3">
        <w:rPr>
          <w:lang w:val="en-US"/>
        </w:rPr>
        <w:t xml:space="preserve">to add a Thyron Extension to your project. </w:t>
      </w:r>
    </w:p>
    <w:p w14:paraId="6572EE4A" w14:textId="77777777" w:rsidR="00577829" w:rsidRDefault="00577829" w:rsidP="009A17D4">
      <w:pPr>
        <w:pStyle w:val="Body"/>
      </w:pPr>
    </w:p>
    <w:p w14:paraId="052C82F9"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color w:val="3F5FBF"/>
          <w:szCs w:val="20"/>
          <w:lang w:val="en-US"/>
        </w:rPr>
        <w:t>&lt;!-- Instructs AcceptSDK to load Thyron Extension --&gt;</w:t>
      </w:r>
    </w:p>
    <w:p w14:paraId="17A94820"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color w:val="008080"/>
          <w:szCs w:val="20"/>
          <w:lang w:val="en-US"/>
        </w:rPr>
        <w:t>&lt;</w:t>
      </w:r>
      <w:r w:rsidRPr="00B651F3">
        <w:rPr>
          <w:rFonts w:ascii="Consolas" w:hAnsi="Consolas" w:cs="Consolas"/>
          <w:color w:val="3F7F7F"/>
          <w:szCs w:val="20"/>
          <w:lang w:val="en-US"/>
        </w:rPr>
        <w:t>string-array</w:t>
      </w:r>
      <w:r w:rsidRPr="00B651F3">
        <w:rPr>
          <w:rFonts w:ascii="Consolas" w:hAnsi="Consolas" w:cs="Consolas"/>
          <w:color w:val="7F007F"/>
          <w:szCs w:val="20"/>
          <w:lang w:val="en-US"/>
        </w:rPr>
        <w:t>name</w:t>
      </w:r>
      <w:r w:rsidRPr="00B651F3">
        <w:rPr>
          <w:rFonts w:ascii="Consolas" w:hAnsi="Consolas" w:cs="Consolas"/>
          <w:szCs w:val="20"/>
          <w:lang w:val="en-US"/>
        </w:rPr>
        <w:t>=</w:t>
      </w:r>
      <w:r w:rsidRPr="00B651F3">
        <w:rPr>
          <w:rFonts w:ascii="Consolas" w:hAnsi="Consolas" w:cs="Consolas"/>
          <w:i/>
          <w:iCs/>
          <w:color w:val="2A00FF"/>
          <w:szCs w:val="20"/>
          <w:lang w:val="en-US"/>
        </w:rPr>
        <w:t>"extensions_list"</w:t>
      </w:r>
      <w:r w:rsidRPr="00B651F3">
        <w:rPr>
          <w:rFonts w:ascii="Consolas" w:hAnsi="Consolas" w:cs="Consolas"/>
          <w:color w:val="008080"/>
          <w:szCs w:val="20"/>
          <w:lang w:val="en-US"/>
        </w:rPr>
        <w:t>&gt;</w:t>
      </w:r>
    </w:p>
    <w:p w14:paraId="5440B9E8"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color w:val="008080"/>
          <w:szCs w:val="20"/>
          <w:lang w:val="en-US"/>
        </w:rPr>
        <w:t>&lt;</w:t>
      </w:r>
      <w:r w:rsidRPr="00B651F3">
        <w:rPr>
          <w:rFonts w:ascii="Consolas" w:hAnsi="Consolas" w:cs="Consolas"/>
          <w:color w:val="3F7F7F"/>
          <w:szCs w:val="20"/>
          <w:lang w:val="en-US"/>
        </w:rPr>
        <w:t>item</w:t>
      </w:r>
      <w:r w:rsidRPr="00B651F3">
        <w:rPr>
          <w:rFonts w:ascii="Consolas" w:hAnsi="Consolas" w:cs="Consolas"/>
          <w:color w:val="008080"/>
          <w:szCs w:val="20"/>
          <w:lang w:val="en-US"/>
        </w:rPr>
        <w:t>&gt;</w:t>
      </w:r>
      <w:r w:rsidRPr="00B651F3">
        <w:rPr>
          <w:rFonts w:ascii="Consolas" w:hAnsi="Consolas" w:cs="Consolas"/>
          <w:szCs w:val="20"/>
          <w:lang w:val="en-US"/>
        </w:rPr>
        <w:t>ThyronExtension</w:t>
      </w:r>
      <w:r w:rsidRPr="00B651F3">
        <w:rPr>
          <w:rFonts w:ascii="Consolas" w:hAnsi="Consolas" w:cs="Consolas"/>
          <w:color w:val="008080"/>
          <w:szCs w:val="20"/>
          <w:lang w:val="en-US"/>
        </w:rPr>
        <w:t>&lt;/</w:t>
      </w:r>
      <w:r w:rsidRPr="00B651F3">
        <w:rPr>
          <w:rFonts w:ascii="Consolas" w:hAnsi="Consolas" w:cs="Consolas"/>
          <w:color w:val="3F7F7F"/>
          <w:szCs w:val="20"/>
          <w:lang w:val="en-US"/>
        </w:rPr>
        <w:t>item</w:t>
      </w:r>
      <w:r w:rsidRPr="00B651F3">
        <w:rPr>
          <w:rFonts w:ascii="Consolas" w:hAnsi="Consolas" w:cs="Consolas"/>
          <w:color w:val="008080"/>
          <w:szCs w:val="20"/>
          <w:lang w:val="en-US"/>
        </w:rPr>
        <w:t>&gt;</w:t>
      </w:r>
    </w:p>
    <w:p w14:paraId="5228E1A8"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color w:val="008080"/>
          <w:szCs w:val="20"/>
          <w:lang w:val="en-US"/>
        </w:rPr>
        <w:t>&lt;/</w:t>
      </w:r>
      <w:r w:rsidRPr="00B651F3">
        <w:rPr>
          <w:rFonts w:ascii="Consolas" w:hAnsi="Consolas" w:cs="Consolas"/>
          <w:color w:val="3F7F7F"/>
          <w:szCs w:val="20"/>
          <w:lang w:val="en-US"/>
        </w:rPr>
        <w:t>string-array</w:t>
      </w:r>
      <w:r w:rsidRPr="00B651F3">
        <w:rPr>
          <w:rFonts w:ascii="Consolas" w:hAnsi="Consolas" w:cs="Consolas"/>
          <w:color w:val="008080"/>
          <w:szCs w:val="20"/>
          <w:lang w:val="en-US"/>
        </w:rPr>
        <w:t>&gt;</w:t>
      </w:r>
    </w:p>
    <w:p w14:paraId="0565C4D9" w14:textId="77777777" w:rsidR="00577829" w:rsidRPr="00B651F3" w:rsidRDefault="00577829" w:rsidP="00577829">
      <w:pPr>
        <w:autoSpaceDE w:val="0"/>
        <w:autoSpaceDN w:val="0"/>
        <w:adjustRightInd w:val="0"/>
        <w:rPr>
          <w:rFonts w:ascii="Consolas" w:hAnsi="Consolas" w:cs="Consolas"/>
          <w:szCs w:val="20"/>
          <w:lang w:val="en-US"/>
        </w:rPr>
      </w:pPr>
    </w:p>
    <w:p w14:paraId="2C3D7201" w14:textId="77777777" w:rsidR="00577829" w:rsidRPr="00B651F3" w:rsidRDefault="00577829" w:rsidP="00577829">
      <w:pPr>
        <w:autoSpaceDE w:val="0"/>
        <w:autoSpaceDN w:val="0"/>
        <w:adjustRightInd w:val="0"/>
        <w:rPr>
          <w:rFonts w:ascii="Consolas" w:hAnsi="Consolas" w:cs="Consolas"/>
          <w:color w:val="3F5FBF"/>
          <w:szCs w:val="20"/>
          <w:lang w:val="en-US"/>
        </w:rPr>
      </w:pPr>
      <w:r w:rsidRPr="00B651F3">
        <w:rPr>
          <w:rFonts w:ascii="Consolas" w:hAnsi="Consolas" w:cs="Consolas"/>
          <w:color w:val="3F5FBF"/>
          <w:szCs w:val="20"/>
          <w:lang w:val="en-US"/>
        </w:rPr>
        <w:t xml:space="preserve">&lt;!-- Adding this line will ensure that AcceptSDK uses PosMate terminal as </w:t>
      </w:r>
    </w:p>
    <w:p w14:paraId="4C4B5A8B"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color w:val="3F5FBF"/>
          <w:szCs w:val="20"/>
          <w:lang w:val="en-US"/>
        </w:rPr>
        <w:tab/>
        <w:t>CNPController --&gt;</w:t>
      </w:r>
    </w:p>
    <w:p w14:paraId="01DD5998" w14:textId="77777777" w:rsidR="00577829" w:rsidRDefault="00577829" w:rsidP="00002C47">
      <w:pPr>
        <w:pStyle w:val="Body"/>
        <w:jc w:val="left"/>
        <w:rPr>
          <w:color w:val="008080"/>
        </w:rPr>
      </w:pPr>
      <w:r>
        <w:rPr>
          <w:color w:val="008080"/>
        </w:rPr>
        <w:t>&lt;</w:t>
      </w:r>
      <w:r>
        <w:t>item</w:t>
      </w:r>
      <w:r w:rsidR="00002C47">
        <w:t xml:space="preserve"> </w:t>
      </w:r>
      <w:r>
        <w:rPr>
          <w:color w:val="7F007F"/>
        </w:rPr>
        <w:t>name</w:t>
      </w:r>
      <w:r>
        <w:t>=</w:t>
      </w:r>
      <w:r>
        <w:rPr>
          <w:color w:val="2A00FF"/>
        </w:rPr>
        <w:t>"acceptsdk_terminal_type"</w:t>
      </w:r>
      <w:r>
        <w:rPr>
          <w:color w:val="7F007F"/>
        </w:rPr>
        <w:t>type</w:t>
      </w:r>
      <w:r>
        <w:t>=</w:t>
      </w:r>
      <w:r>
        <w:rPr>
          <w:color w:val="2A00FF"/>
        </w:rPr>
        <w:t>"string"</w:t>
      </w:r>
      <w:r>
        <w:rPr>
          <w:color w:val="008080"/>
        </w:rPr>
        <w:t>&gt;</w:t>
      </w:r>
      <w:r>
        <w:t>thyron</w:t>
      </w:r>
      <w:r>
        <w:rPr>
          <w:color w:val="008080"/>
        </w:rPr>
        <w:t>&lt;/</w:t>
      </w:r>
      <w:r>
        <w:t>item</w:t>
      </w:r>
      <w:r>
        <w:rPr>
          <w:color w:val="008080"/>
        </w:rPr>
        <w:t>&gt;</w:t>
      </w:r>
    </w:p>
    <w:p w14:paraId="23C2E08E" w14:textId="77777777" w:rsidR="00895F33" w:rsidRDefault="00895F33" w:rsidP="00895F33">
      <w:pPr>
        <w:autoSpaceDE w:val="0"/>
        <w:autoSpaceDN w:val="0"/>
        <w:adjustRightInd w:val="0"/>
        <w:rPr>
          <w:rFonts w:ascii="Consolas" w:hAnsi="Consolas" w:cs="Consolas"/>
          <w:color w:val="3F5FBF"/>
          <w:szCs w:val="20"/>
          <w:lang w:val="en-US"/>
        </w:rPr>
      </w:pPr>
    </w:p>
    <w:p w14:paraId="062D743E" w14:textId="77777777" w:rsidR="00895F33" w:rsidRPr="00B651F3" w:rsidRDefault="00895F33" w:rsidP="00895F33">
      <w:pPr>
        <w:autoSpaceDE w:val="0"/>
        <w:autoSpaceDN w:val="0"/>
        <w:adjustRightInd w:val="0"/>
        <w:rPr>
          <w:rFonts w:ascii="Consolas" w:hAnsi="Consolas" w:cs="Consolas"/>
          <w:color w:val="3F5FBF"/>
          <w:szCs w:val="20"/>
          <w:lang w:val="en-US"/>
        </w:rPr>
      </w:pPr>
      <w:r w:rsidRPr="00B651F3">
        <w:rPr>
          <w:rFonts w:ascii="Consolas" w:hAnsi="Consolas" w:cs="Consolas"/>
          <w:color w:val="3F5FBF"/>
          <w:szCs w:val="20"/>
          <w:lang w:val="en-US"/>
        </w:rPr>
        <w:t xml:space="preserve">&lt;!-- Adding this line will ensure that AcceptSDK uses </w:t>
      </w:r>
      <w:r>
        <w:rPr>
          <w:rFonts w:ascii="Consolas" w:hAnsi="Consolas" w:cs="Consolas"/>
          <w:color w:val="3F5FBF"/>
          <w:szCs w:val="20"/>
          <w:lang w:val="en-US"/>
        </w:rPr>
        <w:t>Thyron</w:t>
      </w:r>
      <w:r w:rsidRPr="00B651F3">
        <w:rPr>
          <w:rFonts w:ascii="Consolas" w:hAnsi="Consolas" w:cs="Consolas"/>
          <w:color w:val="3F5FBF"/>
          <w:szCs w:val="20"/>
          <w:lang w:val="en-US"/>
        </w:rPr>
        <w:t xml:space="preserve"> terminal as </w:t>
      </w:r>
    </w:p>
    <w:p w14:paraId="18D13209" w14:textId="77777777" w:rsidR="00895F33" w:rsidRDefault="00895F33" w:rsidP="00895F33">
      <w:pPr>
        <w:autoSpaceDE w:val="0"/>
        <w:autoSpaceDN w:val="0"/>
        <w:adjustRightInd w:val="0"/>
        <w:rPr>
          <w:rFonts w:ascii="Consolas" w:hAnsi="Consolas" w:cs="Consolas"/>
          <w:color w:val="3F5FBF"/>
          <w:szCs w:val="20"/>
          <w:lang w:val="en-US"/>
        </w:rPr>
      </w:pPr>
      <w:r w:rsidRPr="00B651F3">
        <w:rPr>
          <w:rFonts w:ascii="Consolas" w:hAnsi="Consolas" w:cs="Consolas"/>
          <w:color w:val="3F5FBF"/>
          <w:szCs w:val="20"/>
          <w:lang w:val="en-US"/>
        </w:rPr>
        <w:tab/>
      </w:r>
      <w:r>
        <w:rPr>
          <w:rFonts w:ascii="Consolas" w:hAnsi="Consolas" w:cs="Consolas"/>
          <w:color w:val="3F5FBF"/>
          <w:szCs w:val="20"/>
          <w:lang w:val="en-US"/>
        </w:rPr>
        <w:t>Default extension</w:t>
      </w:r>
      <w:r w:rsidRPr="00B651F3">
        <w:rPr>
          <w:rFonts w:ascii="Consolas" w:hAnsi="Consolas" w:cs="Consolas"/>
          <w:color w:val="3F5FBF"/>
          <w:szCs w:val="20"/>
          <w:lang w:val="en-US"/>
        </w:rPr>
        <w:t xml:space="preserve"> --&gt;</w:t>
      </w:r>
    </w:p>
    <w:p w14:paraId="2C794FFF" w14:textId="77777777" w:rsidR="00895F33" w:rsidRDefault="00895F33" w:rsidP="00895F33">
      <w:pPr>
        <w:pStyle w:val="HTMLPreformatted"/>
        <w:shd w:val="clear" w:color="auto" w:fill="FFFFFF"/>
        <w:rPr>
          <w:color w:val="000000"/>
          <w:lang w:val="en-US"/>
        </w:rPr>
      </w:pPr>
      <w:r w:rsidRPr="007D2B99">
        <w:rPr>
          <w:color w:val="000000"/>
          <w:lang w:val="en-US"/>
        </w:rPr>
        <w:t>&lt;</w:t>
      </w:r>
      <w:r w:rsidRPr="007D2B99">
        <w:rPr>
          <w:b/>
          <w:bCs/>
          <w:color w:val="000080"/>
          <w:lang w:val="en-US"/>
        </w:rPr>
        <w:t xml:space="preserve">item </w:t>
      </w:r>
      <w:r w:rsidRPr="007D2B99">
        <w:rPr>
          <w:b/>
          <w:bCs/>
          <w:color w:val="0000FF"/>
          <w:lang w:val="en-US"/>
        </w:rPr>
        <w:t>name=</w:t>
      </w:r>
      <w:r w:rsidRPr="007D2B99">
        <w:rPr>
          <w:b/>
          <w:bCs/>
          <w:color w:val="008000"/>
          <w:lang w:val="en-US"/>
        </w:rPr>
        <w:t xml:space="preserve">"wl_default_terminal_type_use" </w:t>
      </w:r>
      <w:r w:rsidRPr="007D2B99">
        <w:rPr>
          <w:b/>
          <w:bCs/>
          <w:color w:val="0000FF"/>
          <w:lang w:val="en-US"/>
        </w:rPr>
        <w:t>type=</w:t>
      </w:r>
      <w:r w:rsidRPr="007D2B99">
        <w:rPr>
          <w:b/>
          <w:bCs/>
          <w:color w:val="008000"/>
          <w:lang w:val="en-US"/>
        </w:rPr>
        <w:t xml:space="preserve">"string" </w:t>
      </w:r>
      <w:r w:rsidRPr="007D2B99">
        <w:rPr>
          <w:b/>
          <w:bCs/>
          <w:color w:val="0000FF"/>
          <w:lang w:val="en-US"/>
        </w:rPr>
        <w:t>translatable=</w:t>
      </w:r>
      <w:r w:rsidRPr="007D2B99">
        <w:rPr>
          <w:b/>
          <w:bCs/>
          <w:color w:val="008000"/>
          <w:lang w:val="en-US"/>
        </w:rPr>
        <w:t>"false"</w:t>
      </w:r>
      <w:r w:rsidRPr="007D2B99">
        <w:rPr>
          <w:color w:val="000000"/>
          <w:lang w:val="en-US"/>
        </w:rPr>
        <w:t>&gt;</w:t>
      </w:r>
      <w:r>
        <w:rPr>
          <w:color w:val="000000"/>
          <w:lang w:val="en-US"/>
        </w:rPr>
        <w:t>t</w:t>
      </w:r>
      <w:r w:rsidRPr="00B651F3">
        <w:rPr>
          <w:rFonts w:ascii="Consolas" w:hAnsi="Consolas" w:cs="Consolas"/>
          <w:lang w:val="en-US"/>
        </w:rPr>
        <w:t>hyronExtension</w:t>
      </w:r>
      <w:r w:rsidRPr="007D2B99">
        <w:rPr>
          <w:color w:val="000000"/>
          <w:lang w:val="en-US"/>
        </w:rPr>
        <w:t>&lt;/</w:t>
      </w:r>
      <w:r w:rsidRPr="007D2B99">
        <w:rPr>
          <w:b/>
          <w:bCs/>
          <w:color w:val="000080"/>
          <w:lang w:val="en-US"/>
        </w:rPr>
        <w:t>item</w:t>
      </w:r>
      <w:r w:rsidRPr="007D2B99">
        <w:rPr>
          <w:color w:val="000000"/>
          <w:lang w:val="en-US"/>
        </w:rPr>
        <w:t>&gt;</w:t>
      </w:r>
    </w:p>
    <w:p w14:paraId="44FEC37A" w14:textId="77777777" w:rsidR="006372EC" w:rsidRDefault="006372EC" w:rsidP="00895F33">
      <w:pPr>
        <w:pStyle w:val="HTMLPreformatted"/>
        <w:shd w:val="clear" w:color="auto" w:fill="FFFFFF"/>
        <w:rPr>
          <w:color w:val="000000"/>
          <w:lang w:val="en-US"/>
        </w:rPr>
      </w:pPr>
    </w:p>
    <w:p w14:paraId="7C9DF0FD" w14:textId="77777777" w:rsidR="006372EC" w:rsidRPr="006372EC" w:rsidRDefault="006372EC" w:rsidP="006372EC">
      <w:pPr>
        <w:autoSpaceDE w:val="0"/>
        <w:autoSpaceDN w:val="0"/>
        <w:adjustRightInd w:val="0"/>
        <w:rPr>
          <w:color w:val="008080"/>
          <w:lang w:val="en-US"/>
        </w:rPr>
      </w:pPr>
      <w:r>
        <w:rPr>
          <w:rFonts w:ascii="Consolas" w:hAnsi="Consolas" w:cs="Consolas"/>
          <w:color w:val="3F5FBF"/>
          <w:szCs w:val="20"/>
          <w:lang w:val="en-US"/>
        </w:rPr>
        <w:t>NOTE: SDK is using reflection to bind extension library to SDK</w:t>
      </w:r>
    </w:p>
    <w:p w14:paraId="523319AA" w14:textId="77777777" w:rsidR="007D2B99" w:rsidRDefault="007D2B99">
      <w:pPr>
        <w:spacing w:after="200" w:line="276" w:lineRule="auto"/>
        <w:rPr>
          <w:lang w:val="en-US"/>
        </w:rPr>
      </w:pPr>
      <w:bookmarkStart w:id="39" w:name="_Toc365013033"/>
    </w:p>
    <w:p w14:paraId="0D6C5D10" w14:textId="77777777" w:rsidR="007D2B99" w:rsidRPr="00A76C3F" w:rsidRDefault="007D2B99" w:rsidP="00A76C3F">
      <w:pPr>
        <w:pStyle w:val="Heading2"/>
      </w:pPr>
      <w:bookmarkStart w:id="40" w:name="_Toc431302903"/>
      <w:r w:rsidRPr="00A76C3F">
        <w:t>Adding BBPos Extension to project</w:t>
      </w:r>
      <w:bookmarkEnd w:id="40"/>
    </w:p>
    <w:p w14:paraId="113ADB2C" w14:textId="77777777" w:rsidR="007D2B99" w:rsidRPr="00880B92" w:rsidRDefault="007D2B99" w:rsidP="007D2B99">
      <w:pPr>
        <w:pStyle w:val="Caption"/>
      </w:pPr>
    </w:p>
    <w:p w14:paraId="19F6EED8" w14:textId="77777777" w:rsidR="00A333FD" w:rsidRDefault="007D2B99" w:rsidP="00A333FD">
      <w:pPr>
        <w:rPr>
          <w:rFonts w:ascii="Consolas" w:hAnsi="Consolas" w:cs="Consolas"/>
          <w:color w:val="3F5FBF"/>
          <w:szCs w:val="20"/>
          <w:lang w:val="en-US"/>
        </w:rPr>
      </w:pPr>
      <w:r w:rsidRPr="00B651F3">
        <w:rPr>
          <w:lang w:val="en-US"/>
        </w:rPr>
        <w:t xml:space="preserve">Using this </w:t>
      </w:r>
      <w:r w:rsidR="00002C47">
        <w:rPr>
          <w:lang w:val="en-US"/>
        </w:rPr>
        <w:t xml:space="preserve">extensions </w:t>
      </w:r>
      <w:r w:rsidRPr="00B651F3">
        <w:rPr>
          <w:lang w:val="en-US"/>
        </w:rPr>
        <w:t>system</w:t>
      </w:r>
      <w:r w:rsidR="00002C47">
        <w:rPr>
          <w:lang w:val="en-US"/>
        </w:rPr>
        <w:t xml:space="preserve"> (described in 2.4)</w:t>
      </w:r>
      <w:r w:rsidRPr="00B651F3">
        <w:rPr>
          <w:lang w:val="en-US"/>
        </w:rPr>
        <w:t xml:space="preserve">, all implementations of magstripe readers and Chip'n'PIN controllers are </w:t>
      </w:r>
      <w:r w:rsidR="00A333FD">
        <w:rPr>
          <w:lang w:val="en-US"/>
        </w:rPr>
        <w:t xml:space="preserve">supporting also </w:t>
      </w:r>
      <w:r w:rsidRPr="00B651F3">
        <w:rPr>
          <w:lang w:val="en-US"/>
        </w:rPr>
        <w:t>separate librar</w:t>
      </w:r>
      <w:r w:rsidR="00A333FD">
        <w:rPr>
          <w:lang w:val="en-US"/>
        </w:rPr>
        <w:t>y for BBPos’s EMVSwipe</w:t>
      </w:r>
      <w:r w:rsidRPr="00B651F3">
        <w:rPr>
          <w:lang w:val="en-US"/>
        </w:rPr>
        <w:t xml:space="preserve"> terminal. Add the </w:t>
      </w:r>
      <w:r w:rsidRPr="00B651F3">
        <w:rPr>
          <w:lang w:val="en-US"/>
        </w:rPr>
        <w:lastRenderedPageBreak/>
        <w:t xml:space="preserve">following configuration resources to the application to add a </w:t>
      </w:r>
      <w:r w:rsidR="00A333FD">
        <w:rPr>
          <w:lang w:val="en-US"/>
        </w:rPr>
        <w:t>BBPos</w:t>
      </w:r>
      <w:r w:rsidRPr="00B651F3">
        <w:rPr>
          <w:lang w:val="en-US"/>
        </w:rPr>
        <w:t xml:space="preserve"> Extension to your project. </w:t>
      </w:r>
      <w:r w:rsidR="00A333FD">
        <w:rPr>
          <w:lang w:val="en-US"/>
        </w:rPr>
        <w:br/>
      </w:r>
    </w:p>
    <w:p w14:paraId="31358F5D" w14:textId="77777777" w:rsidR="007D2B99" w:rsidRPr="00B651F3" w:rsidRDefault="007D2B99" w:rsidP="00A333FD">
      <w:pPr>
        <w:rPr>
          <w:rFonts w:ascii="Consolas" w:hAnsi="Consolas" w:cs="Consolas"/>
          <w:szCs w:val="20"/>
          <w:lang w:val="en-US"/>
        </w:rPr>
      </w:pPr>
      <w:r w:rsidRPr="00B651F3">
        <w:rPr>
          <w:rFonts w:ascii="Consolas" w:hAnsi="Consolas" w:cs="Consolas"/>
          <w:color w:val="3F5FBF"/>
          <w:szCs w:val="20"/>
          <w:lang w:val="en-US"/>
        </w:rPr>
        <w:t xml:space="preserve">&lt;!-- Instructs AcceptSDK to load </w:t>
      </w:r>
      <w:r>
        <w:rPr>
          <w:rFonts w:ascii="Consolas" w:hAnsi="Consolas" w:cs="Consolas"/>
          <w:color w:val="3F5FBF"/>
          <w:szCs w:val="20"/>
          <w:lang w:val="en-US"/>
        </w:rPr>
        <w:t>BBPos</w:t>
      </w:r>
      <w:r w:rsidRPr="00B651F3">
        <w:rPr>
          <w:rFonts w:ascii="Consolas" w:hAnsi="Consolas" w:cs="Consolas"/>
          <w:color w:val="3F5FBF"/>
          <w:szCs w:val="20"/>
          <w:lang w:val="en-US"/>
        </w:rPr>
        <w:t xml:space="preserve"> Extension --&gt;</w:t>
      </w:r>
    </w:p>
    <w:p w14:paraId="6EC9B3C8" w14:textId="77777777" w:rsidR="007D2B99" w:rsidRPr="007D2B99" w:rsidRDefault="007D2B99" w:rsidP="007D2B99">
      <w:pPr>
        <w:autoSpaceDE w:val="0"/>
        <w:autoSpaceDN w:val="0"/>
        <w:adjustRightInd w:val="0"/>
        <w:rPr>
          <w:rFonts w:ascii="Consolas" w:hAnsi="Consolas" w:cs="Consolas"/>
          <w:color w:val="008080"/>
          <w:szCs w:val="20"/>
          <w:lang w:val="en-US"/>
        </w:rPr>
      </w:pPr>
      <w:r w:rsidRPr="007D2B99">
        <w:rPr>
          <w:rFonts w:ascii="Consolas" w:hAnsi="Consolas" w:cs="Consolas"/>
          <w:color w:val="008080"/>
          <w:szCs w:val="20"/>
          <w:lang w:val="en-US"/>
        </w:rPr>
        <w:t>&lt;</w:t>
      </w:r>
      <w:r w:rsidRPr="007D2B99">
        <w:rPr>
          <w:rFonts w:ascii="Consolas" w:hAnsi="Consolas" w:cs="Consolas"/>
          <w:b/>
          <w:bCs/>
          <w:color w:val="008080"/>
          <w:szCs w:val="20"/>
          <w:lang w:val="en-US"/>
        </w:rPr>
        <w:t>string-array name="extensions_list"</w:t>
      </w:r>
      <w:r w:rsidRPr="007D2B99">
        <w:rPr>
          <w:rFonts w:ascii="Consolas" w:hAnsi="Consolas" w:cs="Consolas"/>
          <w:color w:val="008080"/>
          <w:szCs w:val="20"/>
          <w:lang w:val="en-US"/>
        </w:rPr>
        <w:t>&gt;</w:t>
      </w:r>
      <w:r w:rsidRPr="007D2B99">
        <w:rPr>
          <w:rFonts w:ascii="Consolas" w:hAnsi="Consolas" w:cs="Consolas"/>
          <w:color w:val="008080"/>
          <w:szCs w:val="20"/>
          <w:lang w:val="en-US"/>
        </w:rPr>
        <w:br/>
        <w:t xml:space="preserve">    &lt;</w:t>
      </w:r>
      <w:r w:rsidRPr="007D2B99">
        <w:rPr>
          <w:rFonts w:ascii="Consolas" w:hAnsi="Consolas" w:cs="Consolas"/>
          <w:b/>
          <w:bCs/>
          <w:color w:val="008080"/>
          <w:szCs w:val="20"/>
          <w:lang w:val="en-US"/>
        </w:rPr>
        <w:t>item</w:t>
      </w:r>
      <w:r w:rsidRPr="007D2B99">
        <w:rPr>
          <w:rFonts w:ascii="Consolas" w:hAnsi="Consolas" w:cs="Consolas"/>
          <w:color w:val="008080"/>
          <w:szCs w:val="20"/>
          <w:lang w:val="en-US"/>
        </w:rPr>
        <w:t>&gt;</w:t>
      </w:r>
      <w:r>
        <w:rPr>
          <w:rFonts w:ascii="Consolas" w:hAnsi="Consolas" w:cs="Consolas"/>
          <w:szCs w:val="20"/>
          <w:lang w:val="en-US"/>
        </w:rPr>
        <w:t>bbpos</w:t>
      </w:r>
      <w:r w:rsidRPr="00B651F3">
        <w:rPr>
          <w:rFonts w:ascii="Consolas" w:hAnsi="Consolas" w:cs="Consolas"/>
          <w:szCs w:val="20"/>
          <w:lang w:val="en-US"/>
        </w:rPr>
        <w:t>Extension</w:t>
      </w:r>
      <w:r w:rsidRPr="007D2B99">
        <w:rPr>
          <w:rFonts w:ascii="Consolas" w:hAnsi="Consolas" w:cs="Consolas"/>
          <w:color w:val="008080"/>
          <w:szCs w:val="20"/>
          <w:lang w:val="en-US"/>
        </w:rPr>
        <w:t>&lt;/</w:t>
      </w:r>
      <w:r w:rsidRPr="007D2B99">
        <w:rPr>
          <w:rFonts w:ascii="Consolas" w:hAnsi="Consolas" w:cs="Consolas"/>
          <w:b/>
          <w:bCs/>
          <w:color w:val="008080"/>
          <w:szCs w:val="20"/>
          <w:lang w:val="en-US"/>
        </w:rPr>
        <w:t>item</w:t>
      </w:r>
      <w:r w:rsidRPr="007D2B99">
        <w:rPr>
          <w:rFonts w:ascii="Consolas" w:hAnsi="Consolas" w:cs="Consolas"/>
          <w:color w:val="008080"/>
          <w:szCs w:val="20"/>
          <w:lang w:val="en-US"/>
        </w:rPr>
        <w:t>&gt;</w:t>
      </w:r>
      <w:r w:rsidRPr="007D2B99">
        <w:rPr>
          <w:rFonts w:ascii="Consolas" w:hAnsi="Consolas" w:cs="Consolas"/>
          <w:color w:val="008080"/>
          <w:szCs w:val="20"/>
          <w:lang w:val="en-US"/>
        </w:rPr>
        <w:br/>
        <w:t>&lt;/</w:t>
      </w:r>
      <w:r w:rsidRPr="007D2B99">
        <w:rPr>
          <w:rFonts w:ascii="Consolas" w:hAnsi="Consolas" w:cs="Consolas"/>
          <w:b/>
          <w:bCs/>
          <w:color w:val="008080"/>
          <w:szCs w:val="20"/>
          <w:lang w:val="en-US"/>
        </w:rPr>
        <w:t>string-array</w:t>
      </w:r>
      <w:r w:rsidRPr="007D2B99">
        <w:rPr>
          <w:rFonts w:ascii="Consolas" w:hAnsi="Consolas" w:cs="Consolas"/>
          <w:color w:val="008080"/>
          <w:szCs w:val="20"/>
          <w:lang w:val="en-US"/>
        </w:rPr>
        <w:t>&gt;</w:t>
      </w:r>
    </w:p>
    <w:p w14:paraId="4B02E70F" w14:textId="77777777" w:rsidR="007D2B99" w:rsidRDefault="007D2B99" w:rsidP="007D2B99">
      <w:pPr>
        <w:autoSpaceDE w:val="0"/>
        <w:autoSpaceDN w:val="0"/>
        <w:adjustRightInd w:val="0"/>
        <w:rPr>
          <w:rFonts w:ascii="Consolas" w:hAnsi="Consolas" w:cs="Consolas"/>
          <w:color w:val="3F5FBF"/>
          <w:szCs w:val="20"/>
          <w:lang w:val="en-US"/>
        </w:rPr>
      </w:pPr>
    </w:p>
    <w:p w14:paraId="4966F766" w14:textId="77777777" w:rsidR="007D2B99" w:rsidRPr="00B651F3" w:rsidRDefault="007D2B99" w:rsidP="007D2B99">
      <w:pPr>
        <w:autoSpaceDE w:val="0"/>
        <w:autoSpaceDN w:val="0"/>
        <w:adjustRightInd w:val="0"/>
        <w:rPr>
          <w:rFonts w:ascii="Consolas" w:hAnsi="Consolas" w:cs="Consolas"/>
          <w:color w:val="3F5FBF"/>
          <w:szCs w:val="20"/>
          <w:lang w:val="en-US"/>
        </w:rPr>
      </w:pPr>
      <w:r w:rsidRPr="00B651F3">
        <w:rPr>
          <w:rFonts w:ascii="Consolas" w:hAnsi="Consolas" w:cs="Consolas"/>
          <w:color w:val="3F5FBF"/>
          <w:szCs w:val="20"/>
          <w:lang w:val="en-US"/>
        </w:rPr>
        <w:t xml:space="preserve">&lt;!-- Adding this line will ensure that AcceptSDK uses </w:t>
      </w:r>
      <w:r>
        <w:rPr>
          <w:rFonts w:ascii="Consolas" w:hAnsi="Consolas" w:cs="Consolas"/>
          <w:color w:val="3F5FBF"/>
          <w:szCs w:val="20"/>
          <w:lang w:val="en-US"/>
        </w:rPr>
        <w:t>BBPos</w:t>
      </w:r>
      <w:r w:rsidRPr="00B651F3">
        <w:rPr>
          <w:rFonts w:ascii="Consolas" w:hAnsi="Consolas" w:cs="Consolas"/>
          <w:color w:val="3F5FBF"/>
          <w:szCs w:val="20"/>
          <w:lang w:val="en-US"/>
        </w:rPr>
        <w:t xml:space="preserve"> terminal as </w:t>
      </w:r>
    </w:p>
    <w:p w14:paraId="0E2DF2CD" w14:textId="77777777" w:rsidR="007D2B99" w:rsidRDefault="007D2B99" w:rsidP="007D2B99">
      <w:pPr>
        <w:autoSpaceDE w:val="0"/>
        <w:autoSpaceDN w:val="0"/>
        <w:adjustRightInd w:val="0"/>
        <w:rPr>
          <w:rFonts w:ascii="Consolas" w:hAnsi="Consolas" w:cs="Consolas"/>
          <w:color w:val="3F5FBF"/>
          <w:szCs w:val="20"/>
          <w:lang w:val="en-US"/>
        </w:rPr>
      </w:pPr>
      <w:r w:rsidRPr="00B651F3">
        <w:rPr>
          <w:rFonts w:ascii="Consolas" w:hAnsi="Consolas" w:cs="Consolas"/>
          <w:color w:val="3F5FBF"/>
          <w:szCs w:val="20"/>
          <w:lang w:val="en-US"/>
        </w:rPr>
        <w:tab/>
      </w:r>
      <w:r>
        <w:rPr>
          <w:rFonts w:ascii="Consolas" w:hAnsi="Consolas" w:cs="Consolas"/>
          <w:color w:val="3F5FBF"/>
          <w:szCs w:val="20"/>
          <w:lang w:val="en-US"/>
        </w:rPr>
        <w:t>Default extension</w:t>
      </w:r>
      <w:r w:rsidRPr="00B651F3">
        <w:rPr>
          <w:rFonts w:ascii="Consolas" w:hAnsi="Consolas" w:cs="Consolas"/>
          <w:color w:val="3F5FBF"/>
          <w:szCs w:val="20"/>
          <w:lang w:val="en-US"/>
        </w:rPr>
        <w:t xml:space="preserve"> --&gt;</w:t>
      </w:r>
    </w:p>
    <w:p w14:paraId="13C867C9" w14:textId="77777777" w:rsidR="007D2B99" w:rsidRDefault="007D2B99" w:rsidP="007D2B99">
      <w:pPr>
        <w:pStyle w:val="HTMLPreformatted"/>
        <w:shd w:val="clear" w:color="auto" w:fill="FFFFFF"/>
        <w:rPr>
          <w:color w:val="000000"/>
          <w:lang w:val="en-US"/>
        </w:rPr>
      </w:pPr>
      <w:r w:rsidRPr="007D2B99">
        <w:rPr>
          <w:color w:val="000000"/>
          <w:lang w:val="en-US"/>
        </w:rPr>
        <w:t>&lt;</w:t>
      </w:r>
      <w:r w:rsidRPr="007D2B99">
        <w:rPr>
          <w:b/>
          <w:bCs/>
          <w:color w:val="000080"/>
          <w:lang w:val="en-US"/>
        </w:rPr>
        <w:t xml:space="preserve">item </w:t>
      </w:r>
      <w:r w:rsidRPr="007D2B99">
        <w:rPr>
          <w:b/>
          <w:bCs/>
          <w:color w:val="0000FF"/>
          <w:lang w:val="en-US"/>
        </w:rPr>
        <w:t>name=</w:t>
      </w:r>
      <w:r w:rsidRPr="007D2B99">
        <w:rPr>
          <w:b/>
          <w:bCs/>
          <w:color w:val="008000"/>
          <w:lang w:val="en-US"/>
        </w:rPr>
        <w:t xml:space="preserve">"wl_default_terminal_type_use" </w:t>
      </w:r>
      <w:r w:rsidRPr="007D2B99">
        <w:rPr>
          <w:b/>
          <w:bCs/>
          <w:color w:val="0000FF"/>
          <w:lang w:val="en-US"/>
        </w:rPr>
        <w:t>type=</w:t>
      </w:r>
      <w:r w:rsidRPr="007D2B99">
        <w:rPr>
          <w:b/>
          <w:bCs/>
          <w:color w:val="008000"/>
          <w:lang w:val="en-US"/>
        </w:rPr>
        <w:t xml:space="preserve">"string" </w:t>
      </w:r>
      <w:r w:rsidRPr="007D2B99">
        <w:rPr>
          <w:b/>
          <w:bCs/>
          <w:color w:val="0000FF"/>
          <w:lang w:val="en-US"/>
        </w:rPr>
        <w:t>translatable=</w:t>
      </w:r>
      <w:r w:rsidRPr="007D2B99">
        <w:rPr>
          <w:b/>
          <w:bCs/>
          <w:color w:val="008000"/>
          <w:lang w:val="en-US"/>
        </w:rPr>
        <w:t>"false"</w:t>
      </w:r>
      <w:r w:rsidRPr="007D2B99">
        <w:rPr>
          <w:color w:val="000000"/>
          <w:lang w:val="en-US"/>
        </w:rPr>
        <w:t>&gt;bbPOSExtension&lt;/</w:t>
      </w:r>
      <w:r w:rsidRPr="007D2B99">
        <w:rPr>
          <w:b/>
          <w:bCs/>
          <w:color w:val="000080"/>
          <w:lang w:val="en-US"/>
        </w:rPr>
        <w:t>item</w:t>
      </w:r>
      <w:r w:rsidRPr="007D2B99">
        <w:rPr>
          <w:color w:val="000000"/>
          <w:lang w:val="en-US"/>
        </w:rPr>
        <w:t>&gt;</w:t>
      </w:r>
    </w:p>
    <w:p w14:paraId="0A423E2C" w14:textId="77777777" w:rsidR="00A333FD" w:rsidRDefault="00A333FD" w:rsidP="007D2B99">
      <w:pPr>
        <w:pStyle w:val="HTMLPreformatted"/>
        <w:shd w:val="clear" w:color="auto" w:fill="FFFFFF"/>
        <w:rPr>
          <w:color w:val="000000"/>
          <w:lang w:val="en-US"/>
        </w:rPr>
      </w:pPr>
    </w:p>
    <w:p w14:paraId="2A57E1A5" w14:textId="77777777" w:rsidR="00A333FD" w:rsidRPr="00A76C3F" w:rsidRDefault="00A333FD" w:rsidP="006372EC">
      <w:pPr>
        <w:autoSpaceDE w:val="0"/>
        <w:autoSpaceDN w:val="0"/>
        <w:adjustRightInd w:val="0"/>
        <w:rPr>
          <w:color w:val="008080"/>
          <w:lang w:val="en-US"/>
        </w:rPr>
      </w:pPr>
      <w:r>
        <w:rPr>
          <w:rFonts w:ascii="Consolas" w:hAnsi="Consolas" w:cs="Consolas"/>
          <w:color w:val="3F5FBF"/>
          <w:szCs w:val="20"/>
          <w:lang w:val="en-US"/>
        </w:rPr>
        <w:t>NOTE: SDK is using reflection to</w:t>
      </w:r>
      <w:r w:rsidR="006372EC">
        <w:rPr>
          <w:rFonts w:ascii="Consolas" w:hAnsi="Consolas" w:cs="Consolas"/>
          <w:color w:val="3F5FBF"/>
          <w:szCs w:val="20"/>
          <w:lang w:val="en-US"/>
        </w:rPr>
        <w:t xml:space="preserve"> bind extension library to SDK</w:t>
      </w:r>
    </w:p>
    <w:p w14:paraId="0878519C" w14:textId="77777777" w:rsidR="00A333FD" w:rsidRPr="00A333FD" w:rsidRDefault="00A333FD" w:rsidP="007D2B99">
      <w:pPr>
        <w:pStyle w:val="HTMLPreformatted"/>
        <w:shd w:val="clear" w:color="auto" w:fill="FFFFFF"/>
        <w:rPr>
          <w:color w:val="000000"/>
          <w:lang w:val="en-GB"/>
        </w:rPr>
      </w:pPr>
    </w:p>
    <w:p w14:paraId="0ADF78E9" w14:textId="77777777" w:rsidR="007D2B99" w:rsidRPr="00B651F3" w:rsidRDefault="007D2B99" w:rsidP="007D2B99">
      <w:pPr>
        <w:autoSpaceDE w:val="0"/>
        <w:autoSpaceDN w:val="0"/>
        <w:adjustRightInd w:val="0"/>
        <w:rPr>
          <w:rFonts w:ascii="Consolas" w:hAnsi="Consolas" w:cs="Consolas"/>
          <w:szCs w:val="20"/>
          <w:lang w:val="en-US"/>
        </w:rPr>
      </w:pPr>
    </w:p>
    <w:p w14:paraId="3A2E2EB4" w14:textId="77777777" w:rsidR="007D2B99" w:rsidRDefault="007D2B99" w:rsidP="007D2B99">
      <w:pPr>
        <w:pStyle w:val="Body"/>
      </w:pPr>
    </w:p>
    <w:p w14:paraId="18C281BD" w14:textId="77777777" w:rsidR="007D2B99" w:rsidRPr="007D2B99" w:rsidRDefault="00577829">
      <w:pPr>
        <w:spacing w:after="200" w:line="276" w:lineRule="auto"/>
        <w:rPr>
          <w:lang w:val="en-US"/>
        </w:rPr>
      </w:pPr>
      <w:r w:rsidRPr="00B651F3">
        <w:rPr>
          <w:lang w:val="en-US"/>
        </w:rPr>
        <w:br w:type="page"/>
      </w:r>
    </w:p>
    <w:p w14:paraId="78F7FB09" w14:textId="77777777" w:rsidR="00577829" w:rsidRPr="00A333FD" w:rsidRDefault="00577829" w:rsidP="00577829">
      <w:pPr>
        <w:pStyle w:val="Heading1"/>
        <w:rPr>
          <w:lang w:val="en-US"/>
        </w:rPr>
      </w:pPr>
      <w:bookmarkStart w:id="41" w:name="_Toc431302904"/>
      <w:r w:rsidRPr="00A333FD">
        <w:rPr>
          <w:lang w:val="en-US"/>
        </w:rPr>
        <w:lastRenderedPageBreak/>
        <w:t>SDK Usage</w:t>
      </w:r>
      <w:bookmarkEnd w:id="41"/>
    </w:p>
    <w:p w14:paraId="5C667E21" w14:textId="77777777" w:rsidR="00577829" w:rsidRDefault="00577829" w:rsidP="00DF7E1C">
      <w:pPr>
        <w:pStyle w:val="header2"/>
        <w:numPr>
          <w:ilvl w:val="0"/>
          <w:numId w:val="0"/>
        </w:numPr>
        <w:ind w:left="578"/>
      </w:pPr>
    </w:p>
    <w:p w14:paraId="6301AD8D" w14:textId="77777777" w:rsidR="00577829" w:rsidRPr="00B651F3" w:rsidRDefault="00577829" w:rsidP="00577829">
      <w:pPr>
        <w:rPr>
          <w:lang w:val="en-US"/>
        </w:rPr>
      </w:pPr>
      <w:r w:rsidRPr="00B651F3">
        <w:rPr>
          <w:lang w:val="en-US"/>
        </w:rPr>
        <w:t>This section covers information about the structure of AcceptSDK for Android and its functions. It also contains guidelines on how to properly use this SDK.</w:t>
      </w:r>
    </w:p>
    <w:p w14:paraId="526BD3D6" w14:textId="77777777" w:rsidR="00577829" w:rsidRDefault="00577829" w:rsidP="00DF7E1C">
      <w:pPr>
        <w:pStyle w:val="header2"/>
        <w:numPr>
          <w:ilvl w:val="0"/>
          <w:numId w:val="0"/>
        </w:numPr>
        <w:ind w:left="578"/>
      </w:pPr>
    </w:p>
    <w:p w14:paraId="0DAA9BE0" w14:textId="77777777" w:rsidR="00577829" w:rsidRPr="00577829" w:rsidRDefault="00577829" w:rsidP="00577829">
      <w:pPr>
        <w:pStyle w:val="Heading2"/>
        <w:rPr>
          <w:rFonts w:eastAsia="ヒラギノ角ゴ Pro W3"/>
        </w:rPr>
      </w:pPr>
      <w:bookmarkStart w:id="42" w:name="_Toc431302905"/>
      <w:r w:rsidRPr="00577829">
        <w:rPr>
          <w:rFonts w:eastAsia="ヒラギノ角ゴ Pro W3"/>
        </w:rPr>
        <w:t>Structure</w:t>
      </w:r>
      <w:bookmarkEnd w:id="39"/>
      <w:bookmarkEnd w:id="42"/>
    </w:p>
    <w:p w14:paraId="652A9FC3" w14:textId="77777777" w:rsidR="00577829" w:rsidRDefault="00577829" w:rsidP="00577829">
      <w:pPr>
        <w:pStyle w:val="FreeForm3"/>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2F3FEF4E" w14:textId="77777777" w:rsidR="00577829" w:rsidRPr="00B651F3" w:rsidRDefault="00577829" w:rsidP="00577829">
      <w:pPr>
        <w:rPr>
          <w:lang w:val="en-US"/>
        </w:rPr>
      </w:pPr>
      <w:r w:rsidRPr="00B651F3">
        <w:rPr>
          <w:lang w:val="en-US"/>
        </w:rPr>
        <w:t>The main class used to communicate with SDK is:</w:t>
      </w:r>
    </w:p>
    <w:p w14:paraId="42CC59A7" w14:textId="77777777" w:rsidR="00577829" w:rsidRPr="00880B92" w:rsidRDefault="00577829" w:rsidP="00880B92">
      <w:pPr>
        <w:pStyle w:val="Caption"/>
      </w:pPr>
    </w:p>
    <w:p w14:paraId="34983F19" w14:textId="77777777" w:rsidR="00577829" w:rsidRDefault="00577829" w:rsidP="00577829">
      <w:pPr>
        <w:pStyle w:val="code"/>
        <w:rPr>
          <w:rFonts w:ascii="Monaco" w:hAnsi="Monaco"/>
          <w:sz w:val="18"/>
        </w:rPr>
      </w:pPr>
      <w:r>
        <w:t>de.wirecard.accept.sdk.</w:t>
      </w:r>
      <w:r>
        <w:rPr>
          <w:rFonts w:ascii="Monaco" w:hAnsi="Monaco"/>
          <w:sz w:val="18"/>
        </w:rPr>
        <w:t>AcceptSDK</w:t>
      </w:r>
    </w:p>
    <w:p w14:paraId="4FB97D58" w14:textId="77777777" w:rsidR="00577829" w:rsidRPr="00880B92" w:rsidRDefault="00577829" w:rsidP="00880B92">
      <w:pPr>
        <w:pStyle w:val="Caption"/>
      </w:pPr>
    </w:p>
    <w:p w14:paraId="1A0A7BF4" w14:textId="77777777" w:rsidR="00577829" w:rsidRPr="00B651F3" w:rsidRDefault="00577829" w:rsidP="00577829">
      <w:pPr>
        <w:rPr>
          <w:lang w:val="en-US"/>
        </w:rPr>
      </w:pPr>
      <w:r w:rsidRPr="00B651F3">
        <w:rPr>
          <w:lang w:val="en-US"/>
        </w:rPr>
        <w:t>All models can be found in package:</w:t>
      </w:r>
    </w:p>
    <w:p w14:paraId="1F41F118" w14:textId="77777777" w:rsidR="00577829" w:rsidRDefault="00577829" w:rsidP="00577829">
      <w:pPr>
        <w:pStyle w:val="code"/>
      </w:pPr>
      <w:r>
        <w:cr/>
        <w:t>de.wirecard.accept.sdk.model</w:t>
      </w:r>
    </w:p>
    <w:p w14:paraId="3FCAFB10" w14:textId="77777777" w:rsidR="00577829" w:rsidRDefault="00577829" w:rsidP="00577829">
      <w:pPr>
        <w:pStyle w:val="code"/>
      </w:pPr>
    </w:p>
    <w:p w14:paraId="690E6A61" w14:textId="77777777" w:rsidR="00577829" w:rsidRDefault="00577829" w:rsidP="00577829">
      <w:pPr>
        <w:pStyle w:val="Caption"/>
      </w:pPr>
      <w:r w:rsidRPr="00577829">
        <w:t>All calls to SDK should be invoked directly from</w:t>
      </w:r>
      <w:r>
        <w:t xml:space="preserve"> </w:t>
      </w:r>
      <w:r>
        <w:rPr>
          <w:rStyle w:val="codeZnak"/>
        </w:rPr>
        <w:t>AcceptSDK</w:t>
      </w:r>
      <w:r>
        <w:t xml:space="preserve"> class.</w:t>
      </w:r>
    </w:p>
    <w:p w14:paraId="6913F5B6" w14:textId="77777777" w:rsidR="00577829" w:rsidRDefault="00577829" w:rsidP="00577829">
      <w:pPr>
        <w:pStyle w:val="Caption"/>
      </w:pPr>
      <w:r>
        <w:rPr>
          <w:rStyle w:val="codeZnak"/>
        </w:rPr>
        <w:t>AcceptSDK</w:t>
      </w:r>
      <w:r>
        <w:t xml:space="preserve"> </w:t>
      </w:r>
      <w:r w:rsidRPr="00577829">
        <w:t>also holds preferences and information about the merchant.</w:t>
      </w:r>
    </w:p>
    <w:p w14:paraId="3DC6253A" w14:textId="77777777" w:rsidR="00577829" w:rsidRPr="00880B92" w:rsidRDefault="00577829" w:rsidP="00880B92">
      <w:pPr>
        <w:pStyle w:val="Caption"/>
      </w:pPr>
    </w:p>
    <w:p w14:paraId="758F014D" w14:textId="77777777" w:rsidR="00577829" w:rsidRDefault="00577829" w:rsidP="00577829">
      <w:pPr>
        <w:pStyle w:val="Heading2"/>
      </w:pPr>
      <w:bookmarkStart w:id="43" w:name="_TOC2883"/>
      <w:bookmarkStart w:id="44" w:name="_Toc365013034"/>
      <w:bookmarkStart w:id="45" w:name="_Toc431302906"/>
      <w:bookmarkEnd w:id="43"/>
      <w:r>
        <w:t>Models</w:t>
      </w:r>
      <w:bookmarkEnd w:id="44"/>
      <w:bookmarkEnd w:id="45"/>
    </w:p>
    <w:p w14:paraId="0A31E202" w14:textId="77777777" w:rsidR="00577829" w:rsidRDefault="00577829" w:rsidP="00577829">
      <w:pPr>
        <w:pStyle w:val="FreeForm4"/>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36B82418" w14:textId="77777777" w:rsidR="00577829" w:rsidRDefault="00577829" w:rsidP="00577829">
      <w:pPr>
        <w:pStyle w:val="Caption"/>
      </w:pPr>
      <w:r>
        <w:t>The SDK provides ready-to-use models representing data exchanged between the mobile device and the backend.</w:t>
      </w:r>
    </w:p>
    <w:p w14:paraId="514D7D7E" w14:textId="77777777" w:rsidR="00577829" w:rsidRPr="00880B92" w:rsidRDefault="00577829" w:rsidP="00880B92">
      <w:pPr>
        <w:pStyle w:val="Caption"/>
      </w:pPr>
    </w:p>
    <w:p w14:paraId="24D41D45" w14:textId="77777777" w:rsidR="00577829" w:rsidRDefault="00577829" w:rsidP="00577829">
      <w:pPr>
        <w:pStyle w:val="Heading3"/>
      </w:pPr>
      <w:bookmarkStart w:id="46" w:name="_TOC2993"/>
      <w:bookmarkStart w:id="47" w:name="_Toc365013035"/>
      <w:bookmarkStart w:id="48" w:name="_Toc431302907"/>
      <w:bookmarkEnd w:id="46"/>
      <w:r>
        <w:t>PaymentItem</w:t>
      </w:r>
      <w:bookmarkEnd w:id="47"/>
      <w:bookmarkEnd w:id="48"/>
    </w:p>
    <w:p w14:paraId="7873B961" w14:textId="77777777" w:rsidR="00577829" w:rsidRDefault="00577829" w:rsidP="00577829">
      <w:pPr>
        <w:pStyle w:val="FreeForm3"/>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A9BABDD" w14:textId="77777777" w:rsidR="00577829" w:rsidRDefault="00577829" w:rsidP="00577829">
      <w:pPr>
        <w:pStyle w:val="Caption"/>
      </w:pPr>
      <w:r>
        <w:t xml:space="preserve">Represents a single item that takes part in a transaction. PaymentItem model implements the Parcelable interface. </w:t>
      </w:r>
    </w:p>
    <w:p w14:paraId="111CE6E0" w14:textId="77777777" w:rsidR="00577829" w:rsidRPr="00880B92" w:rsidRDefault="00577829" w:rsidP="00880B92">
      <w:pPr>
        <w:pStyle w:val="Caption"/>
      </w:pPr>
    </w:p>
    <w:tbl>
      <w:tblPr>
        <w:tblStyle w:val="TableGrid"/>
        <w:tblW w:w="0" w:type="auto"/>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9070"/>
      </w:tblGrid>
      <w:tr w:rsidR="00577829" w:rsidRPr="007D2B99" w14:paraId="377BF36A" w14:textId="77777777" w:rsidTr="00577829">
        <w:trPr>
          <w:trHeight w:val="432"/>
        </w:trPr>
        <w:tc>
          <w:tcPr>
            <w:tcW w:w="9576" w:type="dxa"/>
            <w:vAlign w:val="center"/>
          </w:tcPr>
          <w:p w14:paraId="1CD1CB96" w14:textId="77777777" w:rsidR="00577829" w:rsidRDefault="00577829" w:rsidP="00577829">
            <w:pPr>
              <w:pStyle w:val="Caption"/>
            </w:pPr>
            <w:r>
              <w:t xml:space="preserve">Location: </w:t>
            </w:r>
            <w:r w:rsidRPr="00F61FF4">
              <w:rPr>
                <w:rFonts w:ascii="Consolas" w:hAnsi="Consolas" w:cs="Consolas"/>
                <w:color w:val="31849B" w:themeColor="accent5" w:themeShade="BF"/>
                <w:szCs w:val="22"/>
              </w:rPr>
              <w:t>de.wirecard.accept.sdk.model</w:t>
            </w:r>
            <w:r w:rsidRPr="00676A53">
              <w:rPr>
                <w:rFonts w:ascii="Consolas" w:hAnsi="Consolas" w:cs="Consolas"/>
                <w:color w:val="31849B" w:themeColor="accent5" w:themeShade="BF"/>
                <w:szCs w:val="22"/>
              </w:rPr>
              <w:t>.</w:t>
            </w:r>
            <w:r>
              <w:rPr>
                <w:rFonts w:ascii="Consolas" w:hAnsi="Consolas" w:cs="Consolas"/>
                <w:color w:val="31849B" w:themeColor="accent5" w:themeShade="BF"/>
                <w:szCs w:val="22"/>
              </w:rPr>
              <w:t>PaymentItem</w:t>
            </w:r>
          </w:p>
        </w:tc>
      </w:tr>
    </w:tbl>
    <w:p w14:paraId="2935ECA5" w14:textId="77777777" w:rsidR="00577829" w:rsidRPr="00880B92" w:rsidRDefault="00577829" w:rsidP="00880B92">
      <w:pPr>
        <w:pStyle w:val="Caption"/>
      </w:pPr>
    </w:p>
    <w:p w14:paraId="14C44631" w14:textId="77777777" w:rsidR="00577829" w:rsidRDefault="00577829" w:rsidP="00577829">
      <w:pPr>
        <w:pStyle w:val="Caption"/>
        <w:rPr>
          <w:rFonts w:ascii="Consolas" w:hAnsi="Consolas"/>
        </w:rPr>
      </w:pPr>
      <w:r>
        <w:t>Methods of this model are described in the following table:</w:t>
      </w:r>
    </w:p>
    <w:p w14:paraId="48C58DE2" w14:textId="77777777" w:rsidR="00577829" w:rsidRPr="00880B92" w:rsidRDefault="00577829" w:rsidP="00880B92">
      <w:pPr>
        <w:pStyle w:val="Caption"/>
      </w:pPr>
    </w:p>
    <w:tbl>
      <w:tblPr>
        <w:tblStyle w:val="Styl1"/>
        <w:tblW w:w="0" w:type="auto"/>
        <w:tblLayout w:type="fixed"/>
        <w:tblLook w:val="0000" w:firstRow="0" w:lastRow="0" w:firstColumn="0" w:lastColumn="0" w:noHBand="0" w:noVBand="0"/>
      </w:tblPr>
      <w:tblGrid>
        <w:gridCol w:w="4727"/>
        <w:gridCol w:w="4514"/>
      </w:tblGrid>
      <w:tr w:rsidR="00577829" w14:paraId="5D4739BF" w14:textId="77777777" w:rsidTr="00577829">
        <w:trPr>
          <w:cnfStyle w:val="000000100000" w:firstRow="0" w:lastRow="0" w:firstColumn="0" w:lastColumn="0" w:oddVBand="0" w:evenVBand="0" w:oddHBand="1" w:evenHBand="0" w:firstRowFirstColumn="0" w:firstRowLastColumn="0" w:lastRowFirstColumn="0" w:lastRowLastColumn="0"/>
          <w:trHeight w:val="330"/>
        </w:trPr>
        <w:tc>
          <w:tcPr>
            <w:tcW w:w="4727" w:type="dxa"/>
          </w:tcPr>
          <w:p w14:paraId="5DE0E6E6" w14:textId="77777777" w:rsidR="00577829" w:rsidRPr="00A55E99" w:rsidRDefault="00577829" w:rsidP="00577829">
            <w:pPr>
              <w:pStyle w:val="Tabela-Siatka1"/>
              <w:rPr>
                <w:rFonts w:ascii="Arial Bold" w:hAnsi="Arial Bold"/>
                <w:b/>
              </w:rPr>
            </w:pPr>
            <w:r w:rsidRPr="00A55E99">
              <w:rPr>
                <w:rFonts w:ascii="Arial Bold" w:hAnsi="Arial Bold"/>
                <w:b/>
              </w:rPr>
              <w:t>Method</w:t>
            </w:r>
          </w:p>
        </w:tc>
        <w:tc>
          <w:tcPr>
            <w:tcW w:w="4514" w:type="dxa"/>
          </w:tcPr>
          <w:p w14:paraId="1806F08E" w14:textId="77777777" w:rsidR="00577829" w:rsidRPr="00A55E99" w:rsidRDefault="00577829" w:rsidP="00577829">
            <w:pPr>
              <w:pStyle w:val="Tabela-Siatka1"/>
              <w:rPr>
                <w:rFonts w:ascii="Arial Bold" w:hAnsi="Arial Bold"/>
                <w:b/>
              </w:rPr>
            </w:pPr>
            <w:r w:rsidRPr="00A55E99">
              <w:rPr>
                <w:rFonts w:ascii="Arial Bold" w:hAnsi="Arial Bold"/>
                <w:b/>
              </w:rPr>
              <w:t>Description</w:t>
            </w:r>
          </w:p>
        </w:tc>
      </w:tr>
      <w:tr w:rsidR="00577829" w:rsidRPr="007D2B99" w14:paraId="06D2FAA9" w14:textId="77777777" w:rsidTr="00577829">
        <w:trPr>
          <w:cnfStyle w:val="000000010000" w:firstRow="0" w:lastRow="0" w:firstColumn="0" w:lastColumn="0" w:oddVBand="0" w:evenVBand="0" w:oddHBand="0" w:evenHBand="1" w:firstRowFirstColumn="0" w:firstRowLastColumn="0" w:lastRowFirstColumn="0" w:lastRowLastColumn="0"/>
          <w:trHeight w:val="330"/>
        </w:trPr>
        <w:tc>
          <w:tcPr>
            <w:tcW w:w="4727" w:type="dxa"/>
          </w:tcPr>
          <w:p w14:paraId="107F3D24" w14:textId="77777777" w:rsidR="00577829" w:rsidRPr="00880B92" w:rsidRDefault="00577829" w:rsidP="00880B92">
            <w:pPr>
              <w:pStyle w:val="Caption"/>
            </w:pPr>
            <w:r w:rsidRPr="00880B92">
              <w:t>- (int) getQuantity( )</w:t>
            </w:r>
          </w:p>
        </w:tc>
        <w:tc>
          <w:tcPr>
            <w:tcW w:w="4514" w:type="dxa"/>
          </w:tcPr>
          <w:p w14:paraId="7C593F01" w14:textId="77777777" w:rsidR="00577829" w:rsidRPr="00880B92" w:rsidRDefault="00577829" w:rsidP="00880B92">
            <w:pPr>
              <w:pStyle w:val="Caption"/>
            </w:pPr>
            <w:r w:rsidRPr="00880B92">
              <w:t>Returns number of items sold</w:t>
            </w:r>
          </w:p>
        </w:tc>
      </w:tr>
      <w:tr w:rsidR="00577829" w:rsidRPr="007D2B99" w14:paraId="75F65B14" w14:textId="77777777" w:rsidTr="00577829">
        <w:trPr>
          <w:cnfStyle w:val="000000100000" w:firstRow="0" w:lastRow="0" w:firstColumn="0" w:lastColumn="0" w:oddVBand="0" w:evenVBand="0" w:oddHBand="1" w:evenHBand="0" w:firstRowFirstColumn="0" w:firstRowLastColumn="0" w:lastRowFirstColumn="0" w:lastRowLastColumn="0"/>
          <w:trHeight w:val="330"/>
        </w:trPr>
        <w:tc>
          <w:tcPr>
            <w:tcW w:w="4727" w:type="dxa"/>
          </w:tcPr>
          <w:p w14:paraId="66E6CB15" w14:textId="77777777" w:rsidR="00577829" w:rsidRPr="00880B92" w:rsidRDefault="00577829" w:rsidP="00880B92">
            <w:pPr>
              <w:pStyle w:val="Caption"/>
            </w:pPr>
            <w:r w:rsidRPr="00880B92">
              <w:t>- (String) getNote( )</w:t>
            </w:r>
          </w:p>
        </w:tc>
        <w:tc>
          <w:tcPr>
            <w:tcW w:w="4514" w:type="dxa"/>
          </w:tcPr>
          <w:p w14:paraId="3F09CC7B" w14:textId="77777777" w:rsidR="00577829" w:rsidRPr="00880B92" w:rsidRDefault="00577829" w:rsidP="00880B92">
            <w:pPr>
              <w:pStyle w:val="Caption"/>
            </w:pPr>
            <w:r w:rsidRPr="00880B92">
              <w:t>Returns the name or description of item</w:t>
            </w:r>
          </w:p>
        </w:tc>
      </w:tr>
      <w:tr w:rsidR="00577829" w:rsidRPr="007D2B99" w14:paraId="256868AC" w14:textId="77777777" w:rsidTr="00577829">
        <w:trPr>
          <w:cnfStyle w:val="000000010000" w:firstRow="0" w:lastRow="0" w:firstColumn="0" w:lastColumn="0" w:oddVBand="0" w:evenVBand="0" w:oddHBand="0" w:evenHBand="1" w:firstRowFirstColumn="0" w:firstRowLastColumn="0" w:lastRowFirstColumn="0" w:lastRowLastColumn="0"/>
          <w:trHeight w:val="330"/>
        </w:trPr>
        <w:tc>
          <w:tcPr>
            <w:tcW w:w="4727" w:type="dxa"/>
          </w:tcPr>
          <w:p w14:paraId="07110AA6" w14:textId="77777777" w:rsidR="00577829" w:rsidRPr="00880B92" w:rsidRDefault="00577829" w:rsidP="00880B92">
            <w:pPr>
              <w:pStyle w:val="Caption"/>
            </w:pPr>
            <w:r w:rsidRPr="00880B92">
              <w:t>- (BigDecimal) getPrice( )</w:t>
            </w:r>
          </w:p>
        </w:tc>
        <w:tc>
          <w:tcPr>
            <w:tcW w:w="4514" w:type="dxa"/>
          </w:tcPr>
          <w:p w14:paraId="33D249DD" w14:textId="77777777" w:rsidR="00577829" w:rsidRPr="00880B92" w:rsidRDefault="00577829" w:rsidP="00880B92">
            <w:pPr>
              <w:pStyle w:val="Caption"/>
            </w:pPr>
            <w:r w:rsidRPr="00880B92">
              <w:t>Returns gross price of single item</w:t>
            </w:r>
          </w:p>
        </w:tc>
      </w:tr>
      <w:tr w:rsidR="00577829" w:rsidRPr="007D2B99" w14:paraId="4FF725DF" w14:textId="77777777" w:rsidTr="00577829">
        <w:trPr>
          <w:cnfStyle w:val="000000100000" w:firstRow="0" w:lastRow="0" w:firstColumn="0" w:lastColumn="0" w:oddVBand="0" w:evenVBand="0" w:oddHBand="1" w:evenHBand="0" w:firstRowFirstColumn="0" w:firstRowLastColumn="0" w:lastRowFirstColumn="0" w:lastRowLastColumn="0"/>
          <w:trHeight w:val="480"/>
        </w:trPr>
        <w:tc>
          <w:tcPr>
            <w:tcW w:w="4727" w:type="dxa"/>
          </w:tcPr>
          <w:p w14:paraId="3184499B" w14:textId="77777777" w:rsidR="00577829" w:rsidRPr="00880B92" w:rsidRDefault="00577829" w:rsidP="00880B92">
            <w:pPr>
              <w:pStyle w:val="Caption"/>
            </w:pPr>
            <w:r w:rsidRPr="00880B92">
              <w:t>- (float) getTaxRate( )</w:t>
            </w:r>
          </w:p>
        </w:tc>
        <w:tc>
          <w:tcPr>
            <w:tcW w:w="4514" w:type="dxa"/>
          </w:tcPr>
          <w:p w14:paraId="3B087ED9" w14:textId="77777777" w:rsidR="00577829" w:rsidRPr="00880B92" w:rsidRDefault="00577829" w:rsidP="00880B92">
            <w:pPr>
              <w:pStyle w:val="Caption"/>
            </w:pPr>
            <w:r w:rsidRPr="00880B92">
              <w:t>Decimal in float format describing the tax rate of this item</w:t>
            </w:r>
          </w:p>
        </w:tc>
      </w:tr>
      <w:tr w:rsidR="00577829" w:rsidRPr="007D2B99" w14:paraId="79305633" w14:textId="77777777" w:rsidTr="00577829">
        <w:trPr>
          <w:cnfStyle w:val="000000010000" w:firstRow="0" w:lastRow="0" w:firstColumn="0" w:lastColumn="0" w:oddVBand="0" w:evenVBand="0" w:oddHBand="0" w:evenHBand="1" w:firstRowFirstColumn="0" w:firstRowLastColumn="0" w:lastRowFirstColumn="0" w:lastRowLastColumn="0"/>
          <w:trHeight w:val="330"/>
        </w:trPr>
        <w:tc>
          <w:tcPr>
            <w:tcW w:w="4727" w:type="dxa"/>
          </w:tcPr>
          <w:p w14:paraId="5774AA16" w14:textId="77777777" w:rsidR="00577829" w:rsidRPr="00880B92" w:rsidRDefault="00577829" w:rsidP="00880B92">
            <w:pPr>
              <w:pStyle w:val="Caption"/>
            </w:pPr>
            <w:r w:rsidRPr="00880B92">
              <w:t>- (BigDecimal) getTotalPrice( )</w:t>
            </w:r>
          </w:p>
        </w:tc>
        <w:tc>
          <w:tcPr>
            <w:tcW w:w="4514" w:type="dxa"/>
          </w:tcPr>
          <w:p w14:paraId="31ADF22C" w14:textId="77777777" w:rsidR="00577829" w:rsidRPr="00880B92" w:rsidRDefault="00577829" w:rsidP="00880B92">
            <w:pPr>
              <w:pStyle w:val="Caption"/>
            </w:pPr>
            <w:r w:rsidRPr="00880B92">
              <w:t>Returns amount times gross price</w:t>
            </w:r>
          </w:p>
        </w:tc>
      </w:tr>
      <w:tr w:rsidR="00577829" w14:paraId="176C3F63" w14:textId="77777777" w:rsidTr="00577829">
        <w:trPr>
          <w:cnfStyle w:val="000000100000" w:firstRow="0" w:lastRow="0" w:firstColumn="0" w:lastColumn="0" w:oddVBand="0" w:evenVBand="0" w:oddHBand="1" w:evenHBand="0" w:firstRowFirstColumn="0" w:firstRowLastColumn="0" w:lastRowFirstColumn="0" w:lastRowLastColumn="0"/>
          <w:trHeight w:val="330"/>
        </w:trPr>
        <w:tc>
          <w:tcPr>
            <w:tcW w:w="4727" w:type="dxa"/>
          </w:tcPr>
          <w:p w14:paraId="4E67E906" w14:textId="77777777" w:rsidR="00577829" w:rsidRPr="00880B92" w:rsidRDefault="00577829" w:rsidP="00880B92">
            <w:pPr>
              <w:pStyle w:val="Caption"/>
            </w:pPr>
            <w:r w:rsidRPr="00880B92">
              <w:t>- (void) addItem( )</w:t>
            </w:r>
          </w:p>
        </w:tc>
        <w:tc>
          <w:tcPr>
            <w:tcW w:w="4514" w:type="dxa"/>
          </w:tcPr>
          <w:p w14:paraId="036366D2" w14:textId="77777777" w:rsidR="00577829" w:rsidRPr="00880B92" w:rsidRDefault="00577829" w:rsidP="00880B92">
            <w:pPr>
              <w:pStyle w:val="Caption"/>
            </w:pPr>
            <w:r w:rsidRPr="00880B92">
              <w:t>Increases amount by 1</w:t>
            </w:r>
          </w:p>
        </w:tc>
      </w:tr>
      <w:tr w:rsidR="00577829" w14:paraId="1C52FBA3" w14:textId="77777777" w:rsidTr="00577829">
        <w:trPr>
          <w:cnfStyle w:val="000000010000" w:firstRow="0" w:lastRow="0" w:firstColumn="0" w:lastColumn="0" w:oddVBand="0" w:evenVBand="0" w:oddHBand="0" w:evenHBand="1" w:firstRowFirstColumn="0" w:firstRowLastColumn="0" w:lastRowFirstColumn="0" w:lastRowLastColumn="0"/>
          <w:trHeight w:val="330"/>
        </w:trPr>
        <w:tc>
          <w:tcPr>
            <w:tcW w:w="4727" w:type="dxa"/>
          </w:tcPr>
          <w:p w14:paraId="2EC87C2D" w14:textId="77777777" w:rsidR="00577829" w:rsidRPr="00880B92" w:rsidRDefault="00577829" w:rsidP="00880B92">
            <w:pPr>
              <w:pStyle w:val="Caption"/>
            </w:pPr>
            <w:r w:rsidRPr="00880B92">
              <w:t>- (void) removeItem( )</w:t>
            </w:r>
          </w:p>
        </w:tc>
        <w:tc>
          <w:tcPr>
            <w:tcW w:w="4514" w:type="dxa"/>
          </w:tcPr>
          <w:p w14:paraId="5C50A190" w14:textId="77777777" w:rsidR="00577829" w:rsidRPr="00880B92" w:rsidRDefault="00577829" w:rsidP="00880B92">
            <w:pPr>
              <w:pStyle w:val="Caption"/>
            </w:pPr>
            <w:r w:rsidRPr="00880B92">
              <w:t>Decreases amount by 1</w:t>
            </w:r>
          </w:p>
        </w:tc>
      </w:tr>
      <w:tr w:rsidR="00577829" w:rsidRPr="007D2B99" w14:paraId="263C37F9" w14:textId="77777777" w:rsidTr="00577829">
        <w:trPr>
          <w:cnfStyle w:val="000000100000" w:firstRow="0" w:lastRow="0" w:firstColumn="0" w:lastColumn="0" w:oddVBand="0" w:evenVBand="0" w:oddHBand="1" w:evenHBand="0" w:firstRowFirstColumn="0" w:firstRowLastColumn="0" w:lastRowFirstColumn="0" w:lastRowLastColumn="0"/>
          <w:trHeight w:val="330"/>
        </w:trPr>
        <w:tc>
          <w:tcPr>
            <w:tcW w:w="4727" w:type="dxa"/>
          </w:tcPr>
          <w:p w14:paraId="368C6C64" w14:textId="77777777" w:rsidR="00577829" w:rsidRPr="00880B92" w:rsidRDefault="00577829" w:rsidP="00880B92">
            <w:pPr>
              <w:pStyle w:val="Caption"/>
            </w:pPr>
            <w:r w:rsidRPr="00880B92">
              <w:t>- (void) setQuantity( int amount )</w:t>
            </w:r>
          </w:p>
        </w:tc>
        <w:tc>
          <w:tcPr>
            <w:tcW w:w="4514" w:type="dxa"/>
          </w:tcPr>
          <w:p w14:paraId="4426F971" w14:textId="77777777" w:rsidR="00577829" w:rsidRPr="00880B92" w:rsidRDefault="00577829" w:rsidP="00880B92">
            <w:pPr>
              <w:pStyle w:val="Caption"/>
            </w:pPr>
            <w:r w:rsidRPr="00880B92">
              <w:t>Sets quantity to given amount</w:t>
            </w:r>
          </w:p>
        </w:tc>
      </w:tr>
      <w:tr w:rsidR="00577829" w:rsidRPr="007D2B99" w14:paraId="5413D12F" w14:textId="77777777" w:rsidTr="00577829">
        <w:trPr>
          <w:cnfStyle w:val="000000010000" w:firstRow="0" w:lastRow="0" w:firstColumn="0" w:lastColumn="0" w:oddVBand="0" w:evenVBand="0" w:oddHBand="0" w:evenHBand="1" w:firstRowFirstColumn="0" w:firstRowLastColumn="0" w:lastRowFirstColumn="0" w:lastRowLastColumn="0"/>
          <w:trHeight w:val="330"/>
        </w:trPr>
        <w:tc>
          <w:tcPr>
            <w:tcW w:w="4727" w:type="dxa"/>
          </w:tcPr>
          <w:p w14:paraId="6F3C0FB7" w14:textId="77777777" w:rsidR="00577829" w:rsidRPr="00880B92" w:rsidRDefault="00577829" w:rsidP="00880B92">
            <w:pPr>
              <w:pStyle w:val="Caption"/>
            </w:pPr>
            <w:r w:rsidRPr="00880B92">
              <w:t>- (void) setPrice( BigDecimal value )</w:t>
            </w:r>
          </w:p>
        </w:tc>
        <w:tc>
          <w:tcPr>
            <w:tcW w:w="4514" w:type="dxa"/>
          </w:tcPr>
          <w:p w14:paraId="6E33CB86" w14:textId="77777777" w:rsidR="00577829" w:rsidRPr="00880B92" w:rsidRDefault="00577829" w:rsidP="00880B92">
            <w:pPr>
              <w:pStyle w:val="Caption"/>
            </w:pPr>
            <w:r w:rsidRPr="00880B92">
              <w:t>Sets price of single item to given value</w:t>
            </w:r>
          </w:p>
        </w:tc>
      </w:tr>
      <w:tr w:rsidR="00577829" w14:paraId="2AEA119B" w14:textId="77777777" w:rsidTr="00577829">
        <w:trPr>
          <w:cnfStyle w:val="000000100000" w:firstRow="0" w:lastRow="0" w:firstColumn="0" w:lastColumn="0" w:oddVBand="0" w:evenVBand="0" w:oddHBand="1" w:evenHBand="0" w:firstRowFirstColumn="0" w:firstRowLastColumn="0" w:lastRowFirstColumn="0" w:lastRowLastColumn="0"/>
          <w:trHeight w:val="330"/>
        </w:trPr>
        <w:tc>
          <w:tcPr>
            <w:tcW w:w="4727" w:type="dxa"/>
          </w:tcPr>
          <w:p w14:paraId="174CDB82" w14:textId="77777777" w:rsidR="00577829" w:rsidRPr="00880B92" w:rsidRDefault="00577829" w:rsidP="00880B92">
            <w:pPr>
              <w:pStyle w:val="Caption"/>
            </w:pPr>
            <w:r w:rsidRPr="00880B92">
              <w:t>- (void) setNote( String note )</w:t>
            </w:r>
          </w:p>
        </w:tc>
        <w:tc>
          <w:tcPr>
            <w:tcW w:w="4514" w:type="dxa"/>
          </w:tcPr>
          <w:p w14:paraId="7A8DBF1F" w14:textId="77777777" w:rsidR="00577829" w:rsidRPr="00880B92" w:rsidRDefault="00577829" w:rsidP="00880B92">
            <w:pPr>
              <w:pStyle w:val="Caption"/>
            </w:pPr>
            <w:r w:rsidRPr="00880B92">
              <w:t>Assigns new note</w:t>
            </w:r>
          </w:p>
        </w:tc>
      </w:tr>
    </w:tbl>
    <w:p w14:paraId="70B23F32" w14:textId="77777777" w:rsidR="00577829" w:rsidRPr="00880B92" w:rsidRDefault="00577829" w:rsidP="00880B92">
      <w:pPr>
        <w:pStyle w:val="Caption"/>
      </w:pPr>
    </w:p>
    <w:p w14:paraId="012F63D8" w14:textId="77777777" w:rsidR="00577829" w:rsidRPr="00880B92" w:rsidRDefault="00577829" w:rsidP="00880B92">
      <w:pPr>
        <w:pStyle w:val="Caption"/>
      </w:pPr>
    </w:p>
    <w:p w14:paraId="1216008E" w14:textId="77777777" w:rsidR="00577829" w:rsidRDefault="00577829" w:rsidP="00577829">
      <w:pPr>
        <w:pStyle w:val="Caption"/>
      </w:pPr>
      <w:r>
        <w:t>This example shows how to use the PaymentItem model:</w:t>
      </w:r>
    </w:p>
    <w:p w14:paraId="71200C12" w14:textId="77777777" w:rsidR="00577829" w:rsidRPr="00880B92" w:rsidRDefault="00577829" w:rsidP="00880B92">
      <w:pPr>
        <w:pStyle w:val="Caption"/>
      </w:pPr>
    </w:p>
    <w:p w14:paraId="757BF4A0" w14:textId="77777777" w:rsidR="00577829" w:rsidRPr="00B651F3" w:rsidRDefault="00577829" w:rsidP="00577829">
      <w:pPr>
        <w:rPr>
          <w:rFonts w:ascii="Consolas" w:hAnsi="Consolas"/>
          <w:color w:val="326D4C"/>
          <w:lang w:val="en-US"/>
        </w:rPr>
      </w:pPr>
      <w:r w:rsidRPr="00B651F3">
        <w:rPr>
          <w:rFonts w:ascii="Consolas" w:hAnsi="Consolas"/>
          <w:lang w:val="en-US"/>
        </w:rPr>
        <w:t xml:space="preserve">BigDecimal price </w:t>
      </w:r>
      <w:r w:rsidRPr="00B651F3">
        <w:rPr>
          <w:rFonts w:ascii="Consolas Bold" w:hAnsi="Consolas Bold"/>
          <w:color w:val="6A0043"/>
          <w:lang w:val="en-US"/>
        </w:rPr>
        <w:t>= new</w:t>
      </w:r>
      <w:r w:rsidRPr="00B651F3">
        <w:rPr>
          <w:rFonts w:ascii="Consolas" w:hAnsi="Consolas"/>
          <w:lang w:val="en-US"/>
        </w:rPr>
        <w:t xml:space="preserve"> BigDecimal(</w:t>
      </w:r>
      <w:r w:rsidRPr="00B651F3">
        <w:rPr>
          <w:rFonts w:ascii="Consolas" w:hAnsi="Consolas"/>
          <w:color w:val="1D00FE"/>
          <w:lang w:val="en-US"/>
        </w:rPr>
        <w:t>"12.5"</w:t>
      </w:r>
      <w:r w:rsidRPr="00B651F3">
        <w:rPr>
          <w:rFonts w:ascii="Consolas" w:hAnsi="Consolas"/>
          <w:lang w:val="en-US"/>
        </w:rPr>
        <w:t xml:space="preserve">), </w:t>
      </w:r>
      <w:r w:rsidRPr="00B651F3">
        <w:rPr>
          <w:rFonts w:ascii="Consolas" w:hAnsi="Consolas"/>
          <w:lang w:val="en-US"/>
        </w:rPr>
        <w:tab/>
      </w:r>
      <w:r w:rsidRPr="00B651F3">
        <w:rPr>
          <w:rFonts w:ascii="Consolas" w:hAnsi="Consolas"/>
          <w:color w:val="326D4C"/>
          <w:lang w:val="en-US"/>
        </w:rPr>
        <w:t>//price of an item</w:t>
      </w:r>
    </w:p>
    <w:p w14:paraId="2F649DE1" w14:textId="77777777" w:rsidR="00577829" w:rsidRPr="00B651F3" w:rsidRDefault="00577829" w:rsidP="00577829">
      <w:pPr>
        <w:rPr>
          <w:rFonts w:ascii="Consolas" w:hAnsi="Consolas"/>
          <w:lang w:val="en-US"/>
        </w:rPr>
      </w:pPr>
    </w:p>
    <w:p w14:paraId="42098F0A" w14:textId="77777777" w:rsidR="00577829" w:rsidRPr="00B651F3" w:rsidRDefault="00577829" w:rsidP="00577829">
      <w:pPr>
        <w:rPr>
          <w:rFonts w:ascii="Consolas" w:hAnsi="Consolas"/>
          <w:lang w:val="en-US"/>
        </w:rPr>
      </w:pPr>
      <w:r w:rsidRPr="00B651F3">
        <w:rPr>
          <w:rFonts w:ascii="Consolas" w:hAnsi="Consolas"/>
          <w:lang w:val="en-US"/>
        </w:rPr>
        <w:t xml:space="preserve">LinkedList&lt;PaymentItem&gt; soldItems = </w:t>
      </w:r>
      <w:r w:rsidRPr="00B651F3">
        <w:rPr>
          <w:rFonts w:ascii="Consolas Bold" w:hAnsi="Consolas Bold"/>
          <w:color w:val="6A0043"/>
          <w:lang w:val="en-US"/>
        </w:rPr>
        <w:t>new</w:t>
      </w:r>
      <w:r w:rsidRPr="00B651F3">
        <w:rPr>
          <w:rFonts w:ascii="Consolas" w:hAnsi="Consolas"/>
          <w:lang w:val="en-US"/>
        </w:rPr>
        <w:t xml:space="preserve"> LinkedList&lt;PaymentItem&gt;();</w:t>
      </w:r>
    </w:p>
    <w:p w14:paraId="03C1455C" w14:textId="77777777" w:rsidR="00577829" w:rsidRPr="00B651F3" w:rsidRDefault="00577829" w:rsidP="00577829">
      <w:pPr>
        <w:rPr>
          <w:rFonts w:ascii="Consolas" w:hAnsi="Consolas"/>
          <w:lang w:val="en-US"/>
        </w:rPr>
      </w:pPr>
    </w:p>
    <w:p w14:paraId="288E7BEB" w14:textId="77777777" w:rsidR="00577829" w:rsidRPr="00B651F3" w:rsidRDefault="00577829" w:rsidP="00577829">
      <w:pPr>
        <w:rPr>
          <w:rFonts w:ascii="Consolas" w:hAnsi="Consolas"/>
          <w:lang w:val="en-US"/>
        </w:rPr>
      </w:pPr>
      <w:r w:rsidRPr="00B651F3">
        <w:rPr>
          <w:rFonts w:ascii="Consolas" w:hAnsi="Consolas"/>
          <w:lang w:val="en-US"/>
        </w:rPr>
        <w:t xml:space="preserve">PaymentItem singleItem = </w:t>
      </w:r>
      <w:r w:rsidRPr="00B651F3">
        <w:rPr>
          <w:rFonts w:ascii="Consolas Bold" w:hAnsi="Consolas Bold"/>
          <w:color w:val="6A0043"/>
          <w:lang w:val="en-US"/>
        </w:rPr>
        <w:t>new</w:t>
      </w:r>
      <w:r w:rsidRPr="00B651F3">
        <w:rPr>
          <w:rFonts w:ascii="Consolas" w:hAnsi="Consolas"/>
          <w:lang w:val="en-US"/>
        </w:rPr>
        <w:t xml:space="preserve"> PaymentItem (</w:t>
      </w:r>
      <w:r w:rsidRPr="00B651F3">
        <w:rPr>
          <w:rFonts w:ascii="Consolas" w:hAnsi="Consolas"/>
          <w:lang w:val="en-US"/>
        </w:rPr>
        <w:tab/>
      </w:r>
    </w:p>
    <w:p w14:paraId="7D34A143" w14:textId="77777777" w:rsidR="00577829" w:rsidRPr="00B651F3" w:rsidRDefault="00577829" w:rsidP="00577829">
      <w:pPr>
        <w:rPr>
          <w:rFonts w:ascii="Consolas" w:hAnsi="Consolas"/>
          <w:lang w:val="en-US"/>
        </w:rPr>
      </w:pPr>
      <w:r w:rsidRPr="00B651F3">
        <w:rPr>
          <w:rFonts w:ascii="Consolas" w:hAnsi="Consolas"/>
          <w:lang w:val="en-US"/>
        </w:rPr>
        <w:tab/>
        <w:t xml:space="preserve">2, </w:t>
      </w:r>
      <w:r w:rsidRPr="00B651F3">
        <w:rPr>
          <w:rFonts w:ascii="Consolas" w:hAnsi="Consolas"/>
          <w:lang w:val="en-US"/>
        </w:rPr>
        <w:tab/>
      </w:r>
      <w:r w:rsidRPr="00B651F3">
        <w:rPr>
          <w:rFonts w:ascii="Consolas" w:hAnsi="Consolas"/>
          <w:lang w:val="en-US"/>
        </w:rPr>
        <w:tab/>
      </w:r>
      <w:r w:rsidRPr="00B651F3">
        <w:rPr>
          <w:rFonts w:ascii="Consolas" w:hAnsi="Consolas"/>
          <w:color w:val="326D4C"/>
          <w:lang w:val="en-US"/>
        </w:rPr>
        <w:t>//amount</w:t>
      </w:r>
    </w:p>
    <w:p w14:paraId="671B7EB3" w14:textId="77777777" w:rsidR="00577829" w:rsidRPr="00B651F3" w:rsidRDefault="00577829" w:rsidP="00577829">
      <w:pPr>
        <w:rPr>
          <w:rFonts w:ascii="Consolas" w:hAnsi="Consolas"/>
          <w:lang w:val="en-US"/>
        </w:rPr>
      </w:pPr>
      <w:r w:rsidRPr="00B651F3">
        <w:rPr>
          <w:rFonts w:ascii="Consolas" w:hAnsi="Consolas"/>
          <w:lang w:val="en-US"/>
        </w:rPr>
        <w:tab/>
      </w:r>
      <w:r w:rsidRPr="00B651F3">
        <w:rPr>
          <w:rFonts w:ascii="Consolas" w:hAnsi="Consolas"/>
          <w:color w:val="1D00FE"/>
          <w:lang w:val="en-US"/>
        </w:rPr>
        <w:t>"&lt;sold item name&gt;"</w:t>
      </w:r>
      <w:r w:rsidRPr="00B651F3">
        <w:rPr>
          <w:rFonts w:ascii="Consolas" w:hAnsi="Consolas"/>
          <w:lang w:val="en-US"/>
        </w:rPr>
        <w:t>,</w:t>
      </w:r>
      <w:r w:rsidRPr="00B651F3">
        <w:rPr>
          <w:rFonts w:ascii="Consolas" w:hAnsi="Consolas"/>
          <w:lang w:val="en-US"/>
        </w:rPr>
        <w:tab/>
      </w:r>
      <w:r w:rsidRPr="00B651F3">
        <w:rPr>
          <w:rFonts w:ascii="Consolas" w:hAnsi="Consolas"/>
          <w:color w:val="326D4C"/>
          <w:lang w:val="en-US"/>
        </w:rPr>
        <w:t>//item name</w:t>
      </w:r>
      <w:r w:rsidRPr="00B651F3">
        <w:rPr>
          <w:rFonts w:ascii="Consolas" w:hAnsi="Consolas"/>
          <w:color w:val="326D4C"/>
          <w:lang w:val="en-US"/>
        </w:rPr>
        <w:tab/>
      </w:r>
      <w:r w:rsidRPr="00B651F3">
        <w:rPr>
          <w:rFonts w:ascii="Consolas" w:hAnsi="Consolas"/>
          <w:color w:val="326D4C"/>
          <w:lang w:val="en-US"/>
        </w:rPr>
        <w:tab/>
      </w:r>
    </w:p>
    <w:p w14:paraId="24D88081" w14:textId="77777777" w:rsidR="00577829" w:rsidRPr="00B651F3" w:rsidRDefault="00577829" w:rsidP="00577829">
      <w:pPr>
        <w:rPr>
          <w:rFonts w:ascii="Consolas" w:hAnsi="Consolas"/>
          <w:lang w:val="en-US"/>
        </w:rPr>
      </w:pPr>
      <w:r w:rsidRPr="00B651F3">
        <w:rPr>
          <w:rFonts w:ascii="Consolas" w:hAnsi="Consolas"/>
          <w:lang w:val="en-US"/>
        </w:rPr>
        <w:tab/>
        <w:t>price,</w:t>
      </w:r>
      <w:r w:rsidRPr="00B651F3">
        <w:rPr>
          <w:rFonts w:ascii="Consolas" w:hAnsi="Consolas"/>
          <w:lang w:val="en-US"/>
        </w:rPr>
        <w:tab/>
      </w:r>
      <w:r w:rsidRPr="00B651F3">
        <w:rPr>
          <w:rFonts w:ascii="Consolas" w:hAnsi="Consolas"/>
          <w:lang w:val="en-US"/>
        </w:rPr>
        <w:tab/>
      </w:r>
      <w:r w:rsidRPr="00B651F3">
        <w:rPr>
          <w:rFonts w:ascii="Consolas" w:hAnsi="Consolas"/>
          <w:color w:val="326D4C"/>
          <w:lang w:val="en-US"/>
        </w:rPr>
        <w:t>//BigDecimal object representing gross price of single item</w:t>
      </w:r>
    </w:p>
    <w:p w14:paraId="20C6A8C9" w14:textId="77777777" w:rsidR="00577829" w:rsidRPr="00B651F3" w:rsidRDefault="00577829" w:rsidP="00577829">
      <w:pPr>
        <w:rPr>
          <w:rFonts w:ascii="Consolas" w:hAnsi="Consolas"/>
          <w:lang w:val="en-US"/>
        </w:rPr>
      </w:pPr>
      <w:r w:rsidRPr="00B651F3">
        <w:rPr>
          <w:rFonts w:ascii="Consolas" w:hAnsi="Consolas"/>
          <w:lang w:val="en-US"/>
        </w:rPr>
        <w:tab/>
      </w:r>
      <w:r w:rsidRPr="00B651F3">
        <w:rPr>
          <w:rFonts w:ascii="Consolas" w:hAnsi="Consolas"/>
          <w:color w:val="1D00FE"/>
          <w:lang w:val="en-US"/>
        </w:rPr>
        <w:t>0.1f</w:t>
      </w:r>
      <w:r w:rsidRPr="00B651F3">
        <w:rPr>
          <w:rFonts w:ascii="Consolas" w:hAnsi="Consolas"/>
          <w:lang w:val="en-US"/>
        </w:rPr>
        <w:tab/>
      </w:r>
      <w:r w:rsidRPr="00B651F3">
        <w:rPr>
          <w:rFonts w:ascii="Consolas" w:hAnsi="Consolas"/>
          <w:lang w:val="en-US"/>
        </w:rPr>
        <w:tab/>
      </w:r>
      <w:r w:rsidRPr="00B651F3">
        <w:rPr>
          <w:rFonts w:ascii="Consolas" w:hAnsi="Consolas"/>
          <w:color w:val="326D4C"/>
          <w:lang w:val="en-US"/>
        </w:rPr>
        <w:t>//10% tax rate</w:t>
      </w:r>
    </w:p>
    <w:p w14:paraId="0045EB49" w14:textId="77777777" w:rsidR="00577829" w:rsidRPr="00B651F3" w:rsidRDefault="00577829" w:rsidP="00577829">
      <w:pPr>
        <w:rPr>
          <w:rFonts w:ascii="Consolas" w:hAnsi="Consolas"/>
          <w:lang w:val="en-US"/>
        </w:rPr>
      </w:pPr>
      <w:r w:rsidRPr="00B651F3">
        <w:rPr>
          <w:rFonts w:ascii="Consolas" w:hAnsi="Consolas"/>
          <w:lang w:val="en-US"/>
        </w:rPr>
        <w:t>);</w:t>
      </w:r>
    </w:p>
    <w:p w14:paraId="155FEED8" w14:textId="77777777" w:rsidR="00577829" w:rsidRPr="00B651F3" w:rsidRDefault="00577829" w:rsidP="00577829">
      <w:pPr>
        <w:rPr>
          <w:rFonts w:ascii="Consolas" w:hAnsi="Consolas"/>
          <w:lang w:val="en-US"/>
        </w:rPr>
      </w:pPr>
      <w:r w:rsidRPr="00B651F3">
        <w:rPr>
          <w:rFonts w:ascii="Consolas" w:hAnsi="Consolas"/>
          <w:lang w:val="en-US"/>
        </w:rPr>
        <w:t xml:space="preserve">singleItem = singleItem.addItem(); </w:t>
      </w:r>
      <w:r w:rsidRPr="00B651F3">
        <w:rPr>
          <w:rFonts w:ascii="Consolas" w:hAnsi="Consolas"/>
          <w:lang w:val="en-US"/>
        </w:rPr>
        <w:tab/>
      </w:r>
      <w:r w:rsidRPr="00B651F3">
        <w:rPr>
          <w:rFonts w:ascii="Consolas" w:hAnsi="Consolas"/>
          <w:color w:val="326D4C"/>
          <w:lang w:val="en-US"/>
        </w:rPr>
        <w:t>//Increase amount of items sold by 1</w:t>
      </w:r>
    </w:p>
    <w:p w14:paraId="1C5A851A" w14:textId="77777777" w:rsidR="00577829" w:rsidRDefault="00577829" w:rsidP="00577829">
      <w:pPr>
        <w:pStyle w:val="content"/>
        <w:jc w:val="both"/>
        <w:rPr>
          <w:rFonts w:ascii="Consolas" w:hAnsi="Consolas"/>
          <w:color w:val="326D4C"/>
          <w:sz w:val="20"/>
        </w:rPr>
      </w:pPr>
      <w:r>
        <w:rPr>
          <w:rFonts w:ascii="Consolas" w:hAnsi="Consolas"/>
          <w:sz w:val="20"/>
        </w:rPr>
        <w:t xml:space="preserve">singleItem = singleItem.removeItem(); </w:t>
      </w:r>
      <w:r>
        <w:rPr>
          <w:rFonts w:ascii="Consolas" w:hAnsi="Consolas"/>
          <w:sz w:val="20"/>
        </w:rPr>
        <w:tab/>
      </w:r>
      <w:r>
        <w:rPr>
          <w:rFonts w:ascii="Consolas" w:hAnsi="Consolas"/>
          <w:color w:val="326D4C"/>
          <w:sz w:val="20"/>
        </w:rPr>
        <w:t>//Decrease amount of items sold by 1</w:t>
      </w:r>
    </w:p>
    <w:p w14:paraId="57B0F3DE" w14:textId="77777777" w:rsidR="00577829" w:rsidRDefault="00577829" w:rsidP="00577829">
      <w:pPr>
        <w:pStyle w:val="content"/>
        <w:jc w:val="both"/>
        <w:rPr>
          <w:rFonts w:ascii="Consolas" w:hAnsi="Consolas"/>
          <w:color w:val="326D4C"/>
          <w:sz w:val="20"/>
        </w:rPr>
      </w:pPr>
    </w:p>
    <w:p w14:paraId="3A886B42" w14:textId="77777777" w:rsidR="00577829" w:rsidRDefault="00577829" w:rsidP="00577829">
      <w:pPr>
        <w:rPr>
          <w:rFonts w:ascii="Consolas" w:hAnsi="Consolas"/>
        </w:rPr>
      </w:pPr>
      <w:r>
        <w:rPr>
          <w:rFonts w:ascii="Consolas" w:hAnsi="Consolas"/>
        </w:rPr>
        <w:t>soldItems.add(singleItem);</w:t>
      </w:r>
    </w:p>
    <w:p w14:paraId="1E879420" w14:textId="77777777" w:rsidR="00577829" w:rsidRDefault="00577829" w:rsidP="00577829">
      <w:pPr>
        <w:pStyle w:val="FreeForm3"/>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Consolas" w:hAnsi="Consolas"/>
          <w:color w:val="000000"/>
          <w:sz w:val="20"/>
        </w:rPr>
      </w:pPr>
    </w:p>
    <w:p w14:paraId="524A5E99" w14:textId="77777777" w:rsidR="00577829" w:rsidRDefault="00577829" w:rsidP="00577829">
      <w:pPr>
        <w:pStyle w:val="Heading3"/>
      </w:pPr>
      <w:bookmarkStart w:id="49" w:name="_TOC3727"/>
      <w:bookmarkStart w:id="50" w:name="_Toc365013036"/>
      <w:bookmarkStart w:id="51" w:name="_Toc431302908"/>
      <w:bookmarkEnd w:id="49"/>
      <w:r>
        <w:t>Payment</w:t>
      </w:r>
      <w:bookmarkEnd w:id="50"/>
      <w:bookmarkEnd w:id="51"/>
    </w:p>
    <w:p w14:paraId="0A1BFEA8" w14:textId="77777777" w:rsidR="00577829" w:rsidRDefault="00577829" w:rsidP="00577829">
      <w:pPr>
        <w:pStyle w:val="FreeForm3"/>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6F053C29" w14:textId="77777777" w:rsidR="00577829" w:rsidRDefault="00577829" w:rsidP="00577829">
      <w:pPr>
        <w:pStyle w:val="Caption"/>
      </w:pPr>
      <w:r>
        <w:t xml:space="preserve">This model represents a single transaction stored in the backend. It is used in many requests in order to retrieve information or make changes in the backend. The payment model is immutable and implements the Parcelable interface. </w:t>
      </w:r>
    </w:p>
    <w:p w14:paraId="36E1D586" w14:textId="77777777" w:rsidR="00577829" w:rsidRPr="00880B92" w:rsidRDefault="00577829" w:rsidP="00880B92">
      <w:pPr>
        <w:pStyle w:val="Caption"/>
      </w:pPr>
    </w:p>
    <w:tbl>
      <w:tblPr>
        <w:tblStyle w:val="TableGrid"/>
        <w:tblW w:w="0" w:type="auto"/>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9070"/>
      </w:tblGrid>
      <w:tr w:rsidR="00577829" w:rsidRPr="007D2B99" w14:paraId="15ABF69D" w14:textId="77777777" w:rsidTr="00577829">
        <w:trPr>
          <w:trHeight w:val="432"/>
        </w:trPr>
        <w:tc>
          <w:tcPr>
            <w:tcW w:w="9576" w:type="dxa"/>
            <w:vAlign w:val="center"/>
          </w:tcPr>
          <w:p w14:paraId="10C94D6D" w14:textId="77777777" w:rsidR="00577829" w:rsidRDefault="00577829" w:rsidP="00577829">
            <w:pPr>
              <w:pStyle w:val="Caption"/>
            </w:pPr>
            <w:r>
              <w:t xml:space="preserve">Location: </w:t>
            </w:r>
            <w:r w:rsidRPr="00F61FF4">
              <w:rPr>
                <w:rFonts w:ascii="Consolas" w:hAnsi="Consolas" w:cs="Consolas"/>
                <w:color w:val="31849B" w:themeColor="accent5" w:themeShade="BF"/>
                <w:szCs w:val="22"/>
              </w:rPr>
              <w:t>de.wirecard.accept.sdk.model</w:t>
            </w:r>
            <w:r w:rsidRPr="00676A53">
              <w:rPr>
                <w:rFonts w:ascii="Consolas" w:hAnsi="Consolas" w:cs="Consolas"/>
                <w:color w:val="31849B" w:themeColor="accent5" w:themeShade="BF"/>
                <w:szCs w:val="22"/>
              </w:rPr>
              <w:t>.</w:t>
            </w:r>
            <w:r>
              <w:rPr>
                <w:rFonts w:ascii="Consolas" w:hAnsi="Consolas" w:cs="Consolas"/>
                <w:color w:val="31849B" w:themeColor="accent5" w:themeShade="BF"/>
                <w:szCs w:val="22"/>
              </w:rPr>
              <w:t>Payment</w:t>
            </w:r>
          </w:p>
        </w:tc>
      </w:tr>
    </w:tbl>
    <w:p w14:paraId="0120985D" w14:textId="77777777" w:rsidR="00577829" w:rsidRPr="00880B92" w:rsidRDefault="00577829" w:rsidP="00880B92">
      <w:pPr>
        <w:pStyle w:val="Caption"/>
      </w:pPr>
    </w:p>
    <w:p w14:paraId="5A81EB85" w14:textId="77777777" w:rsidR="00577829" w:rsidRDefault="00577829" w:rsidP="00577829">
      <w:pPr>
        <w:pStyle w:val="Caption"/>
      </w:pPr>
      <w:r>
        <w:t>A description of its methods is described below:</w:t>
      </w:r>
    </w:p>
    <w:p w14:paraId="45352EF3" w14:textId="77777777" w:rsidR="00577829" w:rsidRPr="00880B92" w:rsidRDefault="00577829" w:rsidP="00880B92">
      <w:pPr>
        <w:pStyle w:val="Caption"/>
      </w:pPr>
    </w:p>
    <w:tbl>
      <w:tblPr>
        <w:tblStyle w:val="Styl1"/>
        <w:tblW w:w="0" w:type="auto"/>
        <w:tblLayout w:type="fixed"/>
        <w:tblLook w:val="0000" w:firstRow="0" w:lastRow="0" w:firstColumn="0" w:lastColumn="0" w:noHBand="0" w:noVBand="0"/>
      </w:tblPr>
      <w:tblGrid>
        <w:gridCol w:w="3801"/>
        <w:gridCol w:w="5687"/>
      </w:tblGrid>
      <w:tr w:rsidR="00577829" w14:paraId="1BDC1DBE" w14:textId="77777777" w:rsidTr="00577829">
        <w:trPr>
          <w:cnfStyle w:val="000000100000" w:firstRow="0" w:lastRow="0" w:firstColumn="0" w:lastColumn="0" w:oddVBand="0" w:evenVBand="0" w:oddHBand="1" w:evenHBand="0" w:firstRowFirstColumn="0" w:firstRowLastColumn="0" w:lastRowFirstColumn="0" w:lastRowLastColumn="0"/>
          <w:trHeight w:val="330"/>
        </w:trPr>
        <w:tc>
          <w:tcPr>
            <w:tcW w:w="3801" w:type="dxa"/>
          </w:tcPr>
          <w:p w14:paraId="2456F938" w14:textId="77777777" w:rsidR="00577829" w:rsidRPr="00BC325A" w:rsidRDefault="00577829" w:rsidP="00577829">
            <w:pPr>
              <w:pStyle w:val="Tabela-Siatka1"/>
              <w:jc w:val="both"/>
              <w:rPr>
                <w:rFonts w:ascii="Arial Bold" w:hAnsi="Arial Bold"/>
                <w:b/>
              </w:rPr>
            </w:pPr>
            <w:r w:rsidRPr="00BC325A">
              <w:rPr>
                <w:rFonts w:ascii="Arial Bold" w:hAnsi="Arial Bold"/>
                <w:b/>
              </w:rPr>
              <w:t>Getter method</w:t>
            </w:r>
          </w:p>
        </w:tc>
        <w:tc>
          <w:tcPr>
            <w:tcW w:w="5687" w:type="dxa"/>
          </w:tcPr>
          <w:p w14:paraId="37A3A41F" w14:textId="77777777" w:rsidR="00577829" w:rsidRPr="00BC325A" w:rsidRDefault="00577829" w:rsidP="00577829">
            <w:pPr>
              <w:pStyle w:val="Tabela-Siatka1"/>
              <w:jc w:val="both"/>
              <w:rPr>
                <w:rFonts w:ascii="Arial Bold" w:hAnsi="Arial Bold"/>
                <w:b/>
              </w:rPr>
            </w:pPr>
            <w:r w:rsidRPr="00BC325A">
              <w:rPr>
                <w:rFonts w:ascii="Arial Bold" w:hAnsi="Arial Bold"/>
                <w:b/>
              </w:rPr>
              <w:t>Description of return value</w:t>
            </w:r>
          </w:p>
        </w:tc>
      </w:tr>
      <w:tr w:rsidR="00577829" w14:paraId="1B2867E7" w14:textId="77777777" w:rsidTr="00577829">
        <w:trPr>
          <w:cnfStyle w:val="000000010000" w:firstRow="0" w:lastRow="0" w:firstColumn="0" w:lastColumn="0" w:oddVBand="0" w:evenVBand="0" w:oddHBand="0" w:evenHBand="1" w:firstRowFirstColumn="0" w:firstRowLastColumn="0" w:lastRowFirstColumn="0" w:lastRowLastColumn="0"/>
          <w:trHeight w:val="720"/>
        </w:trPr>
        <w:tc>
          <w:tcPr>
            <w:tcW w:w="3801" w:type="dxa"/>
          </w:tcPr>
          <w:p w14:paraId="666DCBC0" w14:textId="77777777" w:rsidR="00577829" w:rsidRPr="00880B92" w:rsidRDefault="00577829" w:rsidP="00880B92">
            <w:pPr>
              <w:pStyle w:val="Caption"/>
            </w:pPr>
            <w:r w:rsidRPr="00880B92">
              <w:t>- (String) getTransactionId()</w:t>
            </w:r>
          </w:p>
        </w:tc>
        <w:tc>
          <w:tcPr>
            <w:tcW w:w="5687" w:type="dxa"/>
          </w:tcPr>
          <w:p w14:paraId="1D2E7AC4" w14:textId="77777777" w:rsidR="00577829" w:rsidRPr="00880B92" w:rsidRDefault="00577829" w:rsidP="00880B92">
            <w:pPr>
              <w:pStyle w:val="Caption"/>
            </w:pPr>
            <w:r w:rsidRPr="00880B92">
              <w:t>Is unique in the whole system and is linked with the transaction as a process, not with a single Payment object. Status of transaction can be found in status field.</w:t>
            </w:r>
          </w:p>
        </w:tc>
      </w:tr>
      <w:tr w:rsidR="00577829" w:rsidRPr="007D2B99" w14:paraId="1DDA9BB8" w14:textId="77777777" w:rsidTr="00577829">
        <w:trPr>
          <w:cnfStyle w:val="000000100000" w:firstRow="0" w:lastRow="0" w:firstColumn="0" w:lastColumn="0" w:oddVBand="0" w:evenVBand="0" w:oddHBand="1" w:evenHBand="0" w:firstRowFirstColumn="0" w:firstRowLastColumn="0" w:lastRowFirstColumn="0" w:lastRowLastColumn="0"/>
          <w:trHeight w:val="480"/>
        </w:trPr>
        <w:tc>
          <w:tcPr>
            <w:tcW w:w="3801" w:type="dxa"/>
          </w:tcPr>
          <w:p w14:paraId="7826D352" w14:textId="77777777" w:rsidR="00577829" w:rsidRPr="00880B92" w:rsidRDefault="00577829" w:rsidP="00880B92">
            <w:pPr>
              <w:pStyle w:val="Caption"/>
            </w:pPr>
            <w:r w:rsidRPr="00880B92">
              <w:t>- (TransactionType) getTransactionType()</w:t>
            </w:r>
          </w:p>
        </w:tc>
        <w:tc>
          <w:tcPr>
            <w:tcW w:w="5687" w:type="dxa"/>
          </w:tcPr>
          <w:p w14:paraId="0485D8CB" w14:textId="77777777" w:rsidR="00577829" w:rsidRPr="00880B92" w:rsidRDefault="00577829" w:rsidP="00880B92">
            <w:pPr>
              <w:pStyle w:val="Caption"/>
            </w:pPr>
            <w:r w:rsidRPr="00880B92">
              <w:t>Represents the type of payment.</w:t>
            </w:r>
          </w:p>
        </w:tc>
      </w:tr>
      <w:tr w:rsidR="00577829" w:rsidRPr="007D2B99" w14:paraId="477483E1" w14:textId="77777777" w:rsidTr="00577829">
        <w:trPr>
          <w:cnfStyle w:val="000000010000" w:firstRow="0" w:lastRow="0" w:firstColumn="0" w:lastColumn="0" w:oddVBand="0" w:evenVBand="0" w:oddHBand="0" w:evenHBand="1" w:firstRowFirstColumn="0" w:firstRowLastColumn="0" w:lastRowFirstColumn="0" w:lastRowLastColumn="0"/>
          <w:trHeight w:val="330"/>
        </w:trPr>
        <w:tc>
          <w:tcPr>
            <w:tcW w:w="3801" w:type="dxa"/>
          </w:tcPr>
          <w:p w14:paraId="6694AF9E" w14:textId="77777777" w:rsidR="00577829" w:rsidRPr="00880B92" w:rsidRDefault="00577829" w:rsidP="00880B92">
            <w:pPr>
              <w:pStyle w:val="Caption"/>
            </w:pPr>
            <w:r w:rsidRPr="00880B92">
              <w:t>- (Status) getStatus()</w:t>
            </w:r>
          </w:p>
        </w:tc>
        <w:tc>
          <w:tcPr>
            <w:tcW w:w="5687" w:type="dxa"/>
          </w:tcPr>
          <w:p w14:paraId="71222F11" w14:textId="77777777" w:rsidR="00577829" w:rsidRPr="00880B92" w:rsidRDefault="00577829" w:rsidP="00880B92">
            <w:pPr>
              <w:pStyle w:val="Caption"/>
            </w:pPr>
            <w:r w:rsidRPr="00880B92">
              <w:t>Enum; represents status of payment</w:t>
            </w:r>
          </w:p>
        </w:tc>
      </w:tr>
      <w:tr w:rsidR="00577829" w:rsidRPr="007D2B99" w14:paraId="06842615" w14:textId="77777777" w:rsidTr="00577829">
        <w:trPr>
          <w:cnfStyle w:val="000000100000" w:firstRow="0" w:lastRow="0" w:firstColumn="0" w:lastColumn="0" w:oddVBand="0" w:evenVBand="0" w:oddHBand="1" w:evenHBand="0" w:firstRowFirstColumn="0" w:firstRowLastColumn="0" w:lastRowFirstColumn="0" w:lastRowLastColumn="0"/>
          <w:trHeight w:val="330"/>
        </w:trPr>
        <w:tc>
          <w:tcPr>
            <w:tcW w:w="3801" w:type="dxa"/>
          </w:tcPr>
          <w:p w14:paraId="5BF42D5F" w14:textId="77777777" w:rsidR="00577829" w:rsidRPr="00880B92" w:rsidRDefault="00577829" w:rsidP="00880B92">
            <w:pPr>
              <w:pStyle w:val="Caption"/>
            </w:pPr>
            <w:r w:rsidRPr="00880B92">
              <w:t>- (Date) getProcessDate()</w:t>
            </w:r>
          </w:p>
        </w:tc>
        <w:tc>
          <w:tcPr>
            <w:tcW w:w="5687" w:type="dxa"/>
          </w:tcPr>
          <w:p w14:paraId="417D7F29" w14:textId="77777777" w:rsidR="00577829" w:rsidRPr="00880B92" w:rsidRDefault="00577829" w:rsidP="00880B92">
            <w:pPr>
              <w:pStyle w:val="Caption"/>
            </w:pPr>
            <w:r w:rsidRPr="00880B92">
              <w:t>The date at which the payment was processed</w:t>
            </w:r>
          </w:p>
        </w:tc>
      </w:tr>
      <w:tr w:rsidR="00577829" w:rsidRPr="007D2B99" w14:paraId="0E5AF009" w14:textId="77777777" w:rsidTr="00577829">
        <w:trPr>
          <w:cnfStyle w:val="000000010000" w:firstRow="0" w:lastRow="0" w:firstColumn="0" w:lastColumn="0" w:oddVBand="0" w:evenVBand="0" w:oddHBand="0" w:evenHBand="1" w:firstRowFirstColumn="0" w:firstRowLastColumn="0" w:lastRowFirstColumn="0" w:lastRowLastColumn="0"/>
          <w:trHeight w:val="480"/>
        </w:trPr>
        <w:tc>
          <w:tcPr>
            <w:tcW w:w="3801" w:type="dxa"/>
          </w:tcPr>
          <w:p w14:paraId="16B5B378" w14:textId="77777777" w:rsidR="00577829" w:rsidRPr="00880B92" w:rsidRDefault="00577829" w:rsidP="00880B92">
            <w:pPr>
              <w:pStyle w:val="Caption"/>
            </w:pPr>
            <w:r w:rsidRPr="00880B92">
              <w:t>- (BigDecimal) getTotalAmount()</w:t>
            </w:r>
          </w:p>
        </w:tc>
        <w:tc>
          <w:tcPr>
            <w:tcW w:w="5687" w:type="dxa"/>
          </w:tcPr>
          <w:p w14:paraId="53B2D324" w14:textId="77777777" w:rsidR="00577829" w:rsidRPr="00880B92" w:rsidRDefault="00577829" w:rsidP="00880B92">
            <w:pPr>
              <w:pStyle w:val="Caption"/>
            </w:pPr>
            <w:r w:rsidRPr="00880B92">
              <w:t>Total value of this payment (sold items and optionally service charge at client expense or tip)</w:t>
            </w:r>
          </w:p>
        </w:tc>
      </w:tr>
      <w:tr w:rsidR="00577829" w:rsidRPr="007D2B99" w14:paraId="63829C90" w14:textId="77777777" w:rsidTr="00577829">
        <w:trPr>
          <w:cnfStyle w:val="000000100000" w:firstRow="0" w:lastRow="0" w:firstColumn="0" w:lastColumn="0" w:oddVBand="0" w:evenVBand="0" w:oddHBand="1" w:evenHBand="0" w:firstRowFirstColumn="0" w:firstRowLastColumn="0" w:lastRowFirstColumn="0" w:lastRowLastColumn="0"/>
          <w:trHeight w:val="330"/>
        </w:trPr>
        <w:tc>
          <w:tcPr>
            <w:tcW w:w="3801" w:type="dxa"/>
          </w:tcPr>
          <w:p w14:paraId="51B74895" w14:textId="77777777" w:rsidR="00577829" w:rsidRPr="00880B92" w:rsidRDefault="00577829" w:rsidP="00880B92">
            <w:pPr>
              <w:pStyle w:val="Caption"/>
            </w:pPr>
            <w:r w:rsidRPr="00880B92">
              <w:t>- (BigDecimal) getItemsTotalPrice()</w:t>
            </w:r>
          </w:p>
        </w:tc>
        <w:tc>
          <w:tcPr>
            <w:tcW w:w="5687" w:type="dxa"/>
          </w:tcPr>
          <w:p w14:paraId="7F68689F" w14:textId="77777777" w:rsidR="00577829" w:rsidRPr="00880B92" w:rsidRDefault="00577829" w:rsidP="00880B92">
            <w:pPr>
              <w:pStyle w:val="Caption"/>
            </w:pPr>
            <w:r w:rsidRPr="00880B92">
              <w:t>Combined price of all sold items.</w:t>
            </w:r>
          </w:p>
        </w:tc>
      </w:tr>
      <w:tr w:rsidR="00577829" w:rsidRPr="007D2B99" w14:paraId="7AD12AEF" w14:textId="77777777" w:rsidTr="00577829">
        <w:trPr>
          <w:cnfStyle w:val="000000010000" w:firstRow="0" w:lastRow="0" w:firstColumn="0" w:lastColumn="0" w:oddVBand="0" w:evenVBand="0" w:oddHBand="0" w:evenHBand="1" w:firstRowFirstColumn="0" w:firstRowLastColumn="0" w:lastRowFirstColumn="0" w:lastRowLastColumn="0"/>
          <w:trHeight w:val="330"/>
        </w:trPr>
        <w:tc>
          <w:tcPr>
            <w:tcW w:w="3801" w:type="dxa"/>
          </w:tcPr>
          <w:p w14:paraId="24BD2372" w14:textId="77777777" w:rsidR="00577829" w:rsidRPr="00880B92" w:rsidRDefault="00577829" w:rsidP="00880B92">
            <w:pPr>
              <w:pStyle w:val="Caption"/>
            </w:pPr>
            <w:r w:rsidRPr="00880B92">
              <w:t>- (String) getCountryCode()</w:t>
            </w:r>
          </w:p>
        </w:tc>
        <w:tc>
          <w:tcPr>
            <w:tcW w:w="5687" w:type="dxa"/>
          </w:tcPr>
          <w:p w14:paraId="07058BCF" w14:textId="77777777" w:rsidR="00577829" w:rsidRPr="00880B92" w:rsidRDefault="00577829" w:rsidP="00880B92">
            <w:pPr>
              <w:pStyle w:val="Caption"/>
            </w:pPr>
            <w:r w:rsidRPr="00880B92">
              <w:t>Country code of location where transaction was completed.</w:t>
            </w:r>
          </w:p>
        </w:tc>
      </w:tr>
      <w:tr w:rsidR="00577829" w14:paraId="7EAC3781" w14:textId="77777777" w:rsidTr="00577829">
        <w:trPr>
          <w:cnfStyle w:val="000000100000" w:firstRow="0" w:lastRow="0" w:firstColumn="0" w:lastColumn="0" w:oddVBand="0" w:evenVBand="0" w:oddHBand="1" w:evenHBand="0" w:firstRowFirstColumn="0" w:firstRowLastColumn="0" w:lastRowFirstColumn="0" w:lastRowLastColumn="0"/>
          <w:trHeight w:val="330"/>
        </w:trPr>
        <w:tc>
          <w:tcPr>
            <w:tcW w:w="3801" w:type="dxa"/>
          </w:tcPr>
          <w:p w14:paraId="45690F81" w14:textId="77777777" w:rsidR="00577829" w:rsidRPr="00880B92" w:rsidRDefault="00577829" w:rsidP="00880B92">
            <w:pPr>
              <w:pStyle w:val="Caption"/>
            </w:pPr>
            <w:r w:rsidRPr="00880B92">
              <w:t>- (BigDecimal) getTip()</w:t>
            </w:r>
          </w:p>
        </w:tc>
        <w:tc>
          <w:tcPr>
            <w:tcW w:w="5687" w:type="dxa"/>
          </w:tcPr>
          <w:p w14:paraId="6A84AB4A" w14:textId="77777777" w:rsidR="00577829" w:rsidRPr="00880B92" w:rsidRDefault="00577829" w:rsidP="00880B92">
            <w:pPr>
              <w:pStyle w:val="Caption"/>
            </w:pPr>
            <w:r w:rsidRPr="00880B92">
              <w:t>Tip for this transaction</w:t>
            </w:r>
          </w:p>
        </w:tc>
      </w:tr>
      <w:tr w:rsidR="00577829" w:rsidRPr="007D2B99" w14:paraId="349A4DC1" w14:textId="77777777" w:rsidTr="00577829">
        <w:trPr>
          <w:cnfStyle w:val="000000010000" w:firstRow="0" w:lastRow="0" w:firstColumn="0" w:lastColumn="0" w:oddVBand="0" w:evenVBand="0" w:oddHBand="0" w:evenHBand="1" w:firstRowFirstColumn="0" w:firstRowLastColumn="0" w:lastRowFirstColumn="0" w:lastRowLastColumn="0"/>
          <w:trHeight w:val="330"/>
        </w:trPr>
        <w:tc>
          <w:tcPr>
            <w:tcW w:w="3801" w:type="dxa"/>
          </w:tcPr>
          <w:p w14:paraId="2FDA5935" w14:textId="77777777" w:rsidR="00577829" w:rsidRPr="00880B92" w:rsidRDefault="00577829" w:rsidP="00880B92">
            <w:pPr>
              <w:pStyle w:val="Caption"/>
            </w:pPr>
            <w:r w:rsidRPr="00880B92">
              <w:t>- (BigDecimal) getServiceCharge()</w:t>
            </w:r>
          </w:p>
        </w:tc>
        <w:tc>
          <w:tcPr>
            <w:tcW w:w="5687" w:type="dxa"/>
          </w:tcPr>
          <w:p w14:paraId="669D1E25" w14:textId="77777777" w:rsidR="00577829" w:rsidRPr="00880B92" w:rsidRDefault="00577829" w:rsidP="00880B92">
            <w:pPr>
              <w:pStyle w:val="Caption"/>
            </w:pPr>
            <w:r w:rsidRPr="00880B92">
              <w:t>Amount charged for this transaction</w:t>
            </w:r>
          </w:p>
        </w:tc>
      </w:tr>
      <w:tr w:rsidR="00577829" w14:paraId="412F4AB3" w14:textId="77777777" w:rsidTr="00577829">
        <w:trPr>
          <w:cnfStyle w:val="000000100000" w:firstRow="0" w:lastRow="0" w:firstColumn="0" w:lastColumn="0" w:oddVBand="0" w:evenVBand="0" w:oddHBand="1" w:evenHBand="0" w:firstRowFirstColumn="0" w:firstRowLastColumn="0" w:lastRowFirstColumn="0" w:lastRowLastColumn="0"/>
          <w:trHeight w:val="330"/>
        </w:trPr>
        <w:tc>
          <w:tcPr>
            <w:tcW w:w="3801" w:type="dxa"/>
          </w:tcPr>
          <w:p w14:paraId="1EA5B690" w14:textId="77777777" w:rsidR="00577829" w:rsidRPr="00880B92" w:rsidRDefault="00577829" w:rsidP="00880B92">
            <w:pPr>
              <w:pStyle w:val="Caption"/>
            </w:pPr>
            <w:r w:rsidRPr="00880B92">
              <w:t>- (Location) getLocation()</w:t>
            </w:r>
          </w:p>
        </w:tc>
        <w:tc>
          <w:tcPr>
            <w:tcW w:w="5687" w:type="dxa"/>
          </w:tcPr>
          <w:p w14:paraId="565976CC" w14:textId="77777777" w:rsidR="00577829" w:rsidRPr="00880B92" w:rsidRDefault="00577829" w:rsidP="00880B92">
            <w:pPr>
              <w:pStyle w:val="Caption"/>
            </w:pPr>
            <w:r w:rsidRPr="00880B92">
              <w:t>Location of payment</w:t>
            </w:r>
          </w:p>
        </w:tc>
      </w:tr>
      <w:tr w:rsidR="00577829" w14:paraId="0623A761" w14:textId="77777777" w:rsidTr="00577829">
        <w:trPr>
          <w:cnfStyle w:val="000000010000" w:firstRow="0" w:lastRow="0" w:firstColumn="0" w:lastColumn="0" w:oddVBand="0" w:evenVBand="0" w:oddHBand="0" w:evenHBand="1" w:firstRowFirstColumn="0" w:firstRowLastColumn="0" w:lastRowFirstColumn="0" w:lastRowLastColumn="0"/>
          <w:trHeight w:val="330"/>
        </w:trPr>
        <w:tc>
          <w:tcPr>
            <w:tcW w:w="3801" w:type="dxa"/>
          </w:tcPr>
          <w:p w14:paraId="4E517FA8" w14:textId="77777777" w:rsidR="00577829" w:rsidRPr="00880B92" w:rsidRDefault="00577829" w:rsidP="00880B92">
            <w:pPr>
              <w:pStyle w:val="Caption"/>
            </w:pPr>
            <w:r w:rsidRPr="00880B92">
              <w:t>- (String) getNote()</w:t>
            </w:r>
          </w:p>
        </w:tc>
        <w:tc>
          <w:tcPr>
            <w:tcW w:w="5687" w:type="dxa"/>
          </w:tcPr>
          <w:p w14:paraId="279B2693" w14:textId="77777777" w:rsidR="00577829" w:rsidRPr="00880B92" w:rsidRDefault="00577829" w:rsidP="00880B92">
            <w:pPr>
              <w:pStyle w:val="Caption"/>
            </w:pPr>
            <w:r w:rsidRPr="00880B92">
              <w:t>Description of payment</w:t>
            </w:r>
          </w:p>
        </w:tc>
      </w:tr>
      <w:tr w:rsidR="00577829" w:rsidRPr="007D2B99" w14:paraId="53953285" w14:textId="77777777" w:rsidTr="00577829">
        <w:trPr>
          <w:cnfStyle w:val="000000100000" w:firstRow="0" w:lastRow="0" w:firstColumn="0" w:lastColumn="0" w:oddVBand="0" w:evenVBand="0" w:oddHBand="1" w:evenHBand="0" w:firstRowFirstColumn="0" w:firstRowLastColumn="0" w:lastRowFirstColumn="0" w:lastRowLastColumn="0"/>
          <w:trHeight w:val="330"/>
        </w:trPr>
        <w:tc>
          <w:tcPr>
            <w:tcW w:w="3801" w:type="dxa"/>
          </w:tcPr>
          <w:p w14:paraId="20D8DCC7" w14:textId="77777777" w:rsidR="00577829" w:rsidRPr="00880B92" w:rsidRDefault="00577829" w:rsidP="00880B92">
            <w:pPr>
              <w:pStyle w:val="Caption"/>
            </w:pPr>
            <w:r w:rsidRPr="00880B92">
              <w:lastRenderedPageBreak/>
              <w:t>- (Integer) getTotalTax()</w:t>
            </w:r>
          </w:p>
        </w:tc>
        <w:tc>
          <w:tcPr>
            <w:tcW w:w="5687" w:type="dxa"/>
          </w:tcPr>
          <w:p w14:paraId="3A9A7C09" w14:textId="77777777" w:rsidR="00577829" w:rsidRPr="00880B92" w:rsidRDefault="00577829" w:rsidP="00880B92">
            <w:pPr>
              <w:pStyle w:val="Caption"/>
            </w:pPr>
            <w:r w:rsidRPr="00880B92">
              <w:t>Value of tax in same currency as the items value</w:t>
            </w:r>
          </w:p>
        </w:tc>
      </w:tr>
      <w:tr w:rsidR="00577829" w:rsidRPr="007D2B99" w14:paraId="3B64B515" w14:textId="77777777" w:rsidTr="00577829">
        <w:trPr>
          <w:cnfStyle w:val="000000010000" w:firstRow="0" w:lastRow="0" w:firstColumn="0" w:lastColumn="0" w:oddVBand="0" w:evenVBand="0" w:oddHBand="0" w:evenHBand="1" w:firstRowFirstColumn="0" w:firstRowLastColumn="0" w:lastRowFirstColumn="0" w:lastRowLastColumn="0"/>
          <w:trHeight w:val="330"/>
        </w:trPr>
        <w:tc>
          <w:tcPr>
            <w:tcW w:w="3801" w:type="dxa"/>
          </w:tcPr>
          <w:p w14:paraId="1DBFFC93" w14:textId="77777777" w:rsidR="00577829" w:rsidRPr="00880B92" w:rsidRDefault="00577829" w:rsidP="00880B92">
            <w:pPr>
              <w:pStyle w:val="Caption"/>
            </w:pPr>
            <w:r w:rsidRPr="00880B92">
              <w:t>- (String) getSignature()</w:t>
            </w:r>
          </w:p>
        </w:tc>
        <w:tc>
          <w:tcPr>
            <w:tcW w:w="5687" w:type="dxa"/>
          </w:tcPr>
          <w:p w14:paraId="69494839" w14:textId="77777777" w:rsidR="00577829" w:rsidRPr="00880B92" w:rsidRDefault="00577829" w:rsidP="00880B92">
            <w:pPr>
              <w:pStyle w:val="Caption"/>
            </w:pPr>
            <w:r w:rsidRPr="00880B92">
              <w:t>URL of signature image file</w:t>
            </w:r>
          </w:p>
        </w:tc>
      </w:tr>
      <w:tr w:rsidR="00577829" w:rsidRPr="007D2B99" w14:paraId="6C9AD807" w14:textId="77777777" w:rsidTr="00577829">
        <w:trPr>
          <w:cnfStyle w:val="000000100000" w:firstRow="0" w:lastRow="0" w:firstColumn="0" w:lastColumn="0" w:oddVBand="0" w:evenVBand="0" w:oddHBand="1" w:evenHBand="0" w:firstRowFirstColumn="0" w:firstRowLastColumn="0" w:lastRowFirstColumn="0" w:lastRowLastColumn="0"/>
          <w:trHeight w:val="480"/>
        </w:trPr>
        <w:tc>
          <w:tcPr>
            <w:tcW w:w="3801" w:type="dxa"/>
          </w:tcPr>
          <w:p w14:paraId="2183C291" w14:textId="77777777" w:rsidR="00577829" w:rsidRPr="00880B92" w:rsidRDefault="00577829" w:rsidP="00880B92">
            <w:pPr>
              <w:pStyle w:val="Caption"/>
            </w:pPr>
            <w:r w:rsidRPr="00880B92">
              <w:t>- (ArrayList&lt;PaymentItem&gt;) getPaymentItems()</w:t>
            </w:r>
          </w:p>
        </w:tc>
        <w:tc>
          <w:tcPr>
            <w:tcW w:w="5687" w:type="dxa"/>
          </w:tcPr>
          <w:p w14:paraId="56CC09A5" w14:textId="77777777" w:rsidR="00577829" w:rsidRPr="00880B92" w:rsidRDefault="00577829" w:rsidP="00880B92">
            <w:pPr>
              <w:pStyle w:val="Caption"/>
            </w:pPr>
            <w:r w:rsidRPr="00880B92">
              <w:t>List of items that took part in transaction</w:t>
            </w:r>
          </w:p>
        </w:tc>
      </w:tr>
      <w:tr w:rsidR="00577829" w:rsidRPr="007D2B99" w14:paraId="5A6C957A" w14:textId="77777777" w:rsidTr="00577829">
        <w:trPr>
          <w:cnfStyle w:val="000000010000" w:firstRow="0" w:lastRow="0" w:firstColumn="0" w:lastColumn="0" w:oddVBand="0" w:evenVBand="0" w:oddHBand="0" w:evenHBand="1" w:firstRowFirstColumn="0" w:firstRowLastColumn="0" w:lastRowFirstColumn="0" w:lastRowLastColumn="0"/>
          <w:trHeight w:val="330"/>
        </w:trPr>
        <w:tc>
          <w:tcPr>
            <w:tcW w:w="3801" w:type="dxa"/>
          </w:tcPr>
          <w:p w14:paraId="0B5E83A0" w14:textId="77777777" w:rsidR="00577829" w:rsidRPr="00880B92" w:rsidRDefault="00577829" w:rsidP="00880B92">
            <w:pPr>
              <w:pStyle w:val="Caption"/>
            </w:pPr>
            <w:r w:rsidRPr="00880B92">
              <w:t>- (String) getCardHolderFirstName()</w:t>
            </w:r>
          </w:p>
        </w:tc>
        <w:tc>
          <w:tcPr>
            <w:tcW w:w="5687" w:type="dxa"/>
          </w:tcPr>
          <w:p w14:paraId="43EC4700" w14:textId="77777777" w:rsidR="00577829" w:rsidRPr="00880B92" w:rsidRDefault="00577829" w:rsidP="00880B92">
            <w:pPr>
              <w:pStyle w:val="Caption"/>
            </w:pPr>
            <w:r w:rsidRPr="00880B92">
              <w:t>First name of card holder</w:t>
            </w:r>
          </w:p>
        </w:tc>
      </w:tr>
      <w:tr w:rsidR="00577829" w:rsidRPr="007D2B99" w14:paraId="08ECECA9" w14:textId="77777777" w:rsidTr="00577829">
        <w:trPr>
          <w:cnfStyle w:val="000000100000" w:firstRow="0" w:lastRow="0" w:firstColumn="0" w:lastColumn="0" w:oddVBand="0" w:evenVBand="0" w:oddHBand="1" w:evenHBand="0" w:firstRowFirstColumn="0" w:firstRowLastColumn="0" w:lastRowFirstColumn="0" w:lastRowLastColumn="0"/>
          <w:trHeight w:val="480"/>
        </w:trPr>
        <w:tc>
          <w:tcPr>
            <w:tcW w:w="3801" w:type="dxa"/>
          </w:tcPr>
          <w:p w14:paraId="12AF584B" w14:textId="77777777" w:rsidR="00577829" w:rsidRPr="00880B92" w:rsidRDefault="00577829" w:rsidP="00880B92">
            <w:pPr>
              <w:pStyle w:val="Caption"/>
            </w:pPr>
            <w:r w:rsidRPr="00880B92">
              <w:t>- (String)</w:t>
            </w:r>
          </w:p>
          <w:p w14:paraId="6BDAE918" w14:textId="77777777" w:rsidR="00577829" w:rsidRPr="00880B92" w:rsidRDefault="00577829" w:rsidP="00880B92">
            <w:pPr>
              <w:pStyle w:val="Caption"/>
            </w:pPr>
            <w:r w:rsidRPr="00880B92">
              <w:t>getCardHolderLastName()</w:t>
            </w:r>
          </w:p>
        </w:tc>
        <w:tc>
          <w:tcPr>
            <w:tcW w:w="5687" w:type="dxa"/>
          </w:tcPr>
          <w:p w14:paraId="482D323B" w14:textId="77777777" w:rsidR="00577829" w:rsidRPr="00880B92" w:rsidRDefault="00577829" w:rsidP="00880B92">
            <w:pPr>
              <w:pStyle w:val="Caption"/>
            </w:pPr>
            <w:r w:rsidRPr="00880B92">
              <w:t>Last name of card holder</w:t>
            </w:r>
          </w:p>
        </w:tc>
      </w:tr>
      <w:tr w:rsidR="00577829" w:rsidRPr="007D2B99" w14:paraId="0DF6E303" w14:textId="77777777" w:rsidTr="00577829">
        <w:trPr>
          <w:cnfStyle w:val="000000010000" w:firstRow="0" w:lastRow="0" w:firstColumn="0" w:lastColumn="0" w:oddVBand="0" w:evenVBand="0" w:oddHBand="0" w:evenHBand="1" w:firstRowFirstColumn="0" w:firstRowLastColumn="0" w:lastRowFirstColumn="0" w:lastRowLastColumn="0"/>
          <w:trHeight w:val="330"/>
        </w:trPr>
        <w:tc>
          <w:tcPr>
            <w:tcW w:w="3801" w:type="dxa"/>
          </w:tcPr>
          <w:p w14:paraId="043FC01A" w14:textId="77777777" w:rsidR="00577829" w:rsidRPr="00880B92" w:rsidRDefault="00577829" w:rsidP="00880B92">
            <w:pPr>
              <w:pStyle w:val="Caption"/>
            </w:pPr>
            <w:r w:rsidRPr="00880B92">
              <w:t>- (String) getCardNumber()</w:t>
            </w:r>
          </w:p>
        </w:tc>
        <w:tc>
          <w:tcPr>
            <w:tcW w:w="5687" w:type="dxa"/>
          </w:tcPr>
          <w:p w14:paraId="1CB95B79" w14:textId="77777777" w:rsidR="00577829" w:rsidRPr="00880B92" w:rsidRDefault="00577829" w:rsidP="00880B92">
            <w:pPr>
              <w:pStyle w:val="Caption"/>
            </w:pPr>
            <w:r w:rsidRPr="00880B92">
              <w:t>Last four digits of card number</w:t>
            </w:r>
          </w:p>
        </w:tc>
      </w:tr>
      <w:tr w:rsidR="00577829" w14:paraId="3B4975EB" w14:textId="77777777" w:rsidTr="00577829">
        <w:trPr>
          <w:cnfStyle w:val="000000100000" w:firstRow="0" w:lastRow="0" w:firstColumn="0" w:lastColumn="0" w:oddVBand="0" w:evenVBand="0" w:oddHBand="1" w:evenHBand="0" w:firstRowFirstColumn="0" w:firstRowLastColumn="0" w:lastRowFirstColumn="0" w:lastRowLastColumn="0"/>
          <w:trHeight w:val="330"/>
        </w:trPr>
        <w:tc>
          <w:tcPr>
            <w:tcW w:w="3801" w:type="dxa"/>
          </w:tcPr>
          <w:p w14:paraId="536FAA74" w14:textId="77777777" w:rsidR="00577829" w:rsidRPr="00880B92" w:rsidRDefault="00577829" w:rsidP="00880B92">
            <w:pPr>
              <w:pStyle w:val="Caption"/>
            </w:pPr>
            <w:r w:rsidRPr="00880B92">
              <w:t>- (float) getTipTaxRate()</w:t>
            </w:r>
          </w:p>
        </w:tc>
        <w:tc>
          <w:tcPr>
            <w:tcW w:w="5687" w:type="dxa"/>
          </w:tcPr>
          <w:p w14:paraId="7DEAFF1A" w14:textId="77777777" w:rsidR="00577829" w:rsidRPr="00880B92" w:rsidRDefault="00577829" w:rsidP="00880B92">
            <w:pPr>
              <w:pStyle w:val="Caption"/>
            </w:pPr>
            <w:r w:rsidRPr="00880B92">
              <w:t xml:space="preserve">Tip tax rate </w:t>
            </w:r>
          </w:p>
        </w:tc>
      </w:tr>
      <w:tr w:rsidR="00577829" w:rsidRPr="007D2B99" w14:paraId="0FF0AE0B" w14:textId="77777777" w:rsidTr="00577829">
        <w:trPr>
          <w:cnfStyle w:val="000000010000" w:firstRow="0" w:lastRow="0" w:firstColumn="0" w:lastColumn="0" w:oddVBand="0" w:evenVBand="0" w:oddHBand="0" w:evenHBand="1" w:firstRowFirstColumn="0" w:firstRowLastColumn="0" w:lastRowFirstColumn="0" w:lastRowLastColumn="0"/>
          <w:trHeight w:val="330"/>
        </w:trPr>
        <w:tc>
          <w:tcPr>
            <w:tcW w:w="3801" w:type="dxa"/>
          </w:tcPr>
          <w:p w14:paraId="0C3D7A63" w14:textId="77777777" w:rsidR="00577829" w:rsidRPr="00880B92" w:rsidRDefault="00577829" w:rsidP="00880B92">
            <w:pPr>
              <w:pStyle w:val="Caption"/>
            </w:pPr>
            <w:r w:rsidRPr="00880B92">
              <w:t>- (String) getTerminalID()</w:t>
            </w:r>
          </w:p>
        </w:tc>
        <w:tc>
          <w:tcPr>
            <w:tcW w:w="5687" w:type="dxa"/>
          </w:tcPr>
          <w:p w14:paraId="2D8CDC6B" w14:textId="77777777" w:rsidR="00577829" w:rsidRPr="00880B92" w:rsidRDefault="00577829" w:rsidP="00880B92">
            <w:pPr>
              <w:pStyle w:val="Caption"/>
            </w:pPr>
            <w:r w:rsidRPr="00880B92">
              <w:t>Returns ID of terminal used during transaction. This is not the serial number of the device, but a number assigned by the acquirer.</w:t>
            </w:r>
          </w:p>
        </w:tc>
      </w:tr>
      <w:tr w:rsidR="00577829" w:rsidRPr="007D2B99" w14:paraId="1168DCC0" w14:textId="77777777" w:rsidTr="00577829">
        <w:trPr>
          <w:cnfStyle w:val="000000100000" w:firstRow="0" w:lastRow="0" w:firstColumn="0" w:lastColumn="0" w:oddVBand="0" w:evenVBand="0" w:oddHBand="1" w:evenHBand="0" w:firstRowFirstColumn="0" w:firstRowLastColumn="0" w:lastRowFirstColumn="0" w:lastRowLastColumn="0"/>
          <w:trHeight w:val="330"/>
        </w:trPr>
        <w:tc>
          <w:tcPr>
            <w:tcW w:w="3801" w:type="dxa"/>
          </w:tcPr>
          <w:p w14:paraId="1F51A62D" w14:textId="77777777" w:rsidR="00577829" w:rsidRPr="00880B92" w:rsidRDefault="00577829" w:rsidP="00880B92">
            <w:pPr>
              <w:pStyle w:val="Caption"/>
            </w:pPr>
            <w:r w:rsidRPr="00880B92">
              <w:t>- (String) getMerchantID()</w:t>
            </w:r>
          </w:p>
        </w:tc>
        <w:tc>
          <w:tcPr>
            <w:tcW w:w="5687" w:type="dxa"/>
          </w:tcPr>
          <w:p w14:paraId="1A60DF72" w14:textId="77777777" w:rsidR="00577829" w:rsidRPr="00880B92" w:rsidRDefault="00577829" w:rsidP="00880B92">
            <w:pPr>
              <w:pStyle w:val="Caption"/>
            </w:pPr>
            <w:r w:rsidRPr="00880B92">
              <w:t>Returns ID of merchant controlling the transaction. This ID is assigned by the acquirer.</w:t>
            </w:r>
          </w:p>
        </w:tc>
      </w:tr>
      <w:tr w:rsidR="00577829" w:rsidRPr="007D2B99" w14:paraId="2F81D4D4" w14:textId="77777777" w:rsidTr="00577829">
        <w:trPr>
          <w:cnfStyle w:val="000000010000" w:firstRow="0" w:lastRow="0" w:firstColumn="0" w:lastColumn="0" w:oddVBand="0" w:evenVBand="0" w:oddHBand="0" w:evenHBand="1" w:firstRowFirstColumn="0" w:firstRowLastColumn="0" w:lastRowFirstColumn="0" w:lastRowLastColumn="0"/>
          <w:trHeight w:val="330"/>
        </w:trPr>
        <w:tc>
          <w:tcPr>
            <w:tcW w:w="3801" w:type="dxa"/>
          </w:tcPr>
          <w:p w14:paraId="7EE97E66" w14:textId="77777777" w:rsidR="00577829" w:rsidRPr="00880B92" w:rsidRDefault="00577829" w:rsidP="00880B92">
            <w:pPr>
              <w:pStyle w:val="Caption"/>
            </w:pPr>
            <w:r w:rsidRPr="00880B92">
              <w:t>- (String) getApplicationLabel()</w:t>
            </w:r>
          </w:p>
        </w:tc>
        <w:tc>
          <w:tcPr>
            <w:tcW w:w="5687" w:type="dxa"/>
          </w:tcPr>
          <w:p w14:paraId="5EA3084A" w14:textId="77777777" w:rsidR="00577829" w:rsidRPr="00880B92" w:rsidRDefault="00577829" w:rsidP="00880B92">
            <w:pPr>
              <w:pStyle w:val="Caption"/>
            </w:pPr>
            <w:r w:rsidRPr="00880B92">
              <w:t>Name of application used in transaction (e.g. VISA) retrieved from card’s chip</w:t>
            </w:r>
          </w:p>
        </w:tc>
      </w:tr>
      <w:tr w:rsidR="00577829" w:rsidRPr="007D2B99" w14:paraId="5601B4AB" w14:textId="77777777" w:rsidTr="00577829">
        <w:trPr>
          <w:cnfStyle w:val="000000100000" w:firstRow="0" w:lastRow="0" w:firstColumn="0" w:lastColumn="0" w:oddVBand="0" w:evenVBand="0" w:oddHBand="1" w:evenHBand="0" w:firstRowFirstColumn="0" w:firstRowLastColumn="0" w:lastRowFirstColumn="0" w:lastRowLastColumn="0"/>
          <w:trHeight w:val="330"/>
        </w:trPr>
        <w:tc>
          <w:tcPr>
            <w:tcW w:w="3801" w:type="dxa"/>
          </w:tcPr>
          <w:p w14:paraId="22CE899B" w14:textId="77777777" w:rsidR="00577829" w:rsidRPr="00880B92" w:rsidRDefault="00577829" w:rsidP="00880B92">
            <w:pPr>
              <w:pStyle w:val="Caption"/>
            </w:pPr>
            <w:r w:rsidRPr="00880B92">
              <w:t>- (String) getApplicationID()</w:t>
            </w:r>
          </w:p>
        </w:tc>
        <w:tc>
          <w:tcPr>
            <w:tcW w:w="5687" w:type="dxa"/>
          </w:tcPr>
          <w:p w14:paraId="6881C8D0" w14:textId="77777777" w:rsidR="00577829" w:rsidRPr="00880B92" w:rsidRDefault="00577829" w:rsidP="00880B92">
            <w:pPr>
              <w:pStyle w:val="Caption"/>
            </w:pPr>
            <w:r w:rsidRPr="00880B92">
              <w:t>ID of ICC application returned by the terminal</w:t>
            </w:r>
          </w:p>
        </w:tc>
      </w:tr>
      <w:tr w:rsidR="00577829" w:rsidRPr="007D2B99" w14:paraId="537D7A48" w14:textId="77777777" w:rsidTr="00577829">
        <w:trPr>
          <w:cnfStyle w:val="000000010000" w:firstRow="0" w:lastRow="0" w:firstColumn="0" w:lastColumn="0" w:oddVBand="0" w:evenVBand="0" w:oddHBand="0" w:evenHBand="1" w:firstRowFirstColumn="0" w:firstRowLastColumn="0" w:lastRowFirstColumn="0" w:lastRowLastColumn="0"/>
          <w:trHeight w:val="330"/>
        </w:trPr>
        <w:tc>
          <w:tcPr>
            <w:tcW w:w="3801" w:type="dxa"/>
          </w:tcPr>
          <w:p w14:paraId="1A7CED8C" w14:textId="77777777" w:rsidR="00577829" w:rsidRPr="00880B92" w:rsidRDefault="00577829" w:rsidP="00880B92">
            <w:pPr>
              <w:pStyle w:val="Caption"/>
            </w:pPr>
            <w:r w:rsidRPr="00880B92">
              <w:t>- (String) getTransactionCertificate()</w:t>
            </w:r>
          </w:p>
        </w:tc>
        <w:tc>
          <w:tcPr>
            <w:tcW w:w="5687" w:type="dxa"/>
          </w:tcPr>
          <w:p w14:paraId="45B1DD24" w14:textId="77777777" w:rsidR="00577829" w:rsidRPr="00880B92" w:rsidRDefault="00577829" w:rsidP="00880B92">
            <w:pPr>
              <w:pStyle w:val="Caption"/>
            </w:pPr>
            <w:r w:rsidRPr="00880B92">
              <w:t>Hash value of certificate signing the transaction, Provided by card when available.</w:t>
            </w:r>
          </w:p>
        </w:tc>
      </w:tr>
      <w:tr w:rsidR="00577829" w:rsidRPr="007D2B99" w14:paraId="3C407649" w14:textId="77777777" w:rsidTr="00577829">
        <w:trPr>
          <w:cnfStyle w:val="000000100000" w:firstRow="0" w:lastRow="0" w:firstColumn="0" w:lastColumn="0" w:oddVBand="0" w:evenVBand="0" w:oddHBand="1" w:evenHBand="0" w:firstRowFirstColumn="0" w:firstRowLastColumn="0" w:lastRowFirstColumn="0" w:lastRowLastColumn="0"/>
          <w:trHeight w:val="330"/>
        </w:trPr>
        <w:tc>
          <w:tcPr>
            <w:tcW w:w="3801" w:type="dxa"/>
          </w:tcPr>
          <w:p w14:paraId="0FC8EB95" w14:textId="77777777" w:rsidR="00577829" w:rsidRPr="00880B92" w:rsidRDefault="00577829" w:rsidP="00880B92">
            <w:pPr>
              <w:pStyle w:val="Caption"/>
            </w:pPr>
            <w:r w:rsidRPr="00880B92">
              <w:t>- (String) getTVR()</w:t>
            </w:r>
          </w:p>
        </w:tc>
        <w:tc>
          <w:tcPr>
            <w:tcW w:w="5687" w:type="dxa"/>
          </w:tcPr>
          <w:p w14:paraId="2A027B49" w14:textId="77777777" w:rsidR="00577829" w:rsidRPr="00880B92" w:rsidRDefault="00577829" w:rsidP="00880B92">
            <w:pPr>
              <w:pStyle w:val="Caption"/>
            </w:pPr>
            <w:r w:rsidRPr="00880B92">
              <w:t>Results of transaction verification performed by terminal.</w:t>
            </w:r>
          </w:p>
        </w:tc>
      </w:tr>
      <w:tr w:rsidR="00577829" w:rsidRPr="007D2B99" w14:paraId="31DAA216" w14:textId="77777777" w:rsidTr="00577829">
        <w:trPr>
          <w:cnfStyle w:val="000000010000" w:firstRow="0" w:lastRow="0" w:firstColumn="0" w:lastColumn="0" w:oddVBand="0" w:evenVBand="0" w:oddHBand="0" w:evenHBand="1" w:firstRowFirstColumn="0" w:firstRowLastColumn="0" w:lastRowFirstColumn="0" w:lastRowLastColumn="0"/>
          <w:trHeight w:val="330"/>
        </w:trPr>
        <w:tc>
          <w:tcPr>
            <w:tcW w:w="3801" w:type="dxa"/>
          </w:tcPr>
          <w:p w14:paraId="1006B566" w14:textId="77777777" w:rsidR="00577829" w:rsidRPr="00880B92" w:rsidRDefault="00577829" w:rsidP="00880B92">
            <w:pPr>
              <w:pStyle w:val="Caption"/>
            </w:pPr>
            <w:r w:rsidRPr="00880B92">
              <w:t>- (String) getAuthorizationNumber()</w:t>
            </w:r>
          </w:p>
        </w:tc>
        <w:tc>
          <w:tcPr>
            <w:tcW w:w="5687" w:type="dxa"/>
          </w:tcPr>
          <w:p w14:paraId="6C69CC97" w14:textId="77777777" w:rsidR="00577829" w:rsidRPr="00880B92" w:rsidRDefault="00577829" w:rsidP="00880B92">
            <w:pPr>
              <w:pStyle w:val="Caption"/>
            </w:pPr>
            <w:r w:rsidRPr="00880B92">
              <w:t>Returned by acquirer in authorization process.</w:t>
            </w:r>
          </w:p>
        </w:tc>
      </w:tr>
      <w:tr w:rsidR="00577829" w:rsidRPr="007D2B99" w14:paraId="057945CB" w14:textId="77777777" w:rsidTr="00577829">
        <w:trPr>
          <w:cnfStyle w:val="000000100000" w:firstRow="0" w:lastRow="0" w:firstColumn="0" w:lastColumn="0" w:oddVBand="0" w:evenVBand="0" w:oddHBand="1" w:evenHBand="0" w:firstRowFirstColumn="0" w:firstRowLastColumn="0" w:lastRowFirstColumn="0" w:lastRowLastColumn="0"/>
          <w:trHeight w:val="330"/>
        </w:trPr>
        <w:tc>
          <w:tcPr>
            <w:tcW w:w="3801" w:type="dxa"/>
          </w:tcPr>
          <w:p w14:paraId="2B88E8C1" w14:textId="77777777" w:rsidR="00577829" w:rsidRPr="00880B92" w:rsidRDefault="00577829" w:rsidP="00880B92">
            <w:pPr>
              <w:pStyle w:val="Caption"/>
            </w:pPr>
            <w:r w:rsidRPr="00880B92">
              <w:t>- (String) getTransactionStatusInformation()</w:t>
            </w:r>
          </w:p>
        </w:tc>
        <w:tc>
          <w:tcPr>
            <w:tcW w:w="5687" w:type="dxa"/>
          </w:tcPr>
          <w:p w14:paraId="3E5607E2" w14:textId="77777777" w:rsidR="00577829" w:rsidRPr="00880B92" w:rsidRDefault="00577829" w:rsidP="00880B92">
            <w:pPr>
              <w:pStyle w:val="Caption"/>
            </w:pPr>
            <w:r w:rsidRPr="00880B92">
              <w:t>Contains information about actions performed on terminal during transaction processing.</w:t>
            </w:r>
          </w:p>
        </w:tc>
      </w:tr>
      <w:tr w:rsidR="00577829" w:rsidRPr="007D2B99" w14:paraId="23CEBA04" w14:textId="77777777" w:rsidTr="00577829">
        <w:trPr>
          <w:cnfStyle w:val="000000010000" w:firstRow="0" w:lastRow="0" w:firstColumn="0" w:lastColumn="0" w:oddVBand="0" w:evenVBand="0" w:oddHBand="0" w:evenHBand="1" w:firstRowFirstColumn="0" w:firstRowLastColumn="0" w:lastRowFirstColumn="0" w:lastRowLastColumn="0"/>
          <w:trHeight w:val="330"/>
        </w:trPr>
        <w:tc>
          <w:tcPr>
            <w:tcW w:w="3801" w:type="dxa"/>
          </w:tcPr>
          <w:p w14:paraId="18772450" w14:textId="77777777" w:rsidR="00577829" w:rsidRPr="00880B92" w:rsidRDefault="00577829" w:rsidP="00880B92">
            <w:pPr>
              <w:pStyle w:val="Caption"/>
            </w:pPr>
            <w:r w:rsidRPr="00880B92">
              <w:t>- (String) getIssuerAuthorizationCode()</w:t>
            </w:r>
          </w:p>
        </w:tc>
        <w:tc>
          <w:tcPr>
            <w:tcW w:w="5687" w:type="dxa"/>
          </w:tcPr>
          <w:p w14:paraId="2DB8C0F1" w14:textId="77777777" w:rsidR="00577829" w:rsidRPr="00880B92" w:rsidRDefault="00577829" w:rsidP="00880B92">
            <w:pPr>
              <w:pStyle w:val="Caption"/>
            </w:pPr>
            <w:r w:rsidRPr="00880B92">
              <w:t>Holds information about result of authorization performed by issuer. Although value ‘00’ indicates successful authorization, transaction might be still rejected by terminal, card or acquirer during capture.</w:t>
            </w:r>
          </w:p>
        </w:tc>
      </w:tr>
    </w:tbl>
    <w:p w14:paraId="4CC2E479" w14:textId="77777777" w:rsidR="00577829" w:rsidRDefault="00577829" w:rsidP="00577829">
      <w:pPr>
        <w:pStyle w:val="FreeForm4"/>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6BC3D88F" w14:textId="77777777" w:rsidR="00577829" w:rsidRPr="00A76C3F" w:rsidRDefault="00577829" w:rsidP="00A76C3F">
      <w:pPr>
        <w:pStyle w:val="Heading2"/>
      </w:pPr>
      <w:bookmarkStart w:id="52" w:name="_TOC4013"/>
      <w:bookmarkStart w:id="53" w:name="_Toc365013037"/>
      <w:bookmarkStart w:id="54" w:name="_Toc431302909"/>
      <w:bookmarkEnd w:id="52"/>
      <w:r w:rsidRPr="00A76C3F">
        <w:t>Enums</w:t>
      </w:r>
      <w:bookmarkEnd w:id="53"/>
      <w:bookmarkEnd w:id="54"/>
    </w:p>
    <w:p w14:paraId="5357E7A6" w14:textId="77777777" w:rsidR="00577829" w:rsidRDefault="00577829" w:rsidP="00577829">
      <w:pPr>
        <w:pStyle w:val="FreeForm4"/>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6E5EB553" w14:textId="77777777" w:rsidR="00577829" w:rsidRDefault="00577829" w:rsidP="00577829">
      <w:pPr>
        <w:pStyle w:val="Caption"/>
      </w:pPr>
      <w:r>
        <w:t xml:space="preserve">AcceptSDK class holds three enums: TransactionType, Status and GratuityType. </w:t>
      </w:r>
      <w:r w:rsidR="0025700D">
        <w:t>A d</w:t>
      </w:r>
      <w:r>
        <w:t>escription of their usage and fields can be found in this section.</w:t>
      </w:r>
    </w:p>
    <w:p w14:paraId="425F322E" w14:textId="77777777" w:rsidR="00577829" w:rsidRDefault="00577829" w:rsidP="00577829">
      <w:pPr>
        <w:pStyle w:val="FreeForm4"/>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2"/>
        </w:rPr>
      </w:pPr>
    </w:p>
    <w:p w14:paraId="5914E075" w14:textId="77777777" w:rsidR="00577829" w:rsidRPr="00A76C3F" w:rsidRDefault="00577829" w:rsidP="00A76C3F">
      <w:pPr>
        <w:pStyle w:val="Heading3"/>
      </w:pPr>
      <w:bookmarkStart w:id="55" w:name="_TOC4171"/>
      <w:bookmarkStart w:id="56" w:name="_Toc365013038"/>
      <w:bookmarkStart w:id="57" w:name="_Toc431302910"/>
      <w:bookmarkEnd w:id="55"/>
      <w:r w:rsidRPr="00A76C3F">
        <w:t>Transaction Type</w:t>
      </w:r>
      <w:bookmarkEnd w:id="56"/>
      <w:bookmarkEnd w:id="57"/>
    </w:p>
    <w:p w14:paraId="10F3C8DD" w14:textId="77777777" w:rsidR="00577829" w:rsidRDefault="00577829" w:rsidP="00577829">
      <w:pPr>
        <w:pStyle w:val="FreeForm3"/>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736D9063" w14:textId="77777777" w:rsidR="00577829" w:rsidRPr="00B651F3" w:rsidRDefault="00577829" w:rsidP="00577829">
      <w:pPr>
        <w:rPr>
          <w:lang w:val="en-US"/>
        </w:rPr>
      </w:pPr>
      <w:r w:rsidRPr="00B651F3">
        <w:rPr>
          <w:lang w:val="en-US"/>
        </w:rPr>
        <w:t>Defines the method by which the client paid for this transaction.</w:t>
      </w:r>
    </w:p>
    <w:p w14:paraId="4D491874" w14:textId="77777777" w:rsidR="00577829" w:rsidRPr="00880B92" w:rsidRDefault="00577829" w:rsidP="00880B92">
      <w:pPr>
        <w:pStyle w:val="Caption"/>
      </w:pPr>
    </w:p>
    <w:tbl>
      <w:tblPr>
        <w:tblStyle w:val="TableGrid"/>
        <w:tblW w:w="0" w:type="auto"/>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9070"/>
      </w:tblGrid>
      <w:tr w:rsidR="00577829" w:rsidRPr="007D2B99" w14:paraId="023091A6" w14:textId="77777777" w:rsidTr="00577829">
        <w:trPr>
          <w:trHeight w:val="432"/>
        </w:trPr>
        <w:tc>
          <w:tcPr>
            <w:tcW w:w="9576" w:type="dxa"/>
            <w:vAlign w:val="center"/>
          </w:tcPr>
          <w:p w14:paraId="083C08F7" w14:textId="77777777" w:rsidR="00577829" w:rsidRDefault="00577829" w:rsidP="00880B92">
            <w:pPr>
              <w:pStyle w:val="Caption"/>
            </w:pPr>
            <w:r w:rsidRPr="00880B92">
              <w:t xml:space="preserve">Location: </w:t>
            </w:r>
            <w:r w:rsidRPr="00F61FF4">
              <w:rPr>
                <w:rFonts w:ascii="Consolas" w:hAnsi="Consolas" w:cs="Consolas"/>
                <w:color w:val="31849B" w:themeColor="accent5" w:themeShade="BF"/>
                <w:szCs w:val="22"/>
              </w:rPr>
              <w:t>de.wirecard.accept.sdk.</w:t>
            </w:r>
            <w:r>
              <w:rPr>
                <w:rFonts w:ascii="Consolas" w:hAnsi="Consolas" w:cs="Consolas"/>
                <w:color w:val="31849B" w:themeColor="accent5" w:themeShade="BF"/>
                <w:szCs w:val="22"/>
              </w:rPr>
              <w:t>AcceptSDK</w:t>
            </w:r>
            <w:r w:rsidRPr="00676A53">
              <w:rPr>
                <w:rFonts w:ascii="Consolas" w:hAnsi="Consolas" w:cs="Consolas"/>
                <w:color w:val="31849B" w:themeColor="accent5" w:themeShade="BF"/>
                <w:szCs w:val="22"/>
              </w:rPr>
              <w:t>.</w:t>
            </w:r>
            <w:r>
              <w:rPr>
                <w:rFonts w:ascii="Consolas" w:hAnsi="Consolas" w:cs="Consolas"/>
                <w:color w:val="31849B" w:themeColor="accent5" w:themeShade="BF"/>
                <w:szCs w:val="22"/>
              </w:rPr>
              <w:t>TransactionType</w:t>
            </w:r>
          </w:p>
        </w:tc>
      </w:tr>
    </w:tbl>
    <w:p w14:paraId="1C503D56" w14:textId="77777777" w:rsidR="00577829" w:rsidRPr="00880B92" w:rsidRDefault="00577829" w:rsidP="00880B92">
      <w:pPr>
        <w:pStyle w:val="Caption"/>
      </w:pPr>
    </w:p>
    <w:p w14:paraId="4D4DD047" w14:textId="77777777" w:rsidR="00577829" w:rsidRPr="00B651F3" w:rsidRDefault="00577829" w:rsidP="00577829">
      <w:pPr>
        <w:rPr>
          <w:lang w:val="en-US"/>
        </w:rPr>
      </w:pPr>
      <w:r w:rsidRPr="00B651F3">
        <w:rPr>
          <w:lang w:val="en-US"/>
        </w:rPr>
        <w:t>Possible values are:</w:t>
      </w:r>
    </w:p>
    <w:p w14:paraId="3D3C21F0" w14:textId="77777777" w:rsidR="00577829" w:rsidRPr="00B651F3" w:rsidRDefault="00577829" w:rsidP="00577829">
      <w:pPr>
        <w:rPr>
          <w:lang w:val="en-US"/>
        </w:rPr>
      </w:pPr>
    </w:p>
    <w:p w14:paraId="46EECE7A" w14:textId="77777777" w:rsidR="00577829" w:rsidRPr="00B651F3" w:rsidRDefault="00577829" w:rsidP="00577829">
      <w:pPr>
        <w:rPr>
          <w:rFonts w:ascii="Lucida Grande" w:hAnsi="Symbol"/>
          <w:lang w:val="en-US"/>
        </w:rPr>
      </w:pPr>
      <w:r w:rsidRPr="00B651F3">
        <w:rPr>
          <w:lang w:val="en-US"/>
        </w:rPr>
        <w:t>TransactionType.CASH_PAYMENT - transaction was finalized using cash</w:t>
      </w:r>
    </w:p>
    <w:p w14:paraId="5273F370" w14:textId="77777777" w:rsidR="00577829" w:rsidRPr="00B651F3" w:rsidRDefault="00577829" w:rsidP="00577829">
      <w:pPr>
        <w:rPr>
          <w:rFonts w:ascii="Lucida Grande" w:hAnsi="Symbol"/>
          <w:lang w:val="en-US"/>
        </w:rPr>
      </w:pPr>
      <w:r w:rsidRPr="00B651F3">
        <w:rPr>
          <w:lang w:val="en-US"/>
        </w:rPr>
        <w:t>TransactionType.CARD_PAYMENT - transaction was finalized using signature debit card or credit card</w:t>
      </w:r>
    </w:p>
    <w:p w14:paraId="454EF6B7" w14:textId="77777777" w:rsidR="00577829" w:rsidRPr="00B651F3" w:rsidRDefault="00577829" w:rsidP="00577829">
      <w:pPr>
        <w:rPr>
          <w:lang w:val="en-US"/>
        </w:rPr>
      </w:pPr>
    </w:p>
    <w:p w14:paraId="015B9AF5" w14:textId="77777777" w:rsidR="00577829" w:rsidRPr="00B651F3" w:rsidRDefault="00577829" w:rsidP="00577829">
      <w:pPr>
        <w:rPr>
          <w:lang w:val="en-US"/>
        </w:rPr>
      </w:pPr>
      <w:r w:rsidRPr="00B651F3">
        <w:rPr>
          <w:lang w:val="en-US"/>
        </w:rPr>
        <w:t xml:space="preserve">This enum is used during the creation of a new payment as well as in payments returned </w:t>
      </w:r>
      <w:r w:rsidRPr="00B651F3">
        <w:rPr>
          <w:lang w:val="en-US"/>
        </w:rPr>
        <w:cr/>
        <w:t>by the backend.</w:t>
      </w:r>
    </w:p>
    <w:p w14:paraId="32545FA1" w14:textId="77777777" w:rsidR="00577829" w:rsidRDefault="00577829" w:rsidP="00577829">
      <w:pPr>
        <w:pStyle w:val="FreeForm3"/>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2"/>
        </w:rPr>
      </w:pPr>
    </w:p>
    <w:p w14:paraId="69E566EC" w14:textId="77777777" w:rsidR="00577829" w:rsidRPr="009213AE" w:rsidRDefault="00577829" w:rsidP="009213AE">
      <w:pPr>
        <w:pStyle w:val="Heading3"/>
      </w:pPr>
      <w:bookmarkStart w:id="58" w:name="_TOC4531"/>
      <w:bookmarkStart w:id="59" w:name="_Toc365013039"/>
      <w:bookmarkStart w:id="60" w:name="_Toc431302911"/>
      <w:bookmarkEnd w:id="58"/>
      <w:r w:rsidRPr="009213AE">
        <w:t>Status</w:t>
      </w:r>
      <w:bookmarkEnd w:id="59"/>
      <w:bookmarkEnd w:id="60"/>
    </w:p>
    <w:p w14:paraId="20AA635C" w14:textId="77777777" w:rsidR="00577829" w:rsidRDefault="00577829" w:rsidP="00577829">
      <w:pPr>
        <w:pStyle w:val="FreeForm3"/>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43B286B4" w14:textId="77777777" w:rsidR="00577829" w:rsidRDefault="00577829" w:rsidP="00577829">
      <w:r w:rsidRPr="00B651F3">
        <w:rPr>
          <w:lang w:val="en-US"/>
        </w:rPr>
        <w:t xml:space="preserve">This enum is contained in payment objects returned from the server. </w:t>
      </w:r>
      <w:r>
        <w:t>It holds information about status of payment.</w:t>
      </w:r>
    </w:p>
    <w:p w14:paraId="32E68FC4" w14:textId="77777777" w:rsidR="00577829" w:rsidRPr="00880B92" w:rsidRDefault="00577829" w:rsidP="00880B92">
      <w:pPr>
        <w:pStyle w:val="Caption"/>
      </w:pPr>
    </w:p>
    <w:tbl>
      <w:tblPr>
        <w:tblStyle w:val="TableGrid"/>
        <w:tblW w:w="0" w:type="auto"/>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9070"/>
      </w:tblGrid>
      <w:tr w:rsidR="00577829" w:rsidRPr="007D2B99" w14:paraId="1D99D1FD" w14:textId="77777777" w:rsidTr="00577829">
        <w:trPr>
          <w:trHeight w:val="432"/>
        </w:trPr>
        <w:tc>
          <w:tcPr>
            <w:tcW w:w="9576" w:type="dxa"/>
            <w:vAlign w:val="center"/>
          </w:tcPr>
          <w:p w14:paraId="52262D04" w14:textId="77777777" w:rsidR="00577829" w:rsidRDefault="00577829" w:rsidP="00880B92">
            <w:pPr>
              <w:pStyle w:val="Caption"/>
            </w:pPr>
            <w:r w:rsidRPr="00880B92">
              <w:t xml:space="preserve">Location: </w:t>
            </w:r>
            <w:r>
              <w:rPr>
                <w:rFonts w:ascii="Consolas" w:hAnsi="Consolas" w:cs="Consolas"/>
                <w:color w:val="31849B" w:themeColor="accent5" w:themeShade="BF"/>
                <w:szCs w:val="22"/>
              </w:rPr>
              <w:t>de.wirecard.accept.sdk.AcceptSDK</w:t>
            </w:r>
            <w:r w:rsidRPr="00676A53">
              <w:rPr>
                <w:rFonts w:ascii="Consolas" w:hAnsi="Consolas" w:cs="Consolas"/>
                <w:color w:val="31849B" w:themeColor="accent5" w:themeShade="BF"/>
                <w:szCs w:val="22"/>
              </w:rPr>
              <w:t>.</w:t>
            </w:r>
            <w:r>
              <w:rPr>
                <w:rFonts w:ascii="Consolas" w:hAnsi="Consolas" w:cs="Consolas"/>
                <w:color w:val="31849B" w:themeColor="accent5" w:themeShade="BF"/>
                <w:szCs w:val="22"/>
              </w:rPr>
              <w:t>Status</w:t>
            </w:r>
          </w:p>
        </w:tc>
      </w:tr>
    </w:tbl>
    <w:p w14:paraId="3119A117" w14:textId="77777777" w:rsidR="00577829" w:rsidRPr="00880B92" w:rsidRDefault="00577829" w:rsidP="00880B92">
      <w:pPr>
        <w:pStyle w:val="Caption"/>
      </w:pPr>
    </w:p>
    <w:p w14:paraId="3F45C274" w14:textId="77777777" w:rsidR="00577829" w:rsidRPr="00880B92" w:rsidRDefault="00577829" w:rsidP="00880B92">
      <w:pPr>
        <w:pStyle w:val="Caption"/>
      </w:pPr>
      <w:r w:rsidRPr="00880B92">
        <w:t>Possible values are:</w:t>
      </w:r>
    </w:p>
    <w:p w14:paraId="7241A079" w14:textId="77777777" w:rsidR="00577829" w:rsidRPr="00880B92" w:rsidRDefault="00577829" w:rsidP="00880B92">
      <w:pPr>
        <w:pStyle w:val="Caption"/>
      </w:pPr>
    </w:p>
    <w:p w14:paraId="5AB634F8" w14:textId="77777777" w:rsidR="00577829" w:rsidRDefault="00577829" w:rsidP="009213AE">
      <w:pPr>
        <w:pStyle w:val="Caption"/>
        <w:jc w:val="left"/>
      </w:pPr>
      <w:r w:rsidRPr="00880B92">
        <w:t>APPROVED - transaction has been finalized successfully</w:t>
      </w:r>
    </w:p>
    <w:p w14:paraId="1B1B0768" w14:textId="77777777" w:rsidR="00577829" w:rsidRPr="00144EC6" w:rsidRDefault="00577829" w:rsidP="00144EC6">
      <w:pPr>
        <w:pStyle w:val="Caption"/>
      </w:pPr>
      <w:r w:rsidRPr="00144EC6">
        <w:t xml:space="preserve">REJECTED - payment was rejected by server </w:t>
      </w:r>
    </w:p>
    <w:p w14:paraId="76F7D72D" w14:textId="77777777" w:rsidR="00577829" w:rsidRPr="00144EC6" w:rsidRDefault="00577829" w:rsidP="00144EC6">
      <w:pPr>
        <w:pStyle w:val="Caption"/>
      </w:pPr>
      <w:r w:rsidRPr="00144EC6">
        <w:t>REFUNDED - payment has been refunded to client</w:t>
      </w:r>
    </w:p>
    <w:p w14:paraId="1D06D49B" w14:textId="77777777" w:rsidR="00577829" w:rsidRDefault="00577829" w:rsidP="00144EC6">
      <w:pPr>
        <w:pStyle w:val="Caption"/>
      </w:pPr>
      <w:r w:rsidRPr="00144EC6">
        <w:t>PREAUTHORIZED- the amount has been frozen on the account and transaction is ready to be</w:t>
      </w:r>
      <w:r w:rsidRPr="00880B92">
        <w:t xml:space="preserve"> captured</w:t>
      </w:r>
    </w:p>
    <w:p w14:paraId="2A171082" w14:textId="77777777" w:rsidR="00577829" w:rsidRDefault="00577829" w:rsidP="00144EC6">
      <w:pPr>
        <w:pStyle w:val="Caption"/>
      </w:pPr>
      <w:r w:rsidRPr="00880B92">
        <w:t>CANCELLED- transaction has been cancelled</w:t>
      </w:r>
    </w:p>
    <w:p w14:paraId="51E108AB" w14:textId="77777777" w:rsidR="00373AB1" w:rsidRDefault="00167CF3" w:rsidP="00144EC6">
      <w:pPr>
        <w:pStyle w:val="Caption"/>
      </w:pPr>
      <w:r w:rsidRPr="00167CF3">
        <w:t>PENDING- transaction is waiting for processing, can go to the REJECTED state if timeout, or to the APPROVED after successful transaction confirmation request</w:t>
      </w:r>
    </w:p>
    <w:p w14:paraId="41165FDD" w14:textId="77777777" w:rsidR="00167CF3" w:rsidRDefault="00167CF3" w:rsidP="00577829">
      <w:pPr>
        <w:pStyle w:val="FreeForm3"/>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2"/>
        </w:rPr>
      </w:pPr>
    </w:p>
    <w:p w14:paraId="12686FAA" w14:textId="77777777" w:rsidR="00577829" w:rsidRPr="009213AE" w:rsidRDefault="00577829" w:rsidP="009213AE">
      <w:pPr>
        <w:pStyle w:val="Heading3"/>
      </w:pPr>
      <w:bookmarkStart w:id="61" w:name="_TOC4964"/>
      <w:bookmarkStart w:id="62" w:name="_Toc365013040"/>
      <w:bookmarkStart w:id="63" w:name="_Toc431302912"/>
      <w:bookmarkEnd w:id="61"/>
      <w:r w:rsidRPr="009213AE">
        <w:t>GratuityType</w:t>
      </w:r>
      <w:bookmarkEnd w:id="62"/>
      <w:bookmarkEnd w:id="63"/>
    </w:p>
    <w:p w14:paraId="4B908015" w14:textId="77777777" w:rsidR="00577829" w:rsidRDefault="00577829" w:rsidP="00577829">
      <w:pPr>
        <w:pStyle w:val="FreeForm3"/>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18E8FBB" w14:textId="77777777" w:rsidR="00577829" w:rsidRPr="00880B92" w:rsidRDefault="00577829" w:rsidP="00880B92">
      <w:pPr>
        <w:pStyle w:val="Caption"/>
      </w:pPr>
      <w:r w:rsidRPr="00880B92">
        <w:t>This enum is used to determine how service charge should be calculated when creating payments.</w:t>
      </w:r>
    </w:p>
    <w:p w14:paraId="552CB433" w14:textId="77777777" w:rsidR="00577829" w:rsidRPr="00880B92" w:rsidRDefault="00577829" w:rsidP="00880B92">
      <w:pPr>
        <w:pStyle w:val="Caption"/>
      </w:pPr>
    </w:p>
    <w:tbl>
      <w:tblPr>
        <w:tblStyle w:val="TableGrid"/>
        <w:tblW w:w="0" w:type="auto"/>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9070"/>
      </w:tblGrid>
      <w:tr w:rsidR="00577829" w:rsidRPr="007D2B99" w14:paraId="2D238069" w14:textId="77777777" w:rsidTr="00577829">
        <w:trPr>
          <w:trHeight w:val="432"/>
        </w:trPr>
        <w:tc>
          <w:tcPr>
            <w:tcW w:w="9576" w:type="dxa"/>
            <w:vAlign w:val="center"/>
          </w:tcPr>
          <w:p w14:paraId="2F09FC5E" w14:textId="77777777" w:rsidR="00577829" w:rsidRDefault="00577829" w:rsidP="00880B92">
            <w:pPr>
              <w:pStyle w:val="Caption"/>
            </w:pPr>
            <w:r w:rsidRPr="00880B92">
              <w:t xml:space="preserve">Location: </w:t>
            </w:r>
            <w:r w:rsidRPr="00F61FF4">
              <w:rPr>
                <w:rFonts w:ascii="Consolas" w:hAnsi="Consolas" w:cs="Consolas"/>
                <w:color w:val="31849B" w:themeColor="accent5" w:themeShade="BF"/>
                <w:szCs w:val="22"/>
              </w:rPr>
              <w:t>de.wirecard.accept.sdk.</w:t>
            </w:r>
            <w:r>
              <w:rPr>
                <w:rFonts w:ascii="Consolas" w:hAnsi="Consolas" w:cs="Consolas"/>
                <w:color w:val="31849B" w:themeColor="accent5" w:themeShade="BF"/>
                <w:szCs w:val="22"/>
              </w:rPr>
              <w:t>AcceptSDK</w:t>
            </w:r>
            <w:r w:rsidRPr="00676A53">
              <w:rPr>
                <w:rFonts w:ascii="Consolas" w:hAnsi="Consolas" w:cs="Consolas"/>
                <w:color w:val="31849B" w:themeColor="accent5" w:themeShade="BF"/>
                <w:szCs w:val="22"/>
              </w:rPr>
              <w:t>.</w:t>
            </w:r>
            <w:r>
              <w:rPr>
                <w:rFonts w:ascii="Consolas" w:hAnsi="Consolas" w:cs="Consolas"/>
                <w:color w:val="31849B" w:themeColor="accent5" w:themeShade="BF"/>
                <w:szCs w:val="22"/>
              </w:rPr>
              <w:t>GratuityType</w:t>
            </w:r>
          </w:p>
        </w:tc>
      </w:tr>
    </w:tbl>
    <w:p w14:paraId="460202F4" w14:textId="77777777" w:rsidR="00577829" w:rsidRPr="00880B92" w:rsidRDefault="00577829" w:rsidP="00880B92">
      <w:pPr>
        <w:pStyle w:val="Caption"/>
      </w:pPr>
    </w:p>
    <w:p w14:paraId="56381711" w14:textId="77777777" w:rsidR="00577829" w:rsidRDefault="00577829" w:rsidP="00880B92">
      <w:pPr>
        <w:pStyle w:val="Caption"/>
      </w:pPr>
      <w:r w:rsidRPr="00880B92">
        <w:t xml:space="preserve"> It needs be passed to AcceptSDK.init() method during initialization to set default gratuity handling type.</w:t>
      </w:r>
    </w:p>
    <w:p w14:paraId="40D9CB81" w14:textId="77777777" w:rsidR="00577829" w:rsidRPr="00F61FF4" w:rsidRDefault="00577829" w:rsidP="00880B92">
      <w:pPr>
        <w:pStyle w:val="Caption"/>
      </w:pPr>
      <w:r w:rsidRPr="00880B92">
        <w:t>To change gratuity type after initialization, call AcceptSDK.setGratuityType(GratuityType) method.</w:t>
      </w:r>
    </w:p>
    <w:p w14:paraId="7E60F604" w14:textId="77777777" w:rsidR="00577829" w:rsidRDefault="00577829" w:rsidP="00880B92">
      <w:pPr>
        <w:pStyle w:val="Caption"/>
      </w:pPr>
      <w:r w:rsidRPr="00880B92">
        <w:t>There are three options to choose:</w:t>
      </w:r>
    </w:p>
    <w:p w14:paraId="68CAF5B5" w14:textId="77777777" w:rsidR="00577829" w:rsidRDefault="00577829" w:rsidP="00FF7401">
      <w:pPr>
        <w:pStyle w:val="content"/>
        <w:numPr>
          <w:ilvl w:val="0"/>
          <w:numId w:val="5"/>
        </w:numPr>
        <w:ind w:hanging="360"/>
        <w:rPr>
          <w:rFonts w:ascii="Lucida Grande" w:hAnsi="Symbol"/>
        </w:rPr>
      </w:pPr>
    </w:p>
    <w:p w14:paraId="4D40FD24" w14:textId="77777777" w:rsidR="00577829" w:rsidRDefault="00577829" w:rsidP="00880B92">
      <w:pPr>
        <w:pStyle w:val="Caption"/>
      </w:pPr>
      <w:r w:rsidRPr="00880B92">
        <w:t>GratuityType.NONE - payments don’t support tips and service charge is covered by merchant,</w:t>
      </w:r>
    </w:p>
    <w:p w14:paraId="513C267E" w14:textId="77777777" w:rsidR="00577829" w:rsidRDefault="00577829" w:rsidP="00880B92">
      <w:pPr>
        <w:pStyle w:val="Caption"/>
      </w:pPr>
      <w:r w:rsidRPr="00880B92">
        <w:t>GratuityType.TIP - payments support adding tips and service charge is covered by the merchant,</w:t>
      </w:r>
    </w:p>
    <w:p w14:paraId="0B9D9681" w14:textId="77777777" w:rsidR="00577829" w:rsidRDefault="00577829" w:rsidP="00880B92">
      <w:pPr>
        <w:pStyle w:val="Caption"/>
      </w:pPr>
      <w:r w:rsidRPr="00880B92">
        <w:t>GratuityType.SERVICE_CHARGE - payments don’t support tip, but service charge is covered by the customers.</w:t>
      </w:r>
    </w:p>
    <w:p w14:paraId="37A38777" w14:textId="77777777" w:rsidR="00167CF3" w:rsidRDefault="00167CF3" w:rsidP="00167CF3">
      <w:pPr>
        <w:pStyle w:val="Caption"/>
      </w:pPr>
      <w:r w:rsidRPr="00880B92">
        <w:t>GratuityType.</w:t>
      </w:r>
      <w:r w:rsidRPr="00167CF3">
        <w:t xml:space="preserve">TIP_AND_SERVICE_CHARGE </w:t>
      </w:r>
      <w:r>
        <w:t>–</w:t>
      </w:r>
      <w:r w:rsidRPr="00880B92">
        <w:t xml:space="preserve"> </w:t>
      </w:r>
      <w:r>
        <w:t>combination of previous two.</w:t>
      </w:r>
    </w:p>
    <w:p w14:paraId="1790A757" w14:textId="77777777" w:rsidR="00577829" w:rsidRPr="0099094F" w:rsidRDefault="0099094F" w:rsidP="0099094F">
      <w:pPr>
        <w:spacing w:after="200" w:line="276" w:lineRule="auto"/>
        <w:rPr>
          <w:rFonts w:ascii="Helvetica" w:eastAsia="ヒラギノ角ゴ Pro W3" w:hAnsi="Helvetica" w:cs="Times New Roman"/>
          <w:color w:val="717171"/>
          <w:sz w:val="22"/>
          <w:szCs w:val="20"/>
          <w:lang w:val="en-US" w:eastAsia="en-US"/>
        </w:rPr>
      </w:pPr>
      <w:r w:rsidRPr="00A76C3F">
        <w:rPr>
          <w:sz w:val="22"/>
          <w:lang w:val="en-US"/>
        </w:rPr>
        <w:br w:type="page"/>
      </w:r>
    </w:p>
    <w:p w14:paraId="2370768B" w14:textId="77777777" w:rsidR="00577829" w:rsidRPr="00A76C3F" w:rsidRDefault="00577829" w:rsidP="00A76C3F">
      <w:pPr>
        <w:pStyle w:val="Heading2"/>
      </w:pPr>
      <w:bookmarkStart w:id="64" w:name="_TOC5620"/>
      <w:bookmarkStart w:id="65" w:name="_Toc365013041"/>
      <w:bookmarkStart w:id="66" w:name="_Toc431302913"/>
      <w:bookmarkEnd w:id="64"/>
      <w:r w:rsidRPr="00A76C3F">
        <w:lastRenderedPageBreak/>
        <w:t>Initialization</w:t>
      </w:r>
      <w:bookmarkEnd w:id="65"/>
      <w:bookmarkEnd w:id="66"/>
    </w:p>
    <w:p w14:paraId="2C808658" w14:textId="77777777" w:rsidR="00577829" w:rsidRDefault="00577829" w:rsidP="00577829">
      <w:pPr>
        <w:pStyle w:val="FreeForm4"/>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59AE9B42" w14:textId="77777777" w:rsidR="00577829" w:rsidRDefault="00577829" w:rsidP="00880B92">
      <w:pPr>
        <w:pStyle w:val="Caption"/>
      </w:pPr>
      <w:r w:rsidRPr="00880B92">
        <w:t xml:space="preserve">Before making any calls to the SDK, it needs to be initialized. In order to do this, call </w:t>
      </w:r>
      <w:r w:rsidRPr="00B466AE">
        <w:rPr>
          <w:rStyle w:val="inlinecodeZnak0"/>
          <w:rFonts w:eastAsia="ヒラギノ角ゴ Pro W3"/>
        </w:rPr>
        <w:t>AcceptSDK.init()</w:t>
      </w:r>
      <w:r>
        <w:t xml:space="preserve"> method.</w:t>
      </w:r>
    </w:p>
    <w:p w14:paraId="1A872326" w14:textId="77777777" w:rsidR="00577829" w:rsidRPr="00880B92" w:rsidRDefault="00577829" w:rsidP="00880B92">
      <w:pPr>
        <w:pStyle w:val="Caption"/>
      </w:pPr>
    </w:p>
    <w:p w14:paraId="4D5C190F" w14:textId="77777777" w:rsidR="00577829" w:rsidRDefault="00577829" w:rsidP="00880B92">
      <w:pPr>
        <w:pStyle w:val="Caption"/>
      </w:pPr>
      <w:r w:rsidRPr="00880B92">
        <w:t xml:space="preserve">This example could be placed in </w:t>
      </w:r>
      <w:r w:rsidRPr="00B466AE">
        <w:rPr>
          <w:rStyle w:val="inlinecodeZnak0"/>
          <w:rFonts w:eastAsia="ヒラギノ角ゴ Pro W3"/>
        </w:rPr>
        <w:t>onCreate()</w:t>
      </w:r>
      <w:r>
        <w:t>method of your main activity:</w:t>
      </w:r>
    </w:p>
    <w:p w14:paraId="613A2D63" w14:textId="77777777" w:rsidR="00577829" w:rsidRPr="00880B92" w:rsidRDefault="00577829" w:rsidP="00880B92">
      <w:pPr>
        <w:pStyle w:val="Caption"/>
      </w:pPr>
    </w:p>
    <w:p w14:paraId="0FEC201C" w14:textId="77777777" w:rsidR="00577829" w:rsidRDefault="00577829" w:rsidP="00577829">
      <w:pPr>
        <w:pStyle w:val="code"/>
        <w:rPr>
          <w:color w:val="000000"/>
        </w:rPr>
      </w:pPr>
      <w:r>
        <w:rPr>
          <w:color w:val="000000"/>
        </w:rPr>
        <w:t xml:space="preserve">Context context = </w:t>
      </w:r>
      <w:r>
        <w:rPr>
          <w:rFonts w:ascii="Consolas Bold" w:hAnsi="Consolas Bold"/>
          <w:color w:val="6A0043"/>
        </w:rPr>
        <w:t>this</w:t>
      </w:r>
      <w:r>
        <w:rPr>
          <w:color w:val="000000"/>
        </w:rPr>
        <w:t>;</w:t>
      </w:r>
    </w:p>
    <w:p w14:paraId="70989049" w14:textId="77777777" w:rsidR="00577829" w:rsidRDefault="00577829" w:rsidP="00577829">
      <w:pPr>
        <w:pStyle w:val="code"/>
        <w:rPr>
          <w:color w:val="000000"/>
        </w:rPr>
      </w:pPr>
      <w:r>
        <w:rPr>
          <w:color w:val="000000"/>
        </w:rPr>
        <w:t>String clientID =</w:t>
      </w:r>
      <w:r>
        <w:rPr>
          <w:color w:val="1D00FE"/>
        </w:rPr>
        <w:t>"&lt;client id&gt;"</w:t>
      </w:r>
      <w:r>
        <w:rPr>
          <w:color w:val="000000"/>
        </w:rPr>
        <w:t>;</w:t>
      </w:r>
      <w:r>
        <w:rPr>
          <w:color w:val="326D4C"/>
        </w:rPr>
        <w:t>// id obtained from backend</w:t>
      </w:r>
    </w:p>
    <w:p w14:paraId="27E4309D" w14:textId="77777777" w:rsidR="00577829" w:rsidRDefault="00577829" w:rsidP="00577829">
      <w:pPr>
        <w:pStyle w:val="code"/>
        <w:rPr>
          <w:color w:val="000000"/>
        </w:rPr>
      </w:pPr>
      <w:r>
        <w:rPr>
          <w:color w:val="000000"/>
        </w:rPr>
        <w:t xml:space="preserve">String clientSecret = </w:t>
      </w:r>
      <w:r>
        <w:rPr>
          <w:color w:val="1D00FE"/>
        </w:rPr>
        <w:t>"&lt;client secret&gt;"</w:t>
      </w:r>
      <w:r>
        <w:rPr>
          <w:color w:val="000000"/>
        </w:rPr>
        <w:t>;</w:t>
      </w:r>
      <w:r>
        <w:rPr>
          <w:color w:val="326D4C"/>
        </w:rPr>
        <w:t>// secret obtained from backend</w:t>
      </w:r>
    </w:p>
    <w:p w14:paraId="7829C6AE" w14:textId="77777777" w:rsidR="00577829" w:rsidRDefault="00577829" w:rsidP="00577829">
      <w:pPr>
        <w:pStyle w:val="code"/>
        <w:rPr>
          <w:color w:val="000000"/>
        </w:rPr>
      </w:pPr>
      <w:r>
        <w:rPr>
          <w:color w:val="000000"/>
        </w:rPr>
        <w:t xml:space="preserve">String apiPath = </w:t>
      </w:r>
      <w:r>
        <w:rPr>
          <w:color w:val="1D00FE"/>
        </w:rPr>
        <w:t>"&lt;url to backend api&gt;"</w:t>
      </w:r>
      <w:r>
        <w:rPr>
          <w:color w:val="000000"/>
        </w:rPr>
        <w:t>;</w:t>
      </w:r>
    </w:p>
    <w:p w14:paraId="75B804A2" w14:textId="77777777" w:rsidR="0099094F" w:rsidRPr="0099094F" w:rsidRDefault="0099094F" w:rsidP="0099094F">
      <w:pPr>
        <w:pStyle w:val="HTMLPreformatted"/>
        <w:shd w:val="clear" w:color="auto" w:fill="FFFFFF"/>
        <w:rPr>
          <w:rFonts w:ascii="Consolas" w:hAnsi="Consolas" w:cs="Consolas"/>
          <w:color w:val="000000"/>
          <w:lang w:val="en-US"/>
        </w:rPr>
      </w:pPr>
      <w:r w:rsidRPr="0099094F">
        <w:rPr>
          <w:rFonts w:ascii="Consolas" w:hAnsi="Consolas" w:cs="Consolas"/>
          <w:color w:val="000000"/>
          <w:lang w:val="en-US"/>
        </w:rPr>
        <w:t xml:space="preserve">String default = </w:t>
      </w:r>
      <w:r w:rsidRPr="0099094F">
        <w:rPr>
          <w:rFonts w:ascii="Consolas" w:hAnsi="Consolas" w:cs="Consolas"/>
          <w:color w:val="1D00FE"/>
          <w:lang w:val="en-US"/>
        </w:rPr>
        <w:t>"&lt;name of default extension&gt;"</w:t>
      </w:r>
      <w:r w:rsidRPr="0099094F">
        <w:rPr>
          <w:rFonts w:ascii="Consolas" w:hAnsi="Consolas" w:cs="Consolas"/>
          <w:color w:val="000000"/>
          <w:lang w:val="en-US"/>
        </w:rPr>
        <w:t>;</w:t>
      </w:r>
      <w:r w:rsidRPr="0099094F">
        <w:rPr>
          <w:rFonts w:ascii="Consolas" w:hAnsi="Consolas" w:cs="Consolas"/>
          <w:color w:val="326D4C"/>
          <w:lang w:val="en-US"/>
        </w:rPr>
        <w:t>//use static string in Extension class</w:t>
      </w:r>
    </w:p>
    <w:p w14:paraId="2F96ABC5" w14:textId="77777777" w:rsidR="0099094F" w:rsidRDefault="0099094F" w:rsidP="0099094F">
      <w:pPr>
        <w:pStyle w:val="code"/>
        <w:rPr>
          <w:color w:val="000000"/>
        </w:rPr>
      </w:pPr>
    </w:p>
    <w:p w14:paraId="42487437" w14:textId="77777777" w:rsidR="0099094F" w:rsidRDefault="00577829" w:rsidP="00577829">
      <w:pPr>
        <w:pStyle w:val="code"/>
      </w:pPr>
      <w:r>
        <w:t>AcceptSDK.init(context, clientID, clientSecret, apiPath);</w:t>
      </w:r>
    </w:p>
    <w:p w14:paraId="709F3F0A" w14:textId="77777777" w:rsidR="0099094F" w:rsidRDefault="0099094F" w:rsidP="00577829">
      <w:pPr>
        <w:pStyle w:val="code"/>
      </w:pPr>
      <w:r w:rsidRPr="0099094F">
        <w:rPr>
          <w:rFonts w:cs="Consolas"/>
          <w:color w:val="000000"/>
        </w:rPr>
        <w:t xml:space="preserve">AcceptSDK.loadExtensions(context, default); </w:t>
      </w:r>
      <w:r w:rsidRPr="0099094F">
        <w:rPr>
          <w:rFonts w:cs="Consolas"/>
          <w:color w:val="326D4C"/>
        </w:rPr>
        <w:t>// loading extensions libs using reflection</w:t>
      </w:r>
    </w:p>
    <w:p w14:paraId="28425367" w14:textId="77777777" w:rsidR="00577829" w:rsidRDefault="00577829" w:rsidP="008B285C">
      <w:pPr>
        <w:pStyle w:val="code"/>
        <w:rPr>
          <w:color w:val="326D4C"/>
        </w:rPr>
      </w:pPr>
      <w:r>
        <w:t xml:space="preserve">AcceptSDK.setPrefTimeout(15); </w:t>
      </w:r>
      <w:r>
        <w:rPr>
          <w:color w:val="326D4C"/>
        </w:rPr>
        <w:t>// sets the timeout (in seconds) for all requests created by SDK</w:t>
      </w:r>
    </w:p>
    <w:p w14:paraId="13865822" w14:textId="77777777" w:rsidR="00577829" w:rsidRPr="00880B92" w:rsidRDefault="00577829" w:rsidP="00880B92">
      <w:pPr>
        <w:pStyle w:val="Caption"/>
      </w:pPr>
    </w:p>
    <w:p w14:paraId="23EFCF4B" w14:textId="77777777" w:rsidR="00577829" w:rsidRPr="00880B92" w:rsidRDefault="00577829" w:rsidP="00880B92">
      <w:pPr>
        <w:pStyle w:val="Caption"/>
        <w:rPr>
          <w:rStyle w:val="contentZnak1"/>
        </w:rPr>
      </w:pPr>
      <w:r w:rsidRPr="00880B92">
        <w:t xml:space="preserve">By default, the SDK has debug mode turned on. This results in printing logs for the purpose of easier debugging. If there is a need to change this behavior, the debug value can be changed by calling </w:t>
      </w:r>
      <w:r w:rsidRPr="00B466AE">
        <w:rPr>
          <w:rStyle w:val="inlinecodeZnak0"/>
          <w:rFonts w:eastAsia="ヒラギノ角ゴ Pro W3"/>
        </w:rPr>
        <w:t>AcceptSDK.setDebug(&lt;false / true&gt;)</w:t>
      </w:r>
      <w:r w:rsidRPr="00880B92">
        <w:rPr>
          <w:rStyle w:val="contentZnak1"/>
        </w:rPr>
        <w:t>method.</w:t>
      </w:r>
    </w:p>
    <w:p w14:paraId="41F039E7" w14:textId="77777777" w:rsidR="00577829" w:rsidRPr="00880B92" w:rsidRDefault="00577829" w:rsidP="00880B92">
      <w:pPr>
        <w:pStyle w:val="Caption"/>
      </w:pPr>
    </w:p>
    <w:p w14:paraId="37EA1B99" w14:textId="77777777" w:rsidR="00577829" w:rsidRDefault="00577829" w:rsidP="00880B92">
      <w:pPr>
        <w:pStyle w:val="Caption"/>
      </w:pPr>
      <w:r w:rsidRPr="00880B92">
        <w:t xml:space="preserve">If there is a need to free resources held by the SDK, method </w:t>
      </w:r>
      <w:r w:rsidRPr="00B466AE">
        <w:rPr>
          <w:rStyle w:val="inlinecodeZnak0"/>
          <w:rFonts w:eastAsia="ヒラギノ角ゴ Pro W3"/>
        </w:rPr>
        <w:t>AcceptSDK.finish()</w:t>
      </w:r>
      <w:r>
        <w:rPr>
          <w:rStyle w:val="inlinecodeZnak0"/>
          <w:rFonts w:eastAsia="ヒラギノ角ゴ Pro W3"/>
        </w:rPr>
        <w:t xml:space="preserve"> </w:t>
      </w:r>
      <w:r>
        <w:t xml:space="preserve">should be invoked. Keep in mind that after this call, all requests will fail until another </w:t>
      </w:r>
      <w:r w:rsidRPr="00B466AE">
        <w:rPr>
          <w:rStyle w:val="inlinecodeZnak0"/>
          <w:rFonts w:eastAsia="ヒラギノ角ゴ Pro W3"/>
        </w:rPr>
        <w:t>init()</w:t>
      </w:r>
      <w:r>
        <w:rPr>
          <w:rStyle w:val="inlinecodeZnak0"/>
          <w:rFonts w:eastAsia="ヒラギノ角ゴ Pro W3"/>
        </w:rPr>
        <w:t xml:space="preserve"> </w:t>
      </w:r>
      <w:r>
        <w:t>is called.</w:t>
      </w:r>
    </w:p>
    <w:p w14:paraId="2B319DC4" w14:textId="77777777" w:rsidR="00577829" w:rsidRDefault="00577829" w:rsidP="00577829">
      <w:pPr>
        <w:pStyle w:val="FreeForm4"/>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2"/>
        </w:rPr>
      </w:pPr>
    </w:p>
    <w:p w14:paraId="297E323C" w14:textId="77777777" w:rsidR="00577829" w:rsidRDefault="00577829" w:rsidP="00880B92">
      <w:pPr>
        <w:pStyle w:val="Heading2"/>
      </w:pPr>
      <w:bookmarkStart w:id="67" w:name="_TOC6866"/>
      <w:bookmarkStart w:id="68" w:name="_Toc365013042"/>
      <w:bookmarkStart w:id="69" w:name="_Toc431302914"/>
      <w:bookmarkEnd w:id="67"/>
      <w:r>
        <w:t>Creating new payment</w:t>
      </w:r>
      <w:bookmarkEnd w:id="68"/>
      <w:bookmarkEnd w:id="69"/>
    </w:p>
    <w:p w14:paraId="6959ECF4" w14:textId="77777777" w:rsidR="00577829" w:rsidRDefault="00577829" w:rsidP="00577829">
      <w:pPr>
        <w:pStyle w:val="FreeForm4"/>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39E43F95" w14:textId="77777777" w:rsidR="00577829" w:rsidRDefault="00577829" w:rsidP="00880B92">
      <w:pPr>
        <w:pStyle w:val="Caption"/>
      </w:pPr>
      <w:r w:rsidRPr="00880B92">
        <w:t xml:space="preserve">To start the process of creating a new payment, call </w:t>
      </w:r>
      <w:r w:rsidRPr="00B466AE">
        <w:rPr>
          <w:rStyle w:val="inlinecodeZnak0"/>
          <w:rFonts w:eastAsia="ヒラギノ角ゴ Pro W3"/>
        </w:rPr>
        <w:t>AcceptSDK.startPayment().</w:t>
      </w:r>
      <w:r>
        <w:t xml:space="preserve"> This method will return a unique id as a String to identify the payment during the process. Do not confuse this id with transaction id, as it is not related to the transaction in any way. To obtain the id of the payment that is currently being created, call </w:t>
      </w:r>
      <w:r w:rsidRPr="00B466AE">
        <w:rPr>
          <w:rStyle w:val="inlinecodeZnak0"/>
          <w:rFonts w:eastAsia="ヒラギノ角ゴ Pro W3"/>
        </w:rPr>
        <w:t>AcceptSDK.currentPayment()</w:t>
      </w:r>
      <w:r>
        <w:t>method.</w:t>
      </w:r>
    </w:p>
    <w:p w14:paraId="04680309" w14:textId="77777777" w:rsidR="00577829" w:rsidRPr="00880B92" w:rsidRDefault="00577829" w:rsidP="00880B92">
      <w:pPr>
        <w:pStyle w:val="Caption"/>
      </w:pPr>
    </w:p>
    <w:p w14:paraId="254923D2" w14:textId="77777777" w:rsidR="00577829" w:rsidRPr="00880B92" w:rsidRDefault="00577829" w:rsidP="00880B92">
      <w:pPr>
        <w:pStyle w:val="Caption"/>
      </w:pPr>
      <w:r w:rsidRPr="00880B92">
        <w:t>There are a number of parameters that need to be set in order to make a complete payment. The following example shows how to set these parameters:</w:t>
      </w:r>
    </w:p>
    <w:p w14:paraId="01F007EF" w14:textId="77777777" w:rsidR="00577829" w:rsidRPr="00880B92" w:rsidRDefault="00577829" w:rsidP="00880B92">
      <w:pPr>
        <w:pStyle w:val="Caption"/>
      </w:pPr>
    </w:p>
    <w:p w14:paraId="706D0ABA" w14:textId="77777777" w:rsidR="00577829" w:rsidRDefault="00577829" w:rsidP="00577829">
      <w:pPr>
        <w:pStyle w:val="code"/>
        <w:rPr>
          <w:color w:val="000000"/>
        </w:rPr>
      </w:pPr>
      <w:r>
        <w:rPr>
          <w:color w:val="000000"/>
        </w:rPr>
        <w:t>AcceptSDK.</w:t>
      </w:r>
      <w:r>
        <w:rPr>
          <w:rFonts w:ascii="Consolas Italic" w:hAnsi="Consolas Italic"/>
          <w:color w:val="000000"/>
        </w:rPr>
        <w:t>startPayment</w:t>
      </w:r>
      <w:r>
        <w:rPr>
          <w:color w:val="000000"/>
        </w:rPr>
        <w:t>();</w:t>
      </w:r>
    </w:p>
    <w:p w14:paraId="2241768A" w14:textId="77777777" w:rsidR="00577829" w:rsidRDefault="00577829" w:rsidP="00577829">
      <w:pPr>
        <w:pStyle w:val="code"/>
        <w:rPr>
          <w:color w:val="000000"/>
        </w:rPr>
      </w:pPr>
    </w:p>
    <w:p w14:paraId="446D4501" w14:textId="77777777" w:rsidR="00577829" w:rsidRDefault="00577829" w:rsidP="00577829">
      <w:pPr>
        <w:pStyle w:val="code"/>
        <w:rPr>
          <w:color w:val="326D4C"/>
        </w:rPr>
      </w:pPr>
      <w:r>
        <w:rPr>
          <w:color w:val="326D4C"/>
        </w:rPr>
        <w:t>// setting current location of merchant</w:t>
      </w:r>
    </w:p>
    <w:p w14:paraId="2EFD0C09" w14:textId="77777777" w:rsidR="00577829" w:rsidRDefault="00577829" w:rsidP="00577829">
      <w:pPr>
        <w:pStyle w:val="code"/>
        <w:rPr>
          <w:color w:val="000000"/>
        </w:rPr>
      </w:pPr>
      <w:r>
        <w:rPr>
          <w:color w:val="326D4C"/>
        </w:rPr>
        <w:t>// this parameter is optional</w:t>
      </w:r>
    </w:p>
    <w:p w14:paraId="3CC3727D" w14:textId="77777777" w:rsidR="00577829" w:rsidRDefault="00577829" w:rsidP="00577829">
      <w:pPr>
        <w:pStyle w:val="code"/>
        <w:rPr>
          <w:color w:val="000000"/>
        </w:rPr>
      </w:pPr>
      <w:r>
        <w:rPr>
          <w:color w:val="000000"/>
        </w:rPr>
        <w:t>Location location = &lt;current location obtained from GPS&gt;;</w:t>
      </w:r>
    </w:p>
    <w:p w14:paraId="310BE83F" w14:textId="77777777" w:rsidR="00577829" w:rsidRDefault="00577829" w:rsidP="00577829">
      <w:pPr>
        <w:pStyle w:val="code"/>
        <w:rPr>
          <w:color w:val="000000"/>
        </w:rPr>
      </w:pPr>
      <w:r>
        <w:rPr>
          <w:color w:val="000000"/>
        </w:rPr>
        <w:t>AcceptSDK.</w:t>
      </w:r>
      <w:r>
        <w:rPr>
          <w:rFonts w:ascii="Consolas Italic" w:hAnsi="Consolas Italic"/>
          <w:color w:val="000000"/>
        </w:rPr>
        <w:t>setPaymentLocation</w:t>
      </w:r>
      <w:r>
        <w:rPr>
          <w:color w:val="000000"/>
        </w:rPr>
        <w:t>(location);</w:t>
      </w:r>
    </w:p>
    <w:p w14:paraId="30D993A0" w14:textId="77777777" w:rsidR="00577829" w:rsidRDefault="00577829" w:rsidP="00577829">
      <w:pPr>
        <w:pStyle w:val="code"/>
        <w:rPr>
          <w:color w:val="000000"/>
        </w:rPr>
      </w:pPr>
    </w:p>
    <w:p w14:paraId="260139B1" w14:textId="77777777" w:rsidR="00577829" w:rsidRDefault="00577829" w:rsidP="00577829">
      <w:pPr>
        <w:pStyle w:val="code"/>
        <w:rPr>
          <w:color w:val="000000"/>
        </w:rPr>
      </w:pPr>
      <w:r>
        <w:rPr>
          <w:color w:val="326D4C"/>
        </w:rPr>
        <w:t>// setting path to image file with signature of client</w:t>
      </w:r>
    </w:p>
    <w:p w14:paraId="180F099B" w14:textId="77777777" w:rsidR="00577829" w:rsidRDefault="00577829" w:rsidP="00577829">
      <w:pPr>
        <w:pStyle w:val="code"/>
        <w:rPr>
          <w:color w:val="000000"/>
        </w:rPr>
      </w:pPr>
      <w:r>
        <w:rPr>
          <w:color w:val="326D4C"/>
        </w:rPr>
        <w:t>// It is required with card payments</w:t>
      </w:r>
    </w:p>
    <w:p w14:paraId="13F02BAB" w14:textId="77777777" w:rsidR="00577829" w:rsidRDefault="00577829" w:rsidP="00577829">
      <w:pPr>
        <w:pStyle w:val="code"/>
        <w:rPr>
          <w:color w:val="000000"/>
        </w:rPr>
      </w:pPr>
      <w:r>
        <w:rPr>
          <w:color w:val="000000"/>
        </w:rPr>
        <w:t>String filePath=</w:t>
      </w:r>
      <w:r>
        <w:rPr>
          <w:color w:val="1D00FE"/>
        </w:rPr>
        <w:t>"&lt;path to image file with client signature&gt;"</w:t>
      </w:r>
      <w:r>
        <w:rPr>
          <w:color w:val="000000"/>
        </w:rPr>
        <w:t>;</w:t>
      </w:r>
    </w:p>
    <w:p w14:paraId="7FC806F9" w14:textId="77777777" w:rsidR="00577829" w:rsidRDefault="00577829" w:rsidP="00577829">
      <w:pPr>
        <w:pStyle w:val="code"/>
        <w:rPr>
          <w:color w:val="000000"/>
        </w:rPr>
      </w:pPr>
      <w:r>
        <w:rPr>
          <w:color w:val="000000"/>
        </w:rPr>
        <w:t>AcceptSDK.</w:t>
      </w:r>
      <w:r>
        <w:rPr>
          <w:rFonts w:ascii="Consolas Italic" w:hAnsi="Consolas Italic"/>
          <w:color w:val="000000"/>
        </w:rPr>
        <w:t>setPaymentSignature</w:t>
      </w:r>
      <w:r>
        <w:rPr>
          <w:color w:val="000000"/>
        </w:rPr>
        <w:t>(filePath);</w:t>
      </w:r>
    </w:p>
    <w:p w14:paraId="37C08614" w14:textId="77777777" w:rsidR="00577829" w:rsidRDefault="00577829" w:rsidP="00577829">
      <w:pPr>
        <w:pStyle w:val="code"/>
        <w:rPr>
          <w:color w:val="000000"/>
        </w:rPr>
      </w:pPr>
    </w:p>
    <w:p w14:paraId="6FE47E69" w14:textId="77777777" w:rsidR="00577829" w:rsidRDefault="00577829" w:rsidP="00577829">
      <w:pPr>
        <w:pStyle w:val="code"/>
        <w:rPr>
          <w:color w:val="326D4C"/>
        </w:rPr>
      </w:pPr>
      <w:r>
        <w:rPr>
          <w:color w:val="326D4C"/>
        </w:rPr>
        <w:t>// setting list of items taking part in transaction</w:t>
      </w:r>
    </w:p>
    <w:p w14:paraId="2BD2777C" w14:textId="77777777" w:rsidR="00577829" w:rsidRDefault="00577829" w:rsidP="00577829">
      <w:pPr>
        <w:pStyle w:val="code"/>
        <w:rPr>
          <w:color w:val="000000"/>
        </w:rPr>
      </w:pPr>
      <w:r>
        <w:rPr>
          <w:color w:val="326D4C"/>
        </w:rPr>
        <w:t>// only quantity, price and tax rate are required</w:t>
      </w:r>
    </w:p>
    <w:p w14:paraId="443E94E8" w14:textId="77777777" w:rsidR="00577829" w:rsidRDefault="00577829" w:rsidP="00577829">
      <w:pPr>
        <w:pStyle w:val="code"/>
        <w:rPr>
          <w:color w:val="000000"/>
        </w:rPr>
      </w:pPr>
      <w:r>
        <w:rPr>
          <w:color w:val="000000"/>
        </w:rPr>
        <w:t xml:space="preserve">ArrayList&lt;PaymentItem&gt; itemsList = </w:t>
      </w:r>
      <w:r>
        <w:rPr>
          <w:rFonts w:ascii="Consolas Bold" w:hAnsi="Consolas Bold"/>
          <w:color w:val="6A0043"/>
        </w:rPr>
        <w:t>new</w:t>
      </w:r>
      <w:r>
        <w:rPr>
          <w:color w:val="000000"/>
        </w:rPr>
        <w:t xml:space="preserve"> ArrayList&lt;PaymentItem&gt; ();</w:t>
      </w:r>
    </w:p>
    <w:p w14:paraId="2FE35F59" w14:textId="77777777" w:rsidR="00577829" w:rsidRDefault="00577829" w:rsidP="00577829">
      <w:pPr>
        <w:pStyle w:val="code"/>
        <w:rPr>
          <w:color w:val="000000"/>
        </w:rPr>
      </w:pPr>
      <w:r>
        <w:rPr>
          <w:color w:val="000000"/>
        </w:rPr>
        <w:t xml:space="preserve">(...) </w:t>
      </w:r>
      <w:r>
        <w:rPr>
          <w:color w:val="326D4C"/>
        </w:rPr>
        <w:t>// fill the list with items</w:t>
      </w:r>
    </w:p>
    <w:p w14:paraId="40CDB5B8" w14:textId="77777777" w:rsidR="00577829" w:rsidRDefault="00577829" w:rsidP="00577829">
      <w:pPr>
        <w:pStyle w:val="code"/>
        <w:rPr>
          <w:color w:val="000000"/>
        </w:rPr>
      </w:pPr>
      <w:r>
        <w:rPr>
          <w:color w:val="000000"/>
        </w:rPr>
        <w:t>AcceptSDK.setPaymentItems(itemsList);</w:t>
      </w:r>
    </w:p>
    <w:p w14:paraId="2EC12C43" w14:textId="77777777" w:rsidR="00577829" w:rsidRDefault="00577829" w:rsidP="00577829">
      <w:pPr>
        <w:pStyle w:val="code"/>
        <w:rPr>
          <w:color w:val="000000"/>
        </w:rPr>
      </w:pPr>
    </w:p>
    <w:p w14:paraId="43CBC6B4" w14:textId="77777777" w:rsidR="00577829" w:rsidRDefault="00577829" w:rsidP="00577829">
      <w:pPr>
        <w:pStyle w:val="code"/>
        <w:rPr>
          <w:color w:val="000000"/>
        </w:rPr>
      </w:pPr>
      <w:r>
        <w:rPr>
          <w:color w:val="326D4C"/>
        </w:rPr>
        <w:t>// setting the type of transaction</w:t>
      </w:r>
    </w:p>
    <w:p w14:paraId="7B92C25A" w14:textId="77777777" w:rsidR="00577829" w:rsidRDefault="00577829" w:rsidP="00577829">
      <w:pPr>
        <w:pStyle w:val="code"/>
        <w:rPr>
          <w:color w:val="000000"/>
        </w:rPr>
      </w:pPr>
      <w:r>
        <w:rPr>
          <w:color w:val="326D4C"/>
        </w:rPr>
        <w:lastRenderedPageBreak/>
        <w:t xml:space="preserve">// cash and card payments are processed differently, so It is important </w:t>
      </w:r>
    </w:p>
    <w:p w14:paraId="4836E42A" w14:textId="77777777" w:rsidR="00577829" w:rsidRDefault="00577829" w:rsidP="00577829">
      <w:pPr>
        <w:pStyle w:val="code"/>
        <w:rPr>
          <w:color w:val="326D4C"/>
        </w:rPr>
      </w:pPr>
      <w:r>
        <w:rPr>
          <w:color w:val="326D4C"/>
        </w:rPr>
        <w:t>// to make sure that this value is set properly</w:t>
      </w:r>
    </w:p>
    <w:p w14:paraId="7CDC07A1" w14:textId="77777777" w:rsidR="00577829" w:rsidRDefault="00577829" w:rsidP="00577829">
      <w:pPr>
        <w:pStyle w:val="code"/>
        <w:rPr>
          <w:color w:val="000000"/>
        </w:rPr>
      </w:pPr>
      <w:r>
        <w:rPr>
          <w:color w:val="326D4C"/>
        </w:rPr>
        <w:t>// this value is required</w:t>
      </w:r>
    </w:p>
    <w:p w14:paraId="201DACAB" w14:textId="77777777" w:rsidR="00577829" w:rsidRDefault="00577829" w:rsidP="00577829">
      <w:pPr>
        <w:pStyle w:val="code"/>
        <w:rPr>
          <w:color w:val="000000"/>
        </w:rPr>
      </w:pPr>
      <w:r>
        <w:rPr>
          <w:color w:val="000000"/>
        </w:rPr>
        <w:t>TransactionType paymentType = TransactionType.CARD_PAYMENT;</w:t>
      </w:r>
    </w:p>
    <w:p w14:paraId="2D75D54B" w14:textId="77777777" w:rsidR="00577829" w:rsidRDefault="00577829" w:rsidP="00577829">
      <w:pPr>
        <w:pStyle w:val="code"/>
        <w:rPr>
          <w:color w:val="000000"/>
        </w:rPr>
      </w:pPr>
      <w:r>
        <w:rPr>
          <w:color w:val="000000"/>
        </w:rPr>
        <w:t>AcceptSDK.setPaymentTransactionType(paymentType);</w:t>
      </w:r>
    </w:p>
    <w:p w14:paraId="1C84686D" w14:textId="77777777" w:rsidR="00577829" w:rsidRDefault="00577829" w:rsidP="00577829">
      <w:pPr>
        <w:pStyle w:val="code"/>
        <w:rPr>
          <w:color w:val="000000"/>
        </w:rPr>
      </w:pPr>
    </w:p>
    <w:p w14:paraId="1EA6F0B2" w14:textId="77777777" w:rsidR="00577829" w:rsidRDefault="00577829" w:rsidP="00577829">
      <w:pPr>
        <w:pStyle w:val="code"/>
        <w:rPr>
          <w:color w:val="326D4C"/>
        </w:rPr>
      </w:pPr>
      <w:r>
        <w:rPr>
          <w:color w:val="326D4C"/>
        </w:rPr>
        <w:t>// setting received tip as amount</w:t>
      </w:r>
    </w:p>
    <w:p w14:paraId="056CA101" w14:textId="77777777" w:rsidR="00577829" w:rsidRDefault="00577829" w:rsidP="00577829">
      <w:pPr>
        <w:pStyle w:val="code"/>
        <w:rPr>
          <w:color w:val="000000"/>
        </w:rPr>
      </w:pPr>
      <w:r>
        <w:rPr>
          <w:color w:val="326D4C"/>
        </w:rPr>
        <w:t>// required when gratuity type is set to TIP</w:t>
      </w:r>
    </w:p>
    <w:p w14:paraId="336949A7" w14:textId="77777777" w:rsidR="00577829" w:rsidRDefault="00577829" w:rsidP="00577829">
      <w:pPr>
        <w:pStyle w:val="code"/>
        <w:rPr>
          <w:color w:val="000000"/>
        </w:rPr>
      </w:pPr>
      <w:r>
        <w:rPr>
          <w:color w:val="000000"/>
        </w:rPr>
        <w:t>AcceptSDK.setPaymentTipAmount(&lt;BigDecimal object&gt;);</w:t>
      </w:r>
    </w:p>
    <w:p w14:paraId="693B5E89" w14:textId="77777777" w:rsidR="00577829" w:rsidRDefault="00577829" w:rsidP="00577829">
      <w:pPr>
        <w:pStyle w:val="code"/>
        <w:rPr>
          <w:color w:val="000000"/>
        </w:rPr>
      </w:pPr>
    </w:p>
    <w:p w14:paraId="25A6A9ED" w14:textId="77777777" w:rsidR="00577829" w:rsidRDefault="00577829" w:rsidP="00577829">
      <w:pPr>
        <w:pStyle w:val="code"/>
        <w:rPr>
          <w:color w:val="326D4C"/>
        </w:rPr>
      </w:pPr>
      <w:r>
        <w:rPr>
          <w:color w:val="326D4C"/>
        </w:rPr>
        <w:t>// setting tip tax rate</w:t>
      </w:r>
    </w:p>
    <w:p w14:paraId="05D1C21E" w14:textId="77777777" w:rsidR="00577829" w:rsidRDefault="00577829" w:rsidP="00577829">
      <w:pPr>
        <w:pStyle w:val="code"/>
        <w:rPr>
          <w:color w:val="000000"/>
        </w:rPr>
      </w:pPr>
      <w:r>
        <w:rPr>
          <w:color w:val="000000"/>
        </w:rPr>
        <w:t xml:space="preserve">AcceptSDK.setPaymentTipTaxRate(&lt;float&gt;); </w:t>
      </w:r>
    </w:p>
    <w:p w14:paraId="5B10A448" w14:textId="77777777" w:rsidR="00577829" w:rsidRDefault="00577829" w:rsidP="00577829">
      <w:pPr>
        <w:pStyle w:val="code"/>
        <w:rPr>
          <w:color w:val="326D4C"/>
        </w:rPr>
      </w:pPr>
    </w:p>
    <w:p w14:paraId="287B3E84" w14:textId="77777777" w:rsidR="00577829" w:rsidRDefault="00577829" w:rsidP="00577829">
      <w:pPr>
        <w:pStyle w:val="code"/>
        <w:rPr>
          <w:color w:val="326D4C"/>
        </w:rPr>
      </w:pPr>
      <w:r>
        <w:rPr>
          <w:color w:val="326D4C"/>
        </w:rPr>
        <w:t>// setting received tip as percent of total price</w:t>
      </w:r>
    </w:p>
    <w:p w14:paraId="1B1A180F" w14:textId="77777777" w:rsidR="00577829" w:rsidRDefault="00577829" w:rsidP="00577829">
      <w:pPr>
        <w:pStyle w:val="code"/>
        <w:rPr>
          <w:color w:val="326D4C"/>
        </w:rPr>
      </w:pPr>
      <w:r>
        <w:rPr>
          <w:color w:val="326D4C"/>
        </w:rPr>
        <w:t>// required when gratuity type is set to TIP</w:t>
      </w:r>
    </w:p>
    <w:p w14:paraId="5319C393" w14:textId="77777777" w:rsidR="00577829" w:rsidRDefault="00577829" w:rsidP="00577829">
      <w:pPr>
        <w:pStyle w:val="code"/>
        <w:rPr>
          <w:color w:val="000000"/>
        </w:rPr>
      </w:pPr>
      <w:r>
        <w:rPr>
          <w:rFonts w:ascii="Consolas Bold" w:hAnsi="Consolas Bold"/>
          <w:color w:val="6A0043"/>
        </w:rPr>
        <w:t xml:space="preserve">this </w:t>
      </w:r>
      <w:r>
        <w:rPr>
          <w:color w:val="000000"/>
        </w:rPr>
        <w:t>tipPercent = 0.05f;</w:t>
      </w:r>
    </w:p>
    <w:p w14:paraId="1E70CD39" w14:textId="77777777" w:rsidR="00577829" w:rsidRDefault="00577829" w:rsidP="00577829">
      <w:pPr>
        <w:pStyle w:val="code"/>
        <w:rPr>
          <w:color w:val="000000"/>
        </w:rPr>
      </w:pPr>
      <w:r>
        <w:rPr>
          <w:color w:val="000000"/>
        </w:rPr>
        <w:t>AcceptSDK.setPaymentTipPercent(tipPercent);</w:t>
      </w:r>
    </w:p>
    <w:p w14:paraId="687DCFFB" w14:textId="77777777" w:rsidR="00577829" w:rsidRPr="00880B92" w:rsidRDefault="00577829" w:rsidP="00880B92">
      <w:pPr>
        <w:pStyle w:val="Caption"/>
      </w:pPr>
    </w:p>
    <w:p w14:paraId="3DA0CCF1" w14:textId="77777777" w:rsidR="00577829" w:rsidRPr="00880B92" w:rsidRDefault="00577829" w:rsidP="00880B92">
      <w:pPr>
        <w:pStyle w:val="Caption"/>
      </w:pPr>
      <w:r w:rsidRPr="00880B92">
        <w:t xml:space="preserve">After setting these values, the payment is ready to be sent. In order to see how to accomplish this, refer to section </w:t>
      </w:r>
      <w:r w:rsidR="00570F92">
        <w:t>3</w:t>
      </w:r>
      <w:r w:rsidRPr="00880B92">
        <w:t>.6.2.</w:t>
      </w:r>
    </w:p>
    <w:p w14:paraId="5CE2FD96" w14:textId="77777777" w:rsidR="00577829" w:rsidRPr="00880B92" w:rsidRDefault="00577829" w:rsidP="00880B92">
      <w:pPr>
        <w:pStyle w:val="Caption"/>
      </w:pPr>
    </w:p>
    <w:p w14:paraId="0B273AA3" w14:textId="77777777" w:rsidR="00577829" w:rsidRDefault="00577829" w:rsidP="00880B92">
      <w:pPr>
        <w:pStyle w:val="Caption"/>
      </w:pPr>
      <w:r w:rsidRPr="00880B92">
        <w:t>In this example, the tip was set twice. Once as a fixed value (</w:t>
      </w:r>
      <w:r>
        <w:rPr>
          <w:rStyle w:val="codeZnak"/>
        </w:rPr>
        <w:t>setPaymentTipAmount</w:t>
      </w:r>
      <w:r>
        <w:t>) and then as a percentage (</w:t>
      </w:r>
      <w:r>
        <w:rPr>
          <w:rStyle w:val="codeZnak"/>
        </w:rPr>
        <w:t>setPaymentTipPercent</w:t>
      </w:r>
      <w:r>
        <w:t>). Only one kind of tip is taken into account when sending a new payment to backend. The SDK chooses tip type based on the latest call used to set the tip, so in this example the 5% tip will be used (5% value is calculated from the total price of items sold).</w:t>
      </w:r>
    </w:p>
    <w:p w14:paraId="7B013C34" w14:textId="77777777" w:rsidR="00577829" w:rsidRPr="00880B92" w:rsidRDefault="00577829" w:rsidP="00880B92">
      <w:pPr>
        <w:pStyle w:val="Caption"/>
      </w:pPr>
    </w:p>
    <w:p w14:paraId="796F918C" w14:textId="77777777" w:rsidR="00577829" w:rsidRDefault="00577829" w:rsidP="00880B92">
      <w:pPr>
        <w:pStyle w:val="Caption"/>
      </w:pPr>
      <w:r w:rsidRPr="00880B92">
        <w:t xml:space="preserve">To destroy resources held by the new payment, call </w:t>
      </w:r>
      <w:r w:rsidRPr="00B466AE">
        <w:rPr>
          <w:rStyle w:val="inlinecodeZnak0"/>
          <w:rFonts w:eastAsia="ヒラギノ角ゴ Pro W3"/>
        </w:rPr>
        <w:t>AcceptSDK.finishPayment()</w:t>
      </w:r>
      <w:r>
        <w:t xml:space="preserve"> method.</w:t>
      </w:r>
    </w:p>
    <w:p w14:paraId="482F8F09" w14:textId="77777777" w:rsidR="00577829" w:rsidRDefault="00577829" w:rsidP="00577829">
      <w:pPr>
        <w:pStyle w:val="content"/>
        <w:rPr>
          <w:rFonts w:ascii="Consolas" w:hAnsi="Consolas"/>
          <w:sz w:val="20"/>
        </w:rPr>
      </w:pPr>
    </w:p>
    <w:p w14:paraId="638F2AC1" w14:textId="77777777" w:rsidR="00577829" w:rsidRDefault="00577829" w:rsidP="00880B92">
      <w:pPr>
        <w:pStyle w:val="Heading2"/>
      </w:pPr>
      <w:bookmarkStart w:id="70" w:name="_TOC11999"/>
      <w:bookmarkStart w:id="71" w:name="_Toc365013043"/>
      <w:bookmarkStart w:id="72" w:name="_Toc431302915"/>
      <w:bookmarkEnd w:id="70"/>
      <w:r>
        <w:t>Communicating with backend</w:t>
      </w:r>
      <w:bookmarkEnd w:id="71"/>
      <w:bookmarkEnd w:id="72"/>
    </w:p>
    <w:p w14:paraId="066809D4" w14:textId="77777777" w:rsidR="00577829" w:rsidRDefault="00577829" w:rsidP="00577829">
      <w:pPr>
        <w:pStyle w:val="FreeForm4"/>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604DCA14" w14:textId="77777777" w:rsidR="00577829" w:rsidRPr="00880B92" w:rsidRDefault="00577829" w:rsidP="00880B92">
      <w:pPr>
        <w:pStyle w:val="Caption"/>
      </w:pPr>
      <w:r w:rsidRPr="00880B92">
        <w:t>The SDK allows either retrieving data and making changes in backend. All calls are asynchronous and optionally take a listener as a parameter. This gives the possibility to handle the return value of those calls as well as the state with which they are returned.</w:t>
      </w:r>
    </w:p>
    <w:p w14:paraId="234E46B8" w14:textId="77777777" w:rsidR="00577829" w:rsidRPr="00880B92" w:rsidRDefault="00577829" w:rsidP="00880B92">
      <w:pPr>
        <w:pStyle w:val="Caption"/>
      </w:pPr>
    </w:p>
    <w:p w14:paraId="0CFBD870" w14:textId="77777777" w:rsidR="00577829" w:rsidRPr="00880B92" w:rsidRDefault="00577829" w:rsidP="00880B92">
      <w:pPr>
        <w:pStyle w:val="Caption"/>
      </w:pPr>
      <w:r w:rsidRPr="00880B92">
        <w:t>It is important to remember that the listener is declared as a generic type class:</w:t>
      </w:r>
    </w:p>
    <w:p w14:paraId="34AB0120" w14:textId="77777777" w:rsidR="00577829" w:rsidRPr="00880B92" w:rsidRDefault="00577829" w:rsidP="00880B92">
      <w:pPr>
        <w:pStyle w:val="Caption"/>
      </w:pPr>
    </w:p>
    <w:p w14:paraId="1F570A8F" w14:textId="77777777" w:rsidR="00577829" w:rsidRDefault="00577829" w:rsidP="00577829">
      <w:pPr>
        <w:pStyle w:val="content"/>
        <w:keepNext/>
        <w:rPr>
          <w:rFonts w:ascii="Consolas" w:hAnsi="Consolas"/>
          <w:sz w:val="20"/>
        </w:rPr>
      </w:pPr>
      <w:r>
        <w:rPr>
          <w:rFonts w:ascii="Consolas Bold" w:hAnsi="Consolas Bold"/>
          <w:color w:val="6A0043"/>
          <w:sz w:val="20"/>
        </w:rPr>
        <w:t>publicinterface</w:t>
      </w:r>
      <w:r>
        <w:rPr>
          <w:rFonts w:ascii="Consolas" w:hAnsi="Consolas"/>
          <w:sz w:val="20"/>
        </w:rPr>
        <w:t xml:space="preserve"> OnRequestFinishedListener&lt;T&gt; {...}</w:t>
      </w:r>
    </w:p>
    <w:p w14:paraId="693CD2EF" w14:textId="77777777" w:rsidR="00577829" w:rsidRPr="00880B92" w:rsidRDefault="00577829" w:rsidP="00880B92">
      <w:pPr>
        <w:pStyle w:val="Caption"/>
      </w:pPr>
    </w:p>
    <w:tbl>
      <w:tblPr>
        <w:tblStyle w:val="TableGrid"/>
        <w:tblW w:w="0" w:type="auto"/>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9070"/>
      </w:tblGrid>
      <w:tr w:rsidR="00577829" w:rsidRPr="007D2B99" w14:paraId="6D1415D2" w14:textId="77777777" w:rsidTr="00577829">
        <w:trPr>
          <w:trHeight w:val="432"/>
        </w:trPr>
        <w:tc>
          <w:tcPr>
            <w:tcW w:w="9576" w:type="dxa"/>
            <w:vAlign w:val="center"/>
          </w:tcPr>
          <w:p w14:paraId="5D75037F" w14:textId="77777777" w:rsidR="00577829" w:rsidRDefault="00577829" w:rsidP="00880B92">
            <w:pPr>
              <w:pStyle w:val="Caption"/>
            </w:pPr>
            <w:r w:rsidRPr="00880B92">
              <w:t xml:space="preserve">Location: </w:t>
            </w:r>
            <w:r w:rsidRPr="00F61FF4">
              <w:rPr>
                <w:rFonts w:ascii="Consolas" w:hAnsi="Consolas" w:cs="Consolas"/>
                <w:color w:val="31849B" w:themeColor="accent5" w:themeShade="BF"/>
                <w:szCs w:val="22"/>
              </w:rPr>
              <w:t>de.wirecard.accept.sdk</w:t>
            </w:r>
            <w:r w:rsidRPr="00676A53">
              <w:rPr>
                <w:rFonts w:ascii="Consolas" w:hAnsi="Consolas" w:cs="Consolas"/>
                <w:color w:val="31849B" w:themeColor="accent5" w:themeShade="BF"/>
                <w:szCs w:val="22"/>
              </w:rPr>
              <w:t>.</w:t>
            </w:r>
            <w:r>
              <w:rPr>
                <w:rFonts w:ascii="Consolas" w:hAnsi="Consolas" w:cs="Consolas"/>
                <w:color w:val="31849B" w:themeColor="accent5" w:themeShade="BF"/>
                <w:szCs w:val="22"/>
              </w:rPr>
              <w:t>OnRequestFinishedListener</w:t>
            </w:r>
          </w:p>
        </w:tc>
      </w:tr>
    </w:tbl>
    <w:p w14:paraId="36960EB4" w14:textId="77777777" w:rsidR="00577829" w:rsidRDefault="00577829" w:rsidP="00577829">
      <w:pPr>
        <w:pStyle w:val="content"/>
        <w:keepNext/>
        <w:rPr>
          <w:rFonts w:ascii="Consolas" w:hAnsi="Consolas"/>
          <w:sz w:val="20"/>
        </w:rPr>
      </w:pPr>
    </w:p>
    <w:p w14:paraId="35BEDB25" w14:textId="77777777" w:rsidR="00577829" w:rsidRPr="00880B92" w:rsidRDefault="00577829" w:rsidP="00880B92">
      <w:pPr>
        <w:pStyle w:val="Caption"/>
      </w:pPr>
      <w:r w:rsidRPr="00880B92">
        <w:t>While making calls, make sure to pass the proper class type to the listener declaration, based on the type of request that is performed.</w:t>
      </w:r>
    </w:p>
    <w:p w14:paraId="75E9E66A" w14:textId="77777777" w:rsidR="00577829" w:rsidRPr="00880B92" w:rsidRDefault="00577829" w:rsidP="00880B92">
      <w:pPr>
        <w:pStyle w:val="Caption"/>
      </w:pPr>
    </w:p>
    <w:p w14:paraId="293977C1" w14:textId="77777777" w:rsidR="00577829" w:rsidRPr="00880B92" w:rsidRDefault="00577829" w:rsidP="00880B92">
      <w:pPr>
        <w:pStyle w:val="Caption"/>
      </w:pPr>
      <w:r w:rsidRPr="00880B92">
        <w:t>The following code shows an example declaration of this listener:</w:t>
      </w:r>
    </w:p>
    <w:p w14:paraId="1CB3FBB6" w14:textId="77777777" w:rsidR="00577829" w:rsidRDefault="00577829" w:rsidP="00577829">
      <w:pPr>
        <w:pStyle w:val="content"/>
        <w:rPr>
          <w:rFonts w:ascii="Consolas Bold" w:hAnsi="Consolas Bold"/>
          <w:color w:val="6A0043"/>
          <w:sz w:val="20"/>
        </w:rPr>
      </w:pPr>
    </w:p>
    <w:p w14:paraId="3FCC2B5E" w14:textId="77777777" w:rsidR="00577829" w:rsidRDefault="00577829" w:rsidP="00577829">
      <w:pPr>
        <w:pStyle w:val="code"/>
        <w:rPr>
          <w:color w:val="000000"/>
        </w:rPr>
      </w:pPr>
      <w:r>
        <w:rPr>
          <w:rFonts w:ascii="Consolas Bold" w:hAnsi="Consolas Bold"/>
          <w:color w:val="6A0043"/>
        </w:rPr>
        <w:t>import</w:t>
      </w:r>
      <w:r>
        <w:rPr>
          <w:color w:val="000000"/>
        </w:rPr>
        <w:t xml:space="preserve"> de.wirecard.AcceptSDK.android.sdk.OnRequestFinishedListener;</w:t>
      </w:r>
    </w:p>
    <w:p w14:paraId="16A87C1C" w14:textId="77777777" w:rsidR="00577829" w:rsidRDefault="00577829" w:rsidP="00577829">
      <w:pPr>
        <w:pStyle w:val="code"/>
        <w:rPr>
          <w:color w:val="000000"/>
        </w:rPr>
      </w:pPr>
      <w:r>
        <w:rPr>
          <w:color w:val="000000"/>
        </w:rPr>
        <w:t>(...)</w:t>
      </w:r>
    </w:p>
    <w:p w14:paraId="58ADF22C" w14:textId="77777777" w:rsidR="00577829" w:rsidRDefault="00577829" w:rsidP="00577829">
      <w:pPr>
        <w:pStyle w:val="code"/>
        <w:rPr>
          <w:rFonts w:ascii="Calibri" w:hAnsi="Calibri"/>
          <w:color w:val="000000"/>
          <w:sz w:val="22"/>
        </w:rPr>
      </w:pPr>
      <w:r>
        <w:rPr>
          <w:rFonts w:ascii="Consolas Bold" w:hAnsi="Consolas Bold"/>
          <w:color w:val="6A0043"/>
        </w:rPr>
        <w:t>private</w:t>
      </w:r>
      <w:r>
        <w:rPr>
          <w:color w:val="000000"/>
        </w:rPr>
        <w:t xml:space="preserve"> OnRequestFinishedListener&lt;Object&gt;</w:t>
      </w:r>
      <w:r>
        <w:rPr>
          <w:color w:val="0000B2"/>
        </w:rPr>
        <w:t>loginListener</w:t>
      </w:r>
      <w:r>
        <w:rPr>
          <w:color w:val="000000"/>
        </w:rPr>
        <w:t xml:space="preserve"> = </w:t>
      </w:r>
      <w:r>
        <w:rPr>
          <w:color w:val="000000"/>
        </w:rPr>
        <w:cr/>
      </w:r>
      <w:r>
        <w:rPr>
          <w:rFonts w:ascii="Consolas Bold" w:hAnsi="Consolas Bold"/>
          <w:color w:val="6A0043"/>
        </w:rPr>
        <w:tab/>
        <w:t>new</w:t>
      </w:r>
      <w:r>
        <w:rPr>
          <w:color w:val="000000"/>
        </w:rPr>
        <w:t xml:space="preserve"> OnRequestFinishedListener&lt;Object&gt;() {</w:t>
      </w:r>
    </w:p>
    <w:p w14:paraId="24305E13" w14:textId="77777777" w:rsidR="00577829" w:rsidRDefault="00577829" w:rsidP="00577829">
      <w:pPr>
        <w:pStyle w:val="code"/>
        <w:rPr>
          <w:rFonts w:ascii="Calibri" w:hAnsi="Calibri"/>
          <w:color w:val="000000"/>
          <w:sz w:val="22"/>
        </w:rPr>
      </w:pPr>
      <w:r>
        <w:rPr>
          <w:color w:val="000000"/>
        </w:rPr>
        <w:tab/>
      </w:r>
      <w:r>
        <w:rPr>
          <w:color w:val="515151"/>
        </w:rPr>
        <w:t>@Override</w:t>
      </w:r>
    </w:p>
    <w:p w14:paraId="6E95BB71" w14:textId="77777777" w:rsidR="00577829" w:rsidRDefault="00577829" w:rsidP="00577829">
      <w:pPr>
        <w:pStyle w:val="code"/>
        <w:rPr>
          <w:rFonts w:ascii="Calibri" w:hAnsi="Calibri"/>
          <w:color w:val="000000"/>
          <w:sz w:val="22"/>
        </w:rPr>
      </w:pPr>
      <w:r>
        <w:rPr>
          <w:color w:val="000000"/>
        </w:rPr>
        <w:tab/>
      </w:r>
      <w:r>
        <w:rPr>
          <w:rFonts w:ascii="Consolas Bold" w:hAnsi="Consolas Bold"/>
          <w:color w:val="6A0043"/>
        </w:rPr>
        <w:t>publicvoid</w:t>
      </w:r>
      <w:r>
        <w:rPr>
          <w:color w:val="000000"/>
        </w:rPr>
        <w:t xml:space="preserve"> onRequestFinished(</w:t>
      </w:r>
      <w:r>
        <w:rPr>
          <w:rFonts w:ascii="Consolas Bold" w:hAnsi="Consolas Bold"/>
          <w:color w:val="6A0043"/>
        </w:rPr>
        <w:t>final</w:t>
      </w:r>
      <w:r>
        <w:rPr>
          <w:color w:val="000000"/>
        </w:rPr>
        <w:t xml:space="preserve"> ApiResult apiResult, </w:t>
      </w:r>
      <w:r>
        <w:rPr>
          <w:rFonts w:ascii="Consolas Bold" w:hAnsi="Consolas Bold"/>
          <w:color w:val="6A0043"/>
        </w:rPr>
        <w:t>final</w:t>
      </w:r>
      <w:r>
        <w:rPr>
          <w:color w:val="000000"/>
        </w:rPr>
        <w:t xml:space="preserve"> Object result) </w:t>
      </w:r>
      <w:r>
        <w:rPr>
          <w:color w:val="000000"/>
        </w:rPr>
        <w:tab/>
        <w:t>{</w:t>
      </w:r>
    </w:p>
    <w:p w14:paraId="0144D544" w14:textId="77777777" w:rsidR="00577829" w:rsidRDefault="00577829" w:rsidP="00577829">
      <w:pPr>
        <w:pStyle w:val="code"/>
        <w:rPr>
          <w:rFonts w:ascii="Calibri" w:hAnsi="Calibri"/>
          <w:color w:val="000000"/>
          <w:sz w:val="22"/>
        </w:rPr>
      </w:pPr>
      <w:r>
        <w:rPr>
          <w:color w:val="000000"/>
        </w:rPr>
        <w:tab/>
      </w:r>
      <w:r>
        <w:rPr>
          <w:color w:val="000000"/>
        </w:rPr>
        <w:tab/>
      </w:r>
      <w:r>
        <w:rPr>
          <w:rFonts w:ascii="Consolas Bold" w:hAnsi="Consolas Bold"/>
          <w:color w:val="6A0043"/>
        </w:rPr>
        <w:t>if</w:t>
      </w:r>
      <w:r>
        <w:rPr>
          <w:color w:val="000000"/>
        </w:rPr>
        <w:t xml:space="preserve"> (</w:t>
      </w:r>
      <w:r>
        <w:rPr>
          <w:rFonts w:ascii="Consolas Italic" w:hAnsi="Consolas Italic"/>
          <w:color w:val="000000"/>
        </w:rPr>
        <w:t>apiResult.isSuccess()</w:t>
      </w:r>
      <w:r>
        <w:rPr>
          <w:color w:val="000000"/>
        </w:rPr>
        <w:t>) {</w:t>
      </w:r>
    </w:p>
    <w:p w14:paraId="48B644E1" w14:textId="77777777" w:rsidR="00577829" w:rsidRDefault="00577829" w:rsidP="00577829">
      <w:pPr>
        <w:pStyle w:val="code"/>
        <w:rPr>
          <w:rFonts w:ascii="Calibri" w:hAnsi="Calibri"/>
          <w:color w:val="000000"/>
          <w:sz w:val="22"/>
        </w:rPr>
      </w:pPr>
      <w:r>
        <w:rPr>
          <w:color w:val="000000"/>
        </w:rPr>
        <w:tab/>
      </w:r>
      <w:r>
        <w:rPr>
          <w:color w:val="000000"/>
        </w:rPr>
        <w:tab/>
      </w:r>
      <w:r>
        <w:rPr>
          <w:color w:val="000000"/>
        </w:rPr>
        <w:tab/>
      </w:r>
      <w:r>
        <w:rPr>
          <w:color w:val="326D4C"/>
        </w:rPr>
        <w:t>//Request succeeded, result object can be handled</w:t>
      </w:r>
    </w:p>
    <w:p w14:paraId="137D47E7" w14:textId="77777777" w:rsidR="00577829" w:rsidRDefault="00577829" w:rsidP="00577829">
      <w:pPr>
        <w:pStyle w:val="code"/>
        <w:rPr>
          <w:rFonts w:ascii="Calibri" w:hAnsi="Calibri"/>
          <w:color w:val="000000"/>
          <w:sz w:val="22"/>
        </w:rPr>
      </w:pPr>
      <w:r>
        <w:rPr>
          <w:color w:val="000000"/>
        </w:rPr>
        <w:tab/>
      </w:r>
      <w:r>
        <w:rPr>
          <w:color w:val="000000"/>
        </w:rPr>
        <w:tab/>
        <w:t xml:space="preserve">} </w:t>
      </w:r>
      <w:r>
        <w:rPr>
          <w:rFonts w:ascii="Consolas Bold" w:hAnsi="Consolas Bold"/>
          <w:color w:val="6A0043"/>
        </w:rPr>
        <w:t>else</w:t>
      </w:r>
      <w:r>
        <w:rPr>
          <w:color w:val="000000"/>
        </w:rPr>
        <w:t xml:space="preserve"> {</w:t>
      </w:r>
    </w:p>
    <w:p w14:paraId="483C37E4" w14:textId="77777777" w:rsidR="00577829" w:rsidRDefault="00577829" w:rsidP="00577829">
      <w:pPr>
        <w:pStyle w:val="code"/>
        <w:rPr>
          <w:rFonts w:ascii="Calibri" w:hAnsi="Calibri"/>
          <w:color w:val="000000"/>
          <w:sz w:val="22"/>
        </w:rPr>
      </w:pPr>
      <w:r>
        <w:rPr>
          <w:color w:val="000000"/>
        </w:rPr>
        <w:tab/>
      </w:r>
      <w:r>
        <w:rPr>
          <w:color w:val="000000"/>
        </w:rPr>
        <w:tab/>
      </w:r>
      <w:r>
        <w:rPr>
          <w:color w:val="000000"/>
        </w:rPr>
        <w:tab/>
      </w:r>
      <w:r>
        <w:rPr>
          <w:color w:val="326D4C"/>
        </w:rPr>
        <w:t>//Request failed, handle error</w:t>
      </w:r>
    </w:p>
    <w:p w14:paraId="493910E7" w14:textId="77777777" w:rsidR="00577829" w:rsidRDefault="00577829" w:rsidP="00577829">
      <w:pPr>
        <w:pStyle w:val="code"/>
        <w:rPr>
          <w:rFonts w:ascii="Calibri" w:hAnsi="Calibri"/>
          <w:color w:val="000000"/>
          <w:sz w:val="22"/>
        </w:rPr>
      </w:pPr>
      <w:r>
        <w:rPr>
          <w:color w:val="000000"/>
        </w:rPr>
        <w:lastRenderedPageBreak/>
        <w:tab/>
      </w:r>
      <w:r>
        <w:rPr>
          <w:color w:val="000000"/>
        </w:rPr>
        <w:tab/>
        <w:t>}</w:t>
      </w:r>
    </w:p>
    <w:p w14:paraId="2D4A370D" w14:textId="77777777" w:rsidR="00577829" w:rsidRDefault="00577829" w:rsidP="00577829">
      <w:pPr>
        <w:pStyle w:val="code"/>
        <w:rPr>
          <w:rFonts w:ascii="Calibri" w:hAnsi="Calibri"/>
          <w:color w:val="000000"/>
          <w:sz w:val="22"/>
        </w:rPr>
      </w:pPr>
      <w:r>
        <w:rPr>
          <w:color w:val="000000"/>
        </w:rPr>
        <w:tab/>
        <w:t>}</w:t>
      </w:r>
    </w:p>
    <w:p w14:paraId="132EABFE" w14:textId="77777777" w:rsidR="00577829" w:rsidRPr="00880B92" w:rsidRDefault="00577829" w:rsidP="00880B92">
      <w:pPr>
        <w:pStyle w:val="Caption"/>
      </w:pPr>
      <w:r>
        <w:rPr>
          <w:color w:val="000000"/>
        </w:rPr>
        <w:t>};</w:t>
      </w:r>
    </w:p>
    <w:p w14:paraId="0088E095" w14:textId="77777777" w:rsidR="00577829" w:rsidRDefault="00577829" w:rsidP="00577829">
      <w:pPr>
        <w:pStyle w:val="content"/>
        <w:rPr>
          <w:rFonts w:ascii="Consolas" w:hAnsi="Consolas"/>
          <w:sz w:val="20"/>
        </w:rPr>
      </w:pPr>
    </w:p>
    <w:p w14:paraId="1E1C552D" w14:textId="77777777" w:rsidR="00577829" w:rsidRPr="00880B92" w:rsidRDefault="00577829" w:rsidP="00880B92">
      <w:pPr>
        <w:pStyle w:val="Caption"/>
      </w:pPr>
      <w:r w:rsidRPr="00880B92">
        <w:t>A listener declared in this way can be passed to all requests, provided its generic type is consistent with the type of call's return value.</w:t>
      </w:r>
    </w:p>
    <w:p w14:paraId="3FFC56CC" w14:textId="77777777" w:rsidR="00577829" w:rsidRDefault="00577829" w:rsidP="00577829">
      <w:pPr>
        <w:pStyle w:val="header3"/>
      </w:pPr>
      <w:bookmarkStart w:id="73" w:name="_TOC13149"/>
      <w:bookmarkEnd w:id="73"/>
    </w:p>
    <w:p w14:paraId="4E9A9EF9" w14:textId="77777777" w:rsidR="00577829" w:rsidRDefault="00577829" w:rsidP="00880B92">
      <w:pPr>
        <w:pStyle w:val="Heading3"/>
      </w:pPr>
      <w:bookmarkStart w:id="74" w:name="_Toc365013044"/>
      <w:bookmarkStart w:id="75" w:name="_Toc431302916"/>
      <w:r>
        <w:t xml:space="preserve">Merchant </w:t>
      </w:r>
      <w:r w:rsidRPr="00675535">
        <w:t>authentication</w:t>
      </w:r>
      <w:bookmarkEnd w:id="74"/>
      <w:bookmarkEnd w:id="75"/>
    </w:p>
    <w:p w14:paraId="1CD183EF" w14:textId="77777777" w:rsidR="00577829" w:rsidRDefault="00577829" w:rsidP="00577829">
      <w:pPr>
        <w:pStyle w:val="FreeForm3"/>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2CBF3A9F" w14:textId="77777777" w:rsidR="00577829" w:rsidRDefault="00577829" w:rsidP="00880B92">
      <w:pPr>
        <w:pStyle w:val="Caption"/>
      </w:pPr>
      <w:r w:rsidRPr="00880B92">
        <w:t xml:space="preserve">All calls to retrieve or change data on the server need to be authorized using a token. The client application can obtain this token by calling the </w:t>
      </w:r>
      <w:r w:rsidRPr="00B466AE">
        <w:rPr>
          <w:rStyle w:val="inlinecodeZnak0"/>
          <w:rFonts w:eastAsia="ヒラギノ角ゴ Pro W3"/>
        </w:rPr>
        <w:t>AcceptSDK.login()</w:t>
      </w:r>
      <w:r>
        <w:t xml:space="preserve"> method. A listener passed to request will receive a standard APIResultCode, but the returned object will be null. To get the token after authentication, method </w:t>
      </w:r>
      <w:r w:rsidRPr="00B466AE">
        <w:rPr>
          <w:rStyle w:val="inlinecodeZnak0"/>
          <w:rFonts w:eastAsia="ヒラギノ角ゴ Pro W3"/>
        </w:rPr>
        <w:t>AcceptSDK.getToken()</w:t>
      </w:r>
      <w:r>
        <w:rPr>
          <w:rStyle w:val="inlinecodeZnak0"/>
          <w:rFonts w:eastAsia="ヒラギノ角ゴ Pro W3"/>
        </w:rPr>
        <w:t xml:space="preserve"> </w:t>
      </w:r>
      <w:r>
        <w:t xml:space="preserve">needs to be called. The token is stored between sessions in SharedPreferences. This means, that </w:t>
      </w:r>
      <w:r w:rsidRPr="00B466AE">
        <w:rPr>
          <w:rStyle w:val="inlinecodeZnak0"/>
          <w:rFonts w:eastAsia="ヒラギノ角ゴ Pro W3"/>
        </w:rPr>
        <w:t>login()</w:t>
      </w:r>
      <w:r>
        <w:rPr>
          <w:rStyle w:val="inlinecodeZnak0"/>
          <w:rFonts w:eastAsia="ヒラギノ角ゴ Pro W3"/>
        </w:rPr>
        <w:t xml:space="preserve"> </w:t>
      </w:r>
      <w:r>
        <w:t>method does not need to be called on every application launch. The following is an example:</w:t>
      </w:r>
    </w:p>
    <w:p w14:paraId="3F38B496" w14:textId="77777777" w:rsidR="00577829" w:rsidRPr="00880B92" w:rsidRDefault="00577829" w:rsidP="00880B92">
      <w:pPr>
        <w:pStyle w:val="Caption"/>
      </w:pPr>
    </w:p>
    <w:p w14:paraId="7D74BBA0" w14:textId="77777777" w:rsidR="00577829" w:rsidRDefault="00577829" w:rsidP="00577829">
      <w:pPr>
        <w:pStyle w:val="code"/>
      </w:pPr>
      <w:r>
        <w:rPr>
          <w:rFonts w:ascii="Consolas Bold" w:hAnsi="Consolas Bold"/>
          <w:color w:val="6A0043"/>
        </w:rPr>
        <w:t>this</w:t>
      </w:r>
      <w:r>
        <w:t>.mToken = AcceptSDK.getToken();</w:t>
      </w:r>
    </w:p>
    <w:p w14:paraId="024EE0DD" w14:textId="77777777" w:rsidR="00577829" w:rsidRDefault="00577829" w:rsidP="00577829">
      <w:pPr>
        <w:pStyle w:val="code"/>
      </w:pPr>
      <w:r>
        <w:t xml:space="preserve">if(mToken  ==  </w:t>
      </w:r>
      <w:r>
        <w:rPr>
          <w:rFonts w:ascii="Consolas Bold" w:hAnsi="Consolas Bold"/>
          <w:color w:val="6A0043"/>
        </w:rPr>
        <w:t>null</w:t>
      </w:r>
      <w:r>
        <w:t>)  {</w:t>
      </w:r>
    </w:p>
    <w:p w14:paraId="27153BF4" w14:textId="77777777" w:rsidR="00577829" w:rsidRDefault="00577829" w:rsidP="00577829">
      <w:pPr>
        <w:pStyle w:val="code"/>
      </w:pPr>
      <w:r>
        <w:tab/>
        <w:t>String userEmail = "</w:t>
      </w:r>
      <w:hyperlink r:id="rId13" w:history="1">
        <w:r>
          <w:rPr>
            <w:color w:val="000099"/>
            <w:u w:val="single"/>
          </w:rPr>
          <w:t>foo@bar.com</w:t>
        </w:r>
      </w:hyperlink>
      <w:r>
        <w:t>"; // e-mail address registered in backend</w:t>
      </w:r>
    </w:p>
    <w:p w14:paraId="74A9C5EC" w14:textId="77777777" w:rsidR="00577829" w:rsidRDefault="00577829" w:rsidP="00577829">
      <w:pPr>
        <w:pStyle w:val="code"/>
      </w:pPr>
      <w:r>
        <w:tab/>
        <w:t>String userPassword = "password";</w:t>
      </w:r>
    </w:p>
    <w:p w14:paraId="301AEE1D" w14:textId="77777777" w:rsidR="00577829" w:rsidRDefault="00577829" w:rsidP="00577829">
      <w:pPr>
        <w:pStyle w:val="code"/>
      </w:pPr>
      <w:r>
        <w:tab/>
        <w:t xml:space="preserve">OnRequestFinishedListener mListener = </w:t>
      </w:r>
      <w:r>
        <w:rPr>
          <w:rFonts w:ascii="Consolas Bold" w:hAnsi="Consolas Bold"/>
          <w:color w:val="6A0043"/>
        </w:rPr>
        <w:t>new</w:t>
      </w:r>
      <w:r>
        <w:t xml:space="preserve"> OnRequestFinishedListener&lt;Object&gt;() </w:t>
      </w:r>
      <w:r>
        <w:tab/>
        <w:t>{</w:t>
      </w:r>
    </w:p>
    <w:p w14:paraId="142DA049" w14:textId="77777777" w:rsidR="00577829" w:rsidRDefault="00577829" w:rsidP="00577829">
      <w:pPr>
        <w:pStyle w:val="code"/>
      </w:pPr>
      <w:r>
        <w:tab/>
        <w:t>@Override</w:t>
      </w:r>
    </w:p>
    <w:p w14:paraId="356ACA84" w14:textId="77777777" w:rsidR="00577829" w:rsidRDefault="00577829" w:rsidP="00577829">
      <w:pPr>
        <w:pStyle w:val="code"/>
      </w:pPr>
      <w:r>
        <w:tab/>
      </w:r>
      <w:r>
        <w:tab/>
      </w:r>
      <w:r>
        <w:rPr>
          <w:rFonts w:ascii="Consolas Bold" w:hAnsi="Consolas Bold"/>
          <w:color w:val="6A0043"/>
        </w:rPr>
        <w:t>publicvoid</w:t>
      </w:r>
      <w:r>
        <w:t xml:space="preserve"> onRequestFinished(ApiResult apiResult, Object result) {</w:t>
      </w:r>
    </w:p>
    <w:p w14:paraId="5CE7F40E" w14:textId="77777777" w:rsidR="00577829" w:rsidRDefault="00577829" w:rsidP="00577829">
      <w:pPr>
        <w:pStyle w:val="code"/>
      </w:pPr>
      <w:r>
        <w:tab/>
      </w:r>
      <w:r>
        <w:tab/>
      </w:r>
      <w:r>
        <w:tab/>
        <w:t>if(</w:t>
      </w:r>
      <w:r>
        <w:rPr>
          <w:rFonts w:ascii="Consolas Italic" w:hAnsi="Consolas Italic"/>
        </w:rPr>
        <w:t>apiResult.isSuccess()</w:t>
      </w:r>
      <w:r>
        <w:t>) {</w:t>
      </w:r>
    </w:p>
    <w:p w14:paraId="498AAF93" w14:textId="77777777" w:rsidR="00577829" w:rsidRDefault="00577829" w:rsidP="00577829">
      <w:pPr>
        <w:pStyle w:val="code"/>
      </w:pPr>
      <w:r>
        <w:tab/>
      </w:r>
      <w:r>
        <w:tab/>
      </w:r>
      <w:r>
        <w:tab/>
      </w:r>
      <w:r>
        <w:tab/>
        <w:t>MyClass</w:t>
      </w:r>
      <w:r>
        <w:rPr>
          <w:rFonts w:ascii="Consolas Bold" w:hAnsi="Consolas Bold"/>
          <w:color w:val="6A0043"/>
        </w:rPr>
        <w:t>.this</w:t>
      </w:r>
      <w:r>
        <w:t>.mToken = AcceptSDK.getToken();</w:t>
      </w:r>
    </w:p>
    <w:p w14:paraId="687E8938" w14:textId="77777777" w:rsidR="00577829" w:rsidRDefault="00577829" w:rsidP="00577829">
      <w:pPr>
        <w:pStyle w:val="code"/>
      </w:pPr>
      <w:r>
        <w:tab/>
      </w:r>
      <w:r>
        <w:tab/>
      </w:r>
      <w:r>
        <w:tab/>
        <w:t>}</w:t>
      </w:r>
    </w:p>
    <w:p w14:paraId="59631BFC" w14:textId="77777777" w:rsidR="00577829" w:rsidRDefault="00577829" w:rsidP="00577829">
      <w:pPr>
        <w:pStyle w:val="code"/>
      </w:pPr>
      <w:r>
        <w:tab/>
      </w:r>
      <w:r>
        <w:tab/>
        <w:t>}</w:t>
      </w:r>
    </w:p>
    <w:p w14:paraId="4A3568F0" w14:textId="77777777" w:rsidR="00577829" w:rsidRDefault="00577829" w:rsidP="00577829">
      <w:pPr>
        <w:pStyle w:val="code"/>
      </w:pPr>
      <w:r>
        <w:tab/>
        <w:t>}</w:t>
      </w:r>
    </w:p>
    <w:p w14:paraId="7E07A995" w14:textId="77777777" w:rsidR="00577829" w:rsidRDefault="00577829" w:rsidP="00577829">
      <w:pPr>
        <w:pStyle w:val="code"/>
      </w:pPr>
      <w:r>
        <w:tab/>
      </w:r>
      <w:r>
        <w:rPr>
          <w:rStyle w:val="codeZnak"/>
          <w:color w:val="00000A"/>
        </w:rPr>
        <w:t>AcceptSDK</w:t>
      </w:r>
      <w:r>
        <w:t>.login(userEmail, userPassword, mListener);</w:t>
      </w:r>
    </w:p>
    <w:p w14:paraId="0701B6A3" w14:textId="77777777" w:rsidR="00577829" w:rsidRDefault="00577829" w:rsidP="00577829">
      <w:pPr>
        <w:pStyle w:val="code"/>
      </w:pPr>
      <w:r>
        <w:t>}</w:t>
      </w:r>
    </w:p>
    <w:p w14:paraId="67C84848" w14:textId="77777777" w:rsidR="00577829" w:rsidRPr="00880B92" w:rsidRDefault="00577829" w:rsidP="00880B92">
      <w:pPr>
        <w:pStyle w:val="Caption"/>
      </w:pPr>
    </w:p>
    <w:p w14:paraId="0989CD6C" w14:textId="77777777" w:rsidR="00577829" w:rsidRDefault="00577829" w:rsidP="00880B92">
      <w:pPr>
        <w:pStyle w:val="Caption"/>
      </w:pPr>
      <w:r w:rsidRPr="00880B92">
        <w:t xml:space="preserve">There can be one login request at any given moment. Any attempt to send a new login request, while there is already one pending, will result in the new request being reject (it will not be sent). In case there is a need to cancel the current login request, method </w:t>
      </w:r>
      <w:r w:rsidRPr="00B466AE">
        <w:rPr>
          <w:rStyle w:val="inlinecodeZnak0"/>
          <w:rFonts w:eastAsia="ヒラギノ角ゴ Pro W3"/>
        </w:rPr>
        <w:t>AcceptSDK.cancelLogin()</w:t>
      </w:r>
      <w:r>
        <w:t xml:space="preserve"> should be called.</w:t>
      </w:r>
    </w:p>
    <w:p w14:paraId="069A64DB" w14:textId="77777777" w:rsidR="00577829" w:rsidRPr="00880B92" w:rsidRDefault="00577829" w:rsidP="00880B92">
      <w:pPr>
        <w:pStyle w:val="Caption"/>
      </w:pPr>
    </w:p>
    <w:p w14:paraId="6C1BD702" w14:textId="77777777" w:rsidR="00577829" w:rsidRDefault="00577829" w:rsidP="00880B92">
      <w:pPr>
        <w:pStyle w:val="Caption"/>
      </w:pPr>
      <w:r w:rsidRPr="00880B92">
        <w:t xml:space="preserve">In order to terminate the session, call </w:t>
      </w:r>
      <w:r w:rsidRPr="00B466AE">
        <w:rPr>
          <w:rStyle w:val="inlinecodeZnak0"/>
          <w:rFonts w:eastAsia="ヒラギノ角ゴ Pro W3"/>
        </w:rPr>
        <w:t>AcceptSDK.logout()</w:t>
      </w:r>
      <w:r>
        <w:t xml:space="preserve"> method.</w:t>
      </w:r>
    </w:p>
    <w:p w14:paraId="03146370" w14:textId="77777777" w:rsidR="00577829" w:rsidRPr="00880B92" w:rsidRDefault="00577829" w:rsidP="00880B92">
      <w:pPr>
        <w:pStyle w:val="Caption"/>
      </w:pPr>
    </w:p>
    <w:p w14:paraId="40376EF8" w14:textId="77777777" w:rsidR="00577829" w:rsidRDefault="00577829" w:rsidP="00880B92">
      <w:pPr>
        <w:pStyle w:val="Heading3"/>
      </w:pPr>
      <w:bookmarkStart w:id="76" w:name="_TOC14524"/>
      <w:bookmarkStart w:id="77" w:name="_Toc365013045"/>
      <w:bookmarkStart w:id="78" w:name="_Toc431302917"/>
      <w:bookmarkEnd w:id="76"/>
      <w:r>
        <w:t>Sending new payment</w:t>
      </w:r>
      <w:bookmarkEnd w:id="77"/>
      <w:bookmarkEnd w:id="78"/>
    </w:p>
    <w:p w14:paraId="29A8EB2D" w14:textId="77777777" w:rsidR="00577829" w:rsidRDefault="00577829" w:rsidP="00577829">
      <w:pPr>
        <w:pStyle w:val="FreeForm3"/>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5052E7FA" w14:textId="77777777" w:rsidR="00577829" w:rsidRPr="00880B92" w:rsidRDefault="00577829" w:rsidP="00880B92">
      <w:pPr>
        <w:pStyle w:val="Caption"/>
      </w:pPr>
      <w:r w:rsidRPr="00880B92">
        <w:t>The SDK allows new payments to be sent to the backend or to finalize a preauthorized one.</w:t>
      </w:r>
    </w:p>
    <w:p w14:paraId="179A385E" w14:textId="77777777" w:rsidR="00577829" w:rsidRDefault="00577829" w:rsidP="00880B92">
      <w:pPr>
        <w:pStyle w:val="Caption"/>
      </w:pPr>
      <w:r w:rsidRPr="00880B92">
        <w:t xml:space="preserve">A payment sent to the backend is registered in the system and if </w:t>
      </w:r>
      <w:r w:rsidRPr="00B466AE">
        <w:rPr>
          <w:rStyle w:val="inlinecodeZnak0"/>
          <w:rFonts w:eastAsia="ヒラギノ角ゴ Pro W3"/>
        </w:rPr>
        <w:t>apiResult.isSuccess()</w:t>
      </w:r>
      <w:r>
        <w:rPr>
          <w:rStyle w:val="inlinecodeZnak0"/>
          <w:rFonts w:eastAsia="ヒラギノ角ゴ Pro W3"/>
        </w:rPr>
        <w:t xml:space="preserve"> </w:t>
      </w:r>
      <w:r>
        <w:t xml:space="preserve">returns true, the request triggers a real money transaction (only in production environment). </w:t>
      </w:r>
    </w:p>
    <w:p w14:paraId="127119C3" w14:textId="77777777" w:rsidR="00577829" w:rsidRPr="00880B92" w:rsidRDefault="00577829" w:rsidP="00880B92">
      <w:pPr>
        <w:pStyle w:val="Caption"/>
      </w:pPr>
      <w:r w:rsidRPr="00880B92">
        <w:t xml:space="preserve">Payments are processed differently based on their transaction type. </w:t>
      </w:r>
    </w:p>
    <w:p w14:paraId="17F5F661" w14:textId="77777777" w:rsidR="00577829" w:rsidRPr="00880B92" w:rsidRDefault="00577829" w:rsidP="00880B92">
      <w:pPr>
        <w:pStyle w:val="Caption"/>
      </w:pPr>
    </w:p>
    <w:p w14:paraId="51F9A4FA" w14:textId="77777777" w:rsidR="00577829" w:rsidRDefault="00577829" w:rsidP="00880B92">
      <w:pPr>
        <w:pStyle w:val="Caption"/>
      </w:pPr>
      <w:r w:rsidRPr="00880B92">
        <w:t xml:space="preserve">In order to send </w:t>
      </w:r>
      <w:r w:rsidR="00570F92">
        <w:t>a</w:t>
      </w:r>
      <w:r w:rsidRPr="00880B92">
        <w:t xml:space="preserve"> payment to the server, method </w:t>
      </w:r>
      <w:r w:rsidRPr="00B466AE">
        <w:rPr>
          <w:rStyle w:val="inlinecodeZnak0"/>
          <w:rFonts w:eastAsia="ヒラギノ角ゴ Pro W3"/>
        </w:rPr>
        <w:t>AcceptSDK.sendPayment()</w:t>
      </w:r>
      <w:r>
        <w:rPr>
          <w:rStyle w:val="inlinecodeZnak0"/>
          <w:rFonts w:eastAsia="ヒラギノ角ゴ Pro W3"/>
        </w:rPr>
        <w:t xml:space="preserve"> </w:t>
      </w:r>
      <w:r>
        <w:t xml:space="preserve">needs to be invoked. </w:t>
      </w:r>
    </w:p>
    <w:p w14:paraId="713AFE6F" w14:textId="77777777" w:rsidR="00577829" w:rsidRPr="00880B92" w:rsidRDefault="00577829" w:rsidP="00880B92">
      <w:pPr>
        <w:pStyle w:val="Caption"/>
      </w:pPr>
    </w:p>
    <w:p w14:paraId="7F3FCC93" w14:textId="77777777" w:rsidR="00577829" w:rsidRPr="00880B92" w:rsidRDefault="00577829" w:rsidP="00880B92">
      <w:pPr>
        <w:pStyle w:val="Caption"/>
      </w:pPr>
      <w:r w:rsidRPr="00880B92">
        <w:t>The following example could be bound to the payment button to finalize the transaction.</w:t>
      </w:r>
    </w:p>
    <w:p w14:paraId="4D98251A" w14:textId="77777777" w:rsidR="00577829" w:rsidRPr="00880B92" w:rsidRDefault="00577829" w:rsidP="00880B92">
      <w:pPr>
        <w:pStyle w:val="Caption"/>
      </w:pPr>
    </w:p>
    <w:p w14:paraId="60D44078" w14:textId="77777777" w:rsidR="00577829" w:rsidRDefault="00577829" w:rsidP="00577829">
      <w:pPr>
        <w:pStyle w:val="code"/>
        <w:rPr>
          <w:color w:val="000000"/>
        </w:rPr>
      </w:pPr>
      <w:r>
        <w:rPr>
          <w:color w:val="000000"/>
        </w:rPr>
        <w:t>AcceptSDK.startPayment();</w:t>
      </w:r>
    </w:p>
    <w:p w14:paraId="49BA1642" w14:textId="77777777" w:rsidR="00577829" w:rsidRDefault="00577829" w:rsidP="00577829">
      <w:pPr>
        <w:pStyle w:val="code"/>
        <w:rPr>
          <w:color w:val="326D4C"/>
        </w:rPr>
      </w:pPr>
      <w:r>
        <w:rPr>
          <w:color w:val="000000"/>
        </w:rPr>
        <w:t xml:space="preserve">(...) </w:t>
      </w:r>
      <w:r>
        <w:rPr>
          <w:color w:val="326D4C"/>
        </w:rPr>
        <w:t xml:space="preserve">// see section </w:t>
      </w:r>
      <w:r w:rsidR="00570F92">
        <w:rPr>
          <w:color w:val="326D4C"/>
        </w:rPr>
        <w:t>3</w:t>
      </w:r>
      <w:r>
        <w:rPr>
          <w:color w:val="326D4C"/>
        </w:rPr>
        <w:t>.5, to learn how to fill new payment with data</w:t>
      </w:r>
    </w:p>
    <w:p w14:paraId="02F4B394" w14:textId="77777777" w:rsidR="00577829" w:rsidRDefault="00577829" w:rsidP="00577829">
      <w:pPr>
        <w:pStyle w:val="code"/>
      </w:pPr>
    </w:p>
    <w:p w14:paraId="0099E0D4" w14:textId="77777777" w:rsidR="00577829" w:rsidRDefault="00577829" w:rsidP="00577829">
      <w:pPr>
        <w:pStyle w:val="code"/>
      </w:pPr>
      <w:r>
        <w:t>// optional, usually required when using chip and PIN controllers</w:t>
      </w:r>
    </w:p>
    <w:p w14:paraId="2A52D101" w14:textId="77777777" w:rsidR="00577829" w:rsidRDefault="00577829" w:rsidP="00577829">
      <w:pPr>
        <w:pStyle w:val="code"/>
        <w:rPr>
          <w:color w:val="000000"/>
        </w:rPr>
      </w:pPr>
      <w:r>
        <w:rPr>
          <w:color w:val="000000"/>
        </w:rPr>
        <w:t>AcceptSDK.preauthorizePayment(...);</w:t>
      </w:r>
    </w:p>
    <w:p w14:paraId="4628CF60" w14:textId="77777777" w:rsidR="00577829" w:rsidRDefault="00577829" w:rsidP="00577829">
      <w:pPr>
        <w:pStyle w:val="code"/>
      </w:pPr>
    </w:p>
    <w:p w14:paraId="26A86F87" w14:textId="77777777" w:rsidR="00577829" w:rsidRDefault="00577829" w:rsidP="00577829">
      <w:pPr>
        <w:pStyle w:val="code"/>
      </w:pPr>
      <w:r>
        <w:t>(...)</w:t>
      </w:r>
    </w:p>
    <w:p w14:paraId="26CB6184" w14:textId="77777777" w:rsidR="00577829" w:rsidRDefault="00577829" w:rsidP="00577829">
      <w:pPr>
        <w:pStyle w:val="code"/>
        <w:rPr>
          <w:color w:val="000000"/>
        </w:rPr>
      </w:pPr>
      <w:r>
        <w:rPr>
          <w:color w:val="000000"/>
        </w:rPr>
        <w:lastRenderedPageBreak/>
        <w:t>OnRequestFinishedListener&lt;Payment&gt;</w:t>
      </w:r>
      <w:r>
        <w:rPr>
          <w:color w:val="0000B2"/>
        </w:rPr>
        <w:t>paymentListener</w:t>
      </w:r>
      <w:r>
        <w:rPr>
          <w:color w:val="000000"/>
        </w:rPr>
        <w:t xml:space="preserve"> = </w:t>
      </w:r>
      <w:r>
        <w:rPr>
          <w:rFonts w:ascii="Consolas Bold" w:hAnsi="Consolas Bold"/>
          <w:color w:val="6A0043"/>
        </w:rPr>
        <w:t>new</w:t>
      </w:r>
      <w:r>
        <w:rPr>
          <w:color w:val="000000"/>
        </w:rPr>
        <w:t xml:space="preserve"> OnRequestFinishedListener&lt;Payment&gt;() {</w:t>
      </w:r>
    </w:p>
    <w:p w14:paraId="6368C5C4" w14:textId="77777777" w:rsidR="00577829" w:rsidRDefault="00577829" w:rsidP="00577829">
      <w:pPr>
        <w:pStyle w:val="code"/>
        <w:rPr>
          <w:color w:val="515151"/>
        </w:rPr>
      </w:pPr>
      <w:r>
        <w:rPr>
          <w:color w:val="000000"/>
        </w:rPr>
        <w:tab/>
      </w:r>
      <w:r>
        <w:rPr>
          <w:color w:val="515151"/>
        </w:rPr>
        <w:t>@Override</w:t>
      </w:r>
    </w:p>
    <w:p w14:paraId="4577CE9D" w14:textId="77777777" w:rsidR="00577829" w:rsidRDefault="00577829" w:rsidP="00577829">
      <w:pPr>
        <w:pStyle w:val="code"/>
        <w:rPr>
          <w:color w:val="000000"/>
        </w:rPr>
      </w:pPr>
      <w:r>
        <w:rPr>
          <w:color w:val="000000"/>
        </w:rPr>
        <w:tab/>
      </w:r>
      <w:r>
        <w:rPr>
          <w:rFonts w:ascii="Consolas Bold" w:hAnsi="Consolas Bold"/>
          <w:color w:val="6A0043"/>
        </w:rPr>
        <w:t>publicvoid</w:t>
      </w:r>
      <w:r>
        <w:rPr>
          <w:color w:val="000000"/>
        </w:rPr>
        <w:t xml:space="preserve"> onRequestFinished(</w:t>
      </w:r>
      <w:r>
        <w:rPr>
          <w:rFonts w:ascii="Consolas Bold" w:hAnsi="Consolas Bold"/>
          <w:color w:val="6A0043"/>
        </w:rPr>
        <w:t>final</w:t>
      </w:r>
      <w:r>
        <w:rPr>
          <w:color w:val="000000"/>
        </w:rPr>
        <w:t xml:space="preserve"> ApiResult apiResult, </w:t>
      </w:r>
      <w:r>
        <w:rPr>
          <w:rFonts w:ascii="Consolas Bold" w:hAnsi="Consolas Bold"/>
          <w:color w:val="6A0043"/>
        </w:rPr>
        <w:t>final</w:t>
      </w:r>
      <w:r>
        <w:rPr>
          <w:color w:val="000000"/>
        </w:rPr>
        <w:t xml:space="preserve"> Payment result) </w:t>
      </w:r>
      <w:r>
        <w:rPr>
          <w:color w:val="000000"/>
        </w:rPr>
        <w:tab/>
        <w:t>{</w:t>
      </w:r>
    </w:p>
    <w:p w14:paraId="203E31C8" w14:textId="77777777" w:rsidR="00577829" w:rsidRDefault="00577829" w:rsidP="00577829">
      <w:pPr>
        <w:pStyle w:val="code"/>
        <w:rPr>
          <w:color w:val="000000"/>
        </w:rPr>
      </w:pPr>
      <w:r>
        <w:rPr>
          <w:color w:val="000000"/>
        </w:rPr>
        <w:tab/>
      </w:r>
      <w:r>
        <w:rPr>
          <w:color w:val="000000"/>
        </w:rPr>
        <w:tab/>
      </w:r>
      <w:r>
        <w:rPr>
          <w:rFonts w:ascii="Consolas Bold" w:hAnsi="Consolas Bold"/>
          <w:color w:val="6A0043"/>
        </w:rPr>
        <w:t>if</w:t>
      </w:r>
      <w:r>
        <w:rPr>
          <w:color w:val="000000"/>
        </w:rPr>
        <w:t xml:space="preserve"> (apiResult.isSuccess()) {</w:t>
      </w:r>
    </w:p>
    <w:p w14:paraId="0D0889D8" w14:textId="77777777" w:rsidR="00577829" w:rsidRDefault="00577829" w:rsidP="00577829">
      <w:pPr>
        <w:pStyle w:val="code"/>
        <w:rPr>
          <w:color w:val="326D4C"/>
        </w:rPr>
      </w:pPr>
      <w:r>
        <w:rPr>
          <w:color w:val="000000"/>
        </w:rPr>
        <w:tab/>
      </w:r>
      <w:r>
        <w:rPr>
          <w:color w:val="000000"/>
        </w:rPr>
        <w:tab/>
      </w:r>
      <w:r>
        <w:rPr>
          <w:color w:val="000000"/>
        </w:rPr>
        <w:tab/>
      </w:r>
      <w:r>
        <w:rPr>
          <w:color w:val="326D4C"/>
        </w:rPr>
        <w:t>//payment succeeded, result object can be processed now</w:t>
      </w:r>
    </w:p>
    <w:p w14:paraId="1B9CE230" w14:textId="77777777" w:rsidR="00577829" w:rsidRDefault="00577829" w:rsidP="00577829">
      <w:pPr>
        <w:pStyle w:val="code"/>
        <w:rPr>
          <w:color w:val="000000"/>
        </w:rPr>
      </w:pPr>
      <w:r>
        <w:rPr>
          <w:color w:val="000000"/>
        </w:rPr>
        <w:tab/>
      </w:r>
      <w:r>
        <w:rPr>
          <w:color w:val="000000"/>
        </w:rPr>
        <w:tab/>
        <w:t xml:space="preserve">} </w:t>
      </w:r>
      <w:r>
        <w:rPr>
          <w:rFonts w:ascii="Consolas Bold" w:hAnsi="Consolas Bold"/>
          <w:color w:val="6A0043"/>
        </w:rPr>
        <w:t>else</w:t>
      </w:r>
      <w:r>
        <w:rPr>
          <w:color w:val="000000"/>
        </w:rPr>
        <w:t xml:space="preserve"> {</w:t>
      </w:r>
    </w:p>
    <w:p w14:paraId="6C9E002F" w14:textId="77777777" w:rsidR="00577829" w:rsidRDefault="00577829" w:rsidP="00577829">
      <w:pPr>
        <w:pStyle w:val="code"/>
        <w:rPr>
          <w:color w:val="326D4C"/>
        </w:rPr>
      </w:pPr>
      <w:r>
        <w:tab/>
      </w:r>
      <w:r>
        <w:tab/>
      </w:r>
      <w:r>
        <w:tab/>
      </w:r>
      <w:r>
        <w:rPr>
          <w:color w:val="326D4C"/>
        </w:rPr>
        <w:t>//payment failed with error</w:t>
      </w:r>
    </w:p>
    <w:p w14:paraId="047A067C" w14:textId="77777777" w:rsidR="00577829" w:rsidRDefault="00577829" w:rsidP="00577829">
      <w:pPr>
        <w:pStyle w:val="code"/>
        <w:rPr>
          <w:color w:val="000000"/>
        </w:rPr>
      </w:pPr>
      <w:r>
        <w:rPr>
          <w:color w:val="000000"/>
        </w:rPr>
        <w:tab/>
      </w:r>
      <w:r>
        <w:rPr>
          <w:color w:val="000000"/>
        </w:rPr>
        <w:tab/>
        <w:t>}</w:t>
      </w:r>
    </w:p>
    <w:p w14:paraId="58577CD1" w14:textId="77777777" w:rsidR="00577829" w:rsidRDefault="00577829" w:rsidP="00577829">
      <w:pPr>
        <w:pStyle w:val="code"/>
        <w:rPr>
          <w:color w:val="000000"/>
        </w:rPr>
      </w:pPr>
      <w:r>
        <w:rPr>
          <w:color w:val="000000"/>
        </w:rPr>
        <w:tab/>
        <w:t>}</w:t>
      </w:r>
    </w:p>
    <w:p w14:paraId="2F5C397D" w14:textId="77777777" w:rsidR="00577829" w:rsidRDefault="00577829" w:rsidP="00577829">
      <w:pPr>
        <w:pStyle w:val="code"/>
      </w:pPr>
      <w:r>
        <w:rPr>
          <w:color w:val="000000"/>
        </w:rPr>
        <w:t>};</w:t>
      </w:r>
    </w:p>
    <w:p w14:paraId="001648E8" w14:textId="77777777" w:rsidR="00577829" w:rsidRDefault="00577829" w:rsidP="00577829">
      <w:pPr>
        <w:pStyle w:val="code"/>
        <w:rPr>
          <w:color w:val="000000"/>
        </w:rPr>
      </w:pPr>
      <w:r>
        <w:rPr>
          <w:color w:val="000000"/>
        </w:rPr>
        <w:t>AcceptSDK.sendPayment(paymentListener);</w:t>
      </w:r>
    </w:p>
    <w:p w14:paraId="71F78D3F" w14:textId="77777777" w:rsidR="00577829" w:rsidRDefault="00577829" w:rsidP="00577829">
      <w:pPr>
        <w:pStyle w:val="content"/>
        <w:rPr>
          <w:rFonts w:ascii="Consolas" w:hAnsi="Consolas"/>
          <w:sz w:val="20"/>
        </w:rPr>
      </w:pPr>
    </w:p>
    <w:p w14:paraId="40F2A718" w14:textId="77777777" w:rsidR="00577829" w:rsidRDefault="00577829" w:rsidP="00880B92">
      <w:pPr>
        <w:pStyle w:val="Caption"/>
      </w:pPr>
      <w:r w:rsidRPr="00880B92">
        <w:t xml:space="preserve">Keep in mind that after calling this method, the newly created payment is still held </w:t>
      </w:r>
      <w:r w:rsidRPr="00880B92">
        <w:cr/>
        <w:t xml:space="preserve">by AcceptSDK. To avoid sending it again by mistake, you could call </w:t>
      </w:r>
      <w:r w:rsidRPr="00B466AE">
        <w:rPr>
          <w:rStyle w:val="inlinecodeZnak0"/>
          <w:rFonts w:eastAsia="ヒラギノ角ゴ Pro W3"/>
        </w:rPr>
        <w:t>AcceptSDK.finishPayment()</w:t>
      </w:r>
      <w:r>
        <w:t xml:space="preserve"> method.</w:t>
      </w:r>
    </w:p>
    <w:p w14:paraId="380118EA" w14:textId="77777777" w:rsidR="00577829" w:rsidRPr="00880B92" w:rsidRDefault="00577829" w:rsidP="00880B92">
      <w:pPr>
        <w:pStyle w:val="Caption"/>
      </w:pPr>
    </w:p>
    <w:p w14:paraId="1D2590A4" w14:textId="77777777" w:rsidR="00577829" w:rsidRPr="00880B92" w:rsidRDefault="00577829" w:rsidP="00880B92">
      <w:pPr>
        <w:pStyle w:val="Caption"/>
      </w:pPr>
      <w:r w:rsidRPr="00880B92">
        <w:t xml:space="preserve">The payment object returned by the request is not connected with any new payment stored </w:t>
      </w:r>
      <w:r w:rsidRPr="00880B92">
        <w:cr/>
        <w:t>in AcceptSDK.</w:t>
      </w:r>
    </w:p>
    <w:p w14:paraId="452AAFEE" w14:textId="77777777" w:rsidR="00577829" w:rsidRPr="00880B92" w:rsidRDefault="00577829" w:rsidP="00880B92">
      <w:pPr>
        <w:pStyle w:val="Caption"/>
      </w:pPr>
    </w:p>
    <w:p w14:paraId="11AC1AD3" w14:textId="77777777" w:rsidR="00577829" w:rsidRDefault="00577829" w:rsidP="00880B92">
      <w:pPr>
        <w:pStyle w:val="Caption"/>
      </w:pPr>
      <w:r w:rsidRPr="00880B92">
        <w:t xml:space="preserve">It is not possible to cancel a currently pending payment request, but it is possible to check if the request is still running by calling </w:t>
      </w:r>
      <w:r w:rsidRPr="00B466AE">
        <w:rPr>
          <w:rStyle w:val="inlinecodeZnak0"/>
          <w:rFonts w:eastAsia="ヒラギノ角ゴ Pro W3"/>
        </w:rPr>
        <w:t>AcceptSDK.isSendPaymentRunning()</w:t>
      </w:r>
      <w:r>
        <w:t xml:space="preserve"> method.</w:t>
      </w:r>
    </w:p>
    <w:p w14:paraId="128DD092" w14:textId="77777777" w:rsidR="00577829" w:rsidRPr="00880B92" w:rsidRDefault="00577829" w:rsidP="00880B92">
      <w:pPr>
        <w:pStyle w:val="Caption"/>
      </w:pPr>
    </w:p>
    <w:p w14:paraId="65872231" w14:textId="77777777" w:rsidR="00577829" w:rsidRDefault="00577829" w:rsidP="00880B92">
      <w:pPr>
        <w:pStyle w:val="Heading3"/>
      </w:pPr>
      <w:bookmarkStart w:id="79" w:name="_TOC15907"/>
      <w:bookmarkStart w:id="80" w:name="_Toc365013046"/>
      <w:bookmarkStart w:id="81" w:name="_Toc431302918"/>
      <w:bookmarkEnd w:id="79"/>
      <w:r>
        <w:t>Sending receipt</w:t>
      </w:r>
      <w:bookmarkEnd w:id="80"/>
      <w:bookmarkEnd w:id="81"/>
    </w:p>
    <w:p w14:paraId="0C3791A3" w14:textId="77777777" w:rsidR="00577829" w:rsidRDefault="00577829" w:rsidP="00577829">
      <w:pPr>
        <w:pStyle w:val="FreeForm3"/>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4ADAD9E7" w14:textId="77777777" w:rsidR="00577829" w:rsidRPr="00880B92" w:rsidRDefault="00577829" w:rsidP="00880B92">
      <w:pPr>
        <w:pStyle w:val="Caption"/>
      </w:pPr>
      <w:r w:rsidRPr="00880B92">
        <w:t>Receipts can be sent to clients either by SMS or e-mail. This can be accomplished by sending a request to the backend, which will handle receipt delivery. The following code shows how to create such a request sending a receipt to the customer's e-mail:</w:t>
      </w:r>
    </w:p>
    <w:p w14:paraId="48E65BE4" w14:textId="77777777" w:rsidR="00577829" w:rsidRPr="00880B92" w:rsidRDefault="00577829" w:rsidP="00880B92">
      <w:pPr>
        <w:pStyle w:val="Caption"/>
      </w:pPr>
    </w:p>
    <w:p w14:paraId="48602606" w14:textId="77777777" w:rsidR="00577829" w:rsidRDefault="00577829" w:rsidP="00577829">
      <w:pPr>
        <w:pStyle w:val="code"/>
        <w:rPr>
          <w:color w:val="326D4C"/>
        </w:rPr>
      </w:pPr>
      <w:r>
        <w:rPr>
          <w:color w:val="326D4C"/>
        </w:rPr>
        <w:t>//You can retrieve this id from Payment object returned by backend</w:t>
      </w:r>
    </w:p>
    <w:p w14:paraId="2B9F991C" w14:textId="77777777" w:rsidR="00577829" w:rsidRDefault="00577829" w:rsidP="00577829">
      <w:pPr>
        <w:pStyle w:val="code"/>
        <w:rPr>
          <w:color w:val="000000"/>
        </w:rPr>
      </w:pPr>
      <w:r>
        <w:rPr>
          <w:color w:val="000000"/>
        </w:rPr>
        <w:t xml:space="preserve">String uniqueId = </w:t>
      </w:r>
      <w:r>
        <w:rPr>
          <w:color w:val="1D00FE"/>
        </w:rPr>
        <w:t>"&lt;uniqueId linked with transaction&gt;"</w:t>
      </w:r>
      <w:r>
        <w:rPr>
          <w:color w:val="000000"/>
        </w:rPr>
        <w:t>;</w:t>
      </w:r>
    </w:p>
    <w:p w14:paraId="24C1945A" w14:textId="77777777" w:rsidR="00577829" w:rsidRDefault="00577829" w:rsidP="00577829">
      <w:pPr>
        <w:pStyle w:val="code"/>
        <w:rPr>
          <w:color w:val="000000"/>
        </w:rPr>
      </w:pPr>
      <w:r>
        <w:rPr>
          <w:color w:val="000000"/>
        </w:rPr>
        <w:t xml:space="preserve">String email = </w:t>
      </w:r>
      <w:r>
        <w:rPr>
          <w:color w:val="1D00FE"/>
        </w:rPr>
        <w:t>"&lt;email address of receipt receiver&gt;"</w:t>
      </w:r>
      <w:r>
        <w:rPr>
          <w:color w:val="000000"/>
        </w:rPr>
        <w:t>;</w:t>
      </w:r>
    </w:p>
    <w:p w14:paraId="3164F79E" w14:textId="77777777" w:rsidR="00577829" w:rsidRPr="00467239" w:rsidRDefault="00577829" w:rsidP="00577829">
      <w:pPr>
        <w:pStyle w:val="code"/>
        <w:rPr>
          <w:color w:val="000000"/>
        </w:rPr>
      </w:pPr>
      <w:r>
        <w:rPr>
          <w:color w:val="000000"/>
        </w:rPr>
        <w:t xml:space="preserve">OnRequestFinishedListener&lt;Object&gt; receiptListener = </w:t>
      </w:r>
      <w:r>
        <w:rPr>
          <w:rFonts w:ascii="Consolas Bold" w:hAnsi="Consolas Bold"/>
          <w:color w:val="6A0043"/>
        </w:rPr>
        <w:t>new</w:t>
      </w:r>
      <w:r>
        <w:rPr>
          <w:color w:val="000000"/>
        </w:rPr>
        <w:t xml:space="preserve"> OnRequestFinishedListener&lt;Object&gt;() {</w:t>
      </w:r>
    </w:p>
    <w:p w14:paraId="097C47B6" w14:textId="77777777" w:rsidR="00577829" w:rsidRDefault="00577829" w:rsidP="00577829">
      <w:pPr>
        <w:pStyle w:val="code"/>
        <w:rPr>
          <w:color w:val="000000"/>
        </w:rPr>
      </w:pPr>
      <w:r>
        <w:rPr>
          <w:color w:val="515151"/>
        </w:rPr>
        <w:tab/>
        <w:t>@</w:t>
      </w:r>
      <w:r>
        <w:rPr>
          <w:color w:val="000000"/>
        </w:rPr>
        <w:t>Override</w:t>
      </w:r>
    </w:p>
    <w:p w14:paraId="7FD7C663" w14:textId="77777777" w:rsidR="00577829" w:rsidRDefault="00577829" w:rsidP="00577829">
      <w:pPr>
        <w:pStyle w:val="code"/>
        <w:rPr>
          <w:color w:val="000000"/>
        </w:rPr>
      </w:pPr>
      <w:r>
        <w:rPr>
          <w:rFonts w:ascii="Consolas Bold" w:hAnsi="Consolas Bold"/>
          <w:color w:val="6A0043"/>
        </w:rPr>
        <w:tab/>
        <w:t>publicvoid</w:t>
      </w:r>
      <w:r>
        <w:rPr>
          <w:color w:val="000000"/>
        </w:rPr>
        <w:t xml:space="preserve"> onRequestFinished(</w:t>
      </w:r>
      <w:r>
        <w:rPr>
          <w:rFonts w:ascii="Consolas Bold" w:hAnsi="Consolas Bold"/>
          <w:color w:val="6A0043"/>
        </w:rPr>
        <w:t>final</w:t>
      </w:r>
      <w:r>
        <w:rPr>
          <w:color w:val="000000"/>
        </w:rPr>
        <w:t xml:space="preserve"> ApiResult apiResult, </w:t>
      </w:r>
      <w:r>
        <w:rPr>
          <w:rFonts w:ascii="Consolas Bold" w:hAnsi="Consolas Bold"/>
          <w:color w:val="6A0043"/>
        </w:rPr>
        <w:t>final</w:t>
      </w:r>
      <w:r>
        <w:rPr>
          <w:color w:val="000000"/>
        </w:rPr>
        <w:t xml:space="preserve"> Object result) </w:t>
      </w:r>
      <w:r>
        <w:rPr>
          <w:color w:val="000000"/>
        </w:rPr>
        <w:tab/>
        <w:t>{</w:t>
      </w:r>
    </w:p>
    <w:p w14:paraId="13E2C9CA" w14:textId="77777777" w:rsidR="00577829" w:rsidRDefault="00577829" w:rsidP="00577829">
      <w:pPr>
        <w:pStyle w:val="code"/>
        <w:rPr>
          <w:color w:val="000000"/>
        </w:rPr>
      </w:pPr>
      <w:r>
        <w:rPr>
          <w:color w:val="000000"/>
        </w:rPr>
        <w:tab/>
      </w:r>
      <w:r>
        <w:rPr>
          <w:color w:val="000000"/>
        </w:rPr>
        <w:tab/>
      </w:r>
      <w:r>
        <w:rPr>
          <w:rFonts w:ascii="Consolas Bold" w:hAnsi="Consolas Bold"/>
          <w:color w:val="6A0043"/>
        </w:rPr>
        <w:t>if</w:t>
      </w:r>
      <w:r>
        <w:rPr>
          <w:color w:val="000000"/>
        </w:rPr>
        <w:t xml:space="preserve"> (apiResult.isSuccess()) {</w:t>
      </w:r>
    </w:p>
    <w:p w14:paraId="7E640DBD" w14:textId="77777777" w:rsidR="00577829" w:rsidRDefault="00577829" w:rsidP="00577829">
      <w:pPr>
        <w:pStyle w:val="code"/>
        <w:rPr>
          <w:color w:val="326D4C"/>
        </w:rPr>
      </w:pPr>
      <w:r>
        <w:rPr>
          <w:color w:val="000000"/>
        </w:rPr>
        <w:tab/>
      </w:r>
      <w:r>
        <w:rPr>
          <w:color w:val="000000"/>
        </w:rPr>
        <w:tab/>
      </w:r>
      <w:r>
        <w:rPr>
          <w:color w:val="000000"/>
        </w:rPr>
        <w:tab/>
      </w:r>
      <w:r>
        <w:rPr>
          <w:color w:val="326D4C"/>
        </w:rPr>
        <w:t>//receipt was successfully sent</w:t>
      </w:r>
    </w:p>
    <w:p w14:paraId="5F70172D" w14:textId="77777777" w:rsidR="00577829" w:rsidRDefault="00577829" w:rsidP="00577829">
      <w:pPr>
        <w:pStyle w:val="code"/>
        <w:rPr>
          <w:color w:val="000000"/>
        </w:rPr>
      </w:pPr>
      <w:r>
        <w:rPr>
          <w:color w:val="000000"/>
        </w:rPr>
        <w:tab/>
      </w:r>
      <w:r>
        <w:rPr>
          <w:color w:val="000000"/>
        </w:rPr>
        <w:tab/>
        <w:t xml:space="preserve">} </w:t>
      </w:r>
      <w:r>
        <w:rPr>
          <w:rFonts w:ascii="Consolas Bold" w:hAnsi="Consolas Bold"/>
          <w:color w:val="6A0043"/>
        </w:rPr>
        <w:t>else</w:t>
      </w:r>
      <w:r>
        <w:rPr>
          <w:color w:val="000000"/>
        </w:rPr>
        <w:t xml:space="preserve"> {</w:t>
      </w:r>
    </w:p>
    <w:p w14:paraId="6A35FB94" w14:textId="77777777" w:rsidR="00577829" w:rsidRDefault="00577829" w:rsidP="00577829">
      <w:pPr>
        <w:pStyle w:val="code"/>
        <w:rPr>
          <w:color w:val="326D4C"/>
        </w:rPr>
      </w:pPr>
      <w:r>
        <w:rPr>
          <w:color w:val="000000"/>
        </w:rPr>
        <w:tab/>
      </w:r>
      <w:r>
        <w:rPr>
          <w:color w:val="000000"/>
        </w:rPr>
        <w:tab/>
      </w:r>
      <w:r>
        <w:rPr>
          <w:color w:val="000000"/>
        </w:rPr>
        <w:tab/>
      </w:r>
      <w:r>
        <w:rPr>
          <w:color w:val="326D4C"/>
        </w:rPr>
        <w:t>//receipt wasn't sent</w:t>
      </w:r>
    </w:p>
    <w:p w14:paraId="34013BA0" w14:textId="77777777" w:rsidR="00577829" w:rsidRDefault="00577829" w:rsidP="00577829">
      <w:pPr>
        <w:pStyle w:val="code"/>
        <w:rPr>
          <w:color w:val="000000"/>
        </w:rPr>
      </w:pPr>
      <w:r>
        <w:rPr>
          <w:color w:val="000000"/>
        </w:rPr>
        <w:tab/>
      </w:r>
      <w:r>
        <w:rPr>
          <w:color w:val="000000"/>
        </w:rPr>
        <w:tab/>
        <w:t>}</w:t>
      </w:r>
      <w:r>
        <w:rPr>
          <w:color w:val="000000"/>
        </w:rPr>
        <w:tab/>
      </w:r>
    </w:p>
    <w:p w14:paraId="2E594151" w14:textId="77777777" w:rsidR="00577829" w:rsidRDefault="00577829" w:rsidP="00577829">
      <w:pPr>
        <w:pStyle w:val="code"/>
        <w:rPr>
          <w:color w:val="000000"/>
        </w:rPr>
      </w:pPr>
      <w:r>
        <w:rPr>
          <w:color w:val="000000"/>
        </w:rPr>
        <w:tab/>
        <w:t>}</w:t>
      </w:r>
    </w:p>
    <w:p w14:paraId="312B9240" w14:textId="77777777" w:rsidR="00577829" w:rsidRDefault="00577829" w:rsidP="00577829">
      <w:pPr>
        <w:pStyle w:val="code"/>
        <w:rPr>
          <w:color w:val="000000"/>
        </w:rPr>
      </w:pPr>
      <w:r>
        <w:rPr>
          <w:color w:val="000000"/>
        </w:rPr>
        <w:t>};</w:t>
      </w:r>
    </w:p>
    <w:p w14:paraId="6F966236" w14:textId="77777777" w:rsidR="00577829" w:rsidRDefault="00577829" w:rsidP="00577829">
      <w:pPr>
        <w:pStyle w:val="code"/>
        <w:rPr>
          <w:color w:val="000000"/>
        </w:rPr>
      </w:pPr>
      <w:r>
        <w:rPr>
          <w:color w:val="000000"/>
        </w:rPr>
        <w:t>AcceptSDK.sendReceiptByEmail(uniqueId, email, receiptListener);</w:t>
      </w:r>
    </w:p>
    <w:p w14:paraId="77429DF6" w14:textId="77777777" w:rsidR="00577829" w:rsidRDefault="00577829" w:rsidP="00577829">
      <w:pPr>
        <w:pStyle w:val="content"/>
        <w:rPr>
          <w:rFonts w:ascii="Consolas" w:hAnsi="Consolas"/>
          <w:sz w:val="20"/>
        </w:rPr>
      </w:pPr>
    </w:p>
    <w:p w14:paraId="51B2D962" w14:textId="77777777" w:rsidR="00577829" w:rsidRPr="00880B92" w:rsidRDefault="00577829" w:rsidP="00880B92">
      <w:pPr>
        <w:pStyle w:val="Caption"/>
      </w:pPr>
      <w:r w:rsidRPr="00880B92">
        <w:t>Sending the receipt by SMS is very similar:</w:t>
      </w:r>
    </w:p>
    <w:p w14:paraId="554A578C" w14:textId="77777777" w:rsidR="00577829" w:rsidRPr="00880B92" w:rsidRDefault="00577829" w:rsidP="00880B92">
      <w:pPr>
        <w:pStyle w:val="Caption"/>
      </w:pPr>
    </w:p>
    <w:p w14:paraId="200D729F" w14:textId="77777777" w:rsidR="00577829" w:rsidRDefault="00577829" w:rsidP="00577829">
      <w:pPr>
        <w:pStyle w:val="code"/>
        <w:rPr>
          <w:color w:val="000000"/>
        </w:rPr>
      </w:pPr>
      <w:r>
        <w:rPr>
          <w:color w:val="000000"/>
        </w:rPr>
        <w:t xml:space="preserve">String uniqueId = </w:t>
      </w:r>
      <w:r>
        <w:rPr>
          <w:color w:val="1D00FE"/>
        </w:rPr>
        <w:t>"&lt;uniqueId linked with transaction&gt;"</w:t>
      </w:r>
      <w:r>
        <w:rPr>
          <w:color w:val="000000"/>
        </w:rPr>
        <w:t>;</w:t>
      </w:r>
    </w:p>
    <w:p w14:paraId="3EF312A8" w14:textId="77777777" w:rsidR="00577829" w:rsidRDefault="00577829" w:rsidP="00577829">
      <w:pPr>
        <w:pStyle w:val="code"/>
        <w:rPr>
          <w:color w:val="000000"/>
        </w:rPr>
      </w:pPr>
      <w:r>
        <w:rPr>
          <w:color w:val="000000"/>
        </w:rPr>
        <w:t xml:space="preserve">String phoneNumber = </w:t>
      </w:r>
      <w:r>
        <w:rPr>
          <w:color w:val="1D00FE"/>
        </w:rPr>
        <w:t>"&lt;phone number of receipt receiver&gt;"</w:t>
      </w:r>
      <w:r>
        <w:rPr>
          <w:color w:val="000000"/>
        </w:rPr>
        <w:t>; // e.g. "+48123456789"</w:t>
      </w:r>
    </w:p>
    <w:p w14:paraId="0E1F8928" w14:textId="77777777" w:rsidR="00577829" w:rsidRDefault="00577829" w:rsidP="00577829">
      <w:pPr>
        <w:pStyle w:val="code"/>
        <w:rPr>
          <w:color w:val="000000"/>
        </w:rPr>
      </w:pPr>
      <w:r>
        <w:rPr>
          <w:color w:val="000000"/>
        </w:rPr>
        <w:t xml:space="preserve">OnRequestFinishedListener&lt;Object&gt; receiptListener = </w:t>
      </w:r>
      <w:r>
        <w:rPr>
          <w:rFonts w:ascii="Consolas Bold" w:hAnsi="Consolas Bold"/>
          <w:color w:val="6A0043"/>
        </w:rPr>
        <w:t>new</w:t>
      </w:r>
      <w:r>
        <w:rPr>
          <w:color w:val="000000"/>
        </w:rPr>
        <w:t xml:space="preserve"> OnRequestFinishedListener&lt;Object&gt;() { </w:t>
      </w:r>
    </w:p>
    <w:p w14:paraId="6ADD7A00" w14:textId="77777777" w:rsidR="00577829" w:rsidRDefault="00577829" w:rsidP="00577829">
      <w:pPr>
        <w:pStyle w:val="code"/>
        <w:rPr>
          <w:color w:val="000000"/>
        </w:rPr>
      </w:pPr>
      <w:r>
        <w:rPr>
          <w:color w:val="000000"/>
        </w:rPr>
        <w:tab/>
        <w:t xml:space="preserve">... </w:t>
      </w:r>
    </w:p>
    <w:p w14:paraId="4D9E543A" w14:textId="77777777" w:rsidR="00577829" w:rsidRDefault="00577829" w:rsidP="00577829">
      <w:pPr>
        <w:pStyle w:val="code"/>
        <w:rPr>
          <w:color w:val="000000"/>
        </w:rPr>
      </w:pPr>
      <w:r>
        <w:rPr>
          <w:color w:val="000000"/>
        </w:rPr>
        <w:t>};</w:t>
      </w:r>
    </w:p>
    <w:p w14:paraId="4E120338" w14:textId="77777777" w:rsidR="00577829" w:rsidRDefault="00577829" w:rsidP="00577829">
      <w:pPr>
        <w:pStyle w:val="code"/>
        <w:rPr>
          <w:color w:val="000000"/>
        </w:rPr>
      </w:pPr>
      <w:r>
        <w:rPr>
          <w:color w:val="000000"/>
        </w:rPr>
        <w:t>AcceptSDK.sendReceiptBySMS(uniqueId,phoneNumber,receiptListener);</w:t>
      </w:r>
    </w:p>
    <w:p w14:paraId="2412667E" w14:textId="77777777" w:rsidR="00577829" w:rsidRDefault="00577829" w:rsidP="00577829">
      <w:pPr>
        <w:pStyle w:val="content"/>
        <w:rPr>
          <w:rFonts w:ascii="Consolas" w:hAnsi="Consolas"/>
          <w:sz w:val="20"/>
        </w:rPr>
      </w:pPr>
    </w:p>
    <w:p w14:paraId="70F2BFDE" w14:textId="77777777" w:rsidR="00577829" w:rsidRDefault="00577829" w:rsidP="00880B92">
      <w:pPr>
        <w:pStyle w:val="Caption"/>
      </w:pPr>
      <w:r w:rsidRPr="00880B92">
        <w:lastRenderedPageBreak/>
        <w:t>It is possible to cancel this request by calling</w:t>
      </w:r>
      <w:r>
        <w:rPr>
          <w:rStyle w:val="codeZnak"/>
        </w:rPr>
        <w:t xml:space="preserve"> AcceptSDK.cancelSendReceiptRequest() </w:t>
      </w:r>
      <w:r>
        <w:t>method.</w:t>
      </w:r>
    </w:p>
    <w:p w14:paraId="2BB7AE85" w14:textId="77777777" w:rsidR="00577829" w:rsidRPr="00880B92" w:rsidRDefault="00577829" w:rsidP="00880B92">
      <w:pPr>
        <w:pStyle w:val="Caption"/>
      </w:pPr>
    </w:p>
    <w:p w14:paraId="40AEFC5C" w14:textId="77777777" w:rsidR="00577829" w:rsidRDefault="00577829" w:rsidP="00880B92">
      <w:pPr>
        <w:pStyle w:val="Heading3"/>
      </w:pPr>
      <w:bookmarkStart w:id="82" w:name="_TOC17181"/>
      <w:bookmarkStart w:id="83" w:name="_Toc365013047"/>
      <w:bookmarkStart w:id="84" w:name="_Toc431302919"/>
      <w:bookmarkEnd w:id="82"/>
      <w:r>
        <w:t>Getting list of payments</w:t>
      </w:r>
      <w:bookmarkEnd w:id="83"/>
      <w:bookmarkEnd w:id="84"/>
    </w:p>
    <w:p w14:paraId="1414194F" w14:textId="77777777" w:rsidR="00577829" w:rsidRDefault="00577829" w:rsidP="00577829">
      <w:pPr>
        <w:pStyle w:val="FreeForm3"/>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621BB4E7" w14:textId="77777777" w:rsidR="00577829" w:rsidRPr="00880B92" w:rsidRDefault="00577829" w:rsidP="00880B92">
      <w:pPr>
        <w:pStyle w:val="Caption"/>
      </w:pPr>
      <w:r w:rsidRPr="00880B92">
        <w:t>It is possible to receive a list of payments from the backend. The returned list is sorted by date (from newest to oldest). The following example shows how to send this request:</w:t>
      </w:r>
    </w:p>
    <w:p w14:paraId="5BF7ED83" w14:textId="77777777" w:rsidR="00577829" w:rsidRPr="00880B92" w:rsidRDefault="00577829" w:rsidP="00880B92">
      <w:pPr>
        <w:pStyle w:val="Caption"/>
      </w:pPr>
    </w:p>
    <w:p w14:paraId="515FB47F" w14:textId="77777777" w:rsidR="00577829" w:rsidRDefault="00577829" w:rsidP="00577829">
      <w:pPr>
        <w:pStyle w:val="content"/>
        <w:rPr>
          <w:rFonts w:ascii="Consolas" w:hAnsi="Consolas"/>
          <w:color w:val="326D4C"/>
          <w:sz w:val="20"/>
        </w:rPr>
      </w:pPr>
      <w:r>
        <w:rPr>
          <w:rFonts w:ascii="Consolas" w:hAnsi="Consolas"/>
          <w:color w:val="326D4C"/>
          <w:sz w:val="20"/>
        </w:rPr>
        <w:t>// getting payments 0-24</w:t>
      </w:r>
    </w:p>
    <w:p w14:paraId="5F9C5A48" w14:textId="77777777" w:rsidR="00577829" w:rsidRPr="00880B92" w:rsidRDefault="00577829" w:rsidP="00880B92">
      <w:pPr>
        <w:pStyle w:val="Caption"/>
      </w:pPr>
      <w:r>
        <w:rPr>
          <w:rFonts w:ascii="Consolas Bold" w:hAnsi="Consolas Bold"/>
          <w:color w:val="6A0043"/>
        </w:rPr>
        <w:t xml:space="preserve">int </w:t>
      </w:r>
      <w:r w:rsidRPr="00880B92">
        <w:t>pageNumber = 0;</w:t>
      </w:r>
    </w:p>
    <w:p w14:paraId="0C405673" w14:textId="77777777" w:rsidR="00577829" w:rsidRPr="00880B92" w:rsidRDefault="00577829" w:rsidP="00880B92">
      <w:pPr>
        <w:pStyle w:val="Caption"/>
      </w:pPr>
      <w:r>
        <w:rPr>
          <w:rFonts w:ascii="Consolas Bold" w:hAnsi="Consolas Bold"/>
          <w:color w:val="6A0043"/>
        </w:rPr>
        <w:t xml:space="preserve">int </w:t>
      </w:r>
      <w:r w:rsidRPr="00880B92">
        <w:t>pageSize = 25;</w:t>
      </w:r>
    </w:p>
    <w:p w14:paraId="1B412889" w14:textId="77777777" w:rsidR="00577829" w:rsidRPr="00880B92" w:rsidRDefault="00577829" w:rsidP="00880B92">
      <w:pPr>
        <w:pStyle w:val="Caption"/>
      </w:pPr>
    </w:p>
    <w:p w14:paraId="2DBCD06F" w14:textId="77777777" w:rsidR="00577829" w:rsidRDefault="00577829" w:rsidP="00577829">
      <w:pPr>
        <w:pStyle w:val="content"/>
        <w:rPr>
          <w:rFonts w:ascii="Consolas" w:hAnsi="Consolas"/>
          <w:color w:val="326D4C"/>
          <w:sz w:val="20"/>
        </w:rPr>
      </w:pPr>
      <w:r>
        <w:rPr>
          <w:rFonts w:ascii="Consolas" w:hAnsi="Consolas"/>
          <w:color w:val="326D4C"/>
          <w:sz w:val="20"/>
        </w:rPr>
        <w:t>// listener with proper generic type</w:t>
      </w:r>
    </w:p>
    <w:p w14:paraId="3F9502CC" w14:textId="77777777" w:rsidR="00577829" w:rsidRDefault="00577829" w:rsidP="00577829">
      <w:pPr>
        <w:pStyle w:val="Domylnie"/>
        <w:spacing w:after="0" w:line="100" w:lineRule="atLeast"/>
        <w:rPr>
          <w:rFonts w:ascii="Consolas" w:hAnsi="Consolas"/>
          <w:sz w:val="20"/>
        </w:rPr>
      </w:pPr>
      <w:r>
        <w:rPr>
          <w:rFonts w:ascii="Consolas" w:hAnsi="Consolas"/>
          <w:sz w:val="20"/>
        </w:rPr>
        <w:t xml:space="preserve">OnRequestFinishedListener&lt;List&lt;Payment&gt;&gt; paymentsListener = </w:t>
      </w:r>
      <w:r>
        <w:rPr>
          <w:rFonts w:ascii="Consolas Bold" w:hAnsi="Consolas Bold"/>
          <w:color w:val="6A0043"/>
          <w:sz w:val="20"/>
        </w:rPr>
        <w:t>new</w:t>
      </w:r>
      <w:r>
        <w:rPr>
          <w:rFonts w:ascii="Consolas" w:hAnsi="Consolas"/>
          <w:sz w:val="20"/>
        </w:rPr>
        <w:t xml:space="preserve"> OnRequestFinishedListener&lt;List&lt;Payment&gt;&gt;() {</w:t>
      </w:r>
    </w:p>
    <w:p w14:paraId="52992918" w14:textId="77777777" w:rsidR="00577829" w:rsidRDefault="00577829" w:rsidP="00577829">
      <w:pPr>
        <w:pStyle w:val="Domylnie"/>
        <w:spacing w:after="0" w:line="100" w:lineRule="atLeast"/>
        <w:rPr>
          <w:rFonts w:ascii="Consolas" w:hAnsi="Consolas"/>
          <w:sz w:val="20"/>
        </w:rPr>
      </w:pPr>
      <w:r>
        <w:rPr>
          <w:rFonts w:ascii="Consolas" w:hAnsi="Consolas"/>
          <w:color w:val="515151"/>
          <w:sz w:val="20"/>
        </w:rPr>
        <w:tab/>
        <w:t>@</w:t>
      </w:r>
      <w:r>
        <w:rPr>
          <w:rFonts w:ascii="Consolas" w:hAnsi="Consolas"/>
          <w:sz w:val="20"/>
        </w:rPr>
        <w:t>Override</w:t>
      </w:r>
    </w:p>
    <w:p w14:paraId="58CA6784" w14:textId="77777777" w:rsidR="00577829" w:rsidRDefault="00577829" w:rsidP="00577829">
      <w:pPr>
        <w:pStyle w:val="Domylnie"/>
        <w:spacing w:after="0" w:line="100" w:lineRule="atLeast"/>
        <w:rPr>
          <w:rFonts w:ascii="Consolas" w:hAnsi="Consolas"/>
          <w:sz w:val="20"/>
        </w:rPr>
      </w:pPr>
      <w:r>
        <w:rPr>
          <w:rFonts w:ascii="Consolas Bold" w:hAnsi="Consolas Bold"/>
          <w:color w:val="6A0043"/>
          <w:sz w:val="20"/>
        </w:rPr>
        <w:tab/>
        <w:t>publicvoid</w:t>
      </w:r>
      <w:r>
        <w:rPr>
          <w:rFonts w:ascii="Consolas" w:hAnsi="Consolas"/>
          <w:sz w:val="20"/>
        </w:rPr>
        <w:t xml:space="preserve"> onRequestFinished(</w:t>
      </w:r>
      <w:r>
        <w:rPr>
          <w:rFonts w:ascii="Consolas Bold" w:hAnsi="Consolas Bold"/>
          <w:color w:val="6A0043"/>
          <w:sz w:val="20"/>
        </w:rPr>
        <w:t>final</w:t>
      </w:r>
      <w:r>
        <w:rPr>
          <w:rFonts w:ascii="Consolas" w:hAnsi="Consolas"/>
          <w:sz w:val="20"/>
        </w:rPr>
        <w:t xml:space="preserve"> ApiResult apiResult, </w:t>
      </w:r>
    </w:p>
    <w:p w14:paraId="67F21F13" w14:textId="77777777" w:rsidR="00577829" w:rsidRDefault="00577829" w:rsidP="00577829">
      <w:pPr>
        <w:pStyle w:val="Domylnie"/>
        <w:spacing w:after="0" w:line="100" w:lineRule="atLeast"/>
        <w:rPr>
          <w:rFonts w:ascii="Consolas" w:hAnsi="Consolas"/>
          <w:sz w:val="20"/>
        </w:rPr>
      </w:pPr>
      <w:r>
        <w:rPr>
          <w:rFonts w:ascii="Consolas" w:hAnsi="Consolas"/>
          <w:sz w:val="20"/>
        </w:rPr>
        <w:tab/>
      </w:r>
      <w:r>
        <w:rPr>
          <w:rFonts w:ascii="Consolas" w:hAnsi="Consolas"/>
          <w:sz w:val="20"/>
        </w:rPr>
        <w:tab/>
      </w:r>
      <w:r>
        <w:rPr>
          <w:rFonts w:ascii="Consolas Bold" w:hAnsi="Consolas Bold"/>
          <w:color w:val="6A0043"/>
          <w:sz w:val="20"/>
        </w:rPr>
        <w:t>final</w:t>
      </w:r>
      <w:r>
        <w:rPr>
          <w:rFonts w:ascii="Consolas" w:hAnsi="Consolas"/>
          <w:sz w:val="20"/>
        </w:rPr>
        <w:t xml:space="preserve"> List&lt;Payment&gt; result) </w:t>
      </w:r>
    </w:p>
    <w:p w14:paraId="4E9EF9DD" w14:textId="77777777" w:rsidR="00577829" w:rsidRDefault="00577829" w:rsidP="00577829">
      <w:pPr>
        <w:pStyle w:val="Domylnie"/>
        <w:spacing w:after="0" w:line="100" w:lineRule="atLeast"/>
        <w:rPr>
          <w:rFonts w:ascii="Consolas" w:hAnsi="Consolas"/>
          <w:sz w:val="20"/>
        </w:rPr>
      </w:pPr>
      <w:r>
        <w:rPr>
          <w:rFonts w:ascii="Consolas" w:hAnsi="Consolas"/>
          <w:sz w:val="20"/>
        </w:rPr>
        <w:tab/>
        <w:t>{</w:t>
      </w:r>
    </w:p>
    <w:p w14:paraId="43E46495" w14:textId="77777777" w:rsidR="00577829" w:rsidRDefault="00577829" w:rsidP="00577829">
      <w:pPr>
        <w:pStyle w:val="Domylnie"/>
        <w:spacing w:after="0" w:line="100" w:lineRule="atLeast"/>
        <w:rPr>
          <w:rFonts w:ascii="Consolas" w:hAnsi="Consolas"/>
          <w:sz w:val="20"/>
        </w:rPr>
      </w:pPr>
      <w:r>
        <w:rPr>
          <w:rFonts w:ascii="Consolas" w:hAnsi="Consolas"/>
          <w:sz w:val="20"/>
        </w:rPr>
        <w:tab/>
      </w:r>
      <w:r>
        <w:rPr>
          <w:rFonts w:ascii="Consolas" w:hAnsi="Consolas"/>
          <w:sz w:val="20"/>
        </w:rPr>
        <w:tab/>
      </w:r>
      <w:r>
        <w:rPr>
          <w:rFonts w:ascii="Consolas Bold" w:hAnsi="Consolas Bold"/>
          <w:color w:val="6A0043"/>
          <w:sz w:val="20"/>
        </w:rPr>
        <w:t>if</w:t>
      </w:r>
      <w:r>
        <w:rPr>
          <w:rFonts w:ascii="Consolas" w:hAnsi="Consolas"/>
          <w:sz w:val="20"/>
        </w:rPr>
        <w:t xml:space="preserve"> (apiResult.isSuccess()) {</w:t>
      </w:r>
    </w:p>
    <w:p w14:paraId="2BF3850B" w14:textId="77777777" w:rsidR="00577829" w:rsidRDefault="00577829" w:rsidP="00577829">
      <w:pPr>
        <w:pStyle w:val="Domylnie"/>
        <w:spacing w:after="0" w:line="100" w:lineRule="atLeast"/>
        <w:rPr>
          <w:rFonts w:ascii="Consolas" w:hAnsi="Consolas"/>
          <w:color w:val="326D4C"/>
          <w:sz w:val="20"/>
        </w:rPr>
      </w:pPr>
      <w:r>
        <w:rPr>
          <w:rFonts w:ascii="Consolas" w:hAnsi="Consolas"/>
          <w:sz w:val="20"/>
        </w:rPr>
        <w:tab/>
      </w:r>
      <w:r>
        <w:rPr>
          <w:rFonts w:ascii="Consolas" w:hAnsi="Consolas"/>
          <w:sz w:val="20"/>
        </w:rPr>
        <w:tab/>
      </w:r>
      <w:r>
        <w:rPr>
          <w:rFonts w:ascii="Consolas" w:hAnsi="Consolas"/>
          <w:sz w:val="20"/>
        </w:rPr>
        <w:tab/>
      </w:r>
      <w:r>
        <w:rPr>
          <w:rFonts w:ascii="Consolas" w:hAnsi="Consolas"/>
          <w:color w:val="326D4C"/>
          <w:sz w:val="20"/>
        </w:rPr>
        <w:t>//payments list can be processed now</w:t>
      </w:r>
    </w:p>
    <w:p w14:paraId="3843B377" w14:textId="77777777" w:rsidR="00577829" w:rsidRDefault="00577829" w:rsidP="00577829">
      <w:pPr>
        <w:pStyle w:val="Domylnie"/>
        <w:spacing w:after="0" w:line="100" w:lineRule="atLeast"/>
        <w:rPr>
          <w:rFonts w:ascii="Consolas" w:hAnsi="Consolas"/>
          <w:sz w:val="20"/>
        </w:rPr>
      </w:pPr>
      <w:r>
        <w:rPr>
          <w:rFonts w:ascii="Consolas" w:hAnsi="Consolas"/>
          <w:sz w:val="20"/>
        </w:rPr>
        <w:tab/>
      </w:r>
      <w:r>
        <w:rPr>
          <w:rFonts w:ascii="Consolas" w:hAnsi="Consolas"/>
          <w:sz w:val="20"/>
        </w:rPr>
        <w:tab/>
        <w:t xml:space="preserve">} </w:t>
      </w:r>
      <w:r>
        <w:rPr>
          <w:rFonts w:ascii="Consolas Bold" w:hAnsi="Consolas Bold"/>
          <w:color w:val="6A0043"/>
          <w:sz w:val="20"/>
        </w:rPr>
        <w:t>else</w:t>
      </w:r>
      <w:r>
        <w:rPr>
          <w:rFonts w:ascii="Consolas" w:hAnsi="Consolas"/>
          <w:sz w:val="20"/>
        </w:rPr>
        <w:t xml:space="preserve"> {</w:t>
      </w:r>
    </w:p>
    <w:p w14:paraId="1848A61D" w14:textId="77777777" w:rsidR="00577829" w:rsidRDefault="00577829" w:rsidP="00577829">
      <w:pPr>
        <w:pStyle w:val="Domylnie"/>
        <w:spacing w:after="0" w:line="100" w:lineRule="atLeast"/>
        <w:rPr>
          <w:rFonts w:ascii="Consolas" w:hAnsi="Consolas"/>
          <w:color w:val="326D4C"/>
          <w:sz w:val="20"/>
        </w:rPr>
      </w:pPr>
      <w:r>
        <w:rPr>
          <w:rFonts w:ascii="Consolas" w:hAnsi="Consolas"/>
          <w:sz w:val="20"/>
        </w:rPr>
        <w:tab/>
      </w:r>
      <w:r>
        <w:rPr>
          <w:rFonts w:ascii="Consolas" w:hAnsi="Consolas"/>
          <w:sz w:val="20"/>
        </w:rPr>
        <w:tab/>
      </w:r>
      <w:r>
        <w:rPr>
          <w:rFonts w:ascii="Consolas" w:hAnsi="Consolas"/>
          <w:sz w:val="20"/>
        </w:rPr>
        <w:tab/>
      </w:r>
      <w:r>
        <w:rPr>
          <w:rFonts w:ascii="Consolas" w:hAnsi="Consolas"/>
          <w:color w:val="326D4C"/>
          <w:sz w:val="20"/>
        </w:rPr>
        <w:t>//error occurred while processing request</w:t>
      </w:r>
    </w:p>
    <w:p w14:paraId="36195DC2" w14:textId="77777777" w:rsidR="00577829" w:rsidRDefault="00577829" w:rsidP="00577829">
      <w:pPr>
        <w:pStyle w:val="Domylnie"/>
        <w:spacing w:after="0" w:line="100" w:lineRule="atLeast"/>
        <w:rPr>
          <w:rFonts w:ascii="Consolas" w:hAnsi="Consolas"/>
          <w:sz w:val="20"/>
        </w:rPr>
      </w:pPr>
      <w:r>
        <w:rPr>
          <w:rFonts w:ascii="Consolas" w:hAnsi="Consolas"/>
          <w:sz w:val="20"/>
        </w:rPr>
        <w:tab/>
      </w:r>
      <w:r>
        <w:rPr>
          <w:rFonts w:ascii="Consolas" w:hAnsi="Consolas"/>
          <w:sz w:val="20"/>
        </w:rPr>
        <w:tab/>
        <w:t>}</w:t>
      </w:r>
      <w:r>
        <w:rPr>
          <w:rFonts w:ascii="Consolas" w:hAnsi="Consolas"/>
          <w:sz w:val="20"/>
        </w:rPr>
        <w:tab/>
      </w:r>
    </w:p>
    <w:p w14:paraId="062EB04D" w14:textId="77777777" w:rsidR="00577829" w:rsidRDefault="00577829" w:rsidP="00577829">
      <w:pPr>
        <w:pStyle w:val="Domylnie"/>
        <w:spacing w:after="0" w:line="100" w:lineRule="atLeast"/>
        <w:rPr>
          <w:rFonts w:ascii="Consolas" w:hAnsi="Consolas"/>
          <w:sz w:val="20"/>
        </w:rPr>
      </w:pPr>
      <w:r>
        <w:rPr>
          <w:rFonts w:ascii="Consolas" w:hAnsi="Consolas"/>
          <w:sz w:val="20"/>
        </w:rPr>
        <w:tab/>
        <w:t>}</w:t>
      </w:r>
    </w:p>
    <w:p w14:paraId="482E1EC3" w14:textId="77777777" w:rsidR="00577829" w:rsidRDefault="00577829" w:rsidP="00577829">
      <w:pPr>
        <w:pStyle w:val="Domylnie"/>
        <w:spacing w:after="0" w:line="100" w:lineRule="atLeast"/>
        <w:rPr>
          <w:rFonts w:ascii="Consolas" w:hAnsi="Consolas"/>
          <w:sz w:val="20"/>
        </w:rPr>
      </w:pPr>
      <w:r>
        <w:rPr>
          <w:rFonts w:ascii="Consolas" w:hAnsi="Consolas"/>
          <w:sz w:val="20"/>
        </w:rPr>
        <w:t>};</w:t>
      </w:r>
    </w:p>
    <w:p w14:paraId="2C5EFFCC" w14:textId="77777777" w:rsidR="00577829" w:rsidRPr="00880B92" w:rsidRDefault="00577829" w:rsidP="00880B92">
      <w:pPr>
        <w:pStyle w:val="Caption"/>
      </w:pPr>
    </w:p>
    <w:p w14:paraId="53881099" w14:textId="77777777" w:rsidR="00577829" w:rsidRDefault="00577829" w:rsidP="00577829">
      <w:pPr>
        <w:pStyle w:val="content"/>
        <w:rPr>
          <w:rFonts w:ascii="Consolas" w:hAnsi="Consolas"/>
          <w:sz w:val="20"/>
        </w:rPr>
      </w:pPr>
      <w:r>
        <w:rPr>
          <w:rFonts w:ascii="Consolas" w:hAnsi="Consolas"/>
          <w:sz w:val="20"/>
        </w:rPr>
        <w:t>AcceptSDK.getPaymentsList(pageNumber, pageSize, paymentsListener);</w:t>
      </w:r>
    </w:p>
    <w:p w14:paraId="25F18F1B" w14:textId="77777777" w:rsidR="00577829" w:rsidRDefault="00577829" w:rsidP="00577829">
      <w:pPr>
        <w:pStyle w:val="content"/>
        <w:rPr>
          <w:rFonts w:ascii="Consolas" w:hAnsi="Consolas"/>
          <w:sz w:val="20"/>
        </w:rPr>
      </w:pPr>
    </w:p>
    <w:p w14:paraId="3F0BCA43" w14:textId="77777777" w:rsidR="00577829" w:rsidRDefault="00577829" w:rsidP="00880B92">
      <w:pPr>
        <w:pStyle w:val="Caption"/>
      </w:pPr>
      <w:r w:rsidRPr="00880B92">
        <w:t xml:space="preserve">It is possible to cancel this request by calling </w:t>
      </w:r>
      <w:r w:rsidRPr="00B466AE">
        <w:rPr>
          <w:rStyle w:val="inlinecodeZnak0"/>
          <w:rFonts w:eastAsia="ヒラギノ角ゴ Pro W3"/>
        </w:rPr>
        <w:t>AcceptSDK.cancelPaymentListRequest()</w:t>
      </w:r>
      <w:r>
        <w:t xml:space="preserve"> method.</w:t>
      </w:r>
    </w:p>
    <w:p w14:paraId="425B42CF" w14:textId="77777777" w:rsidR="00577829" w:rsidRPr="00880B92" w:rsidRDefault="00577829" w:rsidP="00880B92">
      <w:pPr>
        <w:pStyle w:val="Caption"/>
      </w:pPr>
    </w:p>
    <w:p w14:paraId="421ECA34" w14:textId="77777777" w:rsidR="00577829" w:rsidRDefault="00577829" w:rsidP="00577829">
      <w:pPr>
        <w:pStyle w:val="header3"/>
      </w:pPr>
      <w:bookmarkStart w:id="85" w:name="_TOC17990"/>
      <w:bookmarkEnd w:id="85"/>
    </w:p>
    <w:p w14:paraId="323FFFEA" w14:textId="77777777" w:rsidR="00577829" w:rsidRDefault="00577829" w:rsidP="00577829">
      <w:pPr>
        <w:pStyle w:val="header3"/>
      </w:pPr>
    </w:p>
    <w:p w14:paraId="5C49715F" w14:textId="77777777" w:rsidR="00577829" w:rsidRDefault="00577829" w:rsidP="006F4748">
      <w:pPr>
        <w:pStyle w:val="Heading3"/>
      </w:pPr>
      <w:bookmarkStart w:id="86" w:name="_Toc365013048"/>
      <w:bookmarkStart w:id="87" w:name="_Toc431302920"/>
      <w:r>
        <w:t>Searching for payments</w:t>
      </w:r>
      <w:bookmarkEnd w:id="86"/>
      <w:bookmarkEnd w:id="87"/>
    </w:p>
    <w:p w14:paraId="088F40A7" w14:textId="77777777" w:rsidR="00577829" w:rsidRDefault="00577829" w:rsidP="00577829">
      <w:pPr>
        <w:pStyle w:val="FreeForm3"/>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7AAFF2CC" w14:textId="77777777" w:rsidR="00577829" w:rsidRPr="00880B92" w:rsidRDefault="00577829" w:rsidP="00880B92">
      <w:pPr>
        <w:pStyle w:val="Caption"/>
      </w:pPr>
      <w:r w:rsidRPr="00880B92">
        <w:t>Searches can be conducted on the following information:</w:t>
      </w:r>
    </w:p>
    <w:p w14:paraId="4B027BC9" w14:textId="77777777" w:rsidR="00577829" w:rsidRDefault="00577829" w:rsidP="00880B92">
      <w:pPr>
        <w:pStyle w:val="Caption"/>
      </w:pPr>
      <w:r w:rsidRPr="00880B92">
        <w:t>card holder first name,</w:t>
      </w:r>
    </w:p>
    <w:p w14:paraId="3953BBA4" w14:textId="77777777" w:rsidR="00577829" w:rsidRDefault="00577829" w:rsidP="00880B92">
      <w:pPr>
        <w:pStyle w:val="Caption"/>
      </w:pPr>
      <w:r w:rsidRPr="00880B92">
        <w:t>card holder last name,</w:t>
      </w:r>
    </w:p>
    <w:p w14:paraId="5C525273" w14:textId="77777777" w:rsidR="00577829" w:rsidRDefault="00577829" w:rsidP="00880B92">
      <w:pPr>
        <w:pStyle w:val="Caption"/>
      </w:pPr>
      <w:r w:rsidRPr="00880B92">
        <w:t>card number.</w:t>
      </w:r>
    </w:p>
    <w:p w14:paraId="5D31F7BE" w14:textId="77777777" w:rsidR="00577829" w:rsidRPr="00880B92" w:rsidRDefault="00577829" w:rsidP="00880B92">
      <w:pPr>
        <w:pStyle w:val="Caption"/>
      </w:pPr>
    </w:p>
    <w:p w14:paraId="60FA186D" w14:textId="77777777" w:rsidR="00577829" w:rsidRPr="00880B92" w:rsidRDefault="00577829" w:rsidP="00880B92">
      <w:pPr>
        <w:pStyle w:val="Caption"/>
      </w:pPr>
      <w:r w:rsidRPr="00880B92">
        <w:t>It is not possible to search by more than one field at once. In order to send a search request, use the following example:</w:t>
      </w:r>
    </w:p>
    <w:p w14:paraId="7587F6B8" w14:textId="77777777" w:rsidR="00577829" w:rsidRPr="00880B92" w:rsidRDefault="00577829" w:rsidP="00880B92">
      <w:pPr>
        <w:pStyle w:val="Caption"/>
      </w:pPr>
    </w:p>
    <w:p w14:paraId="7C10EAF9" w14:textId="77777777" w:rsidR="00577829" w:rsidRDefault="00577829" w:rsidP="00577829">
      <w:pPr>
        <w:pStyle w:val="content"/>
        <w:rPr>
          <w:rFonts w:ascii="Consolas" w:hAnsi="Consolas"/>
          <w:color w:val="326D4C"/>
          <w:sz w:val="20"/>
        </w:rPr>
      </w:pPr>
      <w:r>
        <w:rPr>
          <w:rFonts w:ascii="Consolas" w:hAnsi="Consolas"/>
          <w:color w:val="326D4C"/>
          <w:sz w:val="20"/>
        </w:rPr>
        <w:t>// getting payments 0-24</w:t>
      </w:r>
    </w:p>
    <w:p w14:paraId="301355A8" w14:textId="77777777" w:rsidR="00577829" w:rsidRPr="00880B92" w:rsidRDefault="00577829" w:rsidP="00880B92">
      <w:pPr>
        <w:pStyle w:val="Caption"/>
      </w:pPr>
      <w:r>
        <w:rPr>
          <w:rFonts w:ascii="Consolas Bold" w:hAnsi="Consolas Bold"/>
          <w:color w:val="6A0043"/>
        </w:rPr>
        <w:t xml:space="preserve">int </w:t>
      </w:r>
      <w:r w:rsidRPr="00880B92">
        <w:t>pageNumber = 0;</w:t>
      </w:r>
    </w:p>
    <w:p w14:paraId="70C9E9F7" w14:textId="77777777" w:rsidR="00577829" w:rsidRPr="00880B92" w:rsidRDefault="00577829" w:rsidP="00880B92">
      <w:pPr>
        <w:pStyle w:val="Caption"/>
      </w:pPr>
      <w:r>
        <w:rPr>
          <w:rFonts w:ascii="Consolas Bold" w:hAnsi="Consolas Bold"/>
          <w:color w:val="6A0043"/>
        </w:rPr>
        <w:t xml:space="preserve">int </w:t>
      </w:r>
      <w:r w:rsidRPr="00880B92">
        <w:t>pageSize = 25;</w:t>
      </w:r>
    </w:p>
    <w:p w14:paraId="0D21A411" w14:textId="77777777" w:rsidR="00577829" w:rsidRPr="00880B92" w:rsidRDefault="00577829" w:rsidP="00880B92">
      <w:pPr>
        <w:pStyle w:val="Caption"/>
      </w:pPr>
    </w:p>
    <w:p w14:paraId="5E9FD30D" w14:textId="77777777" w:rsidR="00577829" w:rsidRDefault="00577829" w:rsidP="00577829">
      <w:pPr>
        <w:pStyle w:val="content"/>
        <w:rPr>
          <w:rFonts w:ascii="Consolas" w:hAnsi="Consolas"/>
          <w:color w:val="326D4C"/>
          <w:sz w:val="20"/>
        </w:rPr>
      </w:pPr>
      <w:r>
        <w:rPr>
          <w:rFonts w:ascii="Consolas" w:hAnsi="Consolas"/>
          <w:color w:val="326D4C"/>
          <w:sz w:val="20"/>
        </w:rPr>
        <w:t>// query sent to backend</w:t>
      </w:r>
    </w:p>
    <w:p w14:paraId="34708060" w14:textId="77777777" w:rsidR="00577829" w:rsidRPr="008C647E" w:rsidRDefault="00577829" w:rsidP="00577829">
      <w:pPr>
        <w:pStyle w:val="content"/>
        <w:rPr>
          <w:rFonts w:ascii="Consolas" w:hAnsi="Consolas"/>
          <w:sz w:val="20"/>
        </w:rPr>
      </w:pPr>
      <w:r>
        <w:rPr>
          <w:rFonts w:ascii="Consolas" w:hAnsi="Consolas"/>
          <w:sz w:val="20"/>
        </w:rPr>
        <w:t xml:space="preserve">String query = </w:t>
      </w:r>
      <w:r>
        <w:rPr>
          <w:rFonts w:ascii="Consolas" w:hAnsi="Consolas"/>
          <w:color w:val="1D00FE"/>
          <w:sz w:val="20"/>
        </w:rPr>
        <w:t>"John"</w:t>
      </w:r>
      <w:r>
        <w:rPr>
          <w:rFonts w:ascii="Consolas" w:hAnsi="Consolas"/>
          <w:sz w:val="20"/>
        </w:rPr>
        <w:t>;</w:t>
      </w:r>
    </w:p>
    <w:p w14:paraId="5AF9B6DE" w14:textId="77777777" w:rsidR="00577829" w:rsidRDefault="00577829" w:rsidP="00577829">
      <w:pPr>
        <w:pStyle w:val="content"/>
        <w:rPr>
          <w:rFonts w:ascii="Consolas" w:hAnsi="Consolas"/>
          <w:color w:val="326D4C"/>
          <w:sz w:val="20"/>
        </w:rPr>
      </w:pPr>
    </w:p>
    <w:p w14:paraId="38E9543E" w14:textId="77777777" w:rsidR="00577829" w:rsidRDefault="00577829" w:rsidP="00577829">
      <w:pPr>
        <w:pStyle w:val="content"/>
        <w:rPr>
          <w:rFonts w:ascii="Consolas" w:hAnsi="Consolas"/>
          <w:color w:val="326D4C"/>
          <w:sz w:val="20"/>
        </w:rPr>
      </w:pPr>
      <w:r>
        <w:rPr>
          <w:rFonts w:ascii="Consolas" w:hAnsi="Consolas"/>
          <w:color w:val="326D4C"/>
          <w:sz w:val="20"/>
        </w:rPr>
        <w:t>// listener with proper generic type</w:t>
      </w:r>
    </w:p>
    <w:p w14:paraId="6A519015" w14:textId="77777777" w:rsidR="00577829" w:rsidRDefault="00577829" w:rsidP="00577829">
      <w:pPr>
        <w:pStyle w:val="Domylnie"/>
        <w:spacing w:after="0" w:line="100" w:lineRule="atLeast"/>
        <w:rPr>
          <w:rFonts w:ascii="Consolas" w:hAnsi="Consolas"/>
          <w:sz w:val="20"/>
        </w:rPr>
      </w:pPr>
      <w:r>
        <w:rPr>
          <w:rFonts w:ascii="Consolas" w:hAnsi="Consolas"/>
          <w:sz w:val="20"/>
        </w:rPr>
        <w:t xml:space="preserve">OnRequestFinishedListener&lt;List&lt;Payment&gt;&gt; paymentsListener = </w:t>
      </w:r>
      <w:r>
        <w:rPr>
          <w:rFonts w:ascii="Consolas Bold" w:hAnsi="Consolas Bold"/>
          <w:color w:val="6A0043"/>
          <w:sz w:val="20"/>
        </w:rPr>
        <w:t>new</w:t>
      </w:r>
      <w:r>
        <w:rPr>
          <w:rFonts w:ascii="Consolas" w:hAnsi="Consolas"/>
          <w:sz w:val="20"/>
        </w:rPr>
        <w:t xml:space="preserve"> OnRequestFinishedListener&lt;List&lt;Payment&gt;&gt;() {</w:t>
      </w:r>
    </w:p>
    <w:p w14:paraId="5611735C" w14:textId="77777777" w:rsidR="00577829" w:rsidRDefault="00577829" w:rsidP="00577829">
      <w:pPr>
        <w:pStyle w:val="Domylnie"/>
        <w:spacing w:after="0" w:line="100" w:lineRule="atLeast"/>
        <w:rPr>
          <w:rFonts w:ascii="Consolas" w:hAnsi="Consolas"/>
          <w:sz w:val="20"/>
        </w:rPr>
      </w:pPr>
      <w:r>
        <w:rPr>
          <w:rFonts w:ascii="Consolas" w:hAnsi="Consolas"/>
          <w:color w:val="515151"/>
          <w:sz w:val="20"/>
        </w:rPr>
        <w:tab/>
        <w:t>@</w:t>
      </w:r>
      <w:r>
        <w:rPr>
          <w:rFonts w:ascii="Consolas" w:hAnsi="Consolas"/>
          <w:sz w:val="20"/>
        </w:rPr>
        <w:t>Override</w:t>
      </w:r>
    </w:p>
    <w:p w14:paraId="76836251" w14:textId="77777777" w:rsidR="00577829" w:rsidRDefault="00577829" w:rsidP="00577829">
      <w:pPr>
        <w:pStyle w:val="Domylnie"/>
        <w:spacing w:after="0" w:line="100" w:lineRule="atLeast"/>
        <w:rPr>
          <w:rFonts w:ascii="Consolas" w:hAnsi="Consolas"/>
          <w:sz w:val="20"/>
        </w:rPr>
      </w:pPr>
      <w:r>
        <w:rPr>
          <w:rFonts w:ascii="Consolas Bold" w:hAnsi="Consolas Bold"/>
          <w:color w:val="6A0043"/>
          <w:sz w:val="20"/>
        </w:rPr>
        <w:tab/>
        <w:t>publicvoid</w:t>
      </w:r>
      <w:r>
        <w:rPr>
          <w:rFonts w:ascii="Consolas" w:hAnsi="Consolas"/>
          <w:sz w:val="20"/>
        </w:rPr>
        <w:t xml:space="preserve"> onRequestFinished(</w:t>
      </w:r>
      <w:r>
        <w:rPr>
          <w:rFonts w:ascii="Consolas Bold" w:hAnsi="Consolas Bold"/>
          <w:color w:val="6A0043"/>
          <w:sz w:val="20"/>
        </w:rPr>
        <w:t>final</w:t>
      </w:r>
      <w:r>
        <w:rPr>
          <w:rFonts w:ascii="Consolas" w:hAnsi="Consolas"/>
          <w:sz w:val="20"/>
        </w:rPr>
        <w:t xml:space="preserve"> ApiResult apiResult, </w:t>
      </w:r>
      <w:r>
        <w:rPr>
          <w:rFonts w:ascii="Consolas Bold" w:hAnsi="Consolas Bold"/>
          <w:color w:val="6A0043"/>
          <w:sz w:val="20"/>
        </w:rPr>
        <w:t>final</w:t>
      </w:r>
      <w:r>
        <w:rPr>
          <w:rFonts w:ascii="Consolas" w:hAnsi="Consolas"/>
          <w:sz w:val="20"/>
        </w:rPr>
        <w:t xml:space="preserve"> List&lt;Payment&gt; result) </w:t>
      </w:r>
      <w:r>
        <w:rPr>
          <w:rFonts w:ascii="Consolas" w:hAnsi="Consolas"/>
          <w:sz w:val="20"/>
        </w:rPr>
        <w:tab/>
        <w:t>{</w:t>
      </w:r>
    </w:p>
    <w:p w14:paraId="295FABB9" w14:textId="77777777" w:rsidR="00577829" w:rsidRDefault="00577829" w:rsidP="00577829">
      <w:pPr>
        <w:pStyle w:val="Domylnie"/>
        <w:spacing w:after="0" w:line="100" w:lineRule="atLeast"/>
        <w:rPr>
          <w:rFonts w:ascii="Consolas" w:hAnsi="Consolas"/>
          <w:sz w:val="20"/>
        </w:rPr>
      </w:pPr>
      <w:r>
        <w:rPr>
          <w:rFonts w:ascii="Consolas" w:hAnsi="Consolas"/>
          <w:sz w:val="20"/>
        </w:rPr>
        <w:tab/>
      </w:r>
      <w:r>
        <w:rPr>
          <w:rFonts w:ascii="Consolas" w:hAnsi="Consolas"/>
          <w:sz w:val="20"/>
        </w:rPr>
        <w:tab/>
      </w:r>
      <w:r>
        <w:rPr>
          <w:rFonts w:ascii="Consolas Bold" w:hAnsi="Consolas Bold"/>
          <w:color w:val="6A0043"/>
          <w:sz w:val="20"/>
        </w:rPr>
        <w:t>if</w:t>
      </w:r>
      <w:r>
        <w:rPr>
          <w:rFonts w:ascii="Consolas" w:hAnsi="Consolas"/>
          <w:sz w:val="20"/>
        </w:rPr>
        <w:t xml:space="preserve"> (apiResult.isSuccess()) {</w:t>
      </w:r>
    </w:p>
    <w:p w14:paraId="564B9A11" w14:textId="77777777" w:rsidR="00577829" w:rsidRDefault="00577829" w:rsidP="00577829">
      <w:pPr>
        <w:pStyle w:val="Domylnie"/>
        <w:spacing w:after="0" w:line="100" w:lineRule="atLeast"/>
        <w:rPr>
          <w:rFonts w:ascii="Consolas" w:hAnsi="Consolas"/>
          <w:color w:val="326D4C"/>
          <w:sz w:val="20"/>
        </w:rPr>
      </w:pPr>
      <w:r>
        <w:rPr>
          <w:rFonts w:ascii="Consolas" w:hAnsi="Consolas"/>
          <w:sz w:val="20"/>
        </w:rPr>
        <w:lastRenderedPageBreak/>
        <w:tab/>
      </w:r>
      <w:r>
        <w:rPr>
          <w:rFonts w:ascii="Consolas" w:hAnsi="Consolas"/>
          <w:sz w:val="20"/>
        </w:rPr>
        <w:tab/>
      </w:r>
      <w:r>
        <w:rPr>
          <w:rFonts w:ascii="Consolas" w:hAnsi="Consolas"/>
          <w:sz w:val="20"/>
        </w:rPr>
        <w:tab/>
      </w:r>
      <w:r>
        <w:rPr>
          <w:rFonts w:ascii="Consolas" w:hAnsi="Consolas"/>
          <w:color w:val="326D4C"/>
          <w:sz w:val="20"/>
        </w:rPr>
        <w:t>//payments list can be processed now</w:t>
      </w:r>
    </w:p>
    <w:p w14:paraId="2D62716B" w14:textId="77777777" w:rsidR="00577829" w:rsidRDefault="00577829" w:rsidP="00577829">
      <w:pPr>
        <w:pStyle w:val="Domylnie"/>
        <w:spacing w:after="0" w:line="100" w:lineRule="atLeast"/>
        <w:rPr>
          <w:rFonts w:ascii="Consolas" w:hAnsi="Consolas"/>
          <w:sz w:val="20"/>
        </w:rPr>
      </w:pPr>
      <w:r>
        <w:rPr>
          <w:rFonts w:ascii="Consolas" w:hAnsi="Consolas"/>
          <w:sz w:val="20"/>
        </w:rPr>
        <w:tab/>
      </w:r>
      <w:r>
        <w:rPr>
          <w:rFonts w:ascii="Consolas" w:hAnsi="Consolas"/>
          <w:sz w:val="20"/>
        </w:rPr>
        <w:tab/>
        <w:t xml:space="preserve">} </w:t>
      </w:r>
      <w:r>
        <w:rPr>
          <w:rFonts w:ascii="Consolas Bold" w:hAnsi="Consolas Bold"/>
          <w:color w:val="6A0043"/>
          <w:sz w:val="20"/>
        </w:rPr>
        <w:t>else</w:t>
      </w:r>
      <w:r>
        <w:rPr>
          <w:rFonts w:ascii="Consolas" w:hAnsi="Consolas"/>
          <w:sz w:val="20"/>
        </w:rPr>
        <w:t xml:space="preserve"> {</w:t>
      </w:r>
    </w:p>
    <w:p w14:paraId="34A5D749" w14:textId="77777777" w:rsidR="00577829" w:rsidRDefault="00577829" w:rsidP="00577829">
      <w:pPr>
        <w:pStyle w:val="Domylnie"/>
        <w:spacing w:after="0" w:line="100" w:lineRule="atLeast"/>
        <w:rPr>
          <w:rFonts w:ascii="Consolas" w:hAnsi="Consolas"/>
          <w:color w:val="326D4C"/>
          <w:sz w:val="20"/>
        </w:rPr>
      </w:pPr>
      <w:r>
        <w:rPr>
          <w:rFonts w:ascii="Consolas" w:hAnsi="Consolas"/>
          <w:sz w:val="20"/>
        </w:rPr>
        <w:tab/>
      </w:r>
      <w:r>
        <w:rPr>
          <w:rFonts w:ascii="Consolas" w:hAnsi="Consolas"/>
          <w:sz w:val="20"/>
        </w:rPr>
        <w:tab/>
      </w:r>
      <w:r>
        <w:rPr>
          <w:rFonts w:ascii="Consolas" w:hAnsi="Consolas"/>
          <w:sz w:val="20"/>
        </w:rPr>
        <w:tab/>
      </w:r>
      <w:r>
        <w:rPr>
          <w:rFonts w:ascii="Consolas" w:hAnsi="Consolas"/>
          <w:color w:val="326D4C"/>
          <w:sz w:val="20"/>
        </w:rPr>
        <w:t>//error occurred while processing request</w:t>
      </w:r>
    </w:p>
    <w:p w14:paraId="5940D4F3" w14:textId="77777777" w:rsidR="00577829" w:rsidRDefault="00577829" w:rsidP="00577829">
      <w:pPr>
        <w:pStyle w:val="Domylnie"/>
        <w:spacing w:after="0" w:line="100" w:lineRule="atLeast"/>
        <w:rPr>
          <w:rFonts w:ascii="Consolas" w:hAnsi="Consolas"/>
          <w:sz w:val="20"/>
        </w:rPr>
      </w:pPr>
      <w:r>
        <w:rPr>
          <w:rFonts w:ascii="Consolas" w:hAnsi="Consolas"/>
          <w:sz w:val="20"/>
        </w:rPr>
        <w:tab/>
      </w:r>
      <w:r>
        <w:rPr>
          <w:rFonts w:ascii="Consolas" w:hAnsi="Consolas"/>
          <w:sz w:val="20"/>
        </w:rPr>
        <w:tab/>
        <w:t>}</w:t>
      </w:r>
      <w:r>
        <w:rPr>
          <w:rFonts w:ascii="Consolas" w:hAnsi="Consolas"/>
          <w:sz w:val="20"/>
        </w:rPr>
        <w:tab/>
      </w:r>
    </w:p>
    <w:p w14:paraId="2736486B" w14:textId="77777777" w:rsidR="00577829" w:rsidRDefault="00577829" w:rsidP="00577829">
      <w:pPr>
        <w:pStyle w:val="Domylnie"/>
        <w:spacing w:after="0" w:line="100" w:lineRule="atLeast"/>
        <w:rPr>
          <w:rFonts w:ascii="Consolas" w:hAnsi="Consolas"/>
          <w:sz w:val="20"/>
        </w:rPr>
      </w:pPr>
      <w:r>
        <w:rPr>
          <w:rFonts w:ascii="Consolas" w:hAnsi="Consolas"/>
          <w:sz w:val="20"/>
        </w:rPr>
        <w:tab/>
        <w:t>}</w:t>
      </w:r>
    </w:p>
    <w:p w14:paraId="6884F80D" w14:textId="77777777" w:rsidR="00577829" w:rsidRDefault="00577829" w:rsidP="00577829">
      <w:pPr>
        <w:pStyle w:val="Domylnie"/>
        <w:spacing w:after="0" w:line="100" w:lineRule="atLeast"/>
        <w:rPr>
          <w:rFonts w:ascii="Consolas" w:hAnsi="Consolas"/>
          <w:sz w:val="20"/>
        </w:rPr>
      </w:pPr>
      <w:r>
        <w:rPr>
          <w:rFonts w:ascii="Consolas" w:hAnsi="Consolas"/>
          <w:sz w:val="20"/>
        </w:rPr>
        <w:t>};</w:t>
      </w:r>
    </w:p>
    <w:p w14:paraId="502CF9FE" w14:textId="77777777" w:rsidR="00577829" w:rsidRDefault="00577829" w:rsidP="00577829">
      <w:pPr>
        <w:pStyle w:val="content"/>
        <w:rPr>
          <w:rFonts w:ascii="Consolas" w:hAnsi="Consolas"/>
          <w:sz w:val="20"/>
        </w:rPr>
      </w:pPr>
      <w:r>
        <w:rPr>
          <w:rFonts w:ascii="Consolas" w:hAnsi="Consolas"/>
          <w:sz w:val="20"/>
        </w:rPr>
        <w:t>AcceptSDK.searchPayments(query, pageNumber, pageSize, paymentsListener);</w:t>
      </w:r>
    </w:p>
    <w:p w14:paraId="687F54FF" w14:textId="77777777" w:rsidR="00577829" w:rsidRPr="00880B92" w:rsidRDefault="00577829" w:rsidP="00880B92">
      <w:pPr>
        <w:pStyle w:val="Caption"/>
      </w:pPr>
    </w:p>
    <w:p w14:paraId="77EC9EAA" w14:textId="77777777" w:rsidR="00577829" w:rsidRPr="00880B92" w:rsidRDefault="00577829" w:rsidP="00880B92">
      <w:pPr>
        <w:pStyle w:val="Caption"/>
      </w:pPr>
      <w:r w:rsidRPr="00880B92">
        <w:t>The returned list is sorted by creation date from newest to oldest.</w:t>
      </w:r>
    </w:p>
    <w:p w14:paraId="4B8FCC67" w14:textId="77777777" w:rsidR="00577829" w:rsidRPr="00880B92" w:rsidRDefault="00577829" w:rsidP="00880B92">
      <w:pPr>
        <w:pStyle w:val="Caption"/>
      </w:pPr>
    </w:p>
    <w:p w14:paraId="66A173F1" w14:textId="77777777" w:rsidR="00577829" w:rsidRDefault="00577829" w:rsidP="00880B92">
      <w:pPr>
        <w:pStyle w:val="Caption"/>
      </w:pPr>
      <w:r w:rsidRPr="00880B92">
        <w:t xml:space="preserve">It is possible to cancel this request by calling </w:t>
      </w:r>
      <w:r w:rsidRPr="00B466AE">
        <w:rPr>
          <w:rStyle w:val="inlinecodeZnak0"/>
          <w:rFonts w:eastAsia="ヒラギノ角ゴ Pro W3"/>
        </w:rPr>
        <w:t>AcceptSDK.cancelSearchRequest()</w:t>
      </w:r>
      <w:r>
        <w:t>method.</w:t>
      </w:r>
    </w:p>
    <w:p w14:paraId="5AE9CD4D" w14:textId="77777777" w:rsidR="00577829" w:rsidRDefault="00577829" w:rsidP="00577829">
      <w:pPr>
        <w:pStyle w:val="FreeForm3"/>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2"/>
        </w:rPr>
      </w:pPr>
    </w:p>
    <w:p w14:paraId="5675DA43" w14:textId="77777777" w:rsidR="00577829" w:rsidRDefault="00577829" w:rsidP="006F4748">
      <w:pPr>
        <w:pStyle w:val="Heading3"/>
      </w:pPr>
      <w:bookmarkStart w:id="88" w:name="_TOC18972"/>
      <w:bookmarkStart w:id="89" w:name="_Toc365013049"/>
      <w:bookmarkStart w:id="90" w:name="_Toc431302921"/>
      <w:bookmarkEnd w:id="88"/>
      <w:r>
        <w:t>Refunding payment</w:t>
      </w:r>
      <w:bookmarkEnd w:id="89"/>
      <w:bookmarkEnd w:id="90"/>
    </w:p>
    <w:p w14:paraId="02432DA3" w14:textId="77777777" w:rsidR="00577829" w:rsidRDefault="00577829" w:rsidP="00577829">
      <w:pPr>
        <w:pStyle w:val="FreeForm3"/>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663A6BE7" w14:textId="77777777" w:rsidR="00577829" w:rsidRDefault="00577829" w:rsidP="00880B92">
      <w:pPr>
        <w:pStyle w:val="Caption"/>
      </w:pPr>
      <w:r w:rsidRPr="00880B92">
        <w:t xml:space="preserve">It is possible to refund payments with finished status. In order to do this, </w:t>
      </w:r>
      <w:r w:rsidRPr="00B466AE">
        <w:rPr>
          <w:rStyle w:val="inlinecodeZnak0"/>
          <w:rFonts w:eastAsia="ヒラギノ角ゴ Pro W3"/>
        </w:rPr>
        <w:t>AcceptSDK.refundPayment()</w:t>
      </w:r>
      <w:r>
        <w:t xml:space="preserve"> method needs to be invoked. The following example shows how to accomplish this:</w:t>
      </w:r>
    </w:p>
    <w:p w14:paraId="6A4A64C5" w14:textId="77777777" w:rsidR="00577829" w:rsidRPr="00880B92" w:rsidRDefault="00577829" w:rsidP="00880B92">
      <w:pPr>
        <w:pStyle w:val="Caption"/>
      </w:pPr>
    </w:p>
    <w:p w14:paraId="4308C0F8" w14:textId="77777777" w:rsidR="00577829" w:rsidRPr="00B651F3" w:rsidRDefault="00577829" w:rsidP="00577829">
      <w:pPr>
        <w:rPr>
          <w:rFonts w:ascii="Consolas" w:hAnsi="Consolas"/>
          <w:lang w:val="en-US"/>
        </w:rPr>
      </w:pPr>
      <w:r w:rsidRPr="00B651F3">
        <w:rPr>
          <w:rFonts w:ascii="Consolas" w:hAnsi="Consolas"/>
          <w:lang w:val="en-US"/>
        </w:rPr>
        <w:t>Payment payment = &lt;Payment object retrieved in other request&gt;;</w:t>
      </w:r>
    </w:p>
    <w:p w14:paraId="41DFB70C" w14:textId="77777777" w:rsidR="00577829" w:rsidRDefault="00577829" w:rsidP="00577829">
      <w:pPr>
        <w:pStyle w:val="content"/>
        <w:rPr>
          <w:rFonts w:ascii="Consolas" w:hAnsi="Consolas"/>
          <w:sz w:val="20"/>
        </w:rPr>
      </w:pPr>
      <w:r>
        <w:rPr>
          <w:rFonts w:ascii="Consolas" w:hAnsi="Consolas"/>
          <w:sz w:val="20"/>
        </w:rPr>
        <w:t>String transactionID = payment.getTransactionId();</w:t>
      </w:r>
    </w:p>
    <w:p w14:paraId="3E7E0FBE" w14:textId="77777777" w:rsidR="00577829" w:rsidRPr="00B651F3" w:rsidRDefault="00577829" w:rsidP="00577829">
      <w:pPr>
        <w:rPr>
          <w:rFonts w:ascii="Consolas" w:hAnsi="Consolas"/>
          <w:lang w:val="en-US"/>
        </w:rPr>
      </w:pPr>
      <w:r w:rsidRPr="00B651F3">
        <w:rPr>
          <w:rFonts w:ascii="Consolas" w:hAnsi="Consolas"/>
          <w:lang w:val="en-US"/>
        </w:rPr>
        <w:t xml:space="preserve">OnRequestFinishedListener&lt;Payment&gt; refundListener = </w:t>
      </w:r>
      <w:r w:rsidRPr="00B651F3">
        <w:rPr>
          <w:rFonts w:ascii="Consolas Bold" w:hAnsi="Consolas Bold"/>
          <w:color w:val="6A0043"/>
          <w:lang w:val="en-US"/>
        </w:rPr>
        <w:t>new</w:t>
      </w:r>
      <w:r w:rsidRPr="00B651F3">
        <w:rPr>
          <w:rFonts w:ascii="Consolas" w:hAnsi="Consolas"/>
          <w:lang w:val="en-US"/>
        </w:rPr>
        <w:t xml:space="preserve"> OnRequestFinishedListener&lt;Payment&gt;() {</w:t>
      </w:r>
    </w:p>
    <w:p w14:paraId="052EB156" w14:textId="77777777" w:rsidR="00577829" w:rsidRDefault="00577829" w:rsidP="00577829">
      <w:pPr>
        <w:pStyle w:val="Domylnie"/>
        <w:spacing w:after="0" w:line="100" w:lineRule="atLeast"/>
        <w:rPr>
          <w:rFonts w:ascii="Consolas" w:hAnsi="Consolas"/>
          <w:sz w:val="20"/>
        </w:rPr>
      </w:pPr>
      <w:r>
        <w:rPr>
          <w:rFonts w:ascii="Consolas" w:hAnsi="Consolas"/>
          <w:color w:val="515151"/>
          <w:sz w:val="20"/>
        </w:rPr>
        <w:tab/>
        <w:t>@</w:t>
      </w:r>
      <w:r>
        <w:rPr>
          <w:rFonts w:ascii="Consolas" w:hAnsi="Consolas"/>
          <w:sz w:val="20"/>
        </w:rPr>
        <w:t>Override</w:t>
      </w:r>
    </w:p>
    <w:p w14:paraId="6B55E464" w14:textId="77777777" w:rsidR="00577829" w:rsidRDefault="00577829" w:rsidP="00577829">
      <w:pPr>
        <w:pStyle w:val="Domylnie"/>
        <w:spacing w:after="0" w:line="100" w:lineRule="atLeast"/>
        <w:rPr>
          <w:rFonts w:ascii="Consolas" w:hAnsi="Consolas"/>
          <w:sz w:val="20"/>
        </w:rPr>
      </w:pPr>
      <w:r>
        <w:rPr>
          <w:rFonts w:ascii="Consolas Bold" w:hAnsi="Consolas Bold"/>
          <w:color w:val="6A0043"/>
          <w:sz w:val="20"/>
        </w:rPr>
        <w:tab/>
        <w:t>publicvoid</w:t>
      </w:r>
      <w:r>
        <w:rPr>
          <w:rFonts w:ascii="Consolas" w:hAnsi="Consolas"/>
          <w:sz w:val="20"/>
        </w:rPr>
        <w:t xml:space="preserve"> onRequestFinished(</w:t>
      </w:r>
      <w:r>
        <w:rPr>
          <w:rFonts w:ascii="Consolas Bold" w:hAnsi="Consolas Bold"/>
          <w:color w:val="6A0043"/>
          <w:sz w:val="20"/>
        </w:rPr>
        <w:t>final</w:t>
      </w:r>
      <w:r>
        <w:rPr>
          <w:rFonts w:ascii="Consolas" w:hAnsi="Consolas"/>
          <w:sz w:val="20"/>
        </w:rPr>
        <w:t xml:space="preserve"> ApiResult apiResult, </w:t>
      </w:r>
      <w:r>
        <w:rPr>
          <w:rFonts w:ascii="Consolas Bold" w:hAnsi="Consolas Bold"/>
          <w:color w:val="6A0043"/>
          <w:sz w:val="20"/>
        </w:rPr>
        <w:t>final</w:t>
      </w:r>
      <w:r>
        <w:rPr>
          <w:rFonts w:ascii="Consolas" w:hAnsi="Consolas"/>
          <w:sz w:val="20"/>
        </w:rPr>
        <w:t xml:space="preserve"> Payment result) </w:t>
      </w:r>
      <w:r>
        <w:rPr>
          <w:rFonts w:ascii="Consolas" w:hAnsi="Consolas"/>
          <w:sz w:val="20"/>
        </w:rPr>
        <w:tab/>
        <w:t>{</w:t>
      </w:r>
    </w:p>
    <w:p w14:paraId="5927BA5A" w14:textId="77777777" w:rsidR="00577829" w:rsidRDefault="00577829" w:rsidP="00577829">
      <w:pPr>
        <w:pStyle w:val="Domylnie"/>
        <w:spacing w:after="0" w:line="100" w:lineRule="atLeast"/>
        <w:rPr>
          <w:rFonts w:ascii="Consolas" w:hAnsi="Consolas"/>
          <w:sz w:val="20"/>
        </w:rPr>
      </w:pPr>
      <w:r>
        <w:rPr>
          <w:rFonts w:ascii="Consolas" w:hAnsi="Consolas"/>
          <w:sz w:val="20"/>
        </w:rPr>
        <w:tab/>
      </w:r>
      <w:r>
        <w:rPr>
          <w:rFonts w:ascii="Consolas" w:hAnsi="Consolas"/>
          <w:sz w:val="20"/>
        </w:rPr>
        <w:tab/>
      </w:r>
      <w:r>
        <w:rPr>
          <w:rFonts w:ascii="Consolas Bold" w:hAnsi="Consolas Bold"/>
          <w:color w:val="6A0043"/>
          <w:sz w:val="20"/>
        </w:rPr>
        <w:t>if</w:t>
      </w:r>
      <w:r>
        <w:rPr>
          <w:rFonts w:ascii="Consolas" w:hAnsi="Consolas"/>
          <w:sz w:val="20"/>
        </w:rPr>
        <w:t xml:space="preserve"> (apiResult.isSuccess()) {</w:t>
      </w:r>
    </w:p>
    <w:p w14:paraId="6424E96E" w14:textId="77777777" w:rsidR="00577829" w:rsidRDefault="00577829" w:rsidP="00577829">
      <w:pPr>
        <w:pStyle w:val="Domylnie"/>
        <w:spacing w:after="0" w:line="100" w:lineRule="atLeast"/>
        <w:rPr>
          <w:rFonts w:ascii="Consolas" w:hAnsi="Consolas"/>
          <w:color w:val="326D4C"/>
          <w:sz w:val="20"/>
        </w:rPr>
      </w:pPr>
      <w:r>
        <w:rPr>
          <w:rFonts w:ascii="Consolas" w:hAnsi="Consolas"/>
          <w:sz w:val="20"/>
        </w:rPr>
        <w:tab/>
      </w:r>
      <w:r>
        <w:rPr>
          <w:rFonts w:ascii="Consolas" w:hAnsi="Consolas"/>
          <w:sz w:val="20"/>
        </w:rPr>
        <w:tab/>
      </w:r>
      <w:r>
        <w:rPr>
          <w:rFonts w:ascii="Consolas" w:hAnsi="Consolas"/>
          <w:sz w:val="20"/>
        </w:rPr>
        <w:tab/>
      </w:r>
      <w:r>
        <w:rPr>
          <w:rFonts w:ascii="Consolas" w:hAnsi="Consolas"/>
          <w:color w:val="326D4C"/>
          <w:sz w:val="20"/>
        </w:rPr>
        <w:t>//payments has been refunded</w:t>
      </w:r>
    </w:p>
    <w:p w14:paraId="771C1FE3" w14:textId="77777777" w:rsidR="00577829" w:rsidRDefault="00577829" w:rsidP="00577829">
      <w:pPr>
        <w:pStyle w:val="Domylnie"/>
        <w:spacing w:after="0" w:line="100" w:lineRule="atLeast"/>
        <w:rPr>
          <w:rFonts w:ascii="Consolas" w:hAnsi="Consolas"/>
          <w:sz w:val="20"/>
        </w:rPr>
      </w:pPr>
      <w:r>
        <w:rPr>
          <w:rFonts w:ascii="Consolas" w:hAnsi="Consolas"/>
          <w:sz w:val="20"/>
        </w:rPr>
        <w:tab/>
      </w:r>
      <w:r>
        <w:rPr>
          <w:rFonts w:ascii="Consolas" w:hAnsi="Consolas"/>
          <w:sz w:val="20"/>
        </w:rPr>
        <w:tab/>
        <w:t xml:space="preserve">} </w:t>
      </w:r>
      <w:r>
        <w:rPr>
          <w:rFonts w:ascii="Consolas Bold" w:hAnsi="Consolas Bold"/>
          <w:color w:val="6A0043"/>
          <w:sz w:val="20"/>
        </w:rPr>
        <w:t>else</w:t>
      </w:r>
      <w:r>
        <w:rPr>
          <w:rFonts w:ascii="Consolas" w:hAnsi="Consolas"/>
          <w:sz w:val="20"/>
        </w:rPr>
        <w:t xml:space="preserve"> {</w:t>
      </w:r>
    </w:p>
    <w:p w14:paraId="0D003C22" w14:textId="77777777" w:rsidR="00577829" w:rsidRDefault="00577829" w:rsidP="00577829">
      <w:pPr>
        <w:pStyle w:val="Domylnie"/>
        <w:spacing w:after="0" w:line="100" w:lineRule="atLeast"/>
        <w:rPr>
          <w:rFonts w:ascii="Consolas" w:hAnsi="Consolas"/>
          <w:color w:val="326D4C"/>
          <w:sz w:val="20"/>
        </w:rPr>
      </w:pPr>
      <w:r>
        <w:rPr>
          <w:rFonts w:ascii="Consolas" w:hAnsi="Consolas"/>
          <w:sz w:val="20"/>
        </w:rPr>
        <w:tab/>
      </w:r>
      <w:r>
        <w:rPr>
          <w:rFonts w:ascii="Consolas" w:hAnsi="Consolas"/>
          <w:sz w:val="20"/>
        </w:rPr>
        <w:tab/>
      </w:r>
      <w:r>
        <w:rPr>
          <w:rFonts w:ascii="Consolas" w:hAnsi="Consolas"/>
          <w:sz w:val="20"/>
        </w:rPr>
        <w:tab/>
      </w:r>
      <w:r>
        <w:rPr>
          <w:rFonts w:ascii="Consolas" w:hAnsi="Consolas"/>
          <w:color w:val="326D4C"/>
          <w:sz w:val="20"/>
        </w:rPr>
        <w:t>//error occurred while processing request</w:t>
      </w:r>
    </w:p>
    <w:p w14:paraId="5D0F90C8" w14:textId="77777777" w:rsidR="00577829" w:rsidRDefault="00577829" w:rsidP="00577829">
      <w:pPr>
        <w:pStyle w:val="Domylnie"/>
        <w:spacing w:after="0" w:line="100" w:lineRule="atLeast"/>
        <w:rPr>
          <w:rFonts w:ascii="Consolas" w:hAnsi="Consolas"/>
          <w:sz w:val="20"/>
        </w:rPr>
      </w:pPr>
      <w:r>
        <w:rPr>
          <w:rFonts w:ascii="Consolas" w:hAnsi="Consolas"/>
          <w:sz w:val="20"/>
        </w:rPr>
        <w:tab/>
      </w:r>
      <w:r>
        <w:rPr>
          <w:rFonts w:ascii="Consolas" w:hAnsi="Consolas"/>
          <w:sz w:val="20"/>
        </w:rPr>
        <w:tab/>
        <w:t>}</w:t>
      </w:r>
      <w:r>
        <w:rPr>
          <w:rFonts w:ascii="Consolas" w:hAnsi="Consolas"/>
          <w:sz w:val="20"/>
        </w:rPr>
        <w:tab/>
      </w:r>
    </w:p>
    <w:p w14:paraId="39323DD8" w14:textId="77777777" w:rsidR="00577829" w:rsidRDefault="00577829" w:rsidP="00577829">
      <w:pPr>
        <w:pStyle w:val="Domylnie"/>
        <w:spacing w:after="0" w:line="100" w:lineRule="atLeast"/>
        <w:rPr>
          <w:rFonts w:ascii="Consolas" w:hAnsi="Consolas"/>
          <w:sz w:val="20"/>
        </w:rPr>
      </w:pPr>
      <w:r>
        <w:rPr>
          <w:rFonts w:ascii="Consolas" w:hAnsi="Consolas"/>
          <w:sz w:val="20"/>
        </w:rPr>
        <w:tab/>
        <w:t>}</w:t>
      </w:r>
    </w:p>
    <w:p w14:paraId="577B649A" w14:textId="77777777" w:rsidR="00577829" w:rsidRDefault="00577829" w:rsidP="00577829">
      <w:pPr>
        <w:pStyle w:val="Domylnie"/>
        <w:spacing w:after="0" w:line="100" w:lineRule="atLeast"/>
        <w:rPr>
          <w:rFonts w:ascii="Consolas" w:hAnsi="Consolas"/>
          <w:sz w:val="20"/>
        </w:rPr>
      </w:pPr>
      <w:r>
        <w:rPr>
          <w:rFonts w:ascii="Consolas" w:hAnsi="Consolas"/>
          <w:sz w:val="20"/>
        </w:rPr>
        <w:t>};</w:t>
      </w:r>
    </w:p>
    <w:p w14:paraId="33CF5FAF" w14:textId="77777777" w:rsidR="00577829" w:rsidRDefault="00577829" w:rsidP="00577829">
      <w:pPr>
        <w:pStyle w:val="content"/>
        <w:rPr>
          <w:rFonts w:ascii="Consolas" w:hAnsi="Consolas"/>
          <w:sz w:val="20"/>
        </w:rPr>
      </w:pPr>
      <w:r>
        <w:rPr>
          <w:rFonts w:ascii="Consolas" w:hAnsi="Consolas"/>
          <w:sz w:val="20"/>
        </w:rPr>
        <w:t>AcceptSDK.refundPayment(transactionID, refundListener);</w:t>
      </w:r>
    </w:p>
    <w:p w14:paraId="35967A17" w14:textId="77777777" w:rsidR="00577829" w:rsidRDefault="00577829" w:rsidP="00577829">
      <w:pPr>
        <w:pStyle w:val="content"/>
        <w:rPr>
          <w:rFonts w:ascii="Consolas" w:hAnsi="Consolas"/>
          <w:sz w:val="20"/>
        </w:rPr>
      </w:pPr>
    </w:p>
    <w:p w14:paraId="68D6A310" w14:textId="77777777" w:rsidR="00577829" w:rsidRDefault="00577829" w:rsidP="00880B92">
      <w:pPr>
        <w:pStyle w:val="Caption"/>
      </w:pPr>
      <w:r w:rsidRPr="00880B92">
        <w:t xml:space="preserve">It is possible to cancel this request by calling </w:t>
      </w:r>
      <w:r w:rsidRPr="00B466AE">
        <w:rPr>
          <w:rStyle w:val="inlinecodeZnak0"/>
          <w:rFonts w:eastAsia="ヒラギノ角ゴ Pro W3"/>
        </w:rPr>
        <w:t>AcceptSDK.cancelReverseRequest()</w:t>
      </w:r>
      <w:r>
        <w:rPr>
          <w:rStyle w:val="inlinecodeZnak0"/>
          <w:rFonts w:eastAsia="ヒラギノ角ゴ Pro W3"/>
        </w:rPr>
        <w:t xml:space="preserve"> </w:t>
      </w:r>
      <w:r>
        <w:t>method.</w:t>
      </w:r>
    </w:p>
    <w:p w14:paraId="0D3A8D6F" w14:textId="77777777" w:rsidR="00577829" w:rsidRDefault="00577829" w:rsidP="00577829">
      <w:pPr>
        <w:pStyle w:val="FreeForm3"/>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2"/>
        </w:rPr>
      </w:pPr>
    </w:p>
    <w:p w14:paraId="1A508F07" w14:textId="77777777" w:rsidR="00577829" w:rsidRDefault="00577829" w:rsidP="006F4748">
      <w:pPr>
        <w:pStyle w:val="Heading3"/>
      </w:pPr>
      <w:bookmarkStart w:id="91" w:name="_TOC19756"/>
      <w:bookmarkStart w:id="92" w:name="_Toc365013050"/>
      <w:bookmarkStart w:id="93" w:name="_Toc431302922"/>
      <w:bookmarkEnd w:id="91"/>
      <w:r>
        <w:t>Getting single payment</w:t>
      </w:r>
      <w:bookmarkEnd w:id="92"/>
      <w:bookmarkEnd w:id="93"/>
    </w:p>
    <w:p w14:paraId="1F8BBFC2" w14:textId="77777777" w:rsidR="00577829" w:rsidRDefault="00577829" w:rsidP="00577829">
      <w:pPr>
        <w:pStyle w:val="FreeForm3"/>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4F484281" w14:textId="77777777" w:rsidR="00577829" w:rsidRDefault="00577829" w:rsidP="00880B92">
      <w:pPr>
        <w:pStyle w:val="Caption"/>
      </w:pPr>
      <w:r w:rsidRPr="00880B92">
        <w:t xml:space="preserve">In order to fetch information about a single payment, method </w:t>
      </w:r>
      <w:r w:rsidRPr="00B466AE">
        <w:rPr>
          <w:rStyle w:val="inlinecodeZnak0"/>
          <w:rFonts w:eastAsia="ヒラギノ角ゴ Pro W3"/>
        </w:rPr>
        <w:t>AcceptSDK.getPayment()</w:t>
      </w:r>
      <w:r>
        <w:t xml:space="preserve"> needs to be called. The following is an example showing how to use it:</w:t>
      </w:r>
    </w:p>
    <w:p w14:paraId="222C1E37" w14:textId="77777777" w:rsidR="00577829" w:rsidRPr="00880B92" w:rsidRDefault="00577829" w:rsidP="00880B92">
      <w:pPr>
        <w:pStyle w:val="Caption"/>
      </w:pPr>
    </w:p>
    <w:p w14:paraId="118FE52C" w14:textId="77777777" w:rsidR="00577829" w:rsidRDefault="00577829" w:rsidP="00577829">
      <w:pPr>
        <w:pStyle w:val="content"/>
        <w:rPr>
          <w:rFonts w:ascii="Consolas" w:hAnsi="Consolas"/>
          <w:sz w:val="20"/>
        </w:rPr>
      </w:pPr>
      <w:r>
        <w:rPr>
          <w:rFonts w:ascii="Consolas" w:hAnsi="Consolas"/>
          <w:sz w:val="20"/>
        </w:rPr>
        <w:t xml:space="preserve">String transactionID = </w:t>
      </w:r>
      <w:r>
        <w:rPr>
          <w:rFonts w:ascii="Consolas" w:hAnsi="Consolas"/>
          <w:color w:val="1D00FE"/>
          <w:sz w:val="20"/>
        </w:rPr>
        <w:t>"&lt;ID of payment&gt;"</w:t>
      </w:r>
      <w:r>
        <w:rPr>
          <w:rFonts w:ascii="Consolas" w:hAnsi="Consolas"/>
          <w:sz w:val="20"/>
        </w:rPr>
        <w:t>;</w:t>
      </w:r>
    </w:p>
    <w:p w14:paraId="58577D82" w14:textId="77777777" w:rsidR="00577829" w:rsidRPr="00B651F3" w:rsidRDefault="00577829" w:rsidP="00577829">
      <w:pPr>
        <w:rPr>
          <w:lang w:val="en-US"/>
        </w:rPr>
      </w:pPr>
    </w:p>
    <w:p w14:paraId="2F76CABB" w14:textId="77777777" w:rsidR="00577829" w:rsidRDefault="00577829" w:rsidP="00577829">
      <w:pPr>
        <w:pStyle w:val="Domylnie"/>
        <w:spacing w:after="0" w:line="100" w:lineRule="atLeast"/>
        <w:rPr>
          <w:rFonts w:ascii="Consolas" w:hAnsi="Consolas"/>
          <w:sz w:val="20"/>
        </w:rPr>
      </w:pPr>
      <w:r>
        <w:rPr>
          <w:rFonts w:ascii="Consolas" w:hAnsi="Consolas"/>
          <w:sz w:val="20"/>
        </w:rPr>
        <w:t xml:space="preserve">OnRequestFinishedListener&lt;Payment&gt; paymentListener = </w:t>
      </w:r>
      <w:r>
        <w:rPr>
          <w:rFonts w:ascii="Consolas Bold" w:hAnsi="Consolas Bold"/>
          <w:color w:val="6A0043"/>
          <w:sz w:val="20"/>
        </w:rPr>
        <w:t>new</w:t>
      </w:r>
      <w:r>
        <w:rPr>
          <w:rFonts w:ascii="Consolas" w:hAnsi="Consolas"/>
          <w:sz w:val="20"/>
        </w:rPr>
        <w:t xml:space="preserve"> OnRequestFinishedListener&lt;Payment&gt;() {</w:t>
      </w:r>
    </w:p>
    <w:p w14:paraId="7B4C2DFD" w14:textId="77777777" w:rsidR="00577829" w:rsidRDefault="00577829" w:rsidP="00577829">
      <w:pPr>
        <w:pStyle w:val="Domylnie"/>
        <w:spacing w:after="0" w:line="100" w:lineRule="atLeast"/>
        <w:rPr>
          <w:rFonts w:ascii="Consolas" w:hAnsi="Consolas"/>
          <w:sz w:val="20"/>
        </w:rPr>
      </w:pPr>
      <w:r>
        <w:rPr>
          <w:rFonts w:ascii="Consolas" w:hAnsi="Consolas"/>
          <w:color w:val="515151"/>
          <w:sz w:val="20"/>
        </w:rPr>
        <w:tab/>
        <w:t>@</w:t>
      </w:r>
      <w:r>
        <w:rPr>
          <w:rFonts w:ascii="Consolas" w:hAnsi="Consolas"/>
          <w:sz w:val="20"/>
        </w:rPr>
        <w:t>Override</w:t>
      </w:r>
    </w:p>
    <w:p w14:paraId="348D3CBF" w14:textId="77777777" w:rsidR="00577829" w:rsidRDefault="00577829" w:rsidP="00577829">
      <w:pPr>
        <w:pStyle w:val="Domylnie"/>
        <w:spacing w:after="0" w:line="100" w:lineRule="atLeast"/>
        <w:rPr>
          <w:rFonts w:ascii="Consolas" w:hAnsi="Consolas"/>
          <w:sz w:val="20"/>
        </w:rPr>
      </w:pPr>
      <w:r>
        <w:rPr>
          <w:rFonts w:ascii="Consolas Bold" w:hAnsi="Consolas Bold"/>
          <w:color w:val="6A0043"/>
          <w:sz w:val="20"/>
        </w:rPr>
        <w:tab/>
        <w:t>publicvoid</w:t>
      </w:r>
      <w:r>
        <w:rPr>
          <w:rFonts w:ascii="Consolas" w:hAnsi="Consolas"/>
          <w:sz w:val="20"/>
        </w:rPr>
        <w:t xml:space="preserve"> onRequestFinished(</w:t>
      </w:r>
      <w:r>
        <w:rPr>
          <w:rFonts w:ascii="Consolas Bold" w:hAnsi="Consolas Bold"/>
          <w:color w:val="6A0043"/>
          <w:sz w:val="20"/>
        </w:rPr>
        <w:t>final</w:t>
      </w:r>
      <w:r>
        <w:rPr>
          <w:rFonts w:ascii="Consolas" w:hAnsi="Consolas"/>
          <w:sz w:val="20"/>
        </w:rPr>
        <w:t xml:space="preserve"> ApiResult apiResult, </w:t>
      </w:r>
      <w:r>
        <w:rPr>
          <w:rFonts w:ascii="Consolas Bold" w:hAnsi="Consolas Bold"/>
          <w:color w:val="6A0043"/>
          <w:sz w:val="20"/>
        </w:rPr>
        <w:t>final</w:t>
      </w:r>
      <w:r>
        <w:rPr>
          <w:rFonts w:ascii="Consolas" w:hAnsi="Consolas"/>
          <w:sz w:val="20"/>
        </w:rPr>
        <w:t xml:space="preserve"> Payment result) </w:t>
      </w:r>
      <w:r>
        <w:rPr>
          <w:rFonts w:ascii="Consolas" w:hAnsi="Consolas"/>
          <w:sz w:val="20"/>
        </w:rPr>
        <w:tab/>
        <w:t>{</w:t>
      </w:r>
    </w:p>
    <w:p w14:paraId="29602C5A" w14:textId="77777777" w:rsidR="00577829" w:rsidRDefault="00577829" w:rsidP="00577829">
      <w:pPr>
        <w:pStyle w:val="Domylnie"/>
        <w:spacing w:after="0" w:line="100" w:lineRule="atLeast"/>
        <w:rPr>
          <w:rFonts w:ascii="Consolas" w:hAnsi="Consolas"/>
          <w:sz w:val="20"/>
        </w:rPr>
      </w:pPr>
      <w:r>
        <w:rPr>
          <w:rFonts w:ascii="Consolas" w:hAnsi="Consolas"/>
          <w:sz w:val="20"/>
        </w:rPr>
        <w:tab/>
      </w:r>
      <w:r>
        <w:rPr>
          <w:rFonts w:ascii="Consolas" w:hAnsi="Consolas"/>
          <w:sz w:val="20"/>
        </w:rPr>
        <w:tab/>
      </w:r>
      <w:r>
        <w:rPr>
          <w:rFonts w:ascii="Consolas Bold" w:hAnsi="Consolas Bold"/>
          <w:color w:val="6A0043"/>
          <w:sz w:val="20"/>
        </w:rPr>
        <w:t>if</w:t>
      </w:r>
      <w:r>
        <w:rPr>
          <w:rFonts w:ascii="Consolas" w:hAnsi="Consolas"/>
          <w:sz w:val="20"/>
        </w:rPr>
        <w:t xml:space="preserve"> (apiResult.isSuccess()) {</w:t>
      </w:r>
    </w:p>
    <w:p w14:paraId="69923EAD" w14:textId="77777777" w:rsidR="00577829" w:rsidRDefault="00577829" w:rsidP="00577829">
      <w:pPr>
        <w:pStyle w:val="Domylnie"/>
        <w:spacing w:after="0" w:line="100" w:lineRule="atLeast"/>
        <w:rPr>
          <w:rFonts w:ascii="Consolas" w:hAnsi="Consolas"/>
          <w:color w:val="326D4C"/>
          <w:sz w:val="20"/>
        </w:rPr>
      </w:pPr>
      <w:r>
        <w:rPr>
          <w:rFonts w:ascii="Consolas" w:hAnsi="Consolas"/>
          <w:sz w:val="20"/>
        </w:rPr>
        <w:tab/>
      </w:r>
      <w:r>
        <w:rPr>
          <w:rFonts w:ascii="Consolas" w:hAnsi="Consolas"/>
          <w:sz w:val="20"/>
        </w:rPr>
        <w:tab/>
      </w:r>
      <w:r>
        <w:rPr>
          <w:rFonts w:ascii="Consolas" w:hAnsi="Consolas"/>
          <w:sz w:val="20"/>
        </w:rPr>
        <w:tab/>
      </w:r>
      <w:r>
        <w:rPr>
          <w:rFonts w:ascii="Consolas" w:hAnsi="Consolas"/>
          <w:color w:val="326D4C"/>
          <w:sz w:val="20"/>
        </w:rPr>
        <w:t>//payment object can be processed now</w:t>
      </w:r>
    </w:p>
    <w:p w14:paraId="2A7B65B7" w14:textId="77777777" w:rsidR="00577829" w:rsidRDefault="00577829" w:rsidP="00577829">
      <w:pPr>
        <w:pStyle w:val="Domylnie"/>
        <w:spacing w:after="0" w:line="100" w:lineRule="atLeast"/>
        <w:rPr>
          <w:rFonts w:ascii="Consolas" w:hAnsi="Consolas"/>
          <w:sz w:val="20"/>
        </w:rPr>
      </w:pPr>
      <w:r>
        <w:rPr>
          <w:rFonts w:ascii="Consolas" w:hAnsi="Consolas"/>
          <w:sz w:val="20"/>
        </w:rPr>
        <w:tab/>
      </w:r>
      <w:r>
        <w:rPr>
          <w:rFonts w:ascii="Consolas" w:hAnsi="Consolas"/>
          <w:sz w:val="20"/>
        </w:rPr>
        <w:tab/>
        <w:t xml:space="preserve">} </w:t>
      </w:r>
      <w:r>
        <w:rPr>
          <w:rFonts w:ascii="Consolas Bold" w:hAnsi="Consolas Bold"/>
          <w:color w:val="6A0043"/>
          <w:sz w:val="20"/>
        </w:rPr>
        <w:t>else</w:t>
      </w:r>
      <w:r>
        <w:rPr>
          <w:rFonts w:ascii="Consolas" w:hAnsi="Consolas"/>
          <w:sz w:val="20"/>
        </w:rPr>
        <w:t xml:space="preserve"> {</w:t>
      </w:r>
    </w:p>
    <w:p w14:paraId="5AF9E26A" w14:textId="77777777" w:rsidR="00577829" w:rsidRDefault="00577829" w:rsidP="00577829">
      <w:pPr>
        <w:pStyle w:val="Domylnie"/>
        <w:spacing w:after="0" w:line="100" w:lineRule="atLeast"/>
        <w:rPr>
          <w:rFonts w:ascii="Consolas" w:hAnsi="Consolas"/>
          <w:color w:val="326D4C"/>
          <w:sz w:val="20"/>
        </w:rPr>
      </w:pPr>
      <w:r>
        <w:rPr>
          <w:rFonts w:ascii="Consolas" w:hAnsi="Consolas"/>
          <w:sz w:val="20"/>
        </w:rPr>
        <w:tab/>
      </w:r>
      <w:r>
        <w:rPr>
          <w:rFonts w:ascii="Consolas" w:hAnsi="Consolas"/>
          <w:sz w:val="20"/>
        </w:rPr>
        <w:tab/>
      </w:r>
      <w:r>
        <w:rPr>
          <w:rFonts w:ascii="Consolas" w:hAnsi="Consolas"/>
          <w:sz w:val="20"/>
        </w:rPr>
        <w:tab/>
      </w:r>
      <w:r>
        <w:rPr>
          <w:rFonts w:ascii="Consolas" w:hAnsi="Consolas"/>
          <w:color w:val="326D4C"/>
          <w:sz w:val="20"/>
        </w:rPr>
        <w:t>//error occurred while processing request</w:t>
      </w:r>
    </w:p>
    <w:p w14:paraId="3F6FDA8B" w14:textId="77777777" w:rsidR="00577829" w:rsidRDefault="00577829" w:rsidP="00577829">
      <w:pPr>
        <w:pStyle w:val="Domylnie"/>
        <w:spacing w:after="0" w:line="100" w:lineRule="atLeast"/>
        <w:rPr>
          <w:rFonts w:ascii="Consolas" w:hAnsi="Consolas"/>
          <w:sz w:val="20"/>
        </w:rPr>
      </w:pPr>
      <w:r>
        <w:rPr>
          <w:rFonts w:ascii="Consolas" w:hAnsi="Consolas"/>
          <w:sz w:val="20"/>
        </w:rPr>
        <w:tab/>
      </w:r>
      <w:r>
        <w:rPr>
          <w:rFonts w:ascii="Consolas" w:hAnsi="Consolas"/>
          <w:sz w:val="20"/>
        </w:rPr>
        <w:tab/>
        <w:t>}</w:t>
      </w:r>
      <w:r>
        <w:rPr>
          <w:rFonts w:ascii="Consolas" w:hAnsi="Consolas"/>
          <w:sz w:val="20"/>
        </w:rPr>
        <w:tab/>
      </w:r>
    </w:p>
    <w:p w14:paraId="411FDEC3" w14:textId="77777777" w:rsidR="00577829" w:rsidRDefault="00577829" w:rsidP="00577829">
      <w:pPr>
        <w:pStyle w:val="Domylnie"/>
        <w:spacing w:after="0" w:line="100" w:lineRule="atLeast"/>
        <w:rPr>
          <w:rFonts w:ascii="Consolas" w:hAnsi="Consolas"/>
          <w:sz w:val="20"/>
        </w:rPr>
      </w:pPr>
      <w:r>
        <w:rPr>
          <w:rFonts w:ascii="Consolas" w:hAnsi="Consolas"/>
          <w:sz w:val="20"/>
        </w:rPr>
        <w:tab/>
        <w:t>}</w:t>
      </w:r>
    </w:p>
    <w:p w14:paraId="7EB1B7A0" w14:textId="77777777" w:rsidR="00577829" w:rsidRDefault="00577829" w:rsidP="00577829">
      <w:pPr>
        <w:pStyle w:val="Domylnie"/>
        <w:spacing w:after="0" w:line="100" w:lineRule="atLeast"/>
        <w:rPr>
          <w:rFonts w:ascii="Consolas" w:hAnsi="Consolas"/>
          <w:sz w:val="20"/>
        </w:rPr>
      </w:pPr>
      <w:r>
        <w:rPr>
          <w:rFonts w:ascii="Consolas" w:hAnsi="Consolas"/>
          <w:sz w:val="20"/>
        </w:rPr>
        <w:t>};</w:t>
      </w:r>
    </w:p>
    <w:p w14:paraId="02DE7EB3" w14:textId="77777777" w:rsidR="00577829" w:rsidRDefault="00577829" w:rsidP="00577829">
      <w:pPr>
        <w:pStyle w:val="content"/>
        <w:rPr>
          <w:rFonts w:ascii="Consolas" w:hAnsi="Consolas"/>
          <w:sz w:val="20"/>
        </w:rPr>
      </w:pPr>
      <w:r>
        <w:rPr>
          <w:rFonts w:ascii="Consolas" w:hAnsi="Consolas"/>
          <w:sz w:val="20"/>
        </w:rPr>
        <w:t>AcceptSDK.refundPayment(transactionID, refundListener);</w:t>
      </w:r>
    </w:p>
    <w:p w14:paraId="2CAF3906" w14:textId="77777777" w:rsidR="00577829" w:rsidRDefault="00577829" w:rsidP="00577829">
      <w:pPr>
        <w:pStyle w:val="content"/>
        <w:rPr>
          <w:rFonts w:ascii="Consolas" w:hAnsi="Consolas"/>
          <w:sz w:val="20"/>
        </w:rPr>
      </w:pPr>
    </w:p>
    <w:p w14:paraId="592B6429" w14:textId="77777777" w:rsidR="00577829" w:rsidRDefault="00577829" w:rsidP="00880B92">
      <w:pPr>
        <w:pStyle w:val="Caption"/>
      </w:pPr>
      <w:r w:rsidRPr="00880B92">
        <w:lastRenderedPageBreak/>
        <w:t xml:space="preserve">It is possible to cancel this request by calling </w:t>
      </w:r>
      <w:r w:rsidRPr="00B466AE">
        <w:rPr>
          <w:rStyle w:val="inlinecodeZnak0"/>
          <w:rFonts w:eastAsia="ヒラギノ角ゴ Pro W3"/>
        </w:rPr>
        <w:t>AcceptSDK.cancelGetPaymentRequest()</w:t>
      </w:r>
      <w:r>
        <w:t>method.</w:t>
      </w:r>
    </w:p>
    <w:p w14:paraId="70AE6696" w14:textId="77777777" w:rsidR="00577829" w:rsidRDefault="00577829" w:rsidP="00577829">
      <w:pPr>
        <w:pStyle w:val="FreeForm3"/>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2"/>
        </w:rPr>
      </w:pPr>
    </w:p>
    <w:p w14:paraId="6DA285B2" w14:textId="77777777" w:rsidR="00577829" w:rsidRDefault="00577829" w:rsidP="006F4748">
      <w:pPr>
        <w:pStyle w:val="Heading3"/>
      </w:pPr>
      <w:bookmarkStart w:id="94" w:name="_Toc365013051"/>
      <w:bookmarkStart w:id="95" w:name="_Toc431302923"/>
      <w:r>
        <w:t>Preauthorizing payment</w:t>
      </w:r>
      <w:bookmarkEnd w:id="94"/>
      <w:bookmarkEnd w:id="95"/>
    </w:p>
    <w:p w14:paraId="0EEFEB96" w14:textId="77777777" w:rsidR="00577829" w:rsidRPr="00880B92" w:rsidRDefault="00577829" w:rsidP="00880B92">
      <w:pPr>
        <w:pStyle w:val="Caption"/>
      </w:pPr>
    </w:p>
    <w:p w14:paraId="252D9EF4" w14:textId="77777777" w:rsidR="00577829" w:rsidRPr="00880B92" w:rsidRDefault="00577829" w:rsidP="00880B92">
      <w:pPr>
        <w:pStyle w:val="Caption"/>
      </w:pPr>
      <w:r w:rsidRPr="00880B92">
        <w:t xml:space="preserve">In contrast to the 1-step transaction creation explained in section </w:t>
      </w:r>
      <w:r w:rsidR="00570F92">
        <w:t>3</w:t>
      </w:r>
      <w:r w:rsidRPr="00880B92">
        <w:t xml:space="preserve">.6.2., the AcceptSDK also provides the ability to create 2-step transactions. Preauthorization is the first step, while capture is the second. Preauthorizing a payment does not subtract the amount specified in the transaction from the client's account. Instead, it secures this amount, preventing it from being used at the time of processing the payment by any other payment system or transaction. </w:t>
      </w:r>
    </w:p>
    <w:p w14:paraId="6237B8BA" w14:textId="77777777" w:rsidR="00577829" w:rsidRPr="00880B92" w:rsidRDefault="00577829" w:rsidP="00880B92">
      <w:pPr>
        <w:pStyle w:val="Caption"/>
      </w:pPr>
      <w:r w:rsidRPr="00880B92">
        <w:t>If the capture is not performed within 15 minutes from successful preauthorization, the secured amount is made available for any processing again, and the transaction process must be restarted.</w:t>
      </w:r>
    </w:p>
    <w:p w14:paraId="0EB6995B" w14:textId="77777777" w:rsidR="00577829" w:rsidRPr="00880B92" w:rsidRDefault="00577829" w:rsidP="00880B92">
      <w:pPr>
        <w:pStyle w:val="Caption"/>
      </w:pPr>
    </w:p>
    <w:p w14:paraId="0E25ED1C" w14:textId="77777777" w:rsidR="00577829" w:rsidRPr="00880B92" w:rsidRDefault="00577829" w:rsidP="00880B92">
      <w:pPr>
        <w:pStyle w:val="Caption"/>
      </w:pPr>
      <w:r w:rsidRPr="00880B92">
        <w:t>To preauthorize the payment, follow this example:</w:t>
      </w:r>
    </w:p>
    <w:p w14:paraId="600615B9" w14:textId="77777777" w:rsidR="00577829" w:rsidRPr="00880B92" w:rsidRDefault="00577829" w:rsidP="00880B92">
      <w:pPr>
        <w:pStyle w:val="Caption"/>
      </w:pPr>
    </w:p>
    <w:p w14:paraId="647C5024" w14:textId="77777777" w:rsidR="00577829" w:rsidRDefault="00577829" w:rsidP="00577829">
      <w:pPr>
        <w:pStyle w:val="code"/>
        <w:rPr>
          <w:color w:val="000000"/>
        </w:rPr>
      </w:pPr>
      <w:r>
        <w:rPr>
          <w:color w:val="000000"/>
        </w:rPr>
        <w:t>OnRequestFinishedListener&lt;PreauthResult&gt;</w:t>
      </w:r>
      <w:r>
        <w:rPr>
          <w:color w:val="0000B2"/>
        </w:rPr>
        <w:t>preauthListener</w:t>
      </w:r>
      <w:r>
        <w:rPr>
          <w:color w:val="000000"/>
        </w:rPr>
        <w:t xml:space="preserve"> = </w:t>
      </w:r>
      <w:r>
        <w:rPr>
          <w:rFonts w:ascii="Consolas Bold" w:hAnsi="Consolas Bold"/>
          <w:color w:val="6A0043"/>
        </w:rPr>
        <w:t>new</w:t>
      </w:r>
      <w:r>
        <w:rPr>
          <w:color w:val="000000"/>
        </w:rPr>
        <w:t xml:space="preserve"> OnRequestFinishedListener&lt;PreauthResult&gt;() {</w:t>
      </w:r>
    </w:p>
    <w:p w14:paraId="101B718A" w14:textId="77777777" w:rsidR="00577829" w:rsidRDefault="00577829" w:rsidP="00577829">
      <w:pPr>
        <w:pStyle w:val="code"/>
        <w:rPr>
          <w:color w:val="515151"/>
        </w:rPr>
      </w:pPr>
      <w:r>
        <w:rPr>
          <w:color w:val="000000"/>
        </w:rPr>
        <w:tab/>
      </w:r>
      <w:r>
        <w:rPr>
          <w:color w:val="515151"/>
        </w:rPr>
        <w:t>@Override</w:t>
      </w:r>
    </w:p>
    <w:p w14:paraId="07DF634C" w14:textId="77777777" w:rsidR="00577829" w:rsidRDefault="00577829" w:rsidP="00577829">
      <w:pPr>
        <w:pStyle w:val="code"/>
        <w:rPr>
          <w:color w:val="000000"/>
        </w:rPr>
      </w:pPr>
      <w:r>
        <w:rPr>
          <w:color w:val="000000"/>
        </w:rPr>
        <w:tab/>
      </w:r>
      <w:r>
        <w:rPr>
          <w:rFonts w:ascii="Consolas Bold" w:hAnsi="Consolas Bold"/>
          <w:color w:val="6A0043"/>
        </w:rPr>
        <w:t>publicvoid</w:t>
      </w:r>
      <w:r>
        <w:rPr>
          <w:color w:val="000000"/>
        </w:rPr>
        <w:t xml:space="preserve"> onRequestFinished(</w:t>
      </w:r>
      <w:r>
        <w:rPr>
          <w:rFonts w:ascii="Consolas Bold" w:hAnsi="Consolas Bold"/>
          <w:color w:val="6A0043"/>
        </w:rPr>
        <w:t>final</w:t>
      </w:r>
      <w:r>
        <w:rPr>
          <w:color w:val="000000"/>
        </w:rPr>
        <w:t xml:space="preserve"> ApiResult apiResult, </w:t>
      </w:r>
      <w:r>
        <w:rPr>
          <w:rFonts w:ascii="Consolas Bold" w:hAnsi="Consolas Bold"/>
          <w:color w:val="6A0043"/>
        </w:rPr>
        <w:t>final</w:t>
      </w:r>
      <w:r>
        <w:rPr>
          <w:color w:val="000000"/>
        </w:rPr>
        <w:t xml:space="preserve"> PreauthResult result) </w:t>
      </w:r>
      <w:r>
        <w:rPr>
          <w:color w:val="000000"/>
        </w:rPr>
        <w:tab/>
        <w:t>{</w:t>
      </w:r>
    </w:p>
    <w:p w14:paraId="1FF11BE0" w14:textId="77777777" w:rsidR="00577829" w:rsidRDefault="00577829" w:rsidP="00577829">
      <w:pPr>
        <w:pStyle w:val="code"/>
        <w:rPr>
          <w:color w:val="000000"/>
        </w:rPr>
      </w:pPr>
      <w:r>
        <w:rPr>
          <w:color w:val="000000"/>
        </w:rPr>
        <w:tab/>
      </w:r>
      <w:r>
        <w:rPr>
          <w:color w:val="000000"/>
        </w:rPr>
        <w:tab/>
      </w:r>
      <w:r>
        <w:rPr>
          <w:rFonts w:ascii="Consolas Bold" w:hAnsi="Consolas Bold"/>
          <w:color w:val="6A0043"/>
        </w:rPr>
        <w:t>if</w:t>
      </w:r>
      <w:r>
        <w:rPr>
          <w:color w:val="000000"/>
        </w:rPr>
        <w:t xml:space="preserve"> (apiResult.isSuccess()) {</w:t>
      </w:r>
    </w:p>
    <w:p w14:paraId="7FC71BDD" w14:textId="77777777" w:rsidR="00577829" w:rsidRDefault="00577829" w:rsidP="00577829">
      <w:pPr>
        <w:pStyle w:val="code"/>
        <w:rPr>
          <w:color w:val="326D4C"/>
        </w:rPr>
      </w:pPr>
      <w:r>
        <w:rPr>
          <w:color w:val="000000"/>
        </w:rPr>
        <w:tab/>
      </w:r>
      <w:r>
        <w:rPr>
          <w:color w:val="000000"/>
        </w:rPr>
        <w:tab/>
      </w:r>
      <w:r>
        <w:rPr>
          <w:color w:val="000000"/>
        </w:rPr>
        <w:tab/>
      </w:r>
      <w:r>
        <w:rPr>
          <w:color w:val="326D4C"/>
        </w:rPr>
        <w:t>//preauthorization succeeded, result object can be processed now</w:t>
      </w:r>
    </w:p>
    <w:p w14:paraId="1484F608" w14:textId="77777777" w:rsidR="00577829" w:rsidRDefault="00577829" w:rsidP="00577829">
      <w:pPr>
        <w:pStyle w:val="code"/>
        <w:rPr>
          <w:color w:val="000000"/>
        </w:rPr>
      </w:pPr>
      <w:r>
        <w:rPr>
          <w:color w:val="000000"/>
        </w:rPr>
        <w:tab/>
      </w:r>
      <w:r>
        <w:rPr>
          <w:color w:val="000000"/>
        </w:rPr>
        <w:tab/>
        <w:t xml:space="preserve">} </w:t>
      </w:r>
      <w:r>
        <w:rPr>
          <w:rFonts w:ascii="Consolas Bold" w:hAnsi="Consolas Bold"/>
          <w:color w:val="6A0043"/>
        </w:rPr>
        <w:t>else</w:t>
      </w:r>
      <w:r>
        <w:rPr>
          <w:color w:val="000000"/>
        </w:rPr>
        <w:t xml:space="preserve"> {</w:t>
      </w:r>
    </w:p>
    <w:p w14:paraId="4BDF576A" w14:textId="77777777" w:rsidR="00577829" w:rsidRDefault="00577829" w:rsidP="00577829">
      <w:pPr>
        <w:pStyle w:val="code"/>
        <w:rPr>
          <w:color w:val="326D4C"/>
        </w:rPr>
      </w:pPr>
      <w:r>
        <w:tab/>
      </w:r>
      <w:r>
        <w:tab/>
      </w:r>
      <w:r>
        <w:tab/>
      </w:r>
      <w:r>
        <w:rPr>
          <w:color w:val="326D4C"/>
        </w:rPr>
        <w:t>//preauthorization failed.</w:t>
      </w:r>
    </w:p>
    <w:p w14:paraId="5229546D" w14:textId="77777777" w:rsidR="00577829" w:rsidRDefault="00577829" w:rsidP="00577829">
      <w:pPr>
        <w:pStyle w:val="code"/>
        <w:rPr>
          <w:color w:val="000000"/>
        </w:rPr>
      </w:pPr>
      <w:r>
        <w:rPr>
          <w:color w:val="000000"/>
        </w:rPr>
        <w:tab/>
      </w:r>
      <w:r>
        <w:rPr>
          <w:color w:val="000000"/>
        </w:rPr>
        <w:tab/>
        <w:t>}</w:t>
      </w:r>
    </w:p>
    <w:p w14:paraId="1698A80D" w14:textId="77777777" w:rsidR="00577829" w:rsidRDefault="00577829" w:rsidP="00577829">
      <w:pPr>
        <w:pStyle w:val="code"/>
        <w:rPr>
          <w:color w:val="000000"/>
        </w:rPr>
      </w:pPr>
      <w:r>
        <w:rPr>
          <w:color w:val="000000"/>
        </w:rPr>
        <w:tab/>
        <w:t>}</w:t>
      </w:r>
    </w:p>
    <w:p w14:paraId="7973B504" w14:textId="77777777" w:rsidR="00577829" w:rsidRDefault="00577829" w:rsidP="00577829">
      <w:pPr>
        <w:pStyle w:val="code"/>
      </w:pPr>
      <w:r>
        <w:rPr>
          <w:color w:val="000000"/>
        </w:rPr>
        <w:t>};</w:t>
      </w:r>
    </w:p>
    <w:p w14:paraId="66F4406E" w14:textId="77777777" w:rsidR="00577829" w:rsidRDefault="00577829" w:rsidP="00577829">
      <w:pPr>
        <w:pStyle w:val="code"/>
        <w:rPr>
          <w:color w:val="000000"/>
        </w:rPr>
      </w:pPr>
      <w:r>
        <w:rPr>
          <w:color w:val="000000"/>
        </w:rPr>
        <w:t>AcceptSDK.preauthorizePayment(preauthListener);</w:t>
      </w:r>
    </w:p>
    <w:p w14:paraId="43589E0B" w14:textId="77777777" w:rsidR="00577829" w:rsidRPr="00880B92" w:rsidRDefault="00577829" w:rsidP="00880B92">
      <w:pPr>
        <w:pStyle w:val="Caption"/>
      </w:pPr>
    </w:p>
    <w:p w14:paraId="39B3DCEB" w14:textId="77777777" w:rsidR="00577829" w:rsidRPr="00880B92" w:rsidRDefault="00577829" w:rsidP="00880B92">
      <w:pPr>
        <w:pStyle w:val="Caption"/>
      </w:pPr>
      <w:r w:rsidRPr="00880B92">
        <w:t>Once again, successful preauthorization does not indicate transaction completion. Its purpose is to check the validity of the provided data and the availability of the requested funds.  Successful preauthorization does NOT indicate that in the end the transaction will be approved.</w:t>
      </w:r>
    </w:p>
    <w:p w14:paraId="442F03CE" w14:textId="77777777" w:rsidR="00577829" w:rsidRPr="00880B92" w:rsidRDefault="00577829" w:rsidP="00880B92">
      <w:pPr>
        <w:pStyle w:val="Caption"/>
      </w:pPr>
    </w:p>
    <w:p w14:paraId="5AB1C6E8" w14:textId="77777777" w:rsidR="00577829" w:rsidRDefault="00577829" w:rsidP="00880B92">
      <w:pPr>
        <w:pStyle w:val="Caption"/>
      </w:pPr>
      <w:r w:rsidRPr="00880B92">
        <w:t xml:space="preserve">This request can be cancelled by calling </w:t>
      </w:r>
      <w:r w:rsidRPr="00B466AE">
        <w:rPr>
          <w:rStyle w:val="inlinecodeZnak0"/>
          <w:rFonts w:eastAsia="ヒラギノ角ゴ Pro W3"/>
        </w:rPr>
        <w:t>AcceptSDK.cancelPreAuth()</w:t>
      </w:r>
      <w:r>
        <w:t xml:space="preserve"> method.</w:t>
      </w:r>
    </w:p>
    <w:p w14:paraId="7128A0A6" w14:textId="77777777" w:rsidR="00FD511C" w:rsidRDefault="00FD511C" w:rsidP="00FD511C">
      <w:pPr>
        <w:rPr>
          <w:lang w:val="en-US"/>
        </w:rPr>
      </w:pPr>
    </w:p>
    <w:p w14:paraId="3EA7EF80" w14:textId="77777777" w:rsidR="00FD511C" w:rsidRDefault="00FD511C" w:rsidP="00FD511C">
      <w:pPr>
        <w:pStyle w:val="Heading3"/>
        <w:spacing w:after="240"/>
      </w:pPr>
      <w:bookmarkStart w:id="96" w:name="_Toc431302924"/>
      <w:r>
        <w:t>Multi-currency</w:t>
      </w:r>
      <w:bookmarkEnd w:id="96"/>
    </w:p>
    <w:p w14:paraId="4B9BCA41" w14:textId="77777777" w:rsidR="00FD511C" w:rsidRPr="00FD511C" w:rsidRDefault="00FD511C" w:rsidP="00FD511C">
      <w:pPr>
        <w:pStyle w:val="Caption"/>
      </w:pPr>
      <w:r>
        <w:t>Since version 1.3.4, the SDK exposes the API to load a list of currencies defined on the backend side. The following method is used to obtain the list:</w:t>
      </w:r>
    </w:p>
    <w:tbl>
      <w:tblPr>
        <w:tblW w:w="21600" w:type="dxa"/>
        <w:tblCellSpacing w:w="0" w:type="dxa"/>
        <w:tblCellMar>
          <w:left w:w="0" w:type="dxa"/>
          <w:right w:w="0" w:type="dxa"/>
        </w:tblCellMar>
        <w:tblLook w:val="04A0" w:firstRow="1" w:lastRow="0" w:firstColumn="1" w:lastColumn="0" w:noHBand="0" w:noVBand="1"/>
      </w:tblPr>
      <w:tblGrid>
        <w:gridCol w:w="21600"/>
      </w:tblGrid>
      <w:tr w:rsidR="00FD511C" w:rsidRPr="007D2B99" w14:paraId="6655B01C" w14:textId="77777777" w:rsidTr="00FD511C">
        <w:trPr>
          <w:tblCellSpacing w:w="0" w:type="dxa"/>
        </w:trPr>
        <w:tc>
          <w:tcPr>
            <w:tcW w:w="21600" w:type="dxa"/>
            <w:vAlign w:val="center"/>
            <w:hideMark/>
          </w:tcPr>
          <w:p w14:paraId="32AB07C4" w14:textId="77777777" w:rsidR="00FD511C" w:rsidRPr="00B651F3" w:rsidRDefault="00FD511C" w:rsidP="00FD511C">
            <w:pPr>
              <w:spacing w:before="240" w:after="240"/>
              <w:divId w:val="502400718"/>
              <w:rPr>
                <w:sz w:val="24"/>
                <w:lang w:val="en-US"/>
              </w:rPr>
            </w:pPr>
            <w:r w:rsidRPr="00B651F3">
              <w:rPr>
                <w:rStyle w:val="HTMLCode"/>
                <w:lang w:val="en-US"/>
              </w:rPr>
              <w:t>final</w:t>
            </w:r>
            <w:r w:rsidRPr="00B651F3">
              <w:rPr>
                <w:rStyle w:val="apple-converted-space"/>
                <w:lang w:val="en-US"/>
              </w:rPr>
              <w:t> </w:t>
            </w:r>
            <w:r w:rsidRPr="00B651F3">
              <w:rPr>
                <w:rStyle w:val="HTMLCode"/>
                <w:lang w:val="en-US"/>
              </w:rPr>
              <w:t>Set&lt;String&gt; allowedCurrencies = AcceptSDK.getAllowedCurrencies();</w:t>
            </w:r>
          </w:p>
        </w:tc>
      </w:tr>
    </w:tbl>
    <w:p w14:paraId="00520E13" w14:textId="77777777" w:rsidR="00FD511C" w:rsidRPr="00FD511C" w:rsidRDefault="00FD511C" w:rsidP="00FD511C">
      <w:pPr>
        <w:pStyle w:val="Caption"/>
      </w:pPr>
      <w:r>
        <w:t>Currency used for further transactions can be changed using following method:</w:t>
      </w:r>
    </w:p>
    <w:tbl>
      <w:tblPr>
        <w:tblW w:w="21600" w:type="dxa"/>
        <w:tblCellSpacing w:w="0" w:type="dxa"/>
        <w:tblCellMar>
          <w:left w:w="0" w:type="dxa"/>
          <w:right w:w="0" w:type="dxa"/>
        </w:tblCellMar>
        <w:tblLook w:val="04A0" w:firstRow="1" w:lastRow="0" w:firstColumn="1" w:lastColumn="0" w:noHBand="0" w:noVBand="1"/>
      </w:tblPr>
      <w:tblGrid>
        <w:gridCol w:w="21600"/>
      </w:tblGrid>
      <w:tr w:rsidR="00FD511C" w14:paraId="02C851E2" w14:textId="77777777" w:rsidTr="00FD511C">
        <w:trPr>
          <w:tblCellSpacing w:w="0" w:type="dxa"/>
        </w:trPr>
        <w:tc>
          <w:tcPr>
            <w:tcW w:w="21600" w:type="dxa"/>
            <w:vAlign w:val="center"/>
            <w:hideMark/>
          </w:tcPr>
          <w:p w14:paraId="66F29198" w14:textId="77777777" w:rsidR="00FD511C" w:rsidRDefault="00FD511C" w:rsidP="00FD511C">
            <w:pPr>
              <w:spacing w:before="240"/>
              <w:divId w:val="24722892"/>
              <w:rPr>
                <w:sz w:val="24"/>
              </w:rPr>
            </w:pPr>
            <w:r>
              <w:rPr>
                <w:rStyle w:val="HTMLCode"/>
              </w:rPr>
              <w:t>AcceptSDK.setDisplayCurrency("EUR");</w:t>
            </w:r>
          </w:p>
        </w:tc>
      </w:tr>
    </w:tbl>
    <w:p w14:paraId="59FA0EE9" w14:textId="77777777" w:rsidR="00FD511C" w:rsidRPr="00FD511C" w:rsidRDefault="00FD511C" w:rsidP="00FD511C">
      <w:pPr>
        <w:rPr>
          <w:lang w:val="en-US"/>
        </w:rPr>
      </w:pPr>
    </w:p>
    <w:p w14:paraId="691AE93F" w14:textId="77777777" w:rsidR="00577829" w:rsidRDefault="00577829" w:rsidP="00577829">
      <w:pPr>
        <w:pStyle w:val="FreeForm3"/>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2"/>
        </w:rPr>
      </w:pPr>
    </w:p>
    <w:p w14:paraId="4872F63F" w14:textId="77777777" w:rsidR="00577829" w:rsidRDefault="00FD511C" w:rsidP="006F4748">
      <w:pPr>
        <w:pStyle w:val="Heading3"/>
      </w:pPr>
      <w:bookmarkStart w:id="97" w:name="_Toc365013052"/>
      <w:r>
        <w:t xml:space="preserve"> </w:t>
      </w:r>
      <w:bookmarkStart w:id="98" w:name="_Toc431302925"/>
      <w:r w:rsidR="00577829">
        <w:t>Capturing the payment</w:t>
      </w:r>
      <w:bookmarkEnd w:id="97"/>
      <w:bookmarkEnd w:id="98"/>
    </w:p>
    <w:p w14:paraId="7D5D98FD" w14:textId="77777777" w:rsidR="00577829" w:rsidRPr="00880B92" w:rsidRDefault="00577829" w:rsidP="00880B92">
      <w:pPr>
        <w:pStyle w:val="Caption"/>
      </w:pPr>
    </w:p>
    <w:p w14:paraId="0AC31467" w14:textId="77777777" w:rsidR="00577829" w:rsidRDefault="00577829" w:rsidP="00880B92">
      <w:pPr>
        <w:pStyle w:val="Caption"/>
      </w:pPr>
      <w:r w:rsidRPr="00880B92">
        <w:t xml:space="preserve">After preauthorization and optional additional processing, payment can be captured. To capture the payment using AcceptSDK, call </w:t>
      </w:r>
      <w:r w:rsidRPr="00B466AE">
        <w:rPr>
          <w:rStyle w:val="inlinecodeZnak0"/>
          <w:rFonts w:eastAsia="ヒラギノ角ゴ Pro W3"/>
        </w:rPr>
        <w:t>AcceptSDK.sendPayment()</w:t>
      </w:r>
      <w:r>
        <w:t xml:space="preserve"> method.  See section </w:t>
      </w:r>
      <w:r w:rsidR="00570F92">
        <w:t>3</w:t>
      </w:r>
      <w:r>
        <w:t>.6.2. for more information.</w:t>
      </w:r>
    </w:p>
    <w:p w14:paraId="78F27BDF" w14:textId="77777777" w:rsidR="00577829" w:rsidRDefault="00577829" w:rsidP="00880B92">
      <w:pPr>
        <w:pStyle w:val="Caption"/>
      </w:pPr>
    </w:p>
    <w:p w14:paraId="09870CA8" w14:textId="77777777" w:rsidR="00DF7E1C" w:rsidRPr="00DF7E1C" w:rsidRDefault="00DF7E1C" w:rsidP="00DF7E1C">
      <w:pPr>
        <w:pStyle w:val="Heading3"/>
      </w:pPr>
      <w:r>
        <w:lastRenderedPageBreak/>
        <w:t xml:space="preserve"> </w:t>
      </w:r>
      <w:bookmarkStart w:id="99" w:name="_Toc431302926"/>
      <w:r w:rsidRPr="00DF7E1C">
        <w:t>Terminal configuration</w:t>
      </w:r>
      <w:bookmarkEnd w:id="99"/>
    </w:p>
    <w:p w14:paraId="1CFD3936" w14:textId="77777777" w:rsidR="00DF7E1C" w:rsidRPr="00B14FE2" w:rsidRDefault="00DF7E1C" w:rsidP="00DF7E1C">
      <w:pPr>
        <w:pStyle w:val="NormalWeb"/>
        <w:shd w:val="clear" w:color="auto" w:fill="FFFFFF"/>
        <w:spacing w:before="150" w:beforeAutospacing="0" w:after="0" w:afterAutospacing="0" w:line="300" w:lineRule="atLeast"/>
        <w:rPr>
          <w:rFonts w:ascii="Arial" w:hAnsi="Arial" w:cs="Arial"/>
          <w:color w:val="333333"/>
          <w:sz w:val="20"/>
          <w:szCs w:val="20"/>
        </w:rPr>
      </w:pPr>
      <w:r w:rsidRPr="00B14FE2">
        <w:rPr>
          <w:rFonts w:ascii="Arial" w:hAnsi="Arial" w:cs="Arial"/>
          <w:color w:val="333333"/>
          <w:sz w:val="20"/>
          <w:szCs w:val="20"/>
        </w:rPr>
        <w:t xml:space="preserve">Terminal configuration can be obtained using AcceptSDK.fetchTerminalConfiguration(..) method. </w:t>
      </w:r>
      <w:r w:rsidR="00A31938" w:rsidRPr="00B14FE2">
        <w:rPr>
          <w:rFonts w:ascii="Arial" w:hAnsi="Arial" w:cs="Arial"/>
          <w:color w:val="333333"/>
          <w:sz w:val="20"/>
          <w:szCs w:val="20"/>
        </w:rPr>
        <w:t>The f</w:t>
      </w:r>
      <w:r w:rsidRPr="00B14FE2">
        <w:rPr>
          <w:rFonts w:ascii="Arial" w:hAnsi="Arial" w:cs="Arial"/>
          <w:color w:val="333333"/>
          <w:sz w:val="20"/>
          <w:szCs w:val="20"/>
        </w:rPr>
        <w:t>ollowing examples shows how to use the method and how a proper error handling should look.</w:t>
      </w:r>
    </w:p>
    <w:p w14:paraId="39889E97" w14:textId="77777777" w:rsidR="00DF7E1C" w:rsidRDefault="00DF7E1C" w:rsidP="00DF7E1C">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9070"/>
      </w:tblGrid>
      <w:tr w:rsidR="00DF7E1C" w:rsidRPr="007D2B99" w14:paraId="0BC1E2CB" w14:textId="77777777" w:rsidTr="00B14FE2">
        <w:trPr>
          <w:tblCellSpacing w:w="0" w:type="dxa"/>
        </w:trPr>
        <w:tc>
          <w:tcPr>
            <w:tcW w:w="5000" w:type="pct"/>
            <w:vAlign w:val="center"/>
            <w:hideMark/>
          </w:tcPr>
          <w:p w14:paraId="4938D5C1" w14:textId="77777777" w:rsidR="00DF7E1C" w:rsidRPr="00B651F3" w:rsidRDefault="00DF7E1C" w:rsidP="00DF7E1C">
            <w:pPr>
              <w:rPr>
                <w:lang w:val="en-US"/>
              </w:rPr>
            </w:pPr>
            <w:r w:rsidRPr="00B651F3">
              <w:rPr>
                <w:rStyle w:val="HTMLCode"/>
                <w:lang w:val="en-US"/>
              </w:rPr>
              <w:t>final</w:t>
            </w:r>
            <w:r w:rsidRPr="00B651F3">
              <w:rPr>
                <w:rStyle w:val="apple-converted-space"/>
                <w:lang w:val="en-US"/>
              </w:rPr>
              <w:t> </w:t>
            </w:r>
            <w:r w:rsidRPr="00B651F3">
              <w:rPr>
                <w:rStyle w:val="HTMLCode"/>
                <w:lang w:val="en-US"/>
              </w:rPr>
              <w:t>Response&lt;AcceptTerminalConfiguration&gt; response = AcceptSDK.fetchTerminalConfiguration(...serial..number...);</w:t>
            </w:r>
          </w:p>
          <w:p w14:paraId="246D3138" w14:textId="77777777" w:rsidR="00DF7E1C" w:rsidRPr="00B651F3" w:rsidRDefault="00DF7E1C" w:rsidP="00DF7E1C">
            <w:pPr>
              <w:rPr>
                <w:lang w:val="en-US"/>
              </w:rPr>
            </w:pPr>
            <w:r w:rsidRPr="00B651F3">
              <w:rPr>
                <w:rStyle w:val="HTMLCode"/>
                <w:lang w:val="en-US"/>
              </w:rPr>
              <w:t>if</w:t>
            </w:r>
            <w:r w:rsidRPr="00B651F3">
              <w:rPr>
                <w:rStyle w:val="apple-converted-space"/>
                <w:lang w:val="en-US"/>
              </w:rPr>
              <w:t> </w:t>
            </w:r>
            <w:r w:rsidRPr="00B651F3">
              <w:rPr>
                <w:rStyle w:val="HTMLCode"/>
                <w:lang w:val="en-US"/>
              </w:rPr>
              <w:t>( response.hasError() ) {</w:t>
            </w:r>
          </w:p>
          <w:p w14:paraId="0C05FE99" w14:textId="77777777" w:rsidR="00DF7E1C" w:rsidRPr="00B651F3" w:rsidRDefault="00DF7E1C" w:rsidP="00DF7E1C">
            <w:pPr>
              <w:rPr>
                <w:lang w:val="en-US"/>
              </w:rPr>
            </w:pPr>
            <w:r w:rsidRPr="00B651F3">
              <w:rPr>
                <w:rStyle w:val="HTMLCode"/>
                <w:lang w:val="en-US"/>
              </w:rPr>
              <w:t>    switch</w:t>
            </w:r>
            <w:r w:rsidRPr="00B651F3">
              <w:rPr>
                <w:rStyle w:val="apple-converted-space"/>
                <w:lang w:val="en-US"/>
              </w:rPr>
              <w:t> </w:t>
            </w:r>
            <w:r w:rsidRPr="00B651F3">
              <w:rPr>
                <w:rStyle w:val="HTMLCode"/>
                <w:lang w:val="en-US"/>
              </w:rPr>
              <w:t>( response.getError().type ) {</w:t>
            </w:r>
          </w:p>
          <w:p w14:paraId="5D04F179" w14:textId="77777777" w:rsidR="00DF7E1C" w:rsidRPr="00B651F3" w:rsidRDefault="00DF7E1C" w:rsidP="00DF7E1C">
            <w:pPr>
              <w:rPr>
                <w:lang w:val="en-US"/>
              </w:rPr>
            </w:pPr>
            <w:r w:rsidRPr="00B651F3">
              <w:rPr>
                <w:rStyle w:val="HTMLCode"/>
                <w:lang w:val="en-US"/>
              </w:rPr>
              <w:t>        case</w:t>
            </w:r>
            <w:r w:rsidRPr="00B651F3">
              <w:rPr>
                <w:rStyle w:val="apple-converted-space"/>
                <w:lang w:val="en-US"/>
              </w:rPr>
              <w:t> </w:t>
            </w:r>
            <w:r w:rsidRPr="00B651F3">
              <w:rPr>
                <w:rStyle w:val="HTMLCode"/>
                <w:lang w:val="en-US"/>
              </w:rPr>
              <w:t>ErrorType.IO:</w:t>
            </w:r>
            <w:r w:rsidRPr="00B651F3">
              <w:rPr>
                <w:rStyle w:val="apple-converted-space"/>
                <w:rFonts w:ascii="Courier New" w:hAnsi="Courier New" w:cs="Courier New"/>
                <w:lang w:val="en-US"/>
              </w:rPr>
              <w:t> </w:t>
            </w:r>
            <w:r w:rsidRPr="00B651F3">
              <w:rPr>
                <w:rStyle w:val="HTMLCode"/>
                <w:lang w:val="en-US"/>
              </w:rPr>
              <w:t>/* inform user about connection error */</w:t>
            </w:r>
            <w:r w:rsidRPr="00B651F3">
              <w:rPr>
                <w:rStyle w:val="apple-converted-space"/>
                <w:lang w:val="en-US"/>
              </w:rPr>
              <w:t> </w:t>
            </w:r>
            <w:r w:rsidRPr="00B651F3">
              <w:rPr>
                <w:rStyle w:val="HTMLCode"/>
                <w:lang w:val="en-US"/>
              </w:rPr>
              <w:t>return;</w:t>
            </w:r>
          </w:p>
          <w:p w14:paraId="21B08A26" w14:textId="77777777" w:rsidR="00DF7E1C" w:rsidRPr="00B651F3" w:rsidRDefault="00DF7E1C" w:rsidP="00DF7E1C">
            <w:pPr>
              <w:rPr>
                <w:lang w:val="en-US"/>
              </w:rPr>
            </w:pPr>
            <w:r w:rsidRPr="00B651F3">
              <w:rPr>
                <w:rStyle w:val="HTMLCode"/>
                <w:lang w:val="en-US"/>
              </w:rPr>
              <w:t>        case</w:t>
            </w:r>
            <w:r w:rsidRPr="00B651F3">
              <w:rPr>
                <w:rStyle w:val="apple-converted-space"/>
                <w:lang w:val="en-US"/>
              </w:rPr>
              <w:t> </w:t>
            </w:r>
            <w:r w:rsidRPr="00B651F3">
              <w:rPr>
                <w:rStyle w:val="HTMLCode"/>
                <w:lang w:val="en-US"/>
              </w:rPr>
              <w:t>ErrorType.DESERIALIZER:</w:t>
            </w:r>
            <w:r w:rsidRPr="00B651F3">
              <w:rPr>
                <w:rStyle w:val="apple-converted-space"/>
                <w:rFonts w:ascii="Courier New" w:hAnsi="Courier New" w:cs="Courier New"/>
                <w:lang w:val="en-US"/>
              </w:rPr>
              <w:t> </w:t>
            </w:r>
            <w:r w:rsidRPr="00B651F3">
              <w:rPr>
                <w:rStyle w:val="HTMLCode"/>
                <w:lang w:val="en-US"/>
              </w:rPr>
              <w:t>/* no JSON in response or body is not a valid JSON data or model of response is invalid. Details available as response.getError().toString()  */</w:t>
            </w:r>
            <w:r w:rsidRPr="00B651F3">
              <w:rPr>
                <w:rStyle w:val="apple-converted-space"/>
                <w:lang w:val="en-US"/>
              </w:rPr>
              <w:t> </w:t>
            </w:r>
            <w:r w:rsidRPr="00B651F3">
              <w:rPr>
                <w:rStyle w:val="HTMLCode"/>
                <w:lang w:val="en-US"/>
              </w:rPr>
              <w:t>return;</w:t>
            </w:r>
          </w:p>
          <w:p w14:paraId="0CB08975" w14:textId="77777777" w:rsidR="00DF7E1C" w:rsidRPr="00B651F3" w:rsidRDefault="00DF7E1C" w:rsidP="00DF7E1C">
            <w:pPr>
              <w:rPr>
                <w:lang w:val="en-US"/>
              </w:rPr>
            </w:pPr>
            <w:r w:rsidRPr="00B651F3">
              <w:rPr>
                <w:rStyle w:val="HTMLCode"/>
                <w:lang w:val="en-US"/>
              </w:rPr>
              <w:t>        case</w:t>
            </w:r>
            <w:r w:rsidRPr="00B651F3">
              <w:rPr>
                <w:rStyle w:val="apple-converted-space"/>
                <w:lang w:val="en-US"/>
              </w:rPr>
              <w:t> </w:t>
            </w:r>
            <w:r w:rsidRPr="00B651F3">
              <w:rPr>
                <w:rStyle w:val="HTMLCode"/>
                <w:lang w:val="en-US"/>
              </w:rPr>
              <w:t>ErrorType.HTTP:</w:t>
            </w:r>
          </w:p>
          <w:p w14:paraId="6B960313" w14:textId="77777777" w:rsidR="00DF7E1C" w:rsidRPr="00B651F3" w:rsidRDefault="00DF7E1C" w:rsidP="00DF7E1C">
            <w:pPr>
              <w:rPr>
                <w:lang w:val="en-US"/>
              </w:rPr>
            </w:pPr>
            <w:r w:rsidRPr="00B651F3">
              <w:rPr>
                <w:rStyle w:val="HTMLCode"/>
                <w:lang w:val="en-US"/>
              </w:rPr>
              <w:t>        {</w:t>
            </w:r>
          </w:p>
          <w:p w14:paraId="7500EB3B" w14:textId="77777777" w:rsidR="00DF7E1C" w:rsidRPr="00B651F3" w:rsidRDefault="00DF7E1C" w:rsidP="00DF7E1C">
            <w:pPr>
              <w:rPr>
                <w:lang w:val="en-US"/>
              </w:rPr>
            </w:pPr>
            <w:r w:rsidRPr="00B651F3">
              <w:rPr>
                <w:rStyle w:val="HTMLCode"/>
                <w:lang w:val="en-US"/>
              </w:rPr>
              <w:t>            switch</w:t>
            </w:r>
            <w:r w:rsidRPr="00B651F3">
              <w:rPr>
                <w:rStyle w:val="apple-converted-space"/>
                <w:lang w:val="en-US"/>
              </w:rPr>
              <w:t> </w:t>
            </w:r>
            <w:r w:rsidRPr="00B651F3">
              <w:rPr>
                <w:rStyle w:val="HTMLCode"/>
                <w:lang w:val="en-US"/>
              </w:rPr>
              <w:t>( response.getError().httpErrorCode ) {</w:t>
            </w:r>
          </w:p>
          <w:p w14:paraId="3F4D3609" w14:textId="77777777" w:rsidR="00DF7E1C" w:rsidRPr="00B651F3" w:rsidRDefault="00DF7E1C" w:rsidP="00DF7E1C">
            <w:pPr>
              <w:rPr>
                <w:lang w:val="en-US"/>
              </w:rPr>
            </w:pPr>
            <w:r w:rsidRPr="00B651F3">
              <w:rPr>
                <w:rStyle w:val="HTMLCode"/>
                <w:lang w:val="en-US"/>
              </w:rPr>
              <w:t>                case</w:t>
            </w:r>
            <w:r w:rsidRPr="00B651F3">
              <w:rPr>
                <w:rStyle w:val="apple-converted-space"/>
                <w:lang w:val="en-US"/>
              </w:rPr>
              <w:t> </w:t>
            </w:r>
            <w:r w:rsidRPr="00B651F3">
              <w:rPr>
                <w:rStyle w:val="HTMLCode"/>
                <w:lang w:val="en-US"/>
              </w:rPr>
              <w:t>422:</w:t>
            </w:r>
            <w:r w:rsidRPr="00B651F3">
              <w:rPr>
                <w:rStyle w:val="apple-converted-space"/>
                <w:rFonts w:ascii="Courier New" w:hAnsi="Courier New" w:cs="Courier New"/>
                <w:lang w:val="en-US"/>
              </w:rPr>
              <w:t> </w:t>
            </w:r>
            <w:r w:rsidRPr="00B651F3">
              <w:rPr>
                <w:rStyle w:val="HTMLCode"/>
                <w:lang w:val="en-US"/>
              </w:rPr>
              <w:t>/* Terminal configuration is not ready. Accept backend needs to be configured to serve terminal configuration for given serial number. */</w:t>
            </w:r>
            <w:r w:rsidRPr="00B651F3">
              <w:rPr>
                <w:rStyle w:val="apple-converted-space"/>
                <w:lang w:val="en-US"/>
              </w:rPr>
              <w:t> </w:t>
            </w:r>
            <w:r w:rsidRPr="00B651F3">
              <w:rPr>
                <w:rStyle w:val="HTMLCode"/>
                <w:lang w:val="en-US"/>
              </w:rPr>
              <w:t>return;</w:t>
            </w:r>
          </w:p>
          <w:p w14:paraId="101EDE00" w14:textId="77777777" w:rsidR="00DF7E1C" w:rsidRPr="00B651F3" w:rsidRDefault="00DF7E1C" w:rsidP="00DF7E1C">
            <w:pPr>
              <w:rPr>
                <w:lang w:val="en-US"/>
              </w:rPr>
            </w:pPr>
            <w:r w:rsidRPr="00B651F3">
              <w:rPr>
                <w:rStyle w:val="HTMLCode"/>
                <w:lang w:val="en-US"/>
              </w:rPr>
              <w:t>                default:</w:t>
            </w:r>
          </w:p>
          <w:p w14:paraId="0B375A9A" w14:textId="77777777" w:rsidR="00DF7E1C" w:rsidRPr="00B651F3" w:rsidRDefault="00DF7E1C" w:rsidP="00DF7E1C">
            <w:pPr>
              <w:rPr>
                <w:lang w:val="en-US"/>
              </w:rPr>
            </w:pPr>
            <w:r w:rsidRPr="00B651F3">
              <w:rPr>
                <w:rStyle w:val="HTMLCode"/>
                <w:lang w:val="en-US"/>
              </w:rPr>
              <w:t>                    /* Report unknown error with content of response.getError().toString() */</w:t>
            </w:r>
          </w:p>
          <w:p w14:paraId="659B8D0D" w14:textId="77777777" w:rsidR="00DF7E1C" w:rsidRPr="00B651F3" w:rsidRDefault="00DF7E1C" w:rsidP="00DF7E1C">
            <w:pPr>
              <w:rPr>
                <w:lang w:val="en-US"/>
              </w:rPr>
            </w:pPr>
            <w:r w:rsidRPr="00B651F3">
              <w:rPr>
                <w:rStyle w:val="HTMLCode"/>
                <w:lang w:val="en-US"/>
              </w:rPr>
              <w:t>                return;</w:t>
            </w:r>
          </w:p>
          <w:p w14:paraId="1B7F1407" w14:textId="77777777" w:rsidR="00DF7E1C" w:rsidRPr="00B651F3" w:rsidRDefault="00DF7E1C" w:rsidP="00DF7E1C">
            <w:pPr>
              <w:rPr>
                <w:lang w:val="en-US"/>
              </w:rPr>
            </w:pPr>
            <w:r w:rsidRPr="00B651F3">
              <w:rPr>
                <w:rStyle w:val="HTMLCode"/>
                <w:lang w:val="en-US"/>
              </w:rPr>
              <w:t>        }</w:t>
            </w:r>
          </w:p>
          <w:p w14:paraId="752FFE06" w14:textId="77777777" w:rsidR="00DF7E1C" w:rsidRPr="00B651F3" w:rsidRDefault="00DF7E1C" w:rsidP="00DF7E1C">
            <w:pPr>
              <w:rPr>
                <w:lang w:val="en-US"/>
              </w:rPr>
            </w:pPr>
            <w:r w:rsidRPr="00B651F3">
              <w:rPr>
                <w:rStyle w:val="HTMLCode"/>
                <w:lang w:val="en-US"/>
              </w:rPr>
              <w:t>        default:</w:t>
            </w:r>
          </w:p>
          <w:p w14:paraId="4D310FD5" w14:textId="77777777" w:rsidR="00DF7E1C" w:rsidRPr="00B651F3" w:rsidRDefault="00DF7E1C" w:rsidP="00DF7E1C">
            <w:pPr>
              <w:rPr>
                <w:lang w:val="en-US"/>
              </w:rPr>
            </w:pPr>
            <w:r w:rsidRPr="00B651F3">
              <w:rPr>
                <w:rStyle w:val="HTMLCode"/>
                <w:lang w:val="en-US"/>
              </w:rPr>
              <w:t>        {</w:t>
            </w:r>
          </w:p>
          <w:p w14:paraId="6E394EB2" w14:textId="77777777" w:rsidR="00DF7E1C" w:rsidRPr="00B651F3" w:rsidRDefault="00DF7E1C" w:rsidP="00DF7E1C">
            <w:pPr>
              <w:rPr>
                <w:lang w:val="en-US"/>
              </w:rPr>
            </w:pPr>
            <w:r w:rsidRPr="00B651F3">
              <w:rPr>
                <w:rStyle w:val="HTMLCode"/>
                <w:lang w:val="en-US"/>
              </w:rPr>
              <w:t>            /* Report unknown error with content of response.getError().toString() */</w:t>
            </w:r>
          </w:p>
          <w:p w14:paraId="278CE738" w14:textId="77777777" w:rsidR="00DF7E1C" w:rsidRPr="00B651F3" w:rsidRDefault="00DF7E1C" w:rsidP="00DF7E1C">
            <w:pPr>
              <w:rPr>
                <w:lang w:val="en-US"/>
              </w:rPr>
            </w:pPr>
            <w:r w:rsidRPr="00B651F3">
              <w:rPr>
                <w:rStyle w:val="HTMLCode"/>
                <w:lang w:val="en-US"/>
              </w:rPr>
              <w:t>            return;</w:t>
            </w:r>
          </w:p>
          <w:p w14:paraId="638F2031" w14:textId="77777777" w:rsidR="00DF7E1C" w:rsidRPr="00B651F3" w:rsidRDefault="00DF7E1C" w:rsidP="00DF7E1C">
            <w:pPr>
              <w:rPr>
                <w:lang w:val="en-US"/>
              </w:rPr>
            </w:pPr>
            <w:r w:rsidRPr="00B651F3">
              <w:rPr>
                <w:rStyle w:val="HTMLCode"/>
                <w:lang w:val="en-US"/>
              </w:rPr>
              <w:t>        }</w:t>
            </w:r>
          </w:p>
          <w:p w14:paraId="04D2D145" w14:textId="77777777" w:rsidR="00DF7E1C" w:rsidRPr="00B651F3" w:rsidRDefault="00DF7E1C" w:rsidP="00DF7E1C">
            <w:pPr>
              <w:rPr>
                <w:lang w:val="en-US"/>
              </w:rPr>
            </w:pPr>
            <w:r w:rsidRPr="00B651F3">
              <w:rPr>
                <w:rStyle w:val="HTMLCode"/>
                <w:lang w:val="en-US"/>
              </w:rPr>
              <w:t>    }</w:t>
            </w:r>
          </w:p>
          <w:p w14:paraId="26B2F2E6" w14:textId="77777777" w:rsidR="00DF7E1C" w:rsidRPr="00B651F3" w:rsidRDefault="00DF7E1C" w:rsidP="00DF7E1C">
            <w:pPr>
              <w:rPr>
                <w:lang w:val="en-US"/>
              </w:rPr>
            </w:pPr>
            <w:r w:rsidRPr="00B651F3">
              <w:rPr>
                <w:rStyle w:val="HTMLCode"/>
                <w:lang w:val="en-US"/>
              </w:rPr>
              <w:t>}</w:t>
            </w:r>
          </w:p>
          <w:p w14:paraId="3A1D2930" w14:textId="77777777" w:rsidR="00DF7E1C" w:rsidRPr="00B651F3" w:rsidRDefault="00DF7E1C" w:rsidP="00DF7E1C">
            <w:pPr>
              <w:rPr>
                <w:sz w:val="24"/>
                <w:lang w:val="en-US"/>
              </w:rPr>
            </w:pPr>
            <w:r w:rsidRPr="00B651F3">
              <w:rPr>
                <w:rStyle w:val="HTMLCode"/>
                <w:lang w:val="en-US"/>
              </w:rPr>
              <w:t>final</w:t>
            </w:r>
            <w:r w:rsidRPr="00B651F3">
              <w:rPr>
                <w:rStyle w:val="apple-converted-space"/>
                <w:lang w:val="en-US"/>
              </w:rPr>
              <w:t> </w:t>
            </w:r>
            <w:r w:rsidRPr="00B651F3">
              <w:rPr>
                <w:rStyle w:val="HTMLCode"/>
                <w:lang w:val="en-US"/>
              </w:rPr>
              <w:t>AcceptTerminalConfiguration configuration = response.getBody();</w:t>
            </w:r>
          </w:p>
        </w:tc>
      </w:tr>
    </w:tbl>
    <w:p w14:paraId="28263CBF" w14:textId="77777777" w:rsidR="00083C2A" w:rsidRDefault="00083C2A" w:rsidP="00DF7E1C">
      <w:pPr>
        <w:rPr>
          <w:lang w:val="en-US"/>
        </w:rPr>
      </w:pPr>
    </w:p>
    <w:p w14:paraId="5DF52B4D" w14:textId="77777777" w:rsidR="00577829" w:rsidRDefault="00577829" w:rsidP="00DF7E1C">
      <w:pPr>
        <w:pStyle w:val="header2"/>
        <w:numPr>
          <w:ilvl w:val="0"/>
          <w:numId w:val="0"/>
        </w:numPr>
        <w:ind w:left="578"/>
      </w:pPr>
      <w:bookmarkStart w:id="100" w:name="_TOC20455"/>
      <w:bookmarkEnd w:id="100"/>
    </w:p>
    <w:p w14:paraId="218B007E" w14:textId="77777777" w:rsidR="00577829" w:rsidRDefault="00577829" w:rsidP="006F4748">
      <w:pPr>
        <w:pStyle w:val="Heading2"/>
      </w:pPr>
      <w:bookmarkStart w:id="101" w:name="_Toc365013053"/>
      <w:bookmarkStart w:id="102" w:name="_Toc431302927"/>
      <w:r>
        <w:t>Request errors handling</w:t>
      </w:r>
      <w:bookmarkEnd w:id="101"/>
      <w:bookmarkEnd w:id="102"/>
    </w:p>
    <w:p w14:paraId="6C9E9B3E" w14:textId="77777777" w:rsidR="00577829" w:rsidRDefault="00577829" w:rsidP="00577829">
      <w:pPr>
        <w:pStyle w:val="FreeForm3"/>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1BB67F94" w14:textId="77777777" w:rsidR="00577829" w:rsidRPr="007A4732" w:rsidRDefault="00577829" w:rsidP="00880B92">
      <w:pPr>
        <w:pStyle w:val="Caption"/>
      </w:pPr>
      <w:r w:rsidRPr="00880B92">
        <w:t xml:space="preserve">ApiResult object holds feedback information from the backend request. </w:t>
      </w:r>
    </w:p>
    <w:tbl>
      <w:tblPr>
        <w:tblStyle w:val="TableGrid"/>
        <w:tblW w:w="0" w:type="auto"/>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9070"/>
      </w:tblGrid>
      <w:tr w:rsidR="00577829" w:rsidRPr="007D2B99" w14:paraId="657EF5D0" w14:textId="77777777" w:rsidTr="00577829">
        <w:trPr>
          <w:trHeight w:val="432"/>
        </w:trPr>
        <w:tc>
          <w:tcPr>
            <w:tcW w:w="9576" w:type="dxa"/>
            <w:vAlign w:val="center"/>
          </w:tcPr>
          <w:p w14:paraId="43491387" w14:textId="77777777" w:rsidR="00577829" w:rsidRDefault="00577829" w:rsidP="00880B92">
            <w:pPr>
              <w:pStyle w:val="Caption"/>
            </w:pPr>
            <w:r w:rsidRPr="00880B92">
              <w:t xml:space="preserve">Location: </w:t>
            </w:r>
            <w:r w:rsidRPr="00F61FF4">
              <w:rPr>
                <w:rFonts w:ascii="Consolas" w:hAnsi="Consolas" w:cs="Consolas"/>
                <w:color w:val="31849B" w:themeColor="accent5" w:themeShade="BF"/>
                <w:szCs w:val="22"/>
              </w:rPr>
              <w:t>de.wirecard.accept.sdk.</w:t>
            </w:r>
            <w:r>
              <w:rPr>
                <w:rFonts w:ascii="Consolas" w:hAnsi="Consolas" w:cs="Consolas"/>
                <w:color w:val="31849B" w:themeColor="accent5" w:themeShade="BF"/>
                <w:szCs w:val="22"/>
              </w:rPr>
              <w:t>ApiResult</w:t>
            </w:r>
          </w:p>
        </w:tc>
      </w:tr>
    </w:tbl>
    <w:p w14:paraId="52A9093F" w14:textId="77777777" w:rsidR="00577829" w:rsidRPr="00880B92" w:rsidRDefault="00577829" w:rsidP="00880B92">
      <w:pPr>
        <w:pStyle w:val="Caption"/>
      </w:pPr>
    </w:p>
    <w:p w14:paraId="39D4AA2D" w14:textId="77777777" w:rsidR="00782205" w:rsidRDefault="00577829" w:rsidP="00782205">
      <w:pPr>
        <w:pStyle w:val="Caption"/>
      </w:pPr>
      <w:r w:rsidRPr="00880B92">
        <w:t xml:space="preserve">Using </w:t>
      </w:r>
      <w:r w:rsidRPr="00B466AE">
        <w:rPr>
          <w:rStyle w:val="inlinecodeZnak0"/>
          <w:rFonts w:eastAsia="ヒラギノ角ゴ Pro W3"/>
        </w:rPr>
        <w:t>result.isSuccess()</w:t>
      </w:r>
      <w:r>
        <w:t xml:space="preserve"> is the most straightforward way to determine if the request was successful. </w:t>
      </w:r>
    </w:p>
    <w:p w14:paraId="2E915697" w14:textId="77777777" w:rsidR="00782205" w:rsidRPr="00782205" w:rsidRDefault="00782205" w:rsidP="00782205">
      <w:pPr>
        <w:rPr>
          <w:lang w:val="en-US"/>
        </w:rPr>
      </w:pPr>
    </w:p>
    <w:p w14:paraId="18B3BB52" w14:textId="77777777" w:rsidR="00577829" w:rsidRDefault="00577829" w:rsidP="00577829">
      <w:pPr>
        <w:pStyle w:val="Domylnie"/>
        <w:spacing w:line="240" w:lineRule="auto"/>
        <w:rPr>
          <w:rFonts w:ascii="Consolas" w:hAnsi="Consolas"/>
          <w:sz w:val="20"/>
        </w:rPr>
      </w:pPr>
      <w:r>
        <w:rPr>
          <w:rFonts w:ascii="Consolas" w:hAnsi="Consolas"/>
          <w:sz w:val="20"/>
        </w:rPr>
        <w:t>ApiResult result;</w:t>
      </w:r>
    </w:p>
    <w:p w14:paraId="4225F1CF" w14:textId="77777777" w:rsidR="00577829" w:rsidRDefault="00577829" w:rsidP="00577829">
      <w:pPr>
        <w:pStyle w:val="Domylnie"/>
        <w:spacing w:line="240" w:lineRule="auto"/>
        <w:rPr>
          <w:rFonts w:ascii="Consolas" w:hAnsi="Consolas"/>
          <w:sz w:val="20"/>
        </w:rPr>
      </w:pPr>
      <w:r>
        <w:rPr>
          <w:rFonts w:ascii="Consolas" w:hAnsi="Consolas"/>
          <w:color w:val="326D4C"/>
          <w:sz w:val="20"/>
        </w:rPr>
        <w:t xml:space="preserve">// Most important parameter. Points if the request was successful. </w:t>
      </w:r>
    </w:p>
    <w:p w14:paraId="44BA74CE" w14:textId="77777777" w:rsidR="00577829" w:rsidRDefault="00577829" w:rsidP="00577829">
      <w:pPr>
        <w:pStyle w:val="Domylnie"/>
        <w:spacing w:line="240" w:lineRule="auto"/>
        <w:rPr>
          <w:rFonts w:ascii="Consolas" w:hAnsi="Consolas"/>
          <w:sz w:val="20"/>
        </w:rPr>
      </w:pPr>
      <w:r>
        <w:rPr>
          <w:rFonts w:ascii="Consolas Bold" w:hAnsi="Consolas Bold"/>
          <w:color w:val="6A0043"/>
          <w:sz w:val="20"/>
        </w:rPr>
        <w:t>boolean</w:t>
      </w:r>
      <w:r>
        <w:rPr>
          <w:rFonts w:ascii="Consolas" w:hAnsi="Consolas"/>
          <w:sz w:val="20"/>
        </w:rPr>
        <w:t xml:space="preserve"> success = result.isSuccess();</w:t>
      </w:r>
    </w:p>
    <w:p w14:paraId="401FDE2D" w14:textId="77777777" w:rsidR="00577829" w:rsidRDefault="00577829" w:rsidP="00880B92">
      <w:pPr>
        <w:pStyle w:val="Caption"/>
      </w:pPr>
      <w:r w:rsidRPr="00880B92">
        <w:t xml:space="preserve">More specific information about the request can be found in </w:t>
      </w:r>
      <w:r>
        <w:rPr>
          <w:rFonts w:ascii="Arial Italic" w:hAnsi="Arial Italic"/>
        </w:rPr>
        <w:t>enum</w:t>
      </w:r>
      <w:r>
        <w:t xml:space="preserve"> Code. It holds information about the status of the request. </w:t>
      </w:r>
    </w:p>
    <w:p w14:paraId="219B27EF" w14:textId="77777777" w:rsidR="00577829" w:rsidRPr="00880B92" w:rsidRDefault="00577829" w:rsidP="00880B92">
      <w:pPr>
        <w:pStyle w:val="Caption"/>
      </w:pPr>
    </w:p>
    <w:p w14:paraId="5857CF85" w14:textId="77777777" w:rsidR="00577829" w:rsidRPr="00B651F3" w:rsidRDefault="00577829" w:rsidP="00577829">
      <w:pPr>
        <w:rPr>
          <w:rFonts w:ascii="Consolas" w:hAnsi="Consolas"/>
          <w:color w:val="326D4C"/>
          <w:lang w:val="en-US"/>
        </w:rPr>
      </w:pPr>
      <w:r w:rsidRPr="00B651F3">
        <w:rPr>
          <w:rFonts w:ascii="Consolas" w:hAnsi="Consolas"/>
          <w:color w:val="326D4C"/>
          <w:lang w:val="en-US"/>
        </w:rPr>
        <w:t>// Holds information about the status of the request</w:t>
      </w:r>
    </w:p>
    <w:p w14:paraId="3BC0F709" w14:textId="77777777" w:rsidR="00577829" w:rsidRDefault="00577829" w:rsidP="00577829">
      <w:pPr>
        <w:pStyle w:val="content"/>
        <w:rPr>
          <w:rFonts w:ascii="Consolas" w:hAnsi="Consolas"/>
          <w:sz w:val="20"/>
        </w:rPr>
      </w:pPr>
      <w:r>
        <w:rPr>
          <w:rFonts w:ascii="Consolas" w:hAnsi="Consolas"/>
          <w:sz w:val="20"/>
        </w:rPr>
        <w:t>Code code = result.getCode();</w:t>
      </w:r>
      <w:r>
        <w:rPr>
          <w:rFonts w:ascii="Consolas" w:hAnsi="Consolas"/>
          <w:sz w:val="20"/>
        </w:rPr>
        <w:tab/>
      </w:r>
    </w:p>
    <w:p w14:paraId="74D1E650" w14:textId="77777777" w:rsidR="00577829" w:rsidRPr="00880B92" w:rsidRDefault="00577829" w:rsidP="00880B92">
      <w:pPr>
        <w:pStyle w:val="Caption"/>
      </w:pPr>
    </w:p>
    <w:p w14:paraId="337D874B" w14:textId="77777777" w:rsidR="00577829" w:rsidRPr="00880B92" w:rsidRDefault="00577829" w:rsidP="00880B92">
      <w:pPr>
        <w:pStyle w:val="Caption"/>
      </w:pPr>
      <w:r w:rsidRPr="00880B92">
        <w:lastRenderedPageBreak/>
        <w:t>All possible values are:</w:t>
      </w:r>
    </w:p>
    <w:p w14:paraId="71BC2860" w14:textId="77777777" w:rsidR="00577829" w:rsidRDefault="00577829" w:rsidP="00577829">
      <w:pPr>
        <w:pStyle w:val="FreeForm3"/>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2"/>
        </w:rPr>
      </w:pPr>
    </w:p>
    <w:tbl>
      <w:tblPr>
        <w:tblW w:w="0" w:type="auto"/>
        <w:tblInd w:w="5" w:type="dxa"/>
        <w:tblLayout w:type="fixed"/>
        <w:tblLook w:val="0000" w:firstRow="0" w:lastRow="0" w:firstColumn="0" w:lastColumn="0" w:noHBand="0" w:noVBand="0"/>
      </w:tblPr>
      <w:tblGrid>
        <w:gridCol w:w="2691"/>
        <w:gridCol w:w="6658"/>
      </w:tblGrid>
      <w:tr w:rsidR="00577829" w14:paraId="3EAD26CE" w14:textId="77777777" w:rsidTr="00577829">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65ECCD" w14:textId="77777777" w:rsidR="00577829" w:rsidRDefault="00577829" w:rsidP="00577829">
            <w:pPr>
              <w:pStyle w:val="Tabela-Siatka1"/>
              <w:rPr>
                <w:rFonts w:ascii="Consolas Italic" w:hAnsi="Consolas Italic"/>
                <w:color w:val="0000B2"/>
              </w:rPr>
            </w:pPr>
            <w:r>
              <w:rPr>
                <w:rFonts w:ascii="Consolas Italic" w:hAnsi="Consolas Italic"/>
                <w:color w:val="0000B2"/>
              </w:rPr>
              <w:t>Ok</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3A4D1E" w14:textId="77777777" w:rsidR="00577829" w:rsidRPr="00880B92" w:rsidRDefault="00577829" w:rsidP="00880B92">
            <w:pPr>
              <w:pStyle w:val="Caption"/>
            </w:pPr>
            <w:r w:rsidRPr="00880B92">
              <w:t>Request was successful.</w:t>
            </w:r>
          </w:p>
        </w:tc>
      </w:tr>
      <w:tr w:rsidR="00577829" w14:paraId="5062F81B" w14:textId="77777777" w:rsidTr="00577829">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B67B70" w14:textId="77777777" w:rsidR="00577829" w:rsidRDefault="00577829" w:rsidP="00577829">
            <w:pPr>
              <w:pStyle w:val="Tabela-Siatka1"/>
              <w:rPr>
                <w:rFonts w:ascii="Consolas Italic" w:hAnsi="Consolas Italic"/>
                <w:color w:val="0000B2"/>
              </w:rPr>
            </w:pPr>
            <w:r>
              <w:rPr>
                <w:rFonts w:ascii="Consolas Italic" w:hAnsi="Consolas Italic"/>
                <w:color w:val="0000B2"/>
              </w:rPr>
              <w:t>Cancelled</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AA3FEB" w14:textId="77777777" w:rsidR="00577829" w:rsidRPr="00880B92" w:rsidRDefault="00577829" w:rsidP="00880B92">
            <w:pPr>
              <w:pStyle w:val="Caption"/>
            </w:pPr>
            <w:r w:rsidRPr="00880B92">
              <w:t>Request was cancelled.</w:t>
            </w:r>
          </w:p>
        </w:tc>
      </w:tr>
      <w:tr w:rsidR="00577829" w14:paraId="32E87B46" w14:textId="77777777" w:rsidTr="00577829">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D5068F" w14:textId="77777777" w:rsidR="00577829" w:rsidRDefault="00577829" w:rsidP="00577829">
            <w:pPr>
              <w:pStyle w:val="Tabela-Siatka1"/>
              <w:rPr>
                <w:rFonts w:ascii="Consolas Italic" w:hAnsi="Consolas Italic"/>
                <w:color w:val="0000B2"/>
              </w:rPr>
            </w:pPr>
            <w:r>
              <w:rPr>
                <w:rFonts w:ascii="Consolas Italic" w:hAnsi="Consolas Italic"/>
                <w:color w:val="0000B2"/>
              </w:rPr>
              <w:t>Network</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69AB97" w14:textId="77777777" w:rsidR="00577829" w:rsidRPr="00880B92" w:rsidRDefault="00577829" w:rsidP="00880B92">
            <w:pPr>
              <w:pStyle w:val="Caption"/>
            </w:pPr>
            <w:r w:rsidRPr="00880B92">
              <w:t>Signals network problems.</w:t>
            </w:r>
          </w:p>
        </w:tc>
      </w:tr>
      <w:tr w:rsidR="00577829" w14:paraId="577A19C1" w14:textId="77777777" w:rsidTr="00577829">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CE07D8" w14:textId="77777777" w:rsidR="00577829" w:rsidRDefault="00577829" w:rsidP="00577829">
            <w:pPr>
              <w:pStyle w:val="Tabela-Siatka1"/>
              <w:rPr>
                <w:rFonts w:ascii="Consolas Italic" w:hAnsi="Consolas Italic"/>
                <w:color w:val="0000B2"/>
              </w:rPr>
            </w:pPr>
            <w:r>
              <w:rPr>
                <w:rFonts w:ascii="Consolas Italic" w:hAnsi="Consolas Italic"/>
                <w:color w:val="0000B2"/>
              </w:rPr>
              <w:t>IllegalArguments</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0FB406" w14:textId="77777777" w:rsidR="00577829" w:rsidRPr="00880B92" w:rsidRDefault="00577829" w:rsidP="00880B92">
            <w:pPr>
              <w:pStyle w:val="Caption"/>
            </w:pPr>
            <w:r w:rsidRPr="00880B92">
              <w:t>Incorrect parameters were provided.</w:t>
            </w:r>
          </w:p>
        </w:tc>
      </w:tr>
      <w:tr w:rsidR="00577829" w:rsidRPr="007D2B99" w14:paraId="1FFBEBEC" w14:textId="77777777" w:rsidTr="00577829">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3AD736" w14:textId="77777777" w:rsidR="00577829" w:rsidRDefault="00577829" w:rsidP="00577829">
            <w:pPr>
              <w:pStyle w:val="Tabela-Siatka1"/>
              <w:rPr>
                <w:rFonts w:ascii="Consolas Italic" w:hAnsi="Consolas Italic"/>
                <w:color w:val="0000B2"/>
              </w:rPr>
            </w:pPr>
            <w:r>
              <w:rPr>
                <w:rFonts w:ascii="Consolas Italic" w:hAnsi="Consolas Italic"/>
                <w:color w:val="0000B2"/>
              </w:rPr>
              <w:t>ServerDeploy</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5EDAC8" w14:textId="77777777" w:rsidR="00577829" w:rsidRPr="00880B92" w:rsidRDefault="00577829" w:rsidP="00880B92">
            <w:pPr>
              <w:pStyle w:val="Caption"/>
            </w:pPr>
            <w:r w:rsidRPr="00880B92">
              <w:t>Server might be unavailable or under deployment.</w:t>
            </w:r>
          </w:p>
        </w:tc>
      </w:tr>
      <w:tr w:rsidR="00577829" w:rsidRPr="007D2B99" w14:paraId="06F3C403" w14:textId="77777777" w:rsidTr="00577829">
        <w:trPr>
          <w:cantSplit/>
          <w:trHeight w:val="48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968F3C" w14:textId="77777777" w:rsidR="00577829" w:rsidRDefault="00577829" w:rsidP="00577829">
            <w:pPr>
              <w:pStyle w:val="Tabela-Siatka1"/>
              <w:rPr>
                <w:rFonts w:ascii="Consolas Italic" w:hAnsi="Consolas Italic"/>
                <w:color w:val="0000B2"/>
              </w:rPr>
            </w:pPr>
            <w:r>
              <w:rPr>
                <w:rFonts w:ascii="Consolas Italic" w:hAnsi="Consolas Italic"/>
                <w:color w:val="0000B2"/>
              </w:rPr>
              <w:t>Unauthorized</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01A3C0" w14:textId="77777777" w:rsidR="00577829" w:rsidRPr="00880B92" w:rsidRDefault="00577829" w:rsidP="00880B92">
            <w:pPr>
              <w:pStyle w:val="Caption"/>
            </w:pPr>
            <w:r w:rsidRPr="00880B92">
              <w:t>Authentication failed. Resources are denied by the server. Token for session has not been given or has expired.</w:t>
            </w:r>
          </w:p>
        </w:tc>
      </w:tr>
      <w:tr w:rsidR="00577829" w:rsidRPr="007D2B99" w14:paraId="391DB244" w14:textId="77777777" w:rsidTr="00577829">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B35099" w14:textId="77777777" w:rsidR="00577829" w:rsidRDefault="00577829" w:rsidP="00577829">
            <w:pPr>
              <w:pStyle w:val="Tabela-Siatka1"/>
              <w:rPr>
                <w:rFonts w:ascii="Consolas Italic" w:hAnsi="Consolas Italic"/>
                <w:color w:val="0000B2"/>
              </w:rPr>
            </w:pPr>
            <w:r>
              <w:rPr>
                <w:rFonts w:ascii="Consolas Italic" w:hAnsi="Consolas Italic"/>
                <w:color w:val="0000B2"/>
              </w:rPr>
              <w:t>ValidationError</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27EF8D" w14:textId="77777777" w:rsidR="00577829" w:rsidRPr="00880B92" w:rsidRDefault="00577829" w:rsidP="00880B92">
            <w:pPr>
              <w:pStyle w:val="Caption"/>
            </w:pPr>
            <w:r w:rsidRPr="00880B92">
              <w:t>Validation error. Some fields may contain incorrect data.</w:t>
            </w:r>
          </w:p>
        </w:tc>
      </w:tr>
      <w:tr w:rsidR="00577829" w:rsidRPr="007D2B99" w14:paraId="0C5686B1" w14:textId="77777777" w:rsidTr="00577829">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4C9D77" w14:textId="77777777" w:rsidR="00577829" w:rsidRDefault="00577829" w:rsidP="00577829">
            <w:pPr>
              <w:pStyle w:val="Tabela-Siatka1"/>
              <w:rPr>
                <w:rFonts w:ascii="Consolas Italic" w:hAnsi="Consolas Italic"/>
                <w:color w:val="0000B2"/>
              </w:rPr>
            </w:pPr>
            <w:r>
              <w:rPr>
                <w:rFonts w:ascii="Consolas Italic" w:hAnsi="Consolas Italic"/>
                <w:color w:val="0000B2"/>
              </w:rPr>
              <w:t>SMSError</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41B1FF" w14:textId="77777777" w:rsidR="00577829" w:rsidRPr="00880B92" w:rsidRDefault="00577829" w:rsidP="00880B92">
            <w:pPr>
              <w:pStyle w:val="Caption"/>
            </w:pPr>
            <w:r w:rsidRPr="00880B92">
              <w:t>Error sending SMS request. Phone number may be incorrect.</w:t>
            </w:r>
          </w:p>
        </w:tc>
      </w:tr>
      <w:tr w:rsidR="00577829" w:rsidRPr="007D2B99" w14:paraId="54AD1865" w14:textId="77777777" w:rsidTr="00577829">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79DBEF" w14:textId="77777777" w:rsidR="00577829" w:rsidRDefault="00577829" w:rsidP="00577829">
            <w:pPr>
              <w:pStyle w:val="Tabela-Siatka1"/>
              <w:rPr>
                <w:rFonts w:ascii="Consolas Italic" w:hAnsi="Consolas Italic"/>
                <w:color w:val="0000B2"/>
              </w:rPr>
            </w:pPr>
            <w:r>
              <w:rPr>
                <w:rFonts w:ascii="Consolas Italic" w:hAnsi="Consolas Italic"/>
                <w:color w:val="0000B2"/>
              </w:rPr>
              <w:t>MerchantDisabled</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F76366" w14:textId="77777777" w:rsidR="00577829" w:rsidRPr="00880B92" w:rsidRDefault="00577829" w:rsidP="00880B92">
            <w:pPr>
              <w:pStyle w:val="Caption"/>
            </w:pPr>
            <w:r w:rsidRPr="00880B92">
              <w:t>Merchant is disabled and cannot perform transactions.</w:t>
            </w:r>
          </w:p>
        </w:tc>
      </w:tr>
      <w:tr w:rsidR="00577829" w:rsidRPr="007D2B99" w14:paraId="0B926105" w14:textId="77777777" w:rsidTr="00577829">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8DBA74" w14:textId="77777777" w:rsidR="00577829" w:rsidRDefault="00577829" w:rsidP="00577829">
            <w:pPr>
              <w:pStyle w:val="Tabela-Siatka1"/>
              <w:rPr>
                <w:rFonts w:ascii="Consolas Italic" w:hAnsi="Consolas Italic"/>
                <w:color w:val="0000B2"/>
              </w:rPr>
            </w:pPr>
            <w:r>
              <w:rPr>
                <w:rFonts w:ascii="Consolas Italic" w:hAnsi="Consolas Italic"/>
                <w:color w:val="0000B2"/>
              </w:rPr>
              <w:t>MerchantLimitExceeded</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36ACDC" w14:textId="77777777" w:rsidR="00577829" w:rsidRPr="00880B92" w:rsidRDefault="00577829" w:rsidP="00880B92">
            <w:pPr>
              <w:pStyle w:val="Caption"/>
            </w:pPr>
            <w:r w:rsidRPr="00880B92">
              <w:t>Limit for the merchant has been exceeded.</w:t>
            </w:r>
          </w:p>
        </w:tc>
      </w:tr>
      <w:tr w:rsidR="00577829" w:rsidRPr="007D2B99" w14:paraId="681E9C85" w14:textId="77777777" w:rsidTr="00577829">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A0C247" w14:textId="77777777" w:rsidR="00577829" w:rsidRDefault="00577829" w:rsidP="00577829">
            <w:pPr>
              <w:pStyle w:val="Tabela-Siatka1"/>
              <w:rPr>
                <w:rFonts w:ascii="Consolas Italic" w:hAnsi="Consolas Italic"/>
                <w:color w:val="0000B1"/>
              </w:rPr>
            </w:pPr>
            <w:r>
              <w:rPr>
                <w:rFonts w:ascii="Consolas Italic" w:hAnsi="Consolas Italic"/>
                <w:color w:val="0000B1"/>
              </w:rPr>
              <w:t>WirecardError</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49DFE0" w14:textId="77777777" w:rsidR="00577829" w:rsidRPr="00880B92" w:rsidRDefault="00577829" w:rsidP="00880B92">
            <w:pPr>
              <w:pStyle w:val="Caption"/>
            </w:pPr>
            <w:r w:rsidRPr="00880B92">
              <w:t>Error that occurred making request to the Wirecard gateway.</w:t>
            </w:r>
          </w:p>
        </w:tc>
      </w:tr>
      <w:tr w:rsidR="00577829" w14:paraId="74B561DF" w14:textId="77777777" w:rsidTr="00577829">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6775CD" w14:textId="77777777" w:rsidR="00577829" w:rsidRDefault="00577829" w:rsidP="00577829">
            <w:pPr>
              <w:pStyle w:val="Tabela-Siatka1"/>
              <w:rPr>
                <w:rFonts w:ascii="Consolas Italic" w:hAnsi="Consolas Italic"/>
                <w:color w:val="0000B1"/>
              </w:rPr>
            </w:pPr>
            <w:r>
              <w:rPr>
                <w:rFonts w:ascii="Consolas Italic" w:hAnsi="Consolas Italic"/>
                <w:color w:val="0000B1"/>
              </w:rPr>
              <w:t>Unexpected</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1F315C" w14:textId="77777777" w:rsidR="00577829" w:rsidRPr="00880B92" w:rsidRDefault="00577829" w:rsidP="00880B92">
            <w:pPr>
              <w:pStyle w:val="Caption"/>
            </w:pPr>
            <w:r w:rsidRPr="00880B92">
              <w:t>Unknown or unexpected error.</w:t>
            </w:r>
          </w:p>
        </w:tc>
      </w:tr>
      <w:tr w:rsidR="00577829" w:rsidRPr="007D2B99" w14:paraId="0F6F5DCC" w14:textId="77777777" w:rsidTr="00577829">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78A4D7" w14:textId="77777777" w:rsidR="00577829" w:rsidRDefault="00577829" w:rsidP="00577829">
            <w:pPr>
              <w:pStyle w:val="Tabela-Siatka1"/>
              <w:rPr>
                <w:rFonts w:ascii="Consolas Italic" w:hAnsi="Consolas Italic"/>
                <w:color w:val="0000B1"/>
              </w:rPr>
            </w:pPr>
            <w:r>
              <w:rPr>
                <w:rFonts w:ascii="Consolas Italic" w:hAnsi="Consolas Italic"/>
                <w:color w:val="0000B1"/>
              </w:rPr>
              <w:t>NoSMSGatewayError</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58BD9F" w14:textId="77777777" w:rsidR="00577829" w:rsidRPr="00880B92" w:rsidRDefault="00577829" w:rsidP="00880B92">
            <w:pPr>
              <w:pStyle w:val="Caption"/>
            </w:pPr>
            <w:r w:rsidRPr="00880B92">
              <w:t>Error sending SMS receipt. This function is unsupported.</w:t>
            </w:r>
          </w:p>
        </w:tc>
      </w:tr>
      <w:tr w:rsidR="00577829" w14:paraId="748E5012" w14:textId="77777777" w:rsidTr="00577829">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6E1734" w14:textId="77777777" w:rsidR="00577829" w:rsidRDefault="00577829" w:rsidP="00577829">
            <w:pPr>
              <w:pStyle w:val="Tabela-Siatka1"/>
              <w:rPr>
                <w:rFonts w:ascii="Consolas Italic" w:hAnsi="Consolas Italic"/>
                <w:color w:val="0000B1"/>
              </w:rPr>
            </w:pPr>
            <w:r>
              <w:rPr>
                <w:rFonts w:ascii="Consolas Italic" w:hAnsi="Consolas Italic"/>
                <w:color w:val="0000B1"/>
              </w:rPr>
              <w:t>ReverseRejected</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7CF34B" w14:textId="77777777" w:rsidR="00577829" w:rsidRPr="00880B92" w:rsidRDefault="00577829" w:rsidP="00880B92">
            <w:pPr>
              <w:pStyle w:val="Caption"/>
            </w:pPr>
            <w:r w:rsidRPr="00880B92">
              <w:t>Reverse was rejected.</w:t>
            </w:r>
          </w:p>
        </w:tc>
      </w:tr>
      <w:tr w:rsidR="00577829" w14:paraId="01DC8BFD" w14:textId="77777777" w:rsidTr="00577829">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A2BBDA" w14:textId="77777777" w:rsidR="00577829" w:rsidRDefault="00577829" w:rsidP="00577829">
            <w:pPr>
              <w:pStyle w:val="Tabela-Siatka1"/>
              <w:rPr>
                <w:rFonts w:ascii="Consolas Italic" w:hAnsi="Consolas Italic"/>
                <w:color w:val="0000B1"/>
              </w:rPr>
            </w:pPr>
            <w:r>
              <w:rPr>
                <w:rFonts w:ascii="Consolas Italic" w:hAnsi="Consolas Italic"/>
                <w:color w:val="0000B1"/>
              </w:rPr>
              <w:t>RefundRejected</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0D50AC" w14:textId="77777777" w:rsidR="00577829" w:rsidRPr="00880B92" w:rsidRDefault="00577829" w:rsidP="00880B92">
            <w:pPr>
              <w:pStyle w:val="Caption"/>
            </w:pPr>
            <w:r w:rsidRPr="00880B92">
              <w:t>Refund was rejected.</w:t>
            </w:r>
          </w:p>
        </w:tc>
      </w:tr>
      <w:tr w:rsidR="00577829" w:rsidRPr="007D2B99" w14:paraId="4212A9E0" w14:textId="77777777" w:rsidTr="00577829">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F3108D" w14:textId="77777777" w:rsidR="00577829" w:rsidRDefault="00577829" w:rsidP="00577829">
            <w:pPr>
              <w:pStyle w:val="FreeForm"/>
              <w:rPr>
                <w:rFonts w:ascii="Consolas Italic" w:hAnsi="Consolas Italic"/>
                <w:color w:val="0000B1"/>
                <w:sz w:val="22"/>
              </w:rPr>
            </w:pPr>
            <w:r>
              <w:rPr>
                <w:rFonts w:ascii="Consolas Italic" w:hAnsi="Consolas Italic"/>
                <w:color w:val="0000B1"/>
                <w:sz w:val="22"/>
              </w:rPr>
              <w:t>ItemsNotSet</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CEA812" w14:textId="77777777" w:rsidR="00577829" w:rsidRPr="00880B92" w:rsidRDefault="00577829" w:rsidP="00880B92">
            <w:pPr>
              <w:pStyle w:val="Caption"/>
            </w:pPr>
            <w:r w:rsidRPr="00880B92">
              <w:rPr>
                <w:sz w:val="22"/>
              </w:rPr>
              <w:t>Payment items are not set.</w:t>
            </w:r>
          </w:p>
        </w:tc>
      </w:tr>
      <w:tr w:rsidR="00577829" w:rsidRPr="007D2B99" w14:paraId="11BFB5BD" w14:textId="77777777" w:rsidTr="00577829">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0BBDEE" w14:textId="77777777" w:rsidR="00577829" w:rsidRDefault="00577829" w:rsidP="00577829">
            <w:pPr>
              <w:pStyle w:val="FreeForm"/>
              <w:rPr>
                <w:rFonts w:ascii="Consolas Italic" w:hAnsi="Consolas Italic"/>
                <w:color w:val="0000B1"/>
                <w:sz w:val="22"/>
              </w:rPr>
            </w:pPr>
            <w:r>
              <w:rPr>
                <w:rFonts w:ascii="Consolas Italic" w:hAnsi="Consolas Italic"/>
                <w:color w:val="0000B1"/>
                <w:sz w:val="22"/>
              </w:rPr>
              <w:t>CurrencyNotSet</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823F36" w14:textId="77777777" w:rsidR="00577829" w:rsidRPr="00880B92" w:rsidRDefault="00577829" w:rsidP="00880B92">
            <w:pPr>
              <w:pStyle w:val="Caption"/>
            </w:pPr>
            <w:r w:rsidRPr="00880B92">
              <w:t>Currency for the payment is not set.</w:t>
            </w:r>
          </w:p>
        </w:tc>
      </w:tr>
      <w:tr w:rsidR="00577829" w:rsidRPr="007D2B99" w14:paraId="5D1E56C1" w14:textId="77777777" w:rsidTr="00577829">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ABD334" w14:textId="77777777" w:rsidR="00577829" w:rsidRDefault="00577829" w:rsidP="00577829">
            <w:pPr>
              <w:pStyle w:val="FreeForm"/>
              <w:rPr>
                <w:rFonts w:ascii="Consolas Italic" w:hAnsi="Consolas Italic"/>
                <w:color w:val="0000B1"/>
                <w:sz w:val="22"/>
              </w:rPr>
            </w:pPr>
            <w:r>
              <w:rPr>
                <w:rFonts w:ascii="Consolas Italic" w:hAnsi="Consolas Italic"/>
                <w:color w:val="0000B1"/>
                <w:sz w:val="22"/>
              </w:rPr>
              <w:t>ItemLessThanZero</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D22691" w14:textId="77777777" w:rsidR="00577829" w:rsidRPr="00880B92" w:rsidRDefault="00577829" w:rsidP="00880B92">
            <w:pPr>
              <w:pStyle w:val="Caption"/>
            </w:pPr>
            <w:r w:rsidRPr="00880B92">
              <w:rPr>
                <w:sz w:val="22"/>
              </w:rPr>
              <w:t>Payment item price must be greater than zero.</w:t>
            </w:r>
          </w:p>
        </w:tc>
      </w:tr>
      <w:tr w:rsidR="00577829" w:rsidRPr="007D2B99" w14:paraId="002C14DB" w14:textId="77777777" w:rsidTr="00577829">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F2FEEE" w14:textId="77777777" w:rsidR="00577829" w:rsidRDefault="00577829" w:rsidP="00577829">
            <w:pPr>
              <w:pStyle w:val="FreeForm"/>
              <w:rPr>
                <w:rFonts w:ascii="Consolas Italic" w:hAnsi="Consolas Italic"/>
                <w:color w:val="0000B1"/>
                <w:sz w:val="22"/>
              </w:rPr>
            </w:pPr>
            <w:r>
              <w:rPr>
                <w:rFonts w:ascii="Consolas Italic" w:hAnsi="Consolas Italic"/>
                <w:color w:val="0000B1"/>
                <w:sz w:val="22"/>
              </w:rPr>
              <w:t>TransactionTypeNotSet</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2AE1FA" w14:textId="77777777" w:rsidR="00577829" w:rsidRPr="00880B92" w:rsidRDefault="00577829" w:rsidP="00880B92">
            <w:pPr>
              <w:pStyle w:val="Caption"/>
            </w:pPr>
            <w:r w:rsidRPr="00880B92">
              <w:t>Transaction type is required for payments.</w:t>
            </w:r>
          </w:p>
        </w:tc>
      </w:tr>
      <w:tr w:rsidR="00577829" w:rsidRPr="007D2B99" w14:paraId="2C9EA9C1" w14:textId="77777777" w:rsidTr="00577829">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28D1A7" w14:textId="77777777" w:rsidR="00577829" w:rsidRDefault="00577829" w:rsidP="00577829">
            <w:pPr>
              <w:pStyle w:val="FreeForm"/>
              <w:rPr>
                <w:rFonts w:ascii="Consolas Italic" w:hAnsi="Consolas Italic"/>
                <w:color w:val="0000B1"/>
                <w:sz w:val="22"/>
              </w:rPr>
            </w:pPr>
            <w:r>
              <w:rPr>
                <w:rFonts w:ascii="Consolas Italic" w:hAnsi="Consolas Italic"/>
                <w:color w:val="0000B1"/>
                <w:sz w:val="22"/>
              </w:rPr>
              <w:t>SignatureNotSet</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FFC112" w14:textId="77777777" w:rsidR="00577829" w:rsidRPr="00880B92" w:rsidRDefault="00577829" w:rsidP="00880B92">
            <w:pPr>
              <w:pStyle w:val="Caption"/>
            </w:pPr>
            <w:r w:rsidRPr="00880B92">
              <w:rPr>
                <w:sz w:val="22"/>
              </w:rPr>
              <w:t>Signature is required for signature credit card payments.</w:t>
            </w:r>
          </w:p>
        </w:tc>
      </w:tr>
      <w:tr w:rsidR="00577829" w14:paraId="610AE382" w14:textId="77777777" w:rsidTr="00577829">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E31F43" w14:textId="77777777" w:rsidR="00577829" w:rsidRDefault="00577829" w:rsidP="00577829">
            <w:pPr>
              <w:pStyle w:val="FreeForm"/>
              <w:rPr>
                <w:rFonts w:ascii="Consolas Italic" w:hAnsi="Consolas Italic"/>
                <w:color w:val="0000B1"/>
                <w:sz w:val="22"/>
              </w:rPr>
            </w:pPr>
            <w:r>
              <w:rPr>
                <w:rFonts w:ascii="Consolas Italic" w:hAnsi="Consolas Italic"/>
                <w:color w:val="0000B1"/>
                <w:sz w:val="22"/>
              </w:rPr>
              <w:t>CardDataNotSet</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33387C" w14:textId="77777777" w:rsidR="00577829" w:rsidRPr="00880B92" w:rsidRDefault="00577829" w:rsidP="00880B92">
            <w:pPr>
              <w:pStyle w:val="Caption"/>
            </w:pPr>
            <w:r w:rsidRPr="00880B92">
              <w:rPr>
                <w:sz w:val="22"/>
              </w:rPr>
              <w:t>Card data was not set. Swipe card first.</w:t>
            </w:r>
          </w:p>
        </w:tc>
      </w:tr>
      <w:tr w:rsidR="00577829" w:rsidRPr="007D2B99" w14:paraId="12038D62" w14:textId="77777777" w:rsidTr="00577829">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C6D2CE" w14:textId="77777777" w:rsidR="00577829" w:rsidRDefault="00577829" w:rsidP="00577829">
            <w:pPr>
              <w:pStyle w:val="FreeForm"/>
              <w:rPr>
                <w:rFonts w:ascii="Consolas Italic" w:hAnsi="Consolas Italic"/>
                <w:color w:val="0000B1"/>
                <w:sz w:val="22"/>
              </w:rPr>
            </w:pPr>
            <w:r>
              <w:rPr>
                <w:rFonts w:ascii="Consolas Italic" w:hAnsi="Consolas Italic"/>
                <w:color w:val="0000B1"/>
                <w:sz w:val="22"/>
              </w:rPr>
              <w:t>TipLessThanZero</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922E35" w14:textId="77777777" w:rsidR="00577829" w:rsidRPr="00880B92" w:rsidRDefault="00577829" w:rsidP="00880B92">
            <w:pPr>
              <w:pStyle w:val="Caption"/>
            </w:pPr>
            <w:r w:rsidRPr="00880B92">
              <w:t>Payment tip should not be less than zero.</w:t>
            </w:r>
          </w:p>
        </w:tc>
      </w:tr>
      <w:tr w:rsidR="00577829" w14:paraId="10C4E253" w14:textId="77777777" w:rsidTr="00577829">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53B22F" w14:textId="77777777" w:rsidR="00577829" w:rsidRDefault="00577829" w:rsidP="00577829">
            <w:pPr>
              <w:pStyle w:val="FreeForm"/>
              <w:rPr>
                <w:rFonts w:ascii="Consolas Italic" w:hAnsi="Consolas Italic"/>
                <w:color w:val="0000B1"/>
                <w:sz w:val="22"/>
              </w:rPr>
            </w:pPr>
            <w:r>
              <w:rPr>
                <w:rFonts w:ascii="Consolas Italic" w:hAnsi="Consolas Italic"/>
                <w:color w:val="0000B1"/>
                <w:sz w:val="22"/>
              </w:rPr>
              <w:t>InternalServerError</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E776C8" w14:textId="77777777" w:rsidR="00577829" w:rsidRPr="00880B92" w:rsidRDefault="00577829" w:rsidP="00880B92">
            <w:pPr>
              <w:pStyle w:val="Caption"/>
            </w:pPr>
            <w:r w:rsidRPr="00880B92">
              <w:rPr>
                <w:sz w:val="22"/>
              </w:rPr>
              <w:t>Internal server error.</w:t>
            </w:r>
          </w:p>
        </w:tc>
      </w:tr>
      <w:tr w:rsidR="00577829" w:rsidRPr="007D2B99" w14:paraId="51D13D12" w14:textId="77777777" w:rsidTr="00577829">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2B53CE" w14:textId="77777777" w:rsidR="00577829" w:rsidRDefault="00577829" w:rsidP="00577829">
            <w:pPr>
              <w:pStyle w:val="FreeForm"/>
              <w:rPr>
                <w:rFonts w:ascii="Consolas Italic" w:hAnsi="Consolas Italic"/>
                <w:color w:val="0000B1"/>
                <w:sz w:val="22"/>
              </w:rPr>
            </w:pPr>
            <w:r>
              <w:rPr>
                <w:rFonts w:ascii="Consolas Italic" w:hAnsi="Consolas Italic"/>
                <w:color w:val="0000B1"/>
                <w:sz w:val="22"/>
              </w:rPr>
              <w:t>EmailError</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3AF4E1" w14:textId="77777777" w:rsidR="00577829" w:rsidRPr="00880B92" w:rsidRDefault="00577829" w:rsidP="00880B92">
            <w:pPr>
              <w:pStyle w:val="Caption"/>
            </w:pPr>
            <w:r w:rsidRPr="00880B92">
              <w:rPr>
                <w:sz w:val="22"/>
              </w:rPr>
              <w:t>Error sending e-mail receipt. May be due to illegal e-mail provided.</w:t>
            </w:r>
          </w:p>
        </w:tc>
      </w:tr>
      <w:tr w:rsidR="00577829" w:rsidRPr="007D2B99" w14:paraId="43EA3BC4" w14:textId="77777777" w:rsidTr="00577829">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20B381" w14:textId="77777777" w:rsidR="00577829" w:rsidRDefault="00577829" w:rsidP="00577829">
            <w:pPr>
              <w:pStyle w:val="FreeForm"/>
              <w:rPr>
                <w:rFonts w:ascii="Consolas Italic" w:hAnsi="Consolas Italic"/>
                <w:color w:val="0000B1"/>
                <w:sz w:val="22"/>
              </w:rPr>
            </w:pPr>
            <w:r>
              <w:rPr>
                <w:rFonts w:ascii="Consolas Italic" w:hAnsi="Consolas Italic"/>
                <w:color w:val="0000B1"/>
                <w:sz w:val="22"/>
              </w:rPr>
              <w:t>ParameterIsNull</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933F24" w14:textId="77777777" w:rsidR="00577829" w:rsidRPr="00880B92" w:rsidRDefault="00577829" w:rsidP="00880B92">
            <w:pPr>
              <w:pStyle w:val="Caption"/>
            </w:pPr>
            <w:r w:rsidRPr="00880B92">
              <w:t>One of the passed parameters is null</w:t>
            </w:r>
          </w:p>
        </w:tc>
      </w:tr>
      <w:tr w:rsidR="00577829" w:rsidRPr="007D2B99" w14:paraId="7EC89324" w14:textId="77777777" w:rsidTr="00577829">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03B96E" w14:textId="77777777" w:rsidR="00577829" w:rsidRDefault="00577829" w:rsidP="00577829">
            <w:pPr>
              <w:pStyle w:val="FreeForm"/>
              <w:rPr>
                <w:rFonts w:ascii="Consolas Italic" w:hAnsi="Consolas Italic"/>
                <w:color w:val="0000B1"/>
                <w:sz w:val="22"/>
              </w:rPr>
            </w:pPr>
            <w:r>
              <w:rPr>
                <w:rFonts w:ascii="Consolas Italic" w:hAnsi="Consolas Italic"/>
                <w:color w:val="0000B1"/>
                <w:sz w:val="22"/>
              </w:rPr>
              <w:t>PaymentMethodNotSet</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ED61AB" w14:textId="77777777" w:rsidR="00577829" w:rsidRPr="00880B92" w:rsidRDefault="00577829" w:rsidP="00880B92">
            <w:pPr>
              <w:pStyle w:val="Caption"/>
            </w:pPr>
            <w:r w:rsidRPr="00880B92">
              <w:t xml:space="preserve">Method by which payment should be processed is not set </w:t>
            </w:r>
          </w:p>
        </w:tc>
      </w:tr>
    </w:tbl>
    <w:p w14:paraId="6FC1CADB" w14:textId="77777777" w:rsidR="00577829" w:rsidRPr="00880B92" w:rsidRDefault="00577829" w:rsidP="00880B92">
      <w:pPr>
        <w:pStyle w:val="Caption"/>
      </w:pPr>
    </w:p>
    <w:p w14:paraId="78901A48" w14:textId="77777777" w:rsidR="00577829" w:rsidRDefault="00577829" w:rsidP="00880B92">
      <w:pPr>
        <w:pStyle w:val="Caption"/>
      </w:pPr>
      <w:r w:rsidRPr="00880B92">
        <w:t xml:space="preserve">A detailed description of the error that has occurred can be obtained using </w:t>
      </w:r>
      <w:r w:rsidRPr="00B466AE">
        <w:rPr>
          <w:rStyle w:val="inlinecodeZnak0"/>
          <w:rFonts w:eastAsia="ヒラギノ角ゴ Pro W3"/>
        </w:rPr>
        <w:t>result.getMessage()</w:t>
      </w:r>
      <w:r>
        <w:t xml:space="preserve"> :</w:t>
      </w:r>
    </w:p>
    <w:p w14:paraId="4B4D3D8F" w14:textId="77777777" w:rsidR="00577829" w:rsidRPr="00880B92" w:rsidRDefault="00577829" w:rsidP="00880B92">
      <w:pPr>
        <w:pStyle w:val="Caption"/>
      </w:pPr>
    </w:p>
    <w:p w14:paraId="6D3F6519" w14:textId="77777777" w:rsidR="00577829" w:rsidRDefault="00577829" w:rsidP="00577829">
      <w:pPr>
        <w:pStyle w:val="Domylnie"/>
        <w:spacing w:line="240" w:lineRule="auto"/>
        <w:rPr>
          <w:rFonts w:ascii="Consolas" w:hAnsi="Consolas"/>
          <w:color w:val="326D4C"/>
          <w:sz w:val="20"/>
        </w:rPr>
      </w:pPr>
      <w:r>
        <w:rPr>
          <w:rFonts w:ascii="Consolas" w:hAnsi="Consolas"/>
          <w:color w:val="326D4C"/>
          <w:sz w:val="20"/>
        </w:rPr>
        <w:t xml:space="preserve">// Additional information / hint. Might signal reasons why request has failed. </w:t>
      </w:r>
    </w:p>
    <w:p w14:paraId="34165B3B" w14:textId="77777777" w:rsidR="00577829" w:rsidRDefault="00577829" w:rsidP="00577829">
      <w:pPr>
        <w:pStyle w:val="Domylnie"/>
        <w:spacing w:line="240" w:lineRule="auto"/>
        <w:rPr>
          <w:rFonts w:ascii="Consolas" w:hAnsi="Consolas"/>
          <w:sz w:val="20"/>
        </w:rPr>
      </w:pPr>
      <w:r>
        <w:rPr>
          <w:rFonts w:ascii="Consolas" w:hAnsi="Consolas"/>
          <w:color w:val="326D4C"/>
          <w:sz w:val="20"/>
        </w:rPr>
        <w:t>// This element might hold multiple advises if one back-end call required multiple http requests.</w:t>
      </w:r>
    </w:p>
    <w:p w14:paraId="58B6B6AE" w14:textId="77777777" w:rsidR="00083C2A" w:rsidRDefault="00577829" w:rsidP="00577829">
      <w:pPr>
        <w:pStyle w:val="Domylnie"/>
        <w:spacing w:line="240" w:lineRule="auto"/>
        <w:rPr>
          <w:rFonts w:ascii="Consolas" w:hAnsi="Consolas"/>
          <w:sz w:val="20"/>
        </w:rPr>
      </w:pPr>
      <w:r>
        <w:rPr>
          <w:rFonts w:ascii="Consolas" w:hAnsi="Consolas"/>
          <w:sz w:val="20"/>
        </w:rPr>
        <w:t>String message = result.getMessage();</w:t>
      </w:r>
    </w:p>
    <w:p w14:paraId="748B1FA7" w14:textId="77777777" w:rsidR="00577829" w:rsidRPr="00083C2A" w:rsidRDefault="00083C2A" w:rsidP="00083C2A">
      <w:pPr>
        <w:spacing w:after="200" w:line="276" w:lineRule="auto"/>
        <w:rPr>
          <w:rFonts w:ascii="Consolas" w:eastAsia="ヒラギノ角ゴ Pro W3" w:hAnsi="Consolas" w:cs="Times New Roman"/>
          <w:color w:val="000000"/>
          <w:szCs w:val="20"/>
          <w:lang w:val="en-US" w:eastAsia="en-US"/>
        </w:rPr>
      </w:pPr>
      <w:r>
        <w:rPr>
          <w:rFonts w:ascii="Consolas" w:hAnsi="Consolas"/>
        </w:rPr>
        <w:br w:type="page"/>
      </w:r>
    </w:p>
    <w:p w14:paraId="184A3FD5" w14:textId="77777777" w:rsidR="00577829" w:rsidRDefault="00577829" w:rsidP="006F4748">
      <w:pPr>
        <w:pStyle w:val="Heading2"/>
      </w:pPr>
      <w:bookmarkStart w:id="103" w:name="_TOC21334"/>
      <w:bookmarkStart w:id="104" w:name="_Toc365013054"/>
      <w:bookmarkStart w:id="105" w:name="_Toc431302928"/>
      <w:bookmarkEnd w:id="103"/>
      <w:r>
        <w:lastRenderedPageBreak/>
        <w:t>Helper methods</w:t>
      </w:r>
      <w:bookmarkEnd w:id="104"/>
      <w:bookmarkEnd w:id="105"/>
    </w:p>
    <w:p w14:paraId="737F9316" w14:textId="77777777" w:rsidR="00577829" w:rsidRDefault="00577829" w:rsidP="00577829">
      <w:pPr>
        <w:pStyle w:val="FreeForm4"/>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03AA27D" w14:textId="77777777" w:rsidR="00577829" w:rsidRPr="00880B92" w:rsidRDefault="00577829" w:rsidP="00880B92">
      <w:pPr>
        <w:pStyle w:val="Caption"/>
      </w:pPr>
      <w:r w:rsidRPr="00880B92">
        <w:t>AcceptSDK provides various helper methods. All these methods should be called directly from AcceptSDK class. A list can be found in this section.</w:t>
      </w:r>
    </w:p>
    <w:p w14:paraId="647853AC" w14:textId="77777777" w:rsidR="00577829" w:rsidRPr="00880B92" w:rsidRDefault="00577829" w:rsidP="00880B92">
      <w:pPr>
        <w:pStyle w:val="Caption"/>
      </w:pPr>
    </w:p>
    <w:p w14:paraId="772EEB83" w14:textId="77777777" w:rsidR="00577829" w:rsidRDefault="00577829" w:rsidP="006F4748">
      <w:pPr>
        <w:pStyle w:val="Heading3"/>
      </w:pPr>
      <w:bookmarkStart w:id="106" w:name="_TOC21508"/>
      <w:bookmarkStart w:id="107" w:name="_Toc365013055"/>
      <w:bookmarkStart w:id="108" w:name="_Toc431302929"/>
      <w:bookmarkEnd w:id="106"/>
      <w:r>
        <w:t>Getting merchant preferences</w:t>
      </w:r>
      <w:bookmarkEnd w:id="107"/>
      <w:bookmarkEnd w:id="108"/>
    </w:p>
    <w:p w14:paraId="5E0DFCBF" w14:textId="77777777" w:rsidR="00577829" w:rsidRDefault="00577829" w:rsidP="00577829">
      <w:pPr>
        <w:pStyle w:val="FreeForm3"/>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Consolas" w:hAnsi="Consolas"/>
          <w:sz w:val="20"/>
        </w:rPr>
      </w:pPr>
    </w:p>
    <w:p w14:paraId="59A6047A" w14:textId="77777777" w:rsidR="00577829" w:rsidRDefault="00577829" w:rsidP="00577829">
      <w:pPr>
        <w:pStyle w:val="content"/>
        <w:rPr>
          <w:rFonts w:ascii="Consolas" w:hAnsi="Consolas"/>
          <w:color w:val="3F691E"/>
          <w:sz w:val="20"/>
        </w:rPr>
      </w:pPr>
      <w:r>
        <w:rPr>
          <w:rFonts w:ascii="Consolas" w:hAnsi="Consolas"/>
          <w:color w:val="3F691E"/>
          <w:sz w:val="20"/>
        </w:rPr>
        <w:t>// Getting token of current section (null if no section was created):</w:t>
      </w:r>
    </w:p>
    <w:p w14:paraId="51069509" w14:textId="77777777" w:rsidR="00577829" w:rsidRDefault="00577829" w:rsidP="00577829">
      <w:pPr>
        <w:pStyle w:val="content"/>
        <w:rPr>
          <w:rFonts w:ascii="Consolas" w:hAnsi="Consolas"/>
          <w:sz w:val="20"/>
        </w:rPr>
      </w:pPr>
      <w:r>
        <w:rPr>
          <w:rFonts w:ascii="Consolas" w:hAnsi="Consolas"/>
          <w:sz w:val="20"/>
        </w:rPr>
        <w:t>+(String) getToken();</w:t>
      </w:r>
    </w:p>
    <w:p w14:paraId="04905683" w14:textId="77777777" w:rsidR="00577829" w:rsidRDefault="00577829" w:rsidP="00577829">
      <w:pPr>
        <w:pStyle w:val="content"/>
        <w:rPr>
          <w:rFonts w:ascii="Consolas" w:hAnsi="Consolas"/>
          <w:sz w:val="20"/>
        </w:rPr>
      </w:pPr>
    </w:p>
    <w:p w14:paraId="305383B5" w14:textId="77777777" w:rsidR="00577829" w:rsidRDefault="00577829" w:rsidP="00577829">
      <w:pPr>
        <w:pStyle w:val="content"/>
        <w:rPr>
          <w:rFonts w:ascii="Consolas" w:hAnsi="Consolas"/>
          <w:color w:val="3F691E"/>
          <w:sz w:val="20"/>
        </w:rPr>
      </w:pPr>
      <w:r>
        <w:rPr>
          <w:rFonts w:ascii="Consolas" w:hAnsi="Consolas"/>
          <w:color w:val="3F691E"/>
          <w:sz w:val="20"/>
        </w:rPr>
        <w:t xml:space="preserve">// Getting minimum amount of money needed to accept the payment. </w:t>
      </w:r>
    </w:p>
    <w:p w14:paraId="0EF07F5D" w14:textId="77777777" w:rsidR="00577829" w:rsidRDefault="00577829" w:rsidP="00577829">
      <w:pPr>
        <w:pStyle w:val="content"/>
        <w:rPr>
          <w:rFonts w:ascii="Consolas" w:hAnsi="Consolas"/>
          <w:sz w:val="20"/>
        </w:rPr>
      </w:pPr>
      <w:r>
        <w:rPr>
          <w:rFonts w:ascii="Consolas" w:hAnsi="Consolas"/>
          <w:sz w:val="20"/>
        </w:rPr>
        <w:t>+(BigDecimal) getPrefMinAmount();</w:t>
      </w:r>
    </w:p>
    <w:p w14:paraId="3B52C6A3" w14:textId="77777777" w:rsidR="00577829" w:rsidRDefault="00577829" w:rsidP="00577829">
      <w:pPr>
        <w:pStyle w:val="content"/>
        <w:rPr>
          <w:rFonts w:ascii="Consolas" w:hAnsi="Consolas"/>
          <w:sz w:val="20"/>
        </w:rPr>
      </w:pPr>
    </w:p>
    <w:p w14:paraId="719B295D" w14:textId="77777777" w:rsidR="00577829" w:rsidRDefault="00577829" w:rsidP="00577829">
      <w:pPr>
        <w:pStyle w:val="content"/>
        <w:rPr>
          <w:rFonts w:ascii="Consolas" w:hAnsi="Consolas"/>
          <w:color w:val="3F691E"/>
          <w:sz w:val="20"/>
        </w:rPr>
      </w:pPr>
      <w:r>
        <w:rPr>
          <w:rFonts w:ascii="Consolas" w:hAnsi="Consolas"/>
          <w:color w:val="3F691E"/>
          <w:sz w:val="20"/>
        </w:rPr>
        <w:t>// Getting maximum amount of money needed to accept the payment</w:t>
      </w:r>
    </w:p>
    <w:p w14:paraId="688EBFEE" w14:textId="77777777" w:rsidR="00577829" w:rsidRDefault="00577829" w:rsidP="00577829">
      <w:pPr>
        <w:pStyle w:val="content"/>
        <w:rPr>
          <w:rFonts w:ascii="Consolas" w:hAnsi="Consolas"/>
          <w:sz w:val="20"/>
        </w:rPr>
      </w:pPr>
      <w:r>
        <w:rPr>
          <w:rFonts w:ascii="Consolas" w:hAnsi="Consolas"/>
          <w:sz w:val="20"/>
        </w:rPr>
        <w:t>+(BigDecimal) getPrefMaxAmount();</w:t>
      </w:r>
    </w:p>
    <w:p w14:paraId="47660413" w14:textId="77777777" w:rsidR="00577829" w:rsidRDefault="00577829" w:rsidP="00577829">
      <w:pPr>
        <w:pStyle w:val="content"/>
        <w:rPr>
          <w:rFonts w:ascii="Consolas" w:hAnsi="Consolas"/>
          <w:sz w:val="20"/>
        </w:rPr>
      </w:pPr>
    </w:p>
    <w:p w14:paraId="2FB714FC" w14:textId="77777777" w:rsidR="00577829" w:rsidRDefault="00577829" w:rsidP="00577829">
      <w:pPr>
        <w:pStyle w:val="content"/>
        <w:rPr>
          <w:rFonts w:ascii="Consolas" w:hAnsi="Consolas"/>
          <w:color w:val="3F691E"/>
          <w:sz w:val="20"/>
        </w:rPr>
      </w:pPr>
      <w:r>
        <w:rPr>
          <w:rFonts w:ascii="Consolas" w:hAnsi="Consolas"/>
          <w:color w:val="3F691E"/>
          <w:sz w:val="20"/>
        </w:rPr>
        <w:t>// Getting ISO 4217 string representing currency set in merchant account</w:t>
      </w:r>
    </w:p>
    <w:p w14:paraId="1DACD759" w14:textId="77777777" w:rsidR="00577829" w:rsidRDefault="00577829" w:rsidP="00577829">
      <w:pPr>
        <w:pStyle w:val="content"/>
        <w:rPr>
          <w:rFonts w:ascii="Consolas" w:hAnsi="Consolas"/>
          <w:sz w:val="20"/>
        </w:rPr>
      </w:pPr>
      <w:r>
        <w:rPr>
          <w:rFonts w:ascii="Consolas" w:hAnsi="Consolas"/>
          <w:sz w:val="20"/>
        </w:rPr>
        <w:t>+(String) getPreferredCurrency();</w:t>
      </w:r>
    </w:p>
    <w:p w14:paraId="0ACE35F8" w14:textId="77777777" w:rsidR="00577829" w:rsidRDefault="00577829" w:rsidP="00577829">
      <w:pPr>
        <w:pStyle w:val="content"/>
        <w:rPr>
          <w:rFonts w:ascii="Consolas" w:hAnsi="Consolas"/>
          <w:sz w:val="20"/>
        </w:rPr>
      </w:pPr>
    </w:p>
    <w:p w14:paraId="23F92D42" w14:textId="77777777" w:rsidR="00577829" w:rsidRDefault="00577829" w:rsidP="00577829">
      <w:pPr>
        <w:pStyle w:val="content"/>
        <w:rPr>
          <w:rFonts w:ascii="Consolas" w:hAnsi="Consolas"/>
          <w:color w:val="3F691E"/>
          <w:sz w:val="20"/>
        </w:rPr>
      </w:pPr>
      <w:r>
        <w:rPr>
          <w:rFonts w:ascii="Consolas" w:hAnsi="Consolas"/>
          <w:color w:val="3F691E"/>
          <w:sz w:val="20"/>
        </w:rPr>
        <w:t>// Numeric representation of current currency code</w:t>
      </w:r>
    </w:p>
    <w:p w14:paraId="2949FF5D" w14:textId="77777777" w:rsidR="00577829" w:rsidRDefault="00577829" w:rsidP="00577829">
      <w:pPr>
        <w:pStyle w:val="content"/>
        <w:rPr>
          <w:rFonts w:ascii="Consolas" w:hAnsi="Consolas"/>
          <w:sz w:val="20"/>
        </w:rPr>
      </w:pPr>
      <w:r>
        <w:rPr>
          <w:rFonts w:ascii="Consolas" w:hAnsi="Consolas"/>
          <w:sz w:val="20"/>
        </w:rPr>
        <w:t>+(long) getPreferredCurrencyCode();</w:t>
      </w:r>
    </w:p>
    <w:p w14:paraId="16D66A14" w14:textId="77777777" w:rsidR="00577829" w:rsidRDefault="00577829" w:rsidP="00577829">
      <w:pPr>
        <w:pStyle w:val="content"/>
        <w:rPr>
          <w:rFonts w:ascii="Consolas" w:hAnsi="Consolas"/>
          <w:sz w:val="20"/>
        </w:rPr>
      </w:pPr>
    </w:p>
    <w:p w14:paraId="3AB04C32" w14:textId="77777777" w:rsidR="00577829" w:rsidRDefault="00577829" w:rsidP="00577829">
      <w:pPr>
        <w:pStyle w:val="content"/>
        <w:rPr>
          <w:rFonts w:ascii="Consolas" w:hAnsi="Consolas"/>
          <w:color w:val="3F691E"/>
          <w:sz w:val="20"/>
        </w:rPr>
      </w:pPr>
      <w:r>
        <w:rPr>
          <w:rFonts w:ascii="Consolas" w:hAnsi="Consolas"/>
          <w:color w:val="3F691E"/>
          <w:sz w:val="20"/>
        </w:rPr>
        <w:t>// If ‘true’ is returned, tax values are being processed. If value is set to ‘false’, all tax values in PaymentItem objects are processed as 0 value (even if different value is set)</w:t>
      </w:r>
    </w:p>
    <w:p w14:paraId="1867E638" w14:textId="77777777" w:rsidR="00577829" w:rsidRDefault="00577829" w:rsidP="00577829">
      <w:pPr>
        <w:pStyle w:val="content"/>
        <w:rPr>
          <w:rFonts w:ascii="Consolas" w:hAnsi="Consolas"/>
          <w:sz w:val="20"/>
        </w:rPr>
      </w:pPr>
      <w:r>
        <w:rPr>
          <w:rFonts w:ascii="Consolas" w:hAnsi="Consolas"/>
          <w:sz w:val="20"/>
        </w:rPr>
        <w:t>+(boolean) getPrefTaxationEnabled();</w:t>
      </w:r>
    </w:p>
    <w:p w14:paraId="64F7B3D4" w14:textId="77777777" w:rsidR="00577829" w:rsidRDefault="00577829" w:rsidP="00577829">
      <w:pPr>
        <w:pStyle w:val="content"/>
        <w:rPr>
          <w:rFonts w:ascii="Consolas" w:hAnsi="Consolas"/>
          <w:sz w:val="20"/>
        </w:rPr>
      </w:pPr>
    </w:p>
    <w:p w14:paraId="0DBAC2C8" w14:textId="77777777" w:rsidR="00577829" w:rsidRDefault="00577829" w:rsidP="00577829">
      <w:pPr>
        <w:pStyle w:val="content"/>
        <w:rPr>
          <w:rFonts w:ascii="Consolas" w:hAnsi="Consolas"/>
          <w:color w:val="3F691E"/>
          <w:sz w:val="20"/>
        </w:rPr>
      </w:pPr>
      <w:r>
        <w:rPr>
          <w:rFonts w:ascii="Consolas" w:hAnsi="Consolas"/>
          <w:color w:val="3F691E"/>
          <w:sz w:val="20"/>
        </w:rPr>
        <w:t>// If ‘true’ is passed to this method, taxation is enabled. This value persists between sessions. By default, taxation is enabled.</w:t>
      </w:r>
    </w:p>
    <w:p w14:paraId="50CF224F" w14:textId="77777777" w:rsidR="00577829" w:rsidRDefault="00577829" w:rsidP="00577829">
      <w:pPr>
        <w:pStyle w:val="content"/>
        <w:rPr>
          <w:rFonts w:ascii="Consolas" w:hAnsi="Consolas"/>
          <w:sz w:val="20"/>
        </w:rPr>
      </w:pPr>
      <w:r>
        <w:rPr>
          <w:rFonts w:ascii="Consolas" w:hAnsi="Consolas"/>
          <w:sz w:val="20"/>
        </w:rPr>
        <w:t>+(void) setPrefTaxationEnabled(boolean enabled);</w:t>
      </w:r>
    </w:p>
    <w:p w14:paraId="35641E9F" w14:textId="77777777" w:rsidR="00577829" w:rsidRPr="00880B92" w:rsidRDefault="00577829" w:rsidP="00880B92">
      <w:pPr>
        <w:pStyle w:val="Caption"/>
      </w:pPr>
    </w:p>
    <w:p w14:paraId="5CF77F25" w14:textId="77777777" w:rsidR="00577829" w:rsidRDefault="00577829" w:rsidP="006F4748">
      <w:pPr>
        <w:pStyle w:val="Heading3"/>
      </w:pPr>
      <w:bookmarkStart w:id="109" w:name="_TOC21947"/>
      <w:bookmarkStart w:id="110" w:name="_Toc365013056"/>
      <w:bookmarkStart w:id="111" w:name="_Toc431302930"/>
      <w:bookmarkEnd w:id="109"/>
      <w:r>
        <w:t>Methods that can be used when creating new transaction</w:t>
      </w:r>
      <w:bookmarkEnd w:id="110"/>
      <w:bookmarkEnd w:id="111"/>
    </w:p>
    <w:p w14:paraId="1DD58FED" w14:textId="77777777" w:rsidR="00577829" w:rsidRDefault="00577829" w:rsidP="00577829">
      <w:pPr>
        <w:pStyle w:val="FreeForm3"/>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24FF36A4" w14:textId="77777777" w:rsidR="00577829" w:rsidRDefault="00577829" w:rsidP="00577829">
      <w:pPr>
        <w:pStyle w:val="content"/>
        <w:rPr>
          <w:rFonts w:ascii="Consolas" w:hAnsi="Consolas"/>
          <w:color w:val="3F691E"/>
          <w:sz w:val="20"/>
        </w:rPr>
      </w:pPr>
      <w:r>
        <w:rPr>
          <w:rFonts w:ascii="Consolas" w:hAnsi="Consolas"/>
          <w:color w:val="3F691E"/>
          <w:sz w:val="20"/>
        </w:rPr>
        <w:t>// Getting string representation of new payment:</w:t>
      </w:r>
    </w:p>
    <w:p w14:paraId="6DDFE640" w14:textId="77777777" w:rsidR="00577829" w:rsidRDefault="00577829" w:rsidP="00577829">
      <w:pPr>
        <w:pStyle w:val="content"/>
        <w:rPr>
          <w:rFonts w:ascii="Consolas" w:hAnsi="Consolas"/>
          <w:sz w:val="20"/>
        </w:rPr>
      </w:pPr>
      <w:r>
        <w:rPr>
          <w:rFonts w:ascii="Consolas" w:hAnsi="Consolas"/>
          <w:sz w:val="20"/>
        </w:rPr>
        <w:t>+(String) printPayment();</w:t>
      </w:r>
    </w:p>
    <w:p w14:paraId="419119B0" w14:textId="77777777" w:rsidR="00577829" w:rsidRDefault="00577829" w:rsidP="00577829">
      <w:pPr>
        <w:pStyle w:val="content"/>
        <w:rPr>
          <w:rFonts w:ascii="Consolas" w:hAnsi="Consolas"/>
          <w:sz w:val="20"/>
        </w:rPr>
      </w:pPr>
    </w:p>
    <w:p w14:paraId="76935943" w14:textId="77777777" w:rsidR="00577829" w:rsidRDefault="00577829" w:rsidP="00577829">
      <w:pPr>
        <w:pStyle w:val="content"/>
        <w:rPr>
          <w:rFonts w:ascii="Consolas" w:hAnsi="Consolas"/>
          <w:color w:val="3F691E"/>
          <w:sz w:val="20"/>
        </w:rPr>
      </w:pPr>
      <w:r>
        <w:rPr>
          <w:rFonts w:ascii="Consolas" w:hAnsi="Consolas"/>
          <w:color w:val="3F691E"/>
          <w:sz w:val="20"/>
        </w:rPr>
        <w:t>// Getting combined price of payment items from new payment:</w:t>
      </w:r>
    </w:p>
    <w:p w14:paraId="0DD467DD" w14:textId="77777777" w:rsidR="00577829" w:rsidRDefault="00577829" w:rsidP="00577829">
      <w:pPr>
        <w:pStyle w:val="content"/>
        <w:rPr>
          <w:rFonts w:ascii="Consolas" w:hAnsi="Consolas"/>
          <w:sz w:val="20"/>
        </w:rPr>
      </w:pPr>
      <w:r>
        <w:rPr>
          <w:rFonts w:ascii="Consolas" w:hAnsi="Consolas"/>
          <w:sz w:val="20"/>
        </w:rPr>
        <w:t>+(BigDecimal) getPaymentAmount();</w:t>
      </w:r>
    </w:p>
    <w:p w14:paraId="28A13AF7" w14:textId="77777777" w:rsidR="00577829" w:rsidRDefault="00577829" w:rsidP="00577829">
      <w:pPr>
        <w:pStyle w:val="content"/>
        <w:rPr>
          <w:rFonts w:ascii="Consolas" w:hAnsi="Consolas"/>
          <w:sz w:val="20"/>
        </w:rPr>
      </w:pPr>
    </w:p>
    <w:p w14:paraId="4C5FD99D" w14:textId="77777777" w:rsidR="00577829" w:rsidRDefault="00577829" w:rsidP="00577829">
      <w:pPr>
        <w:pStyle w:val="content"/>
        <w:rPr>
          <w:rFonts w:ascii="Consolas" w:hAnsi="Consolas"/>
          <w:color w:val="3F691E"/>
          <w:sz w:val="20"/>
        </w:rPr>
      </w:pPr>
      <w:r>
        <w:rPr>
          <w:rFonts w:ascii="Consolas" w:hAnsi="Consolas"/>
          <w:color w:val="3F691E"/>
          <w:sz w:val="20"/>
        </w:rPr>
        <w:t>// Getting total price summed with tip and service charge:</w:t>
      </w:r>
    </w:p>
    <w:p w14:paraId="142C4B9B" w14:textId="77777777" w:rsidR="00577829" w:rsidRDefault="00577829" w:rsidP="00577829">
      <w:pPr>
        <w:pStyle w:val="content"/>
        <w:rPr>
          <w:rFonts w:ascii="Consolas" w:hAnsi="Consolas"/>
          <w:sz w:val="20"/>
        </w:rPr>
      </w:pPr>
      <w:r>
        <w:rPr>
          <w:rFonts w:ascii="Consolas" w:hAnsi="Consolas"/>
          <w:sz w:val="20"/>
        </w:rPr>
        <w:t>+(BigDecimal) getPaymentTotalAmount();</w:t>
      </w:r>
    </w:p>
    <w:p w14:paraId="025D3E8C" w14:textId="77777777" w:rsidR="00577829" w:rsidRDefault="00577829" w:rsidP="00577829">
      <w:pPr>
        <w:pStyle w:val="content"/>
        <w:rPr>
          <w:rFonts w:ascii="Consolas" w:hAnsi="Consolas"/>
          <w:color w:val="3F691E"/>
          <w:sz w:val="20"/>
        </w:rPr>
      </w:pPr>
    </w:p>
    <w:p w14:paraId="4E352E0A" w14:textId="77777777" w:rsidR="00577829" w:rsidRDefault="00577829" w:rsidP="00577829">
      <w:pPr>
        <w:pStyle w:val="content"/>
        <w:rPr>
          <w:rFonts w:ascii="Consolas" w:hAnsi="Consolas"/>
          <w:color w:val="3F691E"/>
          <w:sz w:val="20"/>
        </w:rPr>
      </w:pPr>
      <w:r>
        <w:rPr>
          <w:rFonts w:ascii="Consolas" w:hAnsi="Consolas"/>
          <w:color w:val="3F691E"/>
          <w:sz w:val="20"/>
        </w:rPr>
        <w:t>// Getting location of new payment:</w:t>
      </w:r>
    </w:p>
    <w:p w14:paraId="693423C7" w14:textId="77777777" w:rsidR="00577829" w:rsidRDefault="00577829" w:rsidP="00577829">
      <w:pPr>
        <w:pStyle w:val="content"/>
        <w:rPr>
          <w:rFonts w:ascii="Consolas" w:hAnsi="Consolas"/>
          <w:sz w:val="20"/>
        </w:rPr>
      </w:pPr>
      <w:r>
        <w:rPr>
          <w:rFonts w:ascii="Consolas" w:hAnsi="Consolas"/>
          <w:sz w:val="20"/>
        </w:rPr>
        <w:t>+(Location) getPaymentLocation();</w:t>
      </w:r>
    </w:p>
    <w:p w14:paraId="104D7A96" w14:textId="77777777" w:rsidR="00577829" w:rsidRDefault="00577829" w:rsidP="00577829">
      <w:pPr>
        <w:pStyle w:val="content"/>
        <w:rPr>
          <w:rFonts w:ascii="Consolas" w:hAnsi="Consolas"/>
          <w:color w:val="2B4714"/>
          <w:sz w:val="20"/>
        </w:rPr>
      </w:pPr>
    </w:p>
    <w:p w14:paraId="0764988C" w14:textId="77777777" w:rsidR="00577829" w:rsidRDefault="00577829" w:rsidP="00577829">
      <w:pPr>
        <w:pStyle w:val="content"/>
        <w:rPr>
          <w:rFonts w:ascii="Consolas" w:hAnsi="Consolas"/>
          <w:color w:val="3F691E"/>
          <w:sz w:val="20"/>
        </w:rPr>
      </w:pPr>
      <w:r>
        <w:rPr>
          <w:rFonts w:ascii="Consolas" w:hAnsi="Consolas"/>
          <w:color w:val="3F691E"/>
          <w:sz w:val="20"/>
        </w:rPr>
        <w:t>// Getting transaction type of new payment:</w:t>
      </w:r>
    </w:p>
    <w:p w14:paraId="393CF459" w14:textId="77777777" w:rsidR="00577829" w:rsidRDefault="00577829" w:rsidP="00577829">
      <w:pPr>
        <w:pStyle w:val="content"/>
        <w:rPr>
          <w:rFonts w:ascii="Consolas" w:hAnsi="Consolas"/>
          <w:sz w:val="20"/>
        </w:rPr>
      </w:pPr>
      <w:r>
        <w:rPr>
          <w:rFonts w:ascii="Consolas" w:hAnsi="Consolas"/>
          <w:sz w:val="20"/>
        </w:rPr>
        <w:t>+(TransactionType) getPaymentTransactionType();</w:t>
      </w:r>
    </w:p>
    <w:p w14:paraId="7276CABA" w14:textId="77777777" w:rsidR="00577829" w:rsidRDefault="00577829" w:rsidP="00577829">
      <w:pPr>
        <w:pStyle w:val="content"/>
        <w:rPr>
          <w:rFonts w:ascii="Consolas" w:hAnsi="Consolas"/>
          <w:sz w:val="20"/>
        </w:rPr>
      </w:pPr>
    </w:p>
    <w:p w14:paraId="524C3DF3" w14:textId="77777777" w:rsidR="00577829" w:rsidRDefault="00577829" w:rsidP="00577829">
      <w:pPr>
        <w:pStyle w:val="content"/>
        <w:rPr>
          <w:rFonts w:ascii="Consolas" w:hAnsi="Consolas"/>
          <w:color w:val="3F691E"/>
          <w:sz w:val="20"/>
        </w:rPr>
      </w:pPr>
      <w:r>
        <w:rPr>
          <w:rFonts w:ascii="Consolas" w:hAnsi="Consolas"/>
          <w:color w:val="3F691E"/>
          <w:sz w:val="20"/>
        </w:rPr>
        <w:t>// Getting path to the image file with client signature of new payment:</w:t>
      </w:r>
    </w:p>
    <w:p w14:paraId="51F18132" w14:textId="77777777" w:rsidR="00577829" w:rsidRDefault="00577829" w:rsidP="00577829">
      <w:pPr>
        <w:pStyle w:val="content"/>
        <w:rPr>
          <w:rFonts w:ascii="Consolas" w:hAnsi="Consolas"/>
          <w:sz w:val="20"/>
        </w:rPr>
      </w:pPr>
      <w:r>
        <w:rPr>
          <w:rFonts w:ascii="Consolas" w:hAnsi="Consolas"/>
          <w:sz w:val="20"/>
        </w:rPr>
        <w:t>+(String) getPaymentSignature();</w:t>
      </w:r>
    </w:p>
    <w:p w14:paraId="38F646E9" w14:textId="77777777" w:rsidR="00577829" w:rsidRDefault="00577829" w:rsidP="00577829">
      <w:pPr>
        <w:pStyle w:val="content"/>
        <w:rPr>
          <w:rFonts w:ascii="Consolas" w:hAnsi="Consolas"/>
          <w:sz w:val="20"/>
        </w:rPr>
      </w:pPr>
    </w:p>
    <w:p w14:paraId="5B0B3A20" w14:textId="77777777" w:rsidR="00577829" w:rsidRDefault="00577829" w:rsidP="00577829">
      <w:pPr>
        <w:pStyle w:val="content"/>
        <w:rPr>
          <w:rFonts w:ascii="Consolas" w:hAnsi="Consolas"/>
          <w:color w:val="3F691E"/>
          <w:sz w:val="20"/>
        </w:rPr>
      </w:pPr>
      <w:r>
        <w:rPr>
          <w:rFonts w:ascii="Consolas" w:hAnsi="Consolas"/>
          <w:color w:val="3F691E"/>
          <w:sz w:val="20"/>
        </w:rPr>
        <w:t>// Getting list of items of new payment:</w:t>
      </w:r>
    </w:p>
    <w:p w14:paraId="58C1C387" w14:textId="77777777" w:rsidR="00577829" w:rsidRDefault="00577829" w:rsidP="00577829">
      <w:pPr>
        <w:pStyle w:val="content"/>
        <w:rPr>
          <w:rFonts w:ascii="Consolas" w:hAnsi="Consolas"/>
          <w:sz w:val="20"/>
        </w:rPr>
      </w:pPr>
      <w:r>
        <w:rPr>
          <w:rFonts w:ascii="Consolas" w:hAnsi="Consolas"/>
          <w:sz w:val="20"/>
        </w:rPr>
        <w:t>+(List&lt;PaymentItem&gt;) getPaymentItems();</w:t>
      </w:r>
    </w:p>
    <w:p w14:paraId="1C76ED15" w14:textId="77777777" w:rsidR="00577829" w:rsidRDefault="00577829" w:rsidP="00577829">
      <w:pPr>
        <w:pStyle w:val="content"/>
        <w:rPr>
          <w:rFonts w:ascii="Consolas" w:hAnsi="Consolas"/>
          <w:sz w:val="20"/>
        </w:rPr>
      </w:pPr>
    </w:p>
    <w:p w14:paraId="19720CB5" w14:textId="77777777" w:rsidR="00577829" w:rsidRDefault="00577829" w:rsidP="00577829">
      <w:pPr>
        <w:pStyle w:val="content"/>
        <w:rPr>
          <w:rFonts w:ascii="Consolas" w:hAnsi="Consolas"/>
          <w:color w:val="3F691E"/>
          <w:sz w:val="20"/>
        </w:rPr>
      </w:pPr>
      <w:r>
        <w:rPr>
          <w:rFonts w:ascii="Consolas" w:hAnsi="Consolas"/>
          <w:color w:val="3F691E"/>
          <w:sz w:val="20"/>
        </w:rPr>
        <w:t>// Removing specified payment item from transaction:</w:t>
      </w:r>
    </w:p>
    <w:p w14:paraId="475E3992" w14:textId="77777777" w:rsidR="00577829" w:rsidRDefault="00577829" w:rsidP="00577829">
      <w:pPr>
        <w:pStyle w:val="content"/>
        <w:rPr>
          <w:rFonts w:ascii="Consolas" w:hAnsi="Consolas"/>
          <w:sz w:val="20"/>
        </w:rPr>
      </w:pPr>
      <w:r>
        <w:rPr>
          <w:rFonts w:ascii="Consolas" w:hAnsi="Consolas"/>
          <w:sz w:val="20"/>
        </w:rPr>
        <w:t>+(void) removePaymentItem(PaymentItem item);</w:t>
      </w:r>
    </w:p>
    <w:p w14:paraId="04D36A43" w14:textId="77777777" w:rsidR="00577829" w:rsidRDefault="00577829" w:rsidP="00577829">
      <w:pPr>
        <w:pStyle w:val="content"/>
        <w:rPr>
          <w:rFonts w:ascii="Consolas" w:hAnsi="Consolas"/>
          <w:sz w:val="20"/>
        </w:rPr>
      </w:pPr>
    </w:p>
    <w:p w14:paraId="3DA0461C" w14:textId="77777777" w:rsidR="00577829" w:rsidRDefault="00577829" w:rsidP="00577829">
      <w:pPr>
        <w:pStyle w:val="content"/>
        <w:rPr>
          <w:rFonts w:ascii="Consolas" w:hAnsi="Consolas"/>
          <w:color w:val="3F691E"/>
          <w:sz w:val="20"/>
        </w:rPr>
      </w:pPr>
      <w:r>
        <w:rPr>
          <w:rFonts w:ascii="Consolas" w:hAnsi="Consolas"/>
          <w:color w:val="3F691E"/>
          <w:sz w:val="20"/>
        </w:rPr>
        <w:t>// Getting path to the image file with client signature of new payment:</w:t>
      </w:r>
    </w:p>
    <w:p w14:paraId="48AE7BBC" w14:textId="77777777" w:rsidR="00577829" w:rsidRDefault="00577829" w:rsidP="00577829">
      <w:pPr>
        <w:pStyle w:val="content"/>
        <w:rPr>
          <w:rFonts w:ascii="Consolas" w:hAnsi="Consolas"/>
          <w:sz w:val="20"/>
        </w:rPr>
      </w:pPr>
      <w:r>
        <w:rPr>
          <w:rFonts w:ascii="Consolas" w:hAnsi="Consolas"/>
          <w:sz w:val="20"/>
        </w:rPr>
        <w:t>+(String) getPaymentSignature();</w:t>
      </w:r>
    </w:p>
    <w:p w14:paraId="68CDB3C9" w14:textId="77777777" w:rsidR="00577829" w:rsidRDefault="00577829" w:rsidP="00577829">
      <w:pPr>
        <w:pStyle w:val="content"/>
        <w:rPr>
          <w:rFonts w:ascii="Consolas" w:hAnsi="Consolas"/>
          <w:sz w:val="20"/>
        </w:rPr>
      </w:pPr>
    </w:p>
    <w:p w14:paraId="367713B7" w14:textId="77777777" w:rsidR="00577829" w:rsidRDefault="00577829" w:rsidP="00577829">
      <w:pPr>
        <w:pStyle w:val="content"/>
        <w:rPr>
          <w:rFonts w:ascii="Consolas" w:hAnsi="Consolas"/>
          <w:color w:val="3F691E"/>
          <w:sz w:val="20"/>
        </w:rPr>
      </w:pPr>
      <w:r>
        <w:rPr>
          <w:rFonts w:ascii="Consolas" w:hAnsi="Consolas"/>
          <w:color w:val="3F691E"/>
          <w:sz w:val="20"/>
        </w:rPr>
        <w:t>// Getting the card holder name from most recent swipe assigned to new payment:</w:t>
      </w:r>
    </w:p>
    <w:p w14:paraId="113C2A53" w14:textId="77777777" w:rsidR="00577829" w:rsidRDefault="00577829" w:rsidP="00577829">
      <w:pPr>
        <w:pStyle w:val="content"/>
        <w:rPr>
          <w:rFonts w:ascii="Consolas" w:hAnsi="Consolas"/>
          <w:sz w:val="20"/>
        </w:rPr>
      </w:pPr>
      <w:r>
        <w:rPr>
          <w:rFonts w:ascii="Consolas" w:hAnsi="Consolas"/>
          <w:sz w:val="20"/>
        </w:rPr>
        <w:t>+(String) getCurrentCardHolderName();</w:t>
      </w:r>
    </w:p>
    <w:p w14:paraId="4C3079A2" w14:textId="77777777" w:rsidR="00577829" w:rsidRDefault="00577829" w:rsidP="00577829">
      <w:pPr>
        <w:pStyle w:val="content"/>
        <w:rPr>
          <w:rFonts w:ascii="Consolas" w:hAnsi="Consolas"/>
          <w:sz w:val="20"/>
        </w:rPr>
      </w:pPr>
    </w:p>
    <w:p w14:paraId="7AB720A0" w14:textId="77777777" w:rsidR="00577829" w:rsidRDefault="00577829" w:rsidP="00577829">
      <w:pPr>
        <w:pStyle w:val="content"/>
        <w:rPr>
          <w:rFonts w:ascii="Consolas" w:hAnsi="Consolas"/>
          <w:color w:val="3F691E"/>
          <w:sz w:val="20"/>
        </w:rPr>
      </w:pPr>
      <w:r>
        <w:rPr>
          <w:rFonts w:ascii="Consolas" w:hAnsi="Consolas"/>
          <w:color w:val="3F691E"/>
          <w:sz w:val="20"/>
        </w:rPr>
        <w:t>// Getting first names of card holder (if available)</w:t>
      </w:r>
    </w:p>
    <w:p w14:paraId="5E6BA617" w14:textId="77777777" w:rsidR="00577829" w:rsidRDefault="00577829" w:rsidP="00577829">
      <w:pPr>
        <w:pStyle w:val="content"/>
        <w:rPr>
          <w:rFonts w:ascii="Consolas" w:hAnsi="Consolas"/>
          <w:sz w:val="20"/>
        </w:rPr>
      </w:pPr>
      <w:r>
        <w:rPr>
          <w:rFonts w:ascii="Consolas" w:hAnsi="Consolas"/>
          <w:sz w:val="20"/>
        </w:rPr>
        <w:t>+(String) getCardHolderFirstName();</w:t>
      </w:r>
    </w:p>
    <w:p w14:paraId="62CFA5E2" w14:textId="77777777" w:rsidR="00577829" w:rsidRDefault="00577829" w:rsidP="00577829">
      <w:pPr>
        <w:pStyle w:val="content"/>
        <w:rPr>
          <w:rFonts w:ascii="Consolas" w:hAnsi="Consolas"/>
          <w:sz w:val="20"/>
        </w:rPr>
      </w:pPr>
    </w:p>
    <w:p w14:paraId="531BADA9" w14:textId="77777777" w:rsidR="00577829" w:rsidRDefault="00577829" w:rsidP="00577829">
      <w:pPr>
        <w:pStyle w:val="content"/>
        <w:rPr>
          <w:rFonts w:ascii="Consolas" w:hAnsi="Consolas"/>
          <w:color w:val="3F691E"/>
          <w:sz w:val="20"/>
        </w:rPr>
      </w:pPr>
      <w:r>
        <w:rPr>
          <w:rFonts w:ascii="Consolas" w:hAnsi="Consolas"/>
          <w:color w:val="3F691E"/>
          <w:sz w:val="20"/>
        </w:rPr>
        <w:t>// Getting last names of card holder (if available)</w:t>
      </w:r>
    </w:p>
    <w:p w14:paraId="67E20F13" w14:textId="77777777" w:rsidR="00577829" w:rsidRDefault="00577829" w:rsidP="00577829">
      <w:pPr>
        <w:pStyle w:val="content"/>
        <w:rPr>
          <w:rFonts w:ascii="Consolas" w:hAnsi="Consolas"/>
          <w:sz w:val="20"/>
        </w:rPr>
      </w:pPr>
      <w:r>
        <w:rPr>
          <w:rFonts w:ascii="Consolas" w:hAnsi="Consolas"/>
          <w:sz w:val="20"/>
        </w:rPr>
        <w:t>+(String) getCardHolderLastName();</w:t>
      </w:r>
    </w:p>
    <w:p w14:paraId="66692E35" w14:textId="77777777" w:rsidR="00577829" w:rsidRDefault="00577829" w:rsidP="00577829">
      <w:pPr>
        <w:pStyle w:val="content"/>
        <w:rPr>
          <w:rFonts w:ascii="Consolas" w:hAnsi="Consolas"/>
          <w:sz w:val="20"/>
        </w:rPr>
      </w:pPr>
    </w:p>
    <w:p w14:paraId="6C1E8D14" w14:textId="77777777" w:rsidR="00577829" w:rsidRDefault="00577829" w:rsidP="00577829">
      <w:pPr>
        <w:pStyle w:val="content"/>
        <w:rPr>
          <w:rFonts w:ascii="Consolas" w:hAnsi="Consolas"/>
          <w:color w:val="3F691E"/>
          <w:sz w:val="20"/>
        </w:rPr>
      </w:pPr>
    </w:p>
    <w:p w14:paraId="6B1732B2" w14:textId="77777777" w:rsidR="00577829" w:rsidRDefault="00577829" w:rsidP="00577829">
      <w:pPr>
        <w:pStyle w:val="content"/>
        <w:rPr>
          <w:rFonts w:ascii="Consolas" w:hAnsi="Consolas"/>
          <w:color w:val="3F691E"/>
          <w:sz w:val="20"/>
        </w:rPr>
      </w:pPr>
      <w:r>
        <w:rPr>
          <w:rFonts w:ascii="Consolas" w:hAnsi="Consolas"/>
          <w:color w:val="3F691E"/>
          <w:sz w:val="20"/>
        </w:rPr>
        <w:t>// Getting the card number from most recent swipe assigned to new payment:</w:t>
      </w:r>
    </w:p>
    <w:p w14:paraId="7400CF5F" w14:textId="77777777" w:rsidR="00577829" w:rsidRDefault="00577829" w:rsidP="00577829">
      <w:pPr>
        <w:pStyle w:val="content"/>
        <w:rPr>
          <w:rFonts w:ascii="Consolas" w:hAnsi="Consolas"/>
          <w:sz w:val="20"/>
        </w:rPr>
      </w:pPr>
      <w:r>
        <w:rPr>
          <w:rFonts w:ascii="Consolas" w:hAnsi="Consolas"/>
          <w:sz w:val="20"/>
        </w:rPr>
        <w:t>+(String) getCurrentCardNumber();</w:t>
      </w:r>
    </w:p>
    <w:p w14:paraId="5E206154" w14:textId="77777777" w:rsidR="00577829" w:rsidRDefault="00577829" w:rsidP="00577829">
      <w:pPr>
        <w:pStyle w:val="content"/>
        <w:rPr>
          <w:rFonts w:ascii="Consolas" w:hAnsi="Consolas"/>
          <w:sz w:val="20"/>
        </w:rPr>
      </w:pPr>
    </w:p>
    <w:p w14:paraId="1B42AA0F" w14:textId="77777777" w:rsidR="00577829" w:rsidRDefault="00577829" w:rsidP="00577829">
      <w:pPr>
        <w:pStyle w:val="content"/>
        <w:rPr>
          <w:rFonts w:ascii="Consolas" w:hAnsi="Consolas"/>
          <w:color w:val="3F691E"/>
          <w:sz w:val="20"/>
        </w:rPr>
      </w:pPr>
      <w:r>
        <w:rPr>
          <w:rFonts w:ascii="Consolas" w:hAnsi="Consolas"/>
          <w:color w:val="3F691E"/>
          <w:sz w:val="20"/>
        </w:rPr>
        <w:t>// Getting currently set callback url for payments</w:t>
      </w:r>
    </w:p>
    <w:p w14:paraId="6782D36B" w14:textId="77777777" w:rsidR="00577829" w:rsidRDefault="00577829" w:rsidP="00577829">
      <w:pPr>
        <w:pStyle w:val="content"/>
        <w:rPr>
          <w:rFonts w:ascii="Consolas" w:hAnsi="Consolas"/>
          <w:sz w:val="20"/>
        </w:rPr>
      </w:pPr>
      <w:r>
        <w:rPr>
          <w:rFonts w:ascii="Consolas" w:hAnsi="Consolas"/>
          <w:sz w:val="20"/>
        </w:rPr>
        <w:t>+(String) getPaymentCallbackURL();</w:t>
      </w:r>
    </w:p>
    <w:p w14:paraId="20F5A523" w14:textId="77777777" w:rsidR="00577829" w:rsidRDefault="00577829" w:rsidP="00577829">
      <w:pPr>
        <w:pStyle w:val="content"/>
        <w:rPr>
          <w:rFonts w:ascii="Consolas" w:hAnsi="Consolas"/>
          <w:sz w:val="20"/>
        </w:rPr>
      </w:pPr>
    </w:p>
    <w:p w14:paraId="0ACCED76" w14:textId="77777777" w:rsidR="00577829" w:rsidRDefault="00577829" w:rsidP="00577829">
      <w:pPr>
        <w:pStyle w:val="content"/>
        <w:rPr>
          <w:rFonts w:ascii="Consolas" w:hAnsi="Consolas"/>
          <w:color w:val="3F691E"/>
          <w:sz w:val="20"/>
        </w:rPr>
      </w:pPr>
      <w:r>
        <w:rPr>
          <w:rFonts w:ascii="Consolas" w:hAnsi="Consolas"/>
          <w:color w:val="3F691E"/>
          <w:sz w:val="20"/>
        </w:rPr>
        <w:t>// Getting the tip tax rate for new payment</w:t>
      </w:r>
    </w:p>
    <w:p w14:paraId="72BE6EC1" w14:textId="77777777" w:rsidR="00577829" w:rsidRDefault="00577829" w:rsidP="00577829">
      <w:pPr>
        <w:pStyle w:val="content"/>
        <w:rPr>
          <w:rFonts w:ascii="Consolas" w:hAnsi="Consolas"/>
          <w:sz w:val="20"/>
        </w:rPr>
      </w:pPr>
      <w:r>
        <w:rPr>
          <w:rFonts w:ascii="Consolas" w:hAnsi="Consolas"/>
          <w:sz w:val="20"/>
        </w:rPr>
        <w:t>+(Float) getPaymentTipTaxRate();</w:t>
      </w:r>
    </w:p>
    <w:p w14:paraId="0EABC65F" w14:textId="77777777" w:rsidR="00577829" w:rsidRDefault="00577829" w:rsidP="00577829">
      <w:pPr>
        <w:pStyle w:val="content"/>
        <w:rPr>
          <w:rFonts w:ascii="Consolas" w:hAnsi="Consolas"/>
          <w:sz w:val="20"/>
        </w:rPr>
      </w:pPr>
    </w:p>
    <w:p w14:paraId="6EE5DF7C" w14:textId="77777777" w:rsidR="00577829" w:rsidRDefault="00577829" w:rsidP="00577829">
      <w:pPr>
        <w:pStyle w:val="content"/>
        <w:rPr>
          <w:rFonts w:ascii="Consolas" w:hAnsi="Consolas"/>
          <w:color w:val="3F691E"/>
          <w:sz w:val="20"/>
        </w:rPr>
      </w:pPr>
      <w:r>
        <w:rPr>
          <w:rFonts w:ascii="Consolas" w:hAnsi="Consolas"/>
          <w:color w:val="3F691E"/>
          <w:sz w:val="20"/>
        </w:rPr>
        <w:t>// Getting currently set gratuity type</w:t>
      </w:r>
    </w:p>
    <w:p w14:paraId="03BB8200" w14:textId="77777777" w:rsidR="00577829" w:rsidRDefault="00577829" w:rsidP="00577829">
      <w:pPr>
        <w:pStyle w:val="content"/>
        <w:rPr>
          <w:rFonts w:ascii="Consolas" w:hAnsi="Consolas"/>
          <w:sz w:val="20"/>
        </w:rPr>
      </w:pPr>
      <w:r>
        <w:rPr>
          <w:rFonts w:ascii="Consolas" w:hAnsi="Consolas"/>
          <w:sz w:val="20"/>
        </w:rPr>
        <w:t>+(GratuityType) getGratuityType();</w:t>
      </w:r>
    </w:p>
    <w:p w14:paraId="4B76E77B" w14:textId="77777777" w:rsidR="00577829" w:rsidRDefault="00577829" w:rsidP="00577829">
      <w:pPr>
        <w:pStyle w:val="content"/>
        <w:rPr>
          <w:rFonts w:ascii="Consolas" w:hAnsi="Consolas"/>
          <w:sz w:val="20"/>
        </w:rPr>
      </w:pPr>
    </w:p>
    <w:p w14:paraId="2B9B3D57" w14:textId="77777777" w:rsidR="00577829" w:rsidRDefault="00577829" w:rsidP="00577829">
      <w:pPr>
        <w:pStyle w:val="content"/>
        <w:rPr>
          <w:rFonts w:ascii="Consolas" w:hAnsi="Consolas"/>
          <w:color w:val="3F691E"/>
          <w:sz w:val="20"/>
        </w:rPr>
      </w:pPr>
      <w:r>
        <w:rPr>
          <w:rFonts w:ascii="Consolas" w:hAnsi="Consolas"/>
          <w:color w:val="3F691E"/>
          <w:sz w:val="20"/>
        </w:rPr>
        <w:t>// Getting currently set currency</w:t>
      </w:r>
    </w:p>
    <w:p w14:paraId="7D8CFC68" w14:textId="77777777" w:rsidR="00577829" w:rsidRDefault="00577829" w:rsidP="00577829">
      <w:pPr>
        <w:pStyle w:val="content"/>
        <w:rPr>
          <w:rFonts w:ascii="Consolas" w:hAnsi="Consolas"/>
          <w:sz w:val="20"/>
        </w:rPr>
      </w:pPr>
      <w:r>
        <w:rPr>
          <w:rFonts w:ascii="Consolas" w:hAnsi="Consolas"/>
          <w:sz w:val="20"/>
        </w:rPr>
        <w:t>+(String) getPaymentCurrency();</w:t>
      </w:r>
    </w:p>
    <w:p w14:paraId="24BC1EC3" w14:textId="77777777" w:rsidR="00577829" w:rsidRDefault="00577829" w:rsidP="00577829">
      <w:pPr>
        <w:pStyle w:val="content"/>
        <w:rPr>
          <w:rFonts w:ascii="Consolas" w:hAnsi="Consolas"/>
          <w:sz w:val="20"/>
        </w:rPr>
      </w:pPr>
    </w:p>
    <w:p w14:paraId="5FF4F7C7" w14:textId="77777777" w:rsidR="00577829" w:rsidRDefault="00577829" w:rsidP="00577829">
      <w:pPr>
        <w:pStyle w:val="content"/>
        <w:rPr>
          <w:rFonts w:ascii="Consolas" w:hAnsi="Consolas"/>
          <w:color w:val="3F691E"/>
          <w:sz w:val="20"/>
        </w:rPr>
      </w:pPr>
      <w:r>
        <w:rPr>
          <w:rFonts w:ascii="Consolas" w:hAnsi="Consolas"/>
          <w:color w:val="3F691E"/>
          <w:sz w:val="20"/>
        </w:rPr>
        <w:t>// Getting tip amount</w:t>
      </w:r>
    </w:p>
    <w:p w14:paraId="53D27E6F" w14:textId="77777777" w:rsidR="00577829" w:rsidRDefault="00577829" w:rsidP="00577829">
      <w:pPr>
        <w:pStyle w:val="content"/>
        <w:rPr>
          <w:rFonts w:ascii="Consolas" w:hAnsi="Consolas"/>
          <w:sz w:val="20"/>
        </w:rPr>
      </w:pPr>
      <w:r>
        <w:rPr>
          <w:rFonts w:ascii="Consolas" w:hAnsi="Consolas"/>
          <w:sz w:val="20"/>
        </w:rPr>
        <w:t>+(BigDecimal) getPaymentTip();</w:t>
      </w:r>
    </w:p>
    <w:p w14:paraId="4D494CCD" w14:textId="77777777" w:rsidR="00577829" w:rsidRDefault="00577829" w:rsidP="00577829">
      <w:pPr>
        <w:pStyle w:val="content"/>
        <w:rPr>
          <w:rFonts w:ascii="Consolas" w:hAnsi="Consolas"/>
          <w:sz w:val="20"/>
        </w:rPr>
      </w:pPr>
    </w:p>
    <w:p w14:paraId="10144492" w14:textId="77777777" w:rsidR="00577829" w:rsidRDefault="00577829" w:rsidP="00577829">
      <w:pPr>
        <w:pStyle w:val="content"/>
        <w:rPr>
          <w:rFonts w:ascii="Consolas" w:hAnsi="Consolas"/>
          <w:color w:val="3F691E"/>
          <w:sz w:val="20"/>
        </w:rPr>
      </w:pPr>
      <w:r>
        <w:rPr>
          <w:rFonts w:ascii="Consolas" w:hAnsi="Consolas"/>
          <w:color w:val="3F691E"/>
          <w:sz w:val="20"/>
        </w:rPr>
        <w:t>// Getting service charge amount</w:t>
      </w:r>
    </w:p>
    <w:p w14:paraId="74973E52" w14:textId="77777777" w:rsidR="00577829" w:rsidRDefault="00577829" w:rsidP="00577829">
      <w:pPr>
        <w:pStyle w:val="content"/>
        <w:rPr>
          <w:rFonts w:ascii="Consolas" w:hAnsi="Consolas"/>
          <w:sz w:val="20"/>
        </w:rPr>
      </w:pPr>
      <w:r>
        <w:rPr>
          <w:rFonts w:ascii="Consolas" w:hAnsi="Consolas"/>
          <w:sz w:val="20"/>
        </w:rPr>
        <w:t>+(BigDecimal) getPaymentServiceChargeAmount();</w:t>
      </w:r>
    </w:p>
    <w:p w14:paraId="693ED336" w14:textId="77777777" w:rsidR="00577829" w:rsidRPr="00880B92" w:rsidRDefault="00577829" w:rsidP="00880B92">
      <w:pPr>
        <w:pStyle w:val="Caption"/>
      </w:pPr>
    </w:p>
    <w:p w14:paraId="2A39AF89" w14:textId="77777777" w:rsidR="00577829" w:rsidRDefault="00577829" w:rsidP="00577829">
      <w:pPr>
        <w:pStyle w:val="content"/>
        <w:rPr>
          <w:rFonts w:ascii="Consolas" w:hAnsi="Consolas"/>
          <w:color w:val="3F691E"/>
          <w:sz w:val="20"/>
        </w:rPr>
      </w:pPr>
      <w:r>
        <w:rPr>
          <w:rFonts w:ascii="Consolas" w:hAnsi="Consolas"/>
          <w:color w:val="3F691E"/>
          <w:sz w:val="20"/>
        </w:rPr>
        <w:t>// Getting the array of tax rates</w:t>
      </w:r>
    </w:p>
    <w:p w14:paraId="020FEA59" w14:textId="77777777" w:rsidR="00577829" w:rsidRPr="00794F16" w:rsidRDefault="00577829" w:rsidP="00577829">
      <w:pPr>
        <w:pStyle w:val="content"/>
        <w:rPr>
          <w:rFonts w:ascii="Consolas" w:hAnsi="Consolas"/>
          <w:sz w:val="20"/>
        </w:rPr>
      </w:pPr>
      <w:r>
        <w:rPr>
          <w:rFonts w:ascii="Consolas" w:hAnsi="Consolas"/>
          <w:sz w:val="20"/>
        </w:rPr>
        <w:t>+(ArrayList&lt;String&gt;) getPrefTaxArray()</w:t>
      </w:r>
    </w:p>
    <w:p w14:paraId="379E0810" w14:textId="77777777" w:rsidR="00577829" w:rsidRDefault="00577829" w:rsidP="00577829">
      <w:pPr>
        <w:pStyle w:val="header3"/>
      </w:pPr>
      <w:bookmarkStart w:id="112" w:name="_TOC23288"/>
      <w:bookmarkEnd w:id="112"/>
    </w:p>
    <w:p w14:paraId="44A81C57" w14:textId="77777777" w:rsidR="00577829" w:rsidRDefault="00577829" w:rsidP="00577829">
      <w:pPr>
        <w:pStyle w:val="content"/>
        <w:rPr>
          <w:rFonts w:ascii="Consolas" w:hAnsi="Consolas"/>
          <w:color w:val="3F691E"/>
          <w:sz w:val="20"/>
        </w:rPr>
      </w:pPr>
      <w:r>
        <w:rPr>
          <w:rFonts w:ascii="Consolas" w:hAnsi="Consolas"/>
          <w:color w:val="3F691E"/>
          <w:sz w:val="20"/>
        </w:rPr>
        <w:t>// Removes signature bytes stored in SDK</w:t>
      </w:r>
    </w:p>
    <w:p w14:paraId="00540DE0" w14:textId="77777777" w:rsidR="00577829" w:rsidRPr="008C647E" w:rsidRDefault="00577829" w:rsidP="00577829">
      <w:pPr>
        <w:pStyle w:val="content"/>
        <w:rPr>
          <w:rFonts w:ascii="Consolas" w:hAnsi="Consolas"/>
          <w:sz w:val="20"/>
        </w:rPr>
      </w:pPr>
      <w:r>
        <w:rPr>
          <w:rFonts w:ascii="Consolas" w:hAnsi="Consolas"/>
          <w:sz w:val="20"/>
        </w:rPr>
        <w:t>+(void) clearSignature()</w:t>
      </w:r>
    </w:p>
    <w:p w14:paraId="33A4FCCE" w14:textId="77777777" w:rsidR="00577829" w:rsidRDefault="00577829" w:rsidP="00577829">
      <w:pPr>
        <w:pStyle w:val="header3"/>
      </w:pPr>
    </w:p>
    <w:p w14:paraId="5B8327AE" w14:textId="77777777" w:rsidR="00577829" w:rsidRDefault="00577829" w:rsidP="006F4748">
      <w:pPr>
        <w:pStyle w:val="Heading3"/>
      </w:pPr>
      <w:bookmarkStart w:id="113" w:name="_Toc365013057"/>
      <w:bookmarkStart w:id="114" w:name="_Toc431302931"/>
      <w:r>
        <w:t>Util</w:t>
      </w:r>
      <w:bookmarkEnd w:id="113"/>
      <w:bookmarkEnd w:id="114"/>
    </w:p>
    <w:p w14:paraId="519612F4" w14:textId="77777777" w:rsidR="00577829" w:rsidRDefault="00577829" w:rsidP="00577829">
      <w:pPr>
        <w:pStyle w:val="FreeForm3"/>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5620531" w14:textId="77777777" w:rsidR="00577829" w:rsidRDefault="00577829" w:rsidP="00577829">
      <w:pPr>
        <w:pStyle w:val="content"/>
        <w:rPr>
          <w:rFonts w:ascii="Consolas" w:hAnsi="Consolas"/>
          <w:color w:val="3F691E"/>
          <w:sz w:val="20"/>
        </w:rPr>
      </w:pPr>
      <w:r>
        <w:rPr>
          <w:rFonts w:ascii="Consolas" w:hAnsi="Consolas"/>
          <w:color w:val="3F691E"/>
          <w:sz w:val="20"/>
        </w:rPr>
        <w:t>// Getting date format consistent with backend:</w:t>
      </w:r>
    </w:p>
    <w:p w14:paraId="1C6DE785" w14:textId="77777777" w:rsidR="00577829" w:rsidRDefault="00577829" w:rsidP="00577829">
      <w:pPr>
        <w:pStyle w:val="content"/>
        <w:rPr>
          <w:rFonts w:ascii="Consolas" w:hAnsi="Consolas"/>
          <w:sz w:val="20"/>
        </w:rPr>
      </w:pPr>
      <w:r>
        <w:rPr>
          <w:rFonts w:ascii="Consolas" w:hAnsi="Consolas"/>
          <w:sz w:val="20"/>
        </w:rPr>
        <w:t>+(SimpleDateFormat) getDateFormat();</w:t>
      </w:r>
    </w:p>
    <w:p w14:paraId="3F578E11" w14:textId="77777777" w:rsidR="00577829" w:rsidRDefault="00577829" w:rsidP="00577829">
      <w:pPr>
        <w:pStyle w:val="content"/>
        <w:rPr>
          <w:rFonts w:ascii="Consolas" w:hAnsi="Consolas"/>
          <w:sz w:val="20"/>
        </w:rPr>
      </w:pPr>
    </w:p>
    <w:p w14:paraId="1CF1F739" w14:textId="77777777" w:rsidR="00577829" w:rsidRDefault="00577829" w:rsidP="00577829">
      <w:pPr>
        <w:pStyle w:val="content"/>
        <w:rPr>
          <w:rFonts w:ascii="Consolas" w:hAnsi="Consolas"/>
          <w:color w:val="3F691E"/>
          <w:sz w:val="20"/>
        </w:rPr>
      </w:pPr>
      <w:r>
        <w:rPr>
          <w:rFonts w:ascii="Consolas" w:hAnsi="Consolas"/>
          <w:color w:val="3F691E"/>
          <w:sz w:val="20"/>
        </w:rPr>
        <w:t>// Getting information if debug is enabled</w:t>
      </w:r>
    </w:p>
    <w:p w14:paraId="09A5FF68" w14:textId="77777777" w:rsidR="00577829" w:rsidRDefault="00577829" w:rsidP="00577829">
      <w:pPr>
        <w:pStyle w:val="content"/>
        <w:rPr>
          <w:rFonts w:ascii="Consolas" w:hAnsi="Consolas"/>
          <w:sz w:val="20"/>
        </w:rPr>
      </w:pPr>
      <w:r>
        <w:rPr>
          <w:rFonts w:ascii="Consolas" w:hAnsi="Consolas"/>
          <w:sz w:val="20"/>
        </w:rPr>
        <w:t>+(boolean) usesDebug()</w:t>
      </w:r>
    </w:p>
    <w:p w14:paraId="4043E703" w14:textId="77777777" w:rsidR="00577829" w:rsidRDefault="00577829" w:rsidP="00577829">
      <w:pPr>
        <w:pStyle w:val="content"/>
        <w:rPr>
          <w:rFonts w:ascii="Consolas" w:hAnsi="Consolas"/>
          <w:color w:val="3F691E"/>
          <w:sz w:val="20"/>
        </w:rPr>
      </w:pPr>
      <w:r>
        <w:rPr>
          <w:rFonts w:ascii="Consolas" w:hAnsi="Consolas"/>
          <w:color w:val="3F691E"/>
          <w:sz w:val="20"/>
        </w:rPr>
        <w:t>// Returns true if AcceptSDK is initialized</w:t>
      </w:r>
    </w:p>
    <w:p w14:paraId="08023AB4" w14:textId="77777777" w:rsidR="00577829" w:rsidRDefault="00577829" w:rsidP="00577829">
      <w:pPr>
        <w:pStyle w:val="content"/>
        <w:rPr>
          <w:rFonts w:ascii="Consolas" w:hAnsi="Consolas"/>
          <w:sz w:val="20"/>
        </w:rPr>
      </w:pPr>
      <w:r>
        <w:rPr>
          <w:rFonts w:ascii="Consolas" w:hAnsi="Consolas"/>
          <w:sz w:val="20"/>
        </w:rPr>
        <w:t>+(boolean) isInitialized()</w:t>
      </w:r>
    </w:p>
    <w:p w14:paraId="5892D259" w14:textId="77777777" w:rsidR="00577829" w:rsidRDefault="00577829" w:rsidP="00577829">
      <w:pPr>
        <w:pStyle w:val="content"/>
        <w:rPr>
          <w:rFonts w:ascii="Consolas" w:hAnsi="Consolas"/>
          <w:sz w:val="20"/>
        </w:rPr>
      </w:pPr>
    </w:p>
    <w:p w14:paraId="139C7AB3" w14:textId="77777777" w:rsidR="00577829" w:rsidRDefault="00577829" w:rsidP="00577829">
      <w:pPr>
        <w:pStyle w:val="content"/>
        <w:rPr>
          <w:rFonts w:ascii="Consolas" w:hAnsi="Consolas"/>
          <w:color w:val="3F691E"/>
          <w:sz w:val="20"/>
        </w:rPr>
      </w:pPr>
      <w:r>
        <w:rPr>
          <w:rFonts w:ascii="Consolas" w:hAnsi="Consolas"/>
          <w:color w:val="3F691E"/>
          <w:sz w:val="20"/>
        </w:rPr>
        <w:t>// Returns true if device has internet access</w:t>
      </w:r>
    </w:p>
    <w:p w14:paraId="751BDABF" w14:textId="77777777" w:rsidR="00577829" w:rsidRDefault="00577829" w:rsidP="00577829">
      <w:pPr>
        <w:pStyle w:val="content"/>
        <w:rPr>
          <w:rFonts w:ascii="Consolas" w:hAnsi="Consolas"/>
          <w:sz w:val="20"/>
        </w:rPr>
      </w:pPr>
      <w:r>
        <w:rPr>
          <w:rFonts w:ascii="Consolas" w:hAnsi="Consolas"/>
          <w:sz w:val="20"/>
        </w:rPr>
        <w:t>+(boolean) isNetworkConnected()</w:t>
      </w:r>
    </w:p>
    <w:p w14:paraId="48A3DAA8" w14:textId="77777777" w:rsidR="00577829" w:rsidRPr="000F6C95" w:rsidRDefault="00577829" w:rsidP="00577829">
      <w:pPr>
        <w:pStyle w:val="content"/>
        <w:rPr>
          <w:rFonts w:ascii="Consolas" w:hAnsi="Consolas"/>
          <w:sz w:val="20"/>
        </w:rPr>
      </w:pPr>
    </w:p>
    <w:p w14:paraId="51082FE1" w14:textId="77777777" w:rsidR="00577829" w:rsidRDefault="00577829" w:rsidP="00577829">
      <w:pPr>
        <w:pStyle w:val="content"/>
        <w:rPr>
          <w:rFonts w:ascii="Consolas" w:hAnsi="Consolas"/>
          <w:color w:val="3F691E"/>
          <w:sz w:val="20"/>
        </w:rPr>
      </w:pPr>
      <w:r>
        <w:rPr>
          <w:rFonts w:ascii="Consolas" w:hAnsi="Consolas"/>
          <w:color w:val="3F691E"/>
          <w:sz w:val="20"/>
        </w:rPr>
        <w:t>// Returns time in seconds after which connection times out when there is no transmission</w:t>
      </w:r>
    </w:p>
    <w:p w14:paraId="4221A434" w14:textId="77777777" w:rsidR="00577829" w:rsidRDefault="00577829" w:rsidP="00577829">
      <w:pPr>
        <w:pStyle w:val="content"/>
        <w:rPr>
          <w:rFonts w:ascii="Consolas" w:hAnsi="Consolas"/>
          <w:sz w:val="20"/>
        </w:rPr>
      </w:pPr>
      <w:r>
        <w:rPr>
          <w:rFonts w:ascii="Consolas" w:hAnsi="Consolas"/>
          <w:sz w:val="20"/>
        </w:rPr>
        <w:lastRenderedPageBreak/>
        <w:t>+(int) getPrefTimeout()</w:t>
      </w:r>
    </w:p>
    <w:p w14:paraId="1FA53416" w14:textId="77777777" w:rsidR="00577829" w:rsidRPr="00880B92" w:rsidRDefault="00577829" w:rsidP="00880B92">
      <w:pPr>
        <w:pStyle w:val="Caption"/>
      </w:pPr>
    </w:p>
    <w:p w14:paraId="1FCBF7A0" w14:textId="77777777" w:rsidR="00577829" w:rsidRDefault="00577829" w:rsidP="00577829">
      <w:pPr>
        <w:pStyle w:val="content"/>
        <w:rPr>
          <w:rFonts w:ascii="Consolas" w:hAnsi="Consolas"/>
          <w:color w:val="3F691E"/>
          <w:sz w:val="20"/>
        </w:rPr>
      </w:pPr>
      <w:r>
        <w:rPr>
          <w:rFonts w:ascii="Consolas" w:hAnsi="Consolas"/>
          <w:color w:val="3F691E"/>
          <w:sz w:val="20"/>
        </w:rPr>
        <w:t>// Returns Set of available magstripe readers’ names.</w:t>
      </w:r>
    </w:p>
    <w:p w14:paraId="6EE78179" w14:textId="77777777" w:rsidR="00577829" w:rsidRDefault="00577829" w:rsidP="00577829">
      <w:pPr>
        <w:pStyle w:val="content"/>
        <w:rPr>
          <w:rFonts w:ascii="Consolas" w:hAnsi="Consolas"/>
          <w:sz w:val="20"/>
        </w:rPr>
      </w:pPr>
      <w:r>
        <w:rPr>
          <w:rFonts w:ascii="Consolas" w:hAnsi="Consolas"/>
          <w:sz w:val="20"/>
        </w:rPr>
        <w:t>+(Set&lt;String&gt;) getSupportedSwipers()</w:t>
      </w:r>
    </w:p>
    <w:p w14:paraId="425F02AE" w14:textId="77777777" w:rsidR="00577829" w:rsidRDefault="00577829" w:rsidP="00577829">
      <w:pPr>
        <w:pStyle w:val="content"/>
        <w:rPr>
          <w:rFonts w:ascii="Consolas" w:hAnsi="Consolas"/>
          <w:sz w:val="20"/>
        </w:rPr>
      </w:pPr>
    </w:p>
    <w:p w14:paraId="51F6B3A3" w14:textId="77777777" w:rsidR="00577829" w:rsidRDefault="00577829" w:rsidP="00577829">
      <w:pPr>
        <w:pStyle w:val="content"/>
        <w:rPr>
          <w:rFonts w:ascii="Consolas" w:hAnsi="Consolas"/>
          <w:color w:val="3F691E"/>
          <w:sz w:val="20"/>
        </w:rPr>
      </w:pPr>
      <w:r>
        <w:rPr>
          <w:rFonts w:ascii="Consolas" w:hAnsi="Consolas"/>
          <w:color w:val="3F691E"/>
          <w:sz w:val="20"/>
        </w:rPr>
        <w:t>// Loads new implementation of magstripe reader. Parameter passed must be one of the names retrieved using getSupportedSwipers() method.</w:t>
      </w:r>
    </w:p>
    <w:p w14:paraId="005659AC" w14:textId="77777777" w:rsidR="00577829" w:rsidRDefault="00577829" w:rsidP="00577829">
      <w:pPr>
        <w:pStyle w:val="content"/>
        <w:rPr>
          <w:rFonts w:ascii="Consolas" w:hAnsi="Consolas"/>
          <w:sz w:val="20"/>
        </w:rPr>
      </w:pPr>
      <w:r>
        <w:rPr>
          <w:rFonts w:ascii="Consolas" w:hAnsi="Consolas"/>
          <w:sz w:val="20"/>
        </w:rPr>
        <w:t>+(void) loadSwiperByName(String name)</w:t>
      </w:r>
    </w:p>
    <w:p w14:paraId="0BBACCB7" w14:textId="77777777" w:rsidR="00577829" w:rsidRPr="00880B92" w:rsidRDefault="00577829" w:rsidP="00880B92">
      <w:pPr>
        <w:pStyle w:val="Caption"/>
      </w:pPr>
    </w:p>
    <w:p w14:paraId="184C48EC" w14:textId="77777777" w:rsidR="00577829" w:rsidRDefault="00577829" w:rsidP="00577829">
      <w:pPr>
        <w:pStyle w:val="content"/>
        <w:rPr>
          <w:rFonts w:ascii="Consolas" w:hAnsi="Consolas"/>
          <w:color w:val="3F691E"/>
          <w:sz w:val="20"/>
        </w:rPr>
      </w:pPr>
      <w:r>
        <w:rPr>
          <w:rFonts w:ascii="Consolas" w:hAnsi="Consolas"/>
          <w:color w:val="3F691E"/>
          <w:sz w:val="20"/>
        </w:rPr>
        <w:t>// Returns Set of available CNP controllers’ names.</w:t>
      </w:r>
    </w:p>
    <w:p w14:paraId="41964FAE" w14:textId="77777777" w:rsidR="00577829" w:rsidRDefault="00577829" w:rsidP="00577829">
      <w:pPr>
        <w:pStyle w:val="content"/>
        <w:rPr>
          <w:rFonts w:ascii="Consolas" w:hAnsi="Consolas"/>
          <w:sz w:val="20"/>
        </w:rPr>
      </w:pPr>
      <w:r>
        <w:rPr>
          <w:rFonts w:ascii="Consolas" w:hAnsi="Consolas"/>
          <w:sz w:val="20"/>
        </w:rPr>
        <w:t>+(Set&lt;String&gt;) getSupportedCNPControllers()</w:t>
      </w:r>
    </w:p>
    <w:p w14:paraId="3E7B9B84" w14:textId="77777777" w:rsidR="00577829" w:rsidRDefault="00577829" w:rsidP="00577829">
      <w:pPr>
        <w:pStyle w:val="content"/>
        <w:rPr>
          <w:rFonts w:ascii="Consolas" w:hAnsi="Consolas"/>
          <w:sz w:val="20"/>
        </w:rPr>
      </w:pPr>
    </w:p>
    <w:p w14:paraId="2709FC42" w14:textId="77777777" w:rsidR="00577829" w:rsidRDefault="00577829" w:rsidP="00577829">
      <w:pPr>
        <w:pStyle w:val="content"/>
        <w:rPr>
          <w:rFonts w:ascii="Consolas" w:hAnsi="Consolas"/>
          <w:color w:val="3F691E"/>
          <w:sz w:val="20"/>
        </w:rPr>
      </w:pPr>
      <w:r>
        <w:rPr>
          <w:rFonts w:ascii="Consolas" w:hAnsi="Consolas"/>
          <w:color w:val="3F691E"/>
          <w:sz w:val="20"/>
        </w:rPr>
        <w:t>// Loads new implementation of CNP controller reader. Parameter passed must be one of the names retrieved using getSupportedCNPControllers() method.</w:t>
      </w:r>
    </w:p>
    <w:p w14:paraId="451F39A2" w14:textId="77777777" w:rsidR="00577829" w:rsidRDefault="00577829" w:rsidP="00577829">
      <w:pPr>
        <w:pStyle w:val="content"/>
        <w:rPr>
          <w:rFonts w:ascii="Consolas" w:hAnsi="Consolas"/>
          <w:sz w:val="20"/>
        </w:rPr>
      </w:pPr>
      <w:r>
        <w:rPr>
          <w:rFonts w:ascii="Consolas" w:hAnsi="Consolas"/>
          <w:sz w:val="20"/>
        </w:rPr>
        <w:t>+(void) loadCNPControllerByName(String name)</w:t>
      </w:r>
    </w:p>
    <w:p w14:paraId="59F2C488" w14:textId="77777777" w:rsidR="00577829" w:rsidRPr="00880B92" w:rsidRDefault="00577829" w:rsidP="00880B92">
      <w:pPr>
        <w:pStyle w:val="Caption"/>
      </w:pPr>
    </w:p>
    <w:p w14:paraId="516A7696" w14:textId="77777777" w:rsidR="00577829" w:rsidRDefault="00577829" w:rsidP="006F4748">
      <w:pPr>
        <w:pStyle w:val="Heading3"/>
      </w:pPr>
      <w:bookmarkStart w:id="115" w:name="_Toc365013058"/>
      <w:bookmarkStart w:id="116" w:name="_Toc431302932"/>
      <w:r>
        <w:t>Merchant Util</w:t>
      </w:r>
      <w:bookmarkEnd w:id="115"/>
      <w:bookmarkEnd w:id="116"/>
    </w:p>
    <w:p w14:paraId="7C5448E2" w14:textId="77777777" w:rsidR="00577829" w:rsidRPr="00880B92" w:rsidRDefault="00577829" w:rsidP="00880B92">
      <w:pPr>
        <w:pStyle w:val="Caption"/>
      </w:pPr>
    </w:p>
    <w:p w14:paraId="487CF1A0" w14:textId="77777777" w:rsidR="00577829" w:rsidRDefault="00577829" w:rsidP="00577829">
      <w:pPr>
        <w:pStyle w:val="content"/>
        <w:rPr>
          <w:rFonts w:ascii="Consolas" w:hAnsi="Consolas"/>
          <w:color w:val="3F691E"/>
          <w:sz w:val="20"/>
        </w:rPr>
      </w:pPr>
      <w:r>
        <w:rPr>
          <w:rFonts w:ascii="Consolas" w:hAnsi="Consolas"/>
          <w:color w:val="3F691E"/>
          <w:sz w:val="20"/>
        </w:rPr>
        <w:t>// Getting default locale set for merchant</w:t>
      </w:r>
    </w:p>
    <w:p w14:paraId="7C4E53C6" w14:textId="77777777" w:rsidR="00577829" w:rsidRDefault="00577829" w:rsidP="00577829">
      <w:pPr>
        <w:pStyle w:val="content"/>
        <w:rPr>
          <w:rFonts w:ascii="Consolas" w:hAnsi="Consolas"/>
          <w:sz w:val="20"/>
        </w:rPr>
      </w:pPr>
      <w:r>
        <w:rPr>
          <w:rFonts w:ascii="Consolas" w:hAnsi="Consolas"/>
          <w:sz w:val="20"/>
        </w:rPr>
        <w:t>+(String) getPreferredLocale();</w:t>
      </w:r>
    </w:p>
    <w:p w14:paraId="63F0CC29" w14:textId="77777777" w:rsidR="00577829" w:rsidRDefault="00577829" w:rsidP="00577829">
      <w:pPr>
        <w:pStyle w:val="content"/>
        <w:rPr>
          <w:rFonts w:ascii="Consolas" w:hAnsi="Consolas"/>
          <w:color w:val="2B4714"/>
          <w:sz w:val="20"/>
        </w:rPr>
      </w:pPr>
    </w:p>
    <w:p w14:paraId="27D53D34" w14:textId="77777777" w:rsidR="00577829" w:rsidRDefault="00577829" w:rsidP="00577829">
      <w:pPr>
        <w:pStyle w:val="content"/>
        <w:rPr>
          <w:rFonts w:ascii="Consolas" w:hAnsi="Consolas"/>
          <w:color w:val="3F691E"/>
          <w:sz w:val="20"/>
        </w:rPr>
      </w:pPr>
      <w:r>
        <w:rPr>
          <w:rFonts w:ascii="Consolas" w:hAnsi="Consolas"/>
          <w:color w:val="3F691E"/>
          <w:sz w:val="20"/>
        </w:rPr>
        <w:t>// Getting merchant name</w:t>
      </w:r>
    </w:p>
    <w:p w14:paraId="3A99B47B" w14:textId="77777777" w:rsidR="00577829" w:rsidRDefault="00577829" w:rsidP="00577829">
      <w:pPr>
        <w:pStyle w:val="content"/>
        <w:rPr>
          <w:rFonts w:ascii="Consolas" w:hAnsi="Consolas"/>
          <w:sz w:val="20"/>
        </w:rPr>
      </w:pPr>
      <w:r>
        <w:rPr>
          <w:rFonts w:ascii="Consolas" w:hAnsi="Consolas"/>
          <w:sz w:val="20"/>
        </w:rPr>
        <w:t>+(String) getMerchantName();</w:t>
      </w:r>
    </w:p>
    <w:p w14:paraId="35AD9C30" w14:textId="77777777" w:rsidR="00577829" w:rsidRDefault="00577829" w:rsidP="00577829">
      <w:pPr>
        <w:pStyle w:val="content"/>
        <w:rPr>
          <w:rFonts w:ascii="Consolas" w:hAnsi="Consolas"/>
          <w:sz w:val="20"/>
        </w:rPr>
      </w:pPr>
    </w:p>
    <w:p w14:paraId="604DBE8B" w14:textId="77777777" w:rsidR="00577829" w:rsidRDefault="00577829" w:rsidP="00577829">
      <w:pPr>
        <w:pStyle w:val="content"/>
        <w:rPr>
          <w:rFonts w:ascii="Consolas" w:hAnsi="Consolas"/>
          <w:color w:val="3F691E"/>
          <w:sz w:val="20"/>
        </w:rPr>
      </w:pPr>
      <w:r>
        <w:rPr>
          <w:rFonts w:ascii="Consolas" w:hAnsi="Consolas"/>
          <w:color w:val="3F691E"/>
          <w:sz w:val="20"/>
        </w:rPr>
        <w:t>// Getting merchant contact phone number</w:t>
      </w:r>
    </w:p>
    <w:p w14:paraId="2193C3EC" w14:textId="77777777" w:rsidR="00577829" w:rsidRDefault="00577829" w:rsidP="00577829">
      <w:pPr>
        <w:pStyle w:val="content"/>
        <w:rPr>
          <w:rFonts w:ascii="Consolas" w:hAnsi="Consolas"/>
          <w:sz w:val="20"/>
        </w:rPr>
      </w:pPr>
      <w:r>
        <w:rPr>
          <w:rFonts w:ascii="Consolas" w:hAnsi="Consolas"/>
          <w:sz w:val="20"/>
        </w:rPr>
        <w:t>+(String) getMerchantPhoneNumber</w:t>
      </w:r>
    </w:p>
    <w:p w14:paraId="3CCFFE04" w14:textId="77777777" w:rsidR="00577829" w:rsidRDefault="00577829" w:rsidP="00577829">
      <w:pPr>
        <w:pStyle w:val="content"/>
        <w:rPr>
          <w:rFonts w:ascii="Consolas" w:hAnsi="Consolas"/>
          <w:sz w:val="20"/>
        </w:rPr>
      </w:pPr>
    </w:p>
    <w:p w14:paraId="1250ABA9" w14:textId="77777777" w:rsidR="00577829" w:rsidRDefault="00577829" w:rsidP="00577829">
      <w:pPr>
        <w:pStyle w:val="content"/>
        <w:rPr>
          <w:rFonts w:ascii="Consolas" w:hAnsi="Consolas"/>
          <w:color w:val="3F691E"/>
          <w:sz w:val="20"/>
        </w:rPr>
      </w:pPr>
      <w:r>
        <w:rPr>
          <w:rFonts w:ascii="Consolas" w:hAnsi="Consolas"/>
          <w:color w:val="3F691E"/>
          <w:sz w:val="20"/>
        </w:rPr>
        <w:t>// Getting merchant contact email address</w:t>
      </w:r>
    </w:p>
    <w:p w14:paraId="3BD61B75" w14:textId="77777777" w:rsidR="00577829" w:rsidRDefault="00577829" w:rsidP="00577829">
      <w:pPr>
        <w:pStyle w:val="content"/>
        <w:rPr>
          <w:rFonts w:ascii="Consolas" w:hAnsi="Consolas"/>
          <w:sz w:val="20"/>
        </w:rPr>
      </w:pPr>
      <w:r>
        <w:rPr>
          <w:rFonts w:ascii="Consolas" w:hAnsi="Consolas"/>
          <w:sz w:val="20"/>
        </w:rPr>
        <w:t>+(String) getMerchantEmail();</w:t>
      </w:r>
    </w:p>
    <w:p w14:paraId="1FE81FAA" w14:textId="77777777" w:rsidR="00577829" w:rsidRDefault="00577829" w:rsidP="00577829">
      <w:pPr>
        <w:pStyle w:val="content"/>
        <w:rPr>
          <w:rFonts w:ascii="Consolas" w:hAnsi="Consolas"/>
          <w:sz w:val="20"/>
        </w:rPr>
      </w:pPr>
    </w:p>
    <w:p w14:paraId="27136D2A" w14:textId="77777777" w:rsidR="00577829" w:rsidRDefault="00577829" w:rsidP="00577829">
      <w:pPr>
        <w:pStyle w:val="content"/>
        <w:rPr>
          <w:rFonts w:ascii="Consolas" w:hAnsi="Consolas"/>
          <w:color w:val="3F691E"/>
          <w:sz w:val="20"/>
        </w:rPr>
      </w:pPr>
      <w:r>
        <w:rPr>
          <w:rFonts w:ascii="Consolas" w:hAnsi="Consolas"/>
          <w:color w:val="3F691E"/>
          <w:sz w:val="20"/>
        </w:rPr>
        <w:t>// Getting merchant external id (external id is custom username; It is optional)</w:t>
      </w:r>
    </w:p>
    <w:p w14:paraId="2F4FA4C6" w14:textId="77777777" w:rsidR="00577829" w:rsidRDefault="00577829" w:rsidP="00577829">
      <w:pPr>
        <w:pStyle w:val="content"/>
        <w:rPr>
          <w:rFonts w:ascii="Consolas" w:hAnsi="Consolas"/>
          <w:sz w:val="20"/>
        </w:rPr>
      </w:pPr>
      <w:r>
        <w:rPr>
          <w:rFonts w:ascii="Consolas" w:hAnsi="Consolas"/>
          <w:sz w:val="20"/>
        </w:rPr>
        <w:t>+(String) getUserExternalId();</w:t>
      </w:r>
    </w:p>
    <w:p w14:paraId="1D710278" w14:textId="77777777" w:rsidR="00577829" w:rsidRDefault="00577829" w:rsidP="00577829">
      <w:pPr>
        <w:pStyle w:val="content"/>
        <w:rPr>
          <w:rFonts w:ascii="Consolas" w:hAnsi="Consolas"/>
          <w:sz w:val="20"/>
        </w:rPr>
      </w:pPr>
    </w:p>
    <w:p w14:paraId="13787476" w14:textId="77777777" w:rsidR="00577829" w:rsidRDefault="00577829" w:rsidP="00577829">
      <w:pPr>
        <w:pStyle w:val="content"/>
        <w:rPr>
          <w:rFonts w:ascii="Consolas" w:hAnsi="Consolas"/>
          <w:color w:val="3F691E"/>
          <w:sz w:val="20"/>
        </w:rPr>
      </w:pPr>
      <w:r>
        <w:rPr>
          <w:rFonts w:ascii="Consolas" w:hAnsi="Consolas"/>
          <w:color w:val="3F691E"/>
          <w:sz w:val="20"/>
        </w:rPr>
        <w:t>// Getting username (used during login)</w:t>
      </w:r>
    </w:p>
    <w:p w14:paraId="0F18958F" w14:textId="77777777" w:rsidR="00577829" w:rsidRDefault="00577829" w:rsidP="00577829">
      <w:pPr>
        <w:pStyle w:val="content"/>
        <w:rPr>
          <w:rFonts w:ascii="Consolas" w:hAnsi="Consolas"/>
          <w:sz w:val="20"/>
        </w:rPr>
      </w:pPr>
      <w:r>
        <w:rPr>
          <w:rFonts w:ascii="Consolas" w:hAnsi="Consolas"/>
          <w:sz w:val="20"/>
        </w:rPr>
        <w:t>+(String) getUserName();</w:t>
      </w:r>
    </w:p>
    <w:p w14:paraId="3D2E3563" w14:textId="77777777" w:rsidR="00577829" w:rsidRDefault="00577829" w:rsidP="00577829">
      <w:pPr>
        <w:pStyle w:val="content"/>
        <w:rPr>
          <w:rFonts w:ascii="Consolas" w:hAnsi="Consolas"/>
          <w:sz w:val="20"/>
        </w:rPr>
      </w:pPr>
    </w:p>
    <w:p w14:paraId="30C2F7C6" w14:textId="77777777" w:rsidR="00577829" w:rsidRDefault="00577829" w:rsidP="00577829">
      <w:pPr>
        <w:pStyle w:val="content"/>
        <w:rPr>
          <w:rFonts w:ascii="Consolas" w:hAnsi="Consolas"/>
          <w:color w:val="3F691E"/>
          <w:sz w:val="20"/>
        </w:rPr>
      </w:pPr>
      <w:r>
        <w:rPr>
          <w:rFonts w:ascii="Consolas" w:hAnsi="Consolas"/>
          <w:color w:val="3F691E"/>
          <w:sz w:val="20"/>
        </w:rPr>
        <w:t>// Getting merchant country code</w:t>
      </w:r>
    </w:p>
    <w:p w14:paraId="42A8347B" w14:textId="77777777" w:rsidR="00577829" w:rsidRDefault="00577829" w:rsidP="00577829">
      <w:pPr>
        <w:pStyle w:val="content"/>
        <w:rPr>
          <w:rFonts w:ascii="Consolas" w:hAnsi="Consolas"/>
          <w:sz w:val="20"/>
        </w:rPr>
      </w:pPr>
      <w:r>
        <w:rPr>
          <w:rFonts w:ascii="Consolas" w:hAnsi="Consolas"/>
          <w:sz w:val="20"/>
        </w:rPr>
        <w:t>+(String) getMercantCountryCode();</w:t>
      </w:r>
    </w:p>
    <w:p w14:paraId="49F22C73" w14:textId="77777777" w:rsidR="00577829" w:rsidRDefault="00577829" w:rsidP="00577829">
      <w:pPr>
        <w:pStyle w:val="content"/>
        <w:rPr>
          <w:rFonts w:ascii="Consolas" w:hAnsi="Consolas"/>
          <w:sz w:val="20"/>
        </w:rPr>
      </w:pPr>
    </w:p>
    <w:p w14:paraId="6AA0027B" w14:textId="77777777" w:rsidR="00577829" w:rsidRDefault="00577829" w:rsidP="00577829">
      <w:pPr>
        <w:pStyle w:val="content"/>
        <w:rPr>
          <w:rFonts w:ascii="Consolas" w:hAnsi="Consolas"/>
          <w:color w:val="3F691E"/>
          <w:sz w:val="20"/>
        </w:rPr>
      </w:pPr>
      <w:r>
        <w:rPr>
          <w:rFonts w:ascii="Consolas" w:hAnsi="Consolas"/>
          <w:color w:val="3F691E"/>
          <w:sz w:val="20"/>
        </w:rPr>
        <w:t>// Getting external id used to login</w:t>
      </w:r>
    </w:p>
    <w:p w14:paraId="178C0632" w14:textId="77777777" w:rsidR="00577829" w:rsidRDefault="00577829" w:rsidP="00577829">
      <w:pPr>
        <w:pStyle w:val="content"/>
        <w:rPr>
          <w:rFonts w:ascii="Consolas" w:hAnsi="Consolas"/>
          <w:sz w:val="20"/>
        </w:rPr>
      </w:pPr>
      <w:r>
        <w:rPr>
          <w:rFonts w:ascii="Consolas" w:hAnsi="Consolas"/>
          <w:sz w:val="20"/>
        </w:rPr>
        <w:t>+(String) getUserExternalId();</w:t>
      </w:r>
    </w:p>
    <w:p w14:paraId="71D67A03" w14:textId="77777777" w:rsidR="00577829" w:rsidRDefault="00577829" w:rsidP="00577829">
      <w:pPr>
        <w:pStyle w:val="content"/>
        <w:rPr>
          <w:rFonts w:ascii="Consolas" w:hAnsi="Consolas"/>
          <w:sz w:val="20"/>
        </w:rPr>
      </w:pPr>
    </w:p>
    <w:p w14:paraId="4C13BABA" w14:textId="77777777" w:rsidR="00577829" w:rsidRDefault="00577829" w:rsidP="00577829">
      <w:pPr>
        <w:pStyle w:val="content"/>
        <w:rPr>
          <w:rFonts w:ascii="Consolas" w:hAnsi="Consolas"/>
          <w:color w:val="3F691E"/>
          <w:sz w:val="20"/>
        </w:rPr>
      </w:pPr>
      <w:r>
        <w:rPr>
          <w:rFonts w:ascii="Consolas" w:hAnsi="Consolas"/>
          <w:color w:val="3F691E"/>
          <w:sz w:val="20"/>
        </w:rPr>
        <w:t>// Getting customer support phone number.</w:t>
      </w:r>
    </w:p>
    <w:p w14:paraId="2BEF524E" w14:textId="77777777" w:rsidR="00577829" w:rsidRDefault="00577829" w:rsidP="00577829">
      <w:pPr>
        <w:pStyle w:val="content"/>
        <w:rPr>
          <w:rFonts w:ascii="Consolas" w:hAnsi="Consolas"/>
          <w:sz w:val="20"/>
        </w:rPr>
      </w:pPr>
      <w:r>
        <w:rPr>
          <w:rFonts w:ascii="Consolas" w:hAnsi="Consolas"/>
          <w:sz w:val="20"/>
        </w:rPr>
        <w:t>+(String) getCustomerSupportNumber();</w:t>
      </w:r>
    </w:p>
    <w:p w14:paraId="173540EC" w14:textId="77777777" w:rsidR="00577829" w:rsidRDefault="00577829" w:rsidP="00577829">
      <w:pPr>
        <w:pStyle w:val="content"/>
        <w:rPr>
          <w:rFonts w:ascii="Consolas" w:hAnsi="Consolas"/>
          <w:sz w:val="20"/>
        </w:rPr>
      </w:pPr>
    </w:p>
    <w:p w14:paraId="71085541" w14:textId="77777777" w:rsidR="00577829" w:rsidRDefault="00577829" w:rsidP="00577829">
      <w:pPr>
        <w:pStyle w:val="content"/>
        <w:rPr>
          <w:rFonts w:ascii="Consolas" w:hAnsi="Consolas"/>
          <w:color w:val="3F691E"/>
          <w:sz w:val="20"/>
        </w:rPr>
      </w:pPr>
      <w:r>
        <w:rPr>
          <w:rFonts w:ascii="Consolas" w:hAnsi="Consolas"/>
          <w:color w:val="3F691E"/>
          <w:sz w:val="20"/>
        </w:rPr>
        <w:t>// Getting name of city in which merchant resides</w:t>
      </w:r>
    </w:p>
    <w:p w14:paraId="67BB8F4E" w14:textId="77777777" w:rsidR="00577829" w:rsidRDefault="00577829" w:rsidP="00577829">
      <w:pPr>
        <w:pStyle w:val="content"/>
        <w:rPr>
          <w:rFonts w:ascii="Consolas" w:hAnsi="Consolas"/>
          <w:sz w:val="20"/>
        </w:rPr>
      </w:pPr>
      <w:r>
        <w:rPr>
          <w:rFonts w:ascii="Consolas" w:hAnsi="Consolas"/>
          <w:sz w:val="20"/>
        </w:rPr>
        <w:t>+(String) getMerchantAddressCity();</w:t>
      </w:r>
    </w:p>
    <w:p w14:paraId="2175845F" w14:textId="77777777" w:rsidR="00577829" w:rsidRDefault="00577829" w:rsidP="00577829">
      <w:pPr>
        <w:pStyle w:val="content"/>
        <w:rPr>
          <w:rFonts w:ascii="Consolas" w:hAnsi="Consolas"/>
          <w:sz w:val="20"/>
        </w:rPr>
      </w:pPr>
    </w:p>
    <w:p w14:paraId="3463EC9B" w14:textId="77777777" w:rsidR="00577829" w:rsidRDefault="00577829" w:rsidP="00577829">
      <w:pPr>
        <w:pStyle w:val="content"/>
        <w:rPr>
          <w:rFonts w:ascii="Consolas" w:hAnsi="Consolas"/>
          <w:color w:val="3F691E"/>
          <w:sz w:val="20"/>
        </w:rPr>
      </w:pPr>
      <w:r>
        <w:rPr>
          <w:rFonts w:ascii="Consolas" w:hAnsi="Consolas"/>
          <w:color w:val="3F691E"/>
          <w:sz w:val="20"/>
        </w:rPr>
        <w:t>// Getting first line of merchant’s address</w:t>
      </w:r>
    </w:p>
    <w:p w14:paraId="7878C3B5" w14:textId="77777777" w:rsidR="00577829" w:rsidRDefault="00577829" w:rsidP="00577829">
      <w:pPr>
        <w:pStyle w:val="content"/>
        <w:rPr>
          <w:rFonts w:ascii="Consolas" w:hAnsi="Consolas"/>
          <w:sz w:val="20"/>
        </w:rPr>
      </w:pPr>
      <w:r>
        <w:rPr>
          <w:rFonts w:ascii="Consolas" w:hAnsi="Consolas"/>
          <w:sz w:val="20"/>
        </w:rPr>
        <w:t>+(String) getMerchantAddressLine1();</w:t>
      </w:r>
    </w:p>
    <w:p w14:paraId="4BF8E8F2" w14:textId="77777777" w:rsidR="00577829" w:rsidRDefault="00577829" w:rsidP="00577829">
      <w:pPr>
        <w:pStyle w:val="content"/>
        <w:rPr>
          <w:rFonts w:ascii="Consolas" w:hAnsi="Consolas"/>
          <w:sz w:val="20"/>
        </w:rPr>
      </w:pPr>
    </w:p>
    <w:p w14:paraId="270D5EDD" w14:textId="77777777" w:rsidR="00577829" w:rsidRDefault="00577829" w:rsidP="00577829">
      <w:pPr>
        <w:pStyle w:val="content"/>
        <w:rPr>
          <w:rFonts w:ascii="Consolas" w:hAnsi="Consolas"/>
          <w:color w:val="3F691E"/>
          <w:sz w:val="20"/>
        </w:rPr>
      </w:pPr>
      <w:r>
        <w:rPr>
          <w:rFonts w:ascii="Consolas" w:hAnsi="Consolas"/>
          <w:color w:val="3F691E"/>
          <w:sz w:val="20"/>
        </w:rPr>
        <w:t>// Getting second line of merchant’s address</w:t>
      </w:r>
    </w:p>
    <w:p w14:paraId="46FCFAAF" w14:textId="77777777" w:rsidR="00577829" w:rsidRDefault="00577829" w:rsidP="00577829">
      <w:pPr>
        <w:pStyle w:val="content"/>
        <w:rPr>
          <w:rFonts w:ascii="Consolas" w:hAnsi="Consolas"/>
          <w:sz w:val="20"/>
        </w:rPr>
      </w:pPr>
      <w:r>
        <w:rPr>
          <w:rFonts w:ascii="Consolas" w:hAnsi="Consolas"/>
          <w:sz w:val="20"/>
        </w:rPr>
        <w:t>+(String) getMerchantAddressLine2();</w:t>
      </w:r>
    </w:p>
    <w:p w14:paraId="7229E077" w14:textId="77777777" w:rsidR="00577829" w:rsidRDefault="00577829" w:rsidP="00577829">
      <w:pPr>
        <w:pStyle w:val="content"/>
        <w:rPr>
          <w:rFonts w:ascii="Consolas" w:hAnsi="Consolas"/>
          <w:sz w:val="20"/>
        </w:rPr>
      </w:pPr>
    </w:p>
    <w:p w14:paraId="4B952DB7" w14:textId="77777777" w:rsidR="00577829" w:rsidRDefault="00577829" w:rsidP="00577829">
      <w:pPr>
        <w:pStyle w:val="content"/>
        <w:rPr>
          <w:rFonts w:ascii="Consolas" w:hAnsi="Consolas"/>
          <w:color w:val="3F691E"/>
          <w:sz w:val="20"/>
        </w:rPr>
      </w:pPr>
      <w:r>
        <w:rPr>
          <w:rFonts w:ascii="Consolas" w:hAnsi="Consolas"/>
          <w:color w:val="3F691E"/>
          <w:sz w:val="20"/>
        </w:rPr>
        <w:t>// Getting zip-code assigned to merchant’s address</w:t>
      </w:r>
    </w:p>
    <w:p w14:paraId="3507A251" w14:textId="77777777" w:rsidR="00577829" w:rsidRDefault="00577829" w:rsidP="00577829">
      <w:pPr>
        <w:pStyle w:val="content"/>
        <w:rPr>
          <w:rFonts w:ascii="Consolas" w:hAnsi="Consolas"/>
          <w:sz w:val="20"/>
        </w:rPr>
      </w:pPr>
      <w:r>
        <w:rPr>
          <w:rFonts w:ascii="Consolas" w:hAnsi="Consolas"/>
          <w:sz w:val="20"/>
        </w:rPr>
        <w:t>+(String) getMerchantAddressZipCode();</w:t>
      </w:r>
    </w:p>
    <w:p w14:paraId="00EAD94B" w14:textId="77777777" w:rsidR="00083C2A" w:rsidRDefault="00083C2A">
      <w:pPr>
        <w:spacing w:after="200" w:line="276" w:lineRule="auto"/>
        <w:rPr>
          <w:rFonts w:ascii="Consolas" w:eastAsia="ヒラギノ角ゴ Pro W3" w:hAnsi="Consolas" w:cs="Times New Roman"/>
          <w:color w:val="000000"/>
          <w:szCs w:val="20"/>
          <w:lang w:val="en-US" w:eastAsia="en-US"/>
        </w:rPr>
      </w:pPr>
      <w:r>
        <w:rPr>
          <w:rFonts w:ascii="Consolas" w:hAnsi="Consolas"/>
        </w:rPr>
        <w:br w:type="page"/>
      </w:r>
    </w:p>
    <w:p w14:paraId="4C9EB9E2" w14:textId="77777777" w:rsidR="00577829" w:rsidRDefault="006F4748" w:rsidP="00880B92">
      <w:pPr>
        <w:pStyle w:val="Heading2"/>
      </w:pPr>
      <w:bookmarkStart w:id="117" w:name="_Toc365013059"/>
      <w:bookmarkStart w:id="118" w:name="_Toc431302933"/>
      <w:r>
        <w:lastRenderedPageBreak/>
        <w:t xml:space="preserve">Sending </w:t>
      </w:r>
      <w:r w:rsidR="00577829">
        <w:t>Logs</w:t>
      </w:r>
      <w:bookmarkEnd w:id="117"/>
      <w:bookmarkEnd w:id="118"/>
    </w:p>
    <w:p w14:paraId="004DF051" w14:textId="77777777" w:rsidR="006F4748" w:rsidRDefault="006F4748" w:rsidP="006F4748">
      <w:pPr>
        <w:pStyle w:val="NormalIndent"/>
        <w:rPr>
          <w:lang w:val="en-US"/>
        </w:rPr>
      </w:pPr>
    </w:p>
    <w:p w14:paraId="490910DE" w14:textId="77777777" w:rsidR="006F4748" w:rsidRPr="006F4748" w:rsidRDefault="006F4748" w:rsidP="006F4748">
      <w:pPr>
        <w:pStyle w:val="NormalIndent"/>
        <w:rPr>
          <w:lang w:val="en-US"/>
        </w:rPr>
      </w:pPr>
    </w:p>
    <w:p w14:paraId="7BD8EC63" w14:textId="77777777" w:rsidR="00577829" w:rsidRDefault="00577829" w:rsidP="00880B92">
      <w:pPr>
        <w:pStyle w:val="Caption"/>
      </w:pPr>
      <w:r w:rsidRPr="00880B92">
        <w:t xml:space="preserve">Since AcceptSDK is still in development phase and new features are constantly being added, </w:t>
      </w:r>
      <w:r w:rsidRPr="00880B92">
        <w:br/>
        <w:t xml:space="preserve">it may occur that the development team implementing the SDK encounters a problem which it is unable to solve on their own. In that case, we advise using our log sending feature. Simply call </w:t>
      </w:r>
      <w:r w:rsidRPr="00644607">
        <w:rPr>
          <w:rStyle w:val="inlinecodeZnak0"/>
          <w:rFonts w:eastAsia="ヒラギノ角ゴ Pro W3"/>
        </w:rPr>
        <w:t>AcceptSDK.sendDebugMail()</w:t>
      </w:r>
      <w:r>
        <w:t xml:space="preserve"> method (for example after the transaction has been declined), providing Context and List of e-mail addresses as parameters. This will launch e-mail sending intent, with all necessary fields filled. Confidential data, such as transaction ID, signatures, etc. is masked to protect privacy. Sensitive data such as passwords is not contained in these logs. Please contact us if you have troubles choosing the recipients of log messages, so that we are able to assign someone to your issue.</w:t>
      </w:r>
    </w:p>
    <w:p w14:paraId="4BF19517" w14:textId="77777777" w:rsidR="00577829" w:rsidRDefault="00577829" w:rsidP="00577829">
      <w:pPr>
        <w:pStyle w:val="content"/>
        <w:rPr>
          <w:rFonts w:ascii="Consolas" w:hAnsi="Consolas"/>
          <w:sz w:val="20"/>
        </w:rPr>
      </w:pPr>
    </w:p>
    <w:p w14:paraId="0DF16867" w14:textId="77777777" w:rsidR="00577829" w:rsidRDefault="00577829" w:rsidP="006F4748">
      <w:pPr>
        <w:pStyle w:val="Heading2"/>
      </w:pPr>
      <w:bookmarkStart w:id="119" w:name="_Toc365013060"/>
      <w:bookmarkStart w:id="120" w:name="_Toc431302934"/>
      <w:r>
        <w:t>Session handling</w:t>
      </w:r>
      <w:bookmarkEnd w:id="119"/>
      <w:bookmarkEnd w:id="120"/>
    </w:p>
    <w:p w14:paraId="013EF11E" w14:textId="77777777" w:rsidR="00577829" w:rsidRPr="00880B92" w:rsidRDefault="00577829" w:rsidP="00880B92">
      <w:pPr>
        <w:pStyle w:val="Caption"/>
      </w:pPr>
    </w:p>
    <w:p w14:paraId="66B4BA21" w14:textId="77777777" w:rsidR="00577829" w:rsidRPr="00880B92" w:rsidRDefault="00577829" w:rsidP="00880B92">
      <w:pPr>
        <w:pStyle w:val="Caption"/>
      </w:pPr>
      <w:r w:rsidRPr="00880B92">
        <w:t>For security reasons, sessions started in login process have an expiration time set. When the session expires, the access token used by the SDK is no longer valid and the attendant should log in again in order to continue using the provided functionality. Currently, there are two ways in which the SDK indicates session expiration:</w:t>
      </w:r>
    </w:p>
    <w:p w14:paraId="3E55609A" w14:textId="77777777" w:rsidR="00577829" w:rsidRDefault="00577829" w:rsidP="00577829">
      <w:pPr>
        <w:pStyle w:val="content"/>
        <w:rPr>
          <w:rFonts w:ascii="Consolas" w:hAnsi="Consolas"/>
          <w:sz w:val="20"/>
        </w:rPr>
      </w:pPr>
    </w:p>
    <w:p w14:paraId="6C67C65D" w14:textId="77777777" w:rsidR="00577829" w:rsidRPr="00880B92" w:rsidRDefault="00577829" w:rsidP="00880B92">
      <w:pPr>
        <w:pStyle w:val="Caption"/>
      </w:pPr>
      <w:bookmarkStart w:id="121" w:name="_TOC23869"/>
      <w:bookmarkEnd w:id="121"/>
      <w:r>
        <w:rPr>
          <w:rFonts w:ascii="Consolas Italic" w:hAnsi="Consolas Italic"/>
          <w:color w:val="0000B2"/>
        </w:rPr>
        <w:t xml:space="preserve">Code.Unauthorized </w:t>
      </w:r>
      <w:r w:rsidRPr="00880B92">
        <w:t>being returned in error response,</w:t>
      </w:r>
    </w:p>
    <w:p w14:paraId="6431D67E" w14:textId="77777777" w:rsidR="00577829" w:rsidRDefault="00577829" w:rsidP="00880B92">
      <w:pPr>
        <w:pStyle w:val="Caption"/>
      </w:pPr>
      <w:r w:rsidRPr="00880B92">
        <w:t xml:space="preserve">registering </w:t>
      </w:r>
      <w:r w:rsidRPr="00880B92">
        <w:rPr>
          <w:i/>
        </w:rPr>
        <w:t>BroacastReceiver</w:t>
      </w:r>
      <w:r w:rsidRPr="00880B92">
        <w:t xml:space="preserve"> using </w:t>
      </w:r>
      <w:r w:rsidRPr="00880B92">
        <w:rPr>
          <w:i/>
        </w:rPr>
        <w:t>IntentFilter</w:t>
      </w:r>
      <w:r w:rsidRPr="00880B92">
        <w:t xml:space="preserve"> with </w:t>
      </w:r>
      <w:r>
        <w:rPr>
          <w:rFonts w:ascii="Consolas Italic" w:hAnsi="Consolas Italic"/>
          <w:color w:val="0000B2"/>
        </w:rPr>
        <w:t xml:space="preserve">AcceptSDKIntents.SESSION_TERMINATED </w:t>
      </w:r>
      <w:r>
        <w:t>action. This Intent is broadcasted even when no request was sent.</w:t>
      </w:r>
    </w:p>
    <w:p w14:paraId="66FE9196" w14:textId="77777777" w:rsidR="00577829" w:rsidRPr="00880B92" w:rsidRDefault="00577829" w:rsidP="00880B92">
      <w:pPr>
        <w:pStyle w:val="Caption"/>
      </w:pPr>
    </w:p>
    <w:p w14:paraId="4F242452" w14:textId="77777777" w:rsidR="00577829" w:rsidRPr="00880B92" w:rsidRDefault="00577829" w:rsidP="00880B92">
      <w:pPr>
        <w:pStyle w:val="Caption"/>
      </w:pPr>
      <w:r w:rsidRPr="00880B92">
        <w:t>By default, merchant accounts have a 15-minute expiration timer, but this may vary. The session is refreshed every time the request requiring authentication is successfully sent to the backend.</w:t>
      </w:r>
    </w:p>
    <w:p w14:paraId="38924F28" w14:textId="77777777" w:rsidR="00577829" w:rsidRPr="00880B92" w:rsidRDefault="00577829" w:rsidP="00880B92">
      <w:pPr>
        <w:pStyle w:val="Caption"/>
      </w:pPr>
    </w:p>
    <w:p w14:paraId="5FF3848D" w14:textId="77777777" w:rsidR="00577829" w:rsidRPr="00880B92" w:rsidRDefault="00577829" w:rsidP="00880B92">
      <w:pPr>
        <w:pStyle w:val="Caption"/>
      </w:pPr>
    </w:p>
    <w:p w14:paraId="1C30F8F4" w14:textId="77777777" w:rsidR="00577829" w:rsidRPr="00880B92" w:rsidRDefault="00B651F3" w:rsidP="00B651F3">
      <w:pPr>
        <w:pStyle w:val="header2"/>
      </w:pPr>
      <w:bookmarkStart w:id="122" w:name="_Toc431302935"/>
      <w:r>
        <w:t>Receipt</w:t>
      </w:r>
      <w:bookmarkEnd w:id="122"/>
    </w:p>
    <w:p w14:paraId="1DCB796A" w14:textId="77777777" w:rsidR="00577829" w:rsidRPr="00880B92" w:rsidRDefault="00577829" w:rsidP="00880B92">
      <w:pPr>
        <w:pStyle w:val="Caption"/>
      </w:pPr>
    </w:p>
    <w:p w14:paraId="21FDAA02" w14:textId="77777777" w:rsidR="00577829" w:rsidRPr="00B651F3" w:rsidRDefault="00B651F3" w:rsidP="00577829">
      <w:pPr>
        <w:pStyle w:val="content"/>
        <w:rPr>
          <w:rFonts w:eastAsia="Times New Roman" w:cs="Arial"/>
          <w:color w:val="auto"/>
          <w:sz w:val="20"/>
        </w:rPr>
      </w:pPr>
      <w:r w:rsidRPr="00B651F3">
        <w:rPr>
          <w:rFonts w:eastAsia="Times New Roman" w:cs="Arial"/>
          <w:color w:val="auto"/>
          <w:sz w:val="20"/>
        </w:rPr>
        <w:t>There is</w:t>
      </w:r>
      <w:r>
        <w:rPr>
          <w:rFonts w:eastAsia="Times New Roman" w:cs="Arial"/>
          <w:color w:val="auto"/>
          <w:sz w:val="20"/>
        </w:rPr>
        <w:t xml:space="preserve"> a ReceiptBuilder.java class for providing the data from payment to build the receipt. </w:t>
      </w:r>
    </w:p>
    <w:p w14:paraId="1B6FC1AE" w14:textId="77777777" w:rsidR="00B651F3" w:rsidRPr="00880B92" w:rsidRDefault="00B651F3" w:rsidP="00B651F3">
      <w:pPr>
        <w:pStyle w:val="Caption"/>
      </w:pPr>
    </w:p>
    <w:tbl>
      <w:tblPr>
        <w:tblStyle w:val="TableGrid"/>
        <w:tblW w:w="0" w:type="auto"/>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9070"/>
      </w:tblGrid>
      <w:tr w:rsidR="00B651F3" w:rsidRPr="007D2B99" w14:paraId="47D38678" w14:textId="77777777" w:rsidTr="00B651F3">
        <w:trPr>
          <w:trHeight w:val="432"/>
        </w:trPr>
        <w:tc>
          <w:tcPr>
            <w:tcW w:w="9576" w:type="dxa"/>
            <w:vAlign w:val="center"/>
          </w:tcPr>
          <w:p w14:paraId="2965F778" w14:textId="77777777" w:rsidR="00B651F3" w:rsidRDefault="00B651F3" w:rsidP="00B651F3">
            <w:pPr>
              <w:pStyle w:val="Caption"/>
            </w:pPr>
            <w:r>
              <w:t xml:space="preserve">Location: </w:t>
            </w:r>
            <w:r w:rsidRPr="00F61FF4">
              <w:rPr>
                <w:rFonts w:ascii="Consolas" w:hAnsi="Consolas" w:cs="Consolas"/>
                <w:color w:val="31849B" w:themeColor="accent5" w:themeShade="BF"/>
                <w:szCs w:val="22"/>
              </w:rPr>
              <w:t>de.wirecard.accept.sdk.</w:t>
            </w:r>
            <w:r>
              <w:rPr>
                <w:rFonts w:ascii="Consolas" w:hAnsi="Consolas" w:cs="Consolas"/>
                <w:color w:val="31849B" w:themeColor="accent5" w:themeShade="BF"/>
                <w:szCs w:val="22"/>
              </w:rPr>
              <w:t>util.ReceiptBuilder</w:t>
            </w:r>
          </w:p>
        </w:tc>
      </w:tr>
    </w:tbl>
    <w:p w14:paraId="18DA7533" w14:textId="77777777" w:rsidR="00B651F3" w:rsidRPr="00B651F3" w:rsidRDefault="00B651F3" w:rsidP="00B651F3">
      <w:pPr>
        <w:rPr>
          <w:lang w:val="en-US"/>
        </w:rPr>
      </w:pPr>
    </w:p>
    <w:p w14:paraId="0FCEE392" w14:textId="77777777" w:rsidR="00B651F3" w:rsidRDefault="00B651F3" w:rsidP="00B651F3">
      <w:pPr>
        <w:pStyle w:val="Caption"/>
        <w:rPr>
          <w:rFonts w:ascii="Consolas" w:hAnsi="Consolas"/>
        </w:rPr>
      </w:pPr>
      <w:r>
        <w:t>Methods of ReceiptBuilder are described in the following table:</w:t>
      </w:r>
    </w:p>
    <w:p w14:paraId="0EFD1ACE" w14:textId="77777777" w:rsidR="00B651F3" w:rsidRPr="00880B92" w:rsidRDefault="00B651F3" w:rsidP="00B651F3">
      <w:pPr>
        <w:pStyle w:val="Caption"/>
      </w:pPr>
    </w:p>
    <w:tbl>
      <w:tblPr>
        <w:tblStyle w:val="Styl1"/>
        <w:tblW w:w="0" w:type="auto"/>
        <w:tblLayout w:type="fixed"/>
        <w:tblLook w:val="0000" w:firstRow="0" w:lastRow="0" w:firstColumn="0" w:lastColumn="0" w:noHBand="0" w:noVBand="0"/>
      </w:tblPr>
      <w:tblGrid>
        <w:gridCol w:w="4727"/>
        <w:gridCol w:w="4514"/>
      </w:tblGrid>
      <w:tr w:rsidR="00B651F3" w14:paraId="20B97E8B" w14:textId="77777777" w:rsidTr="00B651F3">
        <w:trPr>
          <w:cnfStyle w:val="000000100000" w:firstRow="0" w:lastRow="0" w:firstColumn="0" w:lastColumn="0" w:oddVBand="0" w:evenVBand="0" w:oddHBand="1" w:evenHBand="0" w:firstRowFirstColumn="0" w:firstRowLastColumn="0" w:lastRowFirstColumn="0" w:lastRowLastColumn="0"/>
          <w:trHeight w:val="330"/>
        </w:trPr>
        <w:tc>
          <w:tcPr>
            <w:tcW w:w="4727" w:type="dxa"/>
          </w:tcPr>
          <w:p w14:paraId="1EF9FE3F" w14:textId="77777777" w:rsidR="00B651F3" w:rsidRPr="00A55E99" w:rsidRDefault="00B651F3" w:rsidP="00B651F3">
            <w:pPr>
              <w:pStyle w:val="Tabela-Siatka1"/>
              <w:rPr>
                <w:rFonts w:ascii="Arial Bold" w:hAnsi="Arial Bold"/>
                <w:b/>
              </w:rPr>
            </w:pPr>
            <w:r w:rsidRPr="00A55E99">
              <w:rPr>
                <w:rFonts w:ascii="Arial Bold" w:hAnsi="Arial Bold"/>
                <w:b/>
              </w:rPr>
              <w:t>Method</w:t>
            </w:r>
          </w:p>
        </w:tc>
        <w:tc>
          <w:tcPr>
            <w:tcW w:w="4514" w:type="dxa"/>
          </w:tcPr>
          <w:p w14:paraId="779B6D35" w14:textId="77777777" w:rsidR="00B651F3" w:rsidRPr="00A55E99" w:rsidRDefault="00B651F3" w:rsidP="00B651F3">
            <w:pPr>
              <w:pStyle w:val="Tabela-Siatka1"/>
              <w:rPr>
                <w:rFonts w:ascii="Arial Bold" w:hAnsi="Arial Bold"/>
                <w:b/>
              </w:rPr>
            </w:pPr>
            <w:r w:rsidRPr="00A55E99">
              <w:rPr>
                <w:rFonts w:ascii="Arial Bold" w:hAnsi="Arial Bold"/>
                <w:b/>
              </w:rPr>
              <w:t>Description</w:t>
            </w:r>
          </w:p>
        </w:tc>
      </w:tr>
      <w:tr w:rsidR="0086125A" w:rsidRPr="007D2B99" w14:paraId="7C0187A4" w14:textId="77777777" w:rsidTr="00B651F3">
        <w:trPr>
          <w:cnfStyle w:val="000000010000" w:firstRow="0" w:lastRow="0" w:firstColumn="0" w:lastColumn="0" w:oddVBand="0" w:evenVBand="0" w:oddHBand="0" w:evenHBand="1" w:firstRowFirstColumn="0" w:firstRowLastColumn="0" w:lastRowFirstColumn="0" w:lastRowLastColumn="0"/>
          <w:trHeight w:val="330"/>
        </w:trPr>
        <w:tc>
          <w:tcPr>
            <w:tcW w:w="4727" w:type="dxa"/>
          </w:tcPr>
          <w:p w14:paraId="073870BE" w14:textId="77777777" w:rsidR="0086125A" w:rsidRPr="00880B92" w:rsidRDefault="0086125A" w:rsidP="0086125A">
            <w:pPr>
              <w:pStyle w:val="Caption"/>
            </w:pPr>
            <w:r w:rsidRPr="0086125A">
              <w:rPr>
                <w:bCs w:val="0"/>
              </w:rPr>
              <w:t>-</w:t>
            </w:r>
            <w:r>
              <w:t xml:space="preserve"> (void) writeToSDFile(String)</w:t>
            </w:r>
          </w:p>
        </w:tc>
        <w:tc>
          <w:tcPr>
            <w:tcW w:w="4514" w:type="dxa"/>
          </w:tcPr>
          <w:p w14:paraId="1B49DF20" w14:textId="77777777" w:rsidR="0086125A" w:rsidRPr="0086125A" w:rsidRDefault="0086125A" w:rsidP="0086125A">
            <w:pPr>
              <w:pStyle w:val="Caption"/>
            </w:pPr>
            <w:r>
              <w:t xml:space="preserve">Create receipt html file in </w:t>
            </w:r>
            <w:r w:rsidRPr="0086125A">
              <w:rPr>
                <w:b/>
              </w:rPr>
              <w:t>/accept</w:t>
            </w:r>
            <w:r>
              <w:t xml:space="preserve"> folder with String content</w:t>
            </w:r>
          </w:p>
        </w:tc>
      </w:tr>
      <w:tr w:rsidR="0086125A" w:rsidRPr="007D2B99" w14:paraId="5756451D" w14:textId="77777777" w:rsidTr="00B651F3">
        <w:trPr>
          <w:cnfStyle w:val="000000100000" w:firstRow="0" w:lastRow="0" w:firstColumn="0" w:lastColumn="0" w:oddVBand="0" w:evenVBand="0" w:oddHBand="1" w:evenHBand="0" w:firstRowFirstColumn="0" w:firstRowLastColumn="0" w:lastRowFirstColumn="0" w:lastRowLastColumn="0"/>
          <w:trHeight w:val="330"/>
        </w:trPr>
        <w:tc>
          <w:tcPr>
            <w:tcW w:w="4727" w:type="dxa"/>
          </w:tcPr>
          <w:p w14:paraId="61BDA78C" w14:textId="77777777" w:rsidR="0086125A" w:rsidRPr="00880B92" w:rsidRDefault="0086125A" w:rsidP="0086125A">
            <w:pPr>
              <w:pStyle w:val="Caption"/>
            </w:pPr>
            <w:r w:rsidRPr="0086125A">
              <w:rPr>
                <w:bCs w:val="0"/>
              </w:rPr>
              <w:t>-</w:t>
            </w:r>
            <w:r>
              <w:t xml:space="preserve"> (String) getMerchantNameAndSurname()</w:t>
            </w:r>
          </w:p>
        </w:tc>
        <w:tc>
          <w:tcPr>
            <w:tcW w:w="4514" w:type="dxa"/>
          </w:tcPr>
          <w:p w14:paraId="43D18132" w14:textId="77777777" w:rsidR="0086125A" w:rsidRPr="00880B92" w:rsidRDefault="0086125A" w:rsidP="0086125A">
            <w:pPr>
              <w:pStyle w:val="Caption"/>
            </w:pPr>
            <w:r>
              <w:t>Return name and surname of Merchant</w:t>
            </w:r>
          </w:p>
        </w:tc>
      </w:tr>
      <w:tr w:rsidR="0086125A" w:rsidRPr="007D2B99" w14:paraId="652F6836" w14:textId="77777777" w:rsidTr="00B651F3">
        <w:trPr>
          <w:cnfStyle w:val="000000010000" w:firstRow="0" w:lastRow="0" w:firstColumn="0" w:lastColumn="0" w:oddVBand="0" w:evenVBand="0" w:oddHBand="0" w:evenHBand="1" w:firstRowFirstColumn="0" w:firstRowLastColumn="0" w:lastRowFirstColumn="0" w:lastRowLastColumn="0"/>
          <w:trHeight w:val="330"/>
        </w:trPr>
        <w:tc>
          <w:tcPr>
            <w:tcW w:w="4727" w:type="dxa"/>
          </w:tcPr>
          <w:p w14:paraId="23A63D3B" w14:textId="77777777" w:rsidR="0086125A" w:rsidRPr="00880B92" w:rsidRDefault="0086125A" w:rsidP="0086125A">
            <w:pPr>
              <w:pStyle w:val="Caption"/>
            </w:pPr>
            <w:r w:rsidRPr="0086125A">
              <w:rPr>
                <w:bCs w:val="0"/>
              </w:rPr>
              <w:t>-</w:t>
            </w:r>
            <w:r>
              <w:t xml:space="preserve"> (String) getMerchantAddressLine1()</w:t>
            </w:r>
          </w:p>
        </w:tc>
        <w:tc>
          <w:tcPr>
            <w:tcW w:w="4514" w:type="dxa"/>
          </w:tcPr>
          <w:p w14:paraId="3B87D627" w14:textId="77777777" w:rsidR="0086125A" w:rsidRPr="00880B92" w:rsidRDefault="0086125A" w:rsidP="0086125A">
            <w:pPr>
              <w:pStyle w:val="Caption"/>
            </w:pPr>
            <w:r>
              <w:t>Return address line 1 of Merchant</w:t>
            </w:r>
          </w:p>
        </w:tc>
      </w:tr>
      <w:tr w:rsidR="0086125A" w:rsidRPr="007D2B99" w14:paraId="7241668C" w14:textId="77777777" w:rsidTr="00B651F3">
        <w:trPr>
          <w:cnfStyle w:val="000000100000" w:firstRow="0" w:lastRow="0" w:firstColumn="0" w:lastColumn="0" w:oddVBand="0" w:evenVBand="0" w:oddHBand="1" w:evenHBand="0" w:firstRowFirstColumn="0" w:firstRowLastColumn="0" w:lastRowFirstColumn="0" w:lastRowLastColumn="0"/>
          <w:trHeight w:val="330"/>
        </w:trPr>
        <w:tc>
          <w:tcPr>
            <w:tcW w:w="4727" w:type="dxa"/>
          </w:tcPr>
          <w:p w14:paraId="66BDDBD9" w14:textId="77777777" w:rsidR="0086125A" w:rsidRPr="00880B92" w:rsidRDefault="0086125A" w:rsidP="0086125A">
            <w:pPr>
              <w:pStyle w:val="Caption"/>
            </w:pPr>
            <w:r w:rsidRPr="0086125A">
              <w:rPr>
                <w:bCs w:val="0"/>
              </w:rPr>
              <w:t>-</w:t>
            </w:r>
            <w:r>
              <w:t xml:space="preserve"> (String) getMerchantAddressLine2 ()</w:t>
            </w:r>
          </w:p>
        </w:tc>
        <w:tc>
          <w:tcPr>
            <w:tcW w:w="4514" w:type="dxa"/>
          </w:tcPr>
          <w:p w14:paraId="1CA7F3D1" w14:textId="77777777" w:rsidR="0086125A" w:rsidRPr="00880B92" w:rsidRDefault="0086125A" w:rsidP="0086125A">
            <w:pPr>
              <w:pStyle w:val="Caption"/>
            </w:pPr>
            <w:r>
              <w:t>Return address line 2 of Merchant</w:t>
            </w:r>
          </w:p>
        </w:tc>
      </w:tr>
      <w:tr w:rsidR="0086125A" w:rsidRPr="007D2B99" w14:paraId="6115683F" w14:textId="77777777" w:rsidTr="00B651F3">
        <w:trPr>
          <w:cnfStyle w:val="000000010000" w:firstRow="0" w:lastRow="0" w:firstColumn="0" w:lastColumn="0" w:oddVBand="0" w:evenVBand="0" w:oddHBand="0" w:evenHBand="1" w:firstRowFirstColumn="0" w:firstRowLastColumn="0" w:lastRowFirstColumn="0" w:lastRowLastColumn="0"/>
          <w:trHeight w:val="330"/>
        </w:trPr>
        <w:tc>
          <w:tcPr>
            <w:tcW w:w="4727" w:type="dxa"/>
          </w:tcPr>
          <w:p w14:paraId="52080FF4" w14:textId="77777777" w:rsidR="0086125A" w:rsidRPr="00880B92" w:rsidRDefault="0086125A" w:rsidP="0086125A">
            <w:pPr>
              <w:pStyle w:val="Caption"/>
            </w:pPr>
            <w:r w:rsidRPr="0086125A">
              <w:rPr>
                <w:bCs w:val="0"/>
              </w:rPr>
              <w:t>-</w:t>
            </w:r>
            <w:r>
              <w:t xml:space="preserve"> (String) getMerchantAddressCity()</w:t>
            </w:r>
          </w:p>
        </w:tc>
        <w:tc>
          <w:tcPr>
            <w:tcW w:w="4514" w:type="dxa"/>
          </w:tcPr>
          <w:p w14:paraId="1A58F0AA" w14:textId="77777777" w:rsidR="0086125A" w:rsidRPr="00880B92" w:rsidRDefault="0086125A" w:rsidP="0086125A">
            <w:pPr>
              <w:pStyle w:val="Caption"/>
            </w:pPr>
            <w:r>
              <w:t>Return city address of Merchant</w:t>
            </w:r>
          </w:p>
        </w:tc>
      </w:tr>
      <w:tr w:rsidR="0086125A" w:rsidRPr="007D2B99" w14:paraId="79B4FB93" w14:textId="77777777" w:rsidTr="00B651F3">
        <w:trPr>
          <w:cnfStyle w:val="000000100000" w:firstRow="0" w:lastRow="0" w:firstColumn="0" w:lastColumn="0" w:oddVBand="0" w:evenVBand="0" w:oddHBand="1" w:evenHBand="0" w:firstRowFirstColumn="0" w:firstRowLastColumn="0" w:lastRowFirstColumn="0" w:lastRowLastColumn="0"/>
          <w:trHeight w:val="330"/>
        </w:trPr>
        <w:tc>
          <w:tcPr>
            <w:tcW w:w="4727" w:type="dxa"/>
          </w:tcPr>
          <w:p w14:paraId="0D4D2576" w14:textId="77777777" w:rsidR="0086125A" w:rsidRPr="00880B92" w:rsidRDefault="0086125A" w:rsidP="0086125A">
            <w:pPr>
              <w:pStyle w:val="Caption"/>
            </w:pPr>
            <w:r w:rsidRPr="0086125A">
              <w:rPr>
                <w:bCs w:val="0"/>
              </w:rPr>
              <w:t>-</w:t>
            </w:r>
            <w:r>
              <w:t xml:space="preserve"> (String) getMerchantAddressZipCode()</w:t>
            </w:r>
          </w:p>
        </w:tc>
        <w:tc>
          <w:tcPr>
            <w:tcW w:w="4514" w:type="dxa"/>
          </w:tcPr>
          <w:p w14:paraId="63A2DAE9" w14:textId="77777777" w:rsidR="0086125A" w:rsidRPr="00880B92" w:rsidRDefault="0086125A" w:rsidP="0086125A">
            <w:pPr>
              <w:pStyle w:val="Caption"/>
            </w:pPr>
            <w:r>
              <w:t>Return address zip code of Merchant</w:t>
            </w:r>
          </w:p>
        </w:tc>
      </w:tr>
      <w:tr w:rsidR="0086125A" w:rsidRPr="007D2B99" w14:paraId="6FC5F98D" w14:textId="77777777" w:rsidTr="00B651F3">
        <w:trPr>
          <w:cnfStyle w:val="000000010000" w:firstRow="0" w:lastRow="0" w:firstColumn="0" w:lastColumn="0" w:oddVBand="0" w:evenVBand="0" w:oddHBand="0" w:evenHBand="1" w:firstRowFirstColumn="0" w:firstRowLastColumn="0" w:lastRowFirstColumn="0" w:lastRowLastColumn="0"/>
          <w:trHeight w:val="330"/>
        </w:trPr>
        <w:tc>
          <w:tcPr>
            <w:tcW w:w="4727" w:type="dxa"/>
          </w:tcPr>
          <w:p w14:paraId="2F243BED" w14:textId="77777777" w:rsidR="0086125A" w:rsidRPr="00880B92" w:rsidRDefault="0086125A" w:rsidP="0086125A">
            <w:pPr>
              <w:pStyle w:val="Caption"/>
            </w:pPr>
            <w:r w:rsidRPr="0086125A">
              <w:rPr>
                <w:bCs w:val="0"/>
              </w:rPr>
              <w:t>-</w:t>
            </w:r>
            <w:r>
              <w:t xml:space="preserve"> (String) getMerchantCountryCode()</w:t>
            </w:r>
          </w:p>
        </w:tc>
        <w:tc>
          <w:tcPr>
            <w:tcW w:w="4514" w:type="dxa"/>
          </w:tcPr>
          <w:p w14:paraId="1C1BC0F3" w14:textId="77777777" w:rsidR="0086125A" w:rsidRPr="00880B92" w:rsidRDefault="0086125A" w:rsidP="0086125A">
            <w:pPr>
              <w:pStyle w:val="Caption"/>
            </w:pPr>
            <w:r>
              <w:t>Return country code of Merchant</w:t>
            </w:r>
          </w:p>
        </w:tc>
      </w:tr>
      <w:tr w:rsidR="0086125A" w:rsidRPr="007D2B99" w14:paraId="33F77378" w14:textId="77777777" w:rsidTr="00B651F3">
        <w:trPr>
          <w:cnfStyle w:val="000000100000" w:firstRow="0" w:lastRow="0" w:firstColumn="0" w:lastColumn="0" w:oddVBand="0" w:evenVBand="0" w:oddHBand="1" w:evenHBand="0" w:firstRowFirstColumn="0" w:firstRowLastColumn="0" w:lastRowFirstColumn="0" w:lastRowLastColumn="0"/>
          <w:trHeight w:val="330"/>
        </w:trPr>
        <w:tc>
          <w:tcPr>
            <w:tcW w:w="4727" w:type="dxa"/>
          </w:tcPr>
          <w:p w14:paraId="190376CF" w14:textId="77777777" w:rsidR="0086125A" w:rsidRPr="00880B92" w:rsidRDefault="0086125A" w:rsidP="0086125A">
            <w:pPr>
              <w:pStyle w:val="Caption"/>
            </w:pPr>
            <w:r w:rsidRPr="0086125A">
              <w:rPr>
                <w:bCs w:val="0"/>
              </w:rPr>
              <w:t>-</w:t>
            </w:r>
            <w:r>
              <w:t xml:space="preserve"> (Bigdecimal) getTransactionAmount(Payment)</w:t>
            </w:r>
          </w:p>
        </w:tc>
        <w:tc>
          <w:tcPr>
            <w:tcW w:w="4514" w:type="dxa"/>
          </w:tcPr>
          <w:p w14:paraId="34F19BEC" w14:textId="77777777" w:rsidR="0086125A" w:rsidRPr="00880B92" w:rsidRDefault="0086125A" w:rsidP="0086125A">
            <w:pPr>
              <w:pStyle w:val="Caption"/>
            </w:pPr>
            <w:r>
              <w:t>Return total transaction amount for Payment</w:t>
            </w:r>
          </w:p>
        </w:tc>
      </w:tr>
      <w:tr w:rsidR="0086125A" w:rsidRPr="007D2B99" w14:paraId="414AD0C4" w14:textId="77777777" w:rsidTr="00B651F3">
        <w:trPr>
          <w:cnfStyle w:val="000000010000" w:firstRow="0" w:lastRow="0" w:firstColumn="0" w:lastColumn="0" w:oddVBand="0" w:evenVBand="0" w:oddHBand="0" w:evenHBand="1" w:firstRowFirstColumn="0" w:firstRowLastColumn="0" w:lastRowFirstColumn="0" w:lastRowLastColumn="0"/>
          <w:trHeight w:val="330"/>
        </w:trPr>
        <w:tc>
          <w:tcPr>
            <w:tcW w:w="4727" w:type="dxa"/>
          </w:tcPr>
          <w:p w14:paraId="3715880E" w14:textId="77777777" w:rsidR="0086125A" w:rsidRPr="00880B92" w:rsidRDefault="0086125A" w:rsidP="0086125A">
            <w:pPr>
              <w:pStyle w:val="Caption"/>
            </w:pPr>
            <w:r w:rsidRPr="0086125A">
              <w:rPr>
                <w:bCs w:val="0"/>
              </w:rPr>
              <w:t>-</w:t>
            </w:r>
            <w:r>
              <w:t xml:space="preserve"> (String) getTransactionCurrency(Payment)</w:t>
            </w:r>
          </w:p>
        </w:tc>
        <w:tc>
          <w:tcPr>
            <w:tcW w:w="4514" w:type="dxa"/>
          </w:tcPr>
          <w:p w14:paraId="5011432C" w14:textId="77777777" w:rsidR="0086125A" w:rsidRPr="00880B92" w:rsidRDefault="0086125A" w:rsidP="0086125A">
            <w:pPr>
              <w:pStyle w:val="Caption"/>
            </w:pPr>
            <w:r>
              <w:t>Return transaction currency for Payment</w:t>
            </w:r>
          </w:p>
        </w:tc>
      </w:tr>
      <w:tr w:rsidR="0086125A" w:rsidRPr="007D2B99" w14:paraId="510A354A" w14:textId="77777777" w:rsidTr="00B651F3">
        <w:trPr>
          <w:cnfStyle w:val="000000100000" w:firstRow="0" w:lastRow="0" w:firstColumn="0" w:lastColumn="0" w:oddVBand="0" w:evenVBand="0" w:oddHBand="1" w:evenHBand="0" w:firstRowFirstColumn="0" w:firstRowLastColumn="0" w:lastRowFirstColumn="0" w:lastRowLastColumn="0"/>
          <w:trHeight w:val="330"/>
        </w:trPr>
        <w:tc>
          <w:tcPr>
            <w:tcW w:w="4727" w:type="dxa"/>
          </w:tcPr>
          <w:p w14:paraId="6E37CA9D" w14:textId="77777777" w:rsidR="0086125A" w:rsidRPr="00880B92" w:rsidRDefault="0086125A" w:rsidP="0086125A">
            <w:pPr>
              <w:pStyle w:val="Caption"/>
            </w:pPr>
            <w:r w:rsidRPr="0086125A">
              <w:rPr>
                <w:bCs w:val="0"/>
              </w:rPr>
              <w:lastRenderedPageBreak/>
              <w:t>-</w:t>
            </w:r>
            <w:r>
              <w:t xml:space="preserve"> (long) getTransactionDate(Payment)</w:t>
            </w:r>
          </w:p>
        </w:tc>
        <w:tc>
          <w:tcPr>
            <w:tcW w:w="4514" w:type="dxa"/>
          </w:tcPr>
          <w:p w14:paraId="6D64D9F3" w14:textId="77777777" w:rsidR="0086125A" w:rsidRPr="00880B92" w:rsidRDefault="0086125A" w:rsidP="0086125A">
            <w:pPr>
              <w:pStyle w:val="Caption"/>
            </w:pPr>
            <w:r>
              <w:t>Return transaction process date for Payment</w:t>
            </w:r>
          </w:p>
        </w:tc>
      </w:tr>
      <w:tr w:rsidR="0086125A" w:rsidRPr="007D2B99" w14:paraId="31155F51" w14:textId="77777777" w:rsidTr="00B651F3">
        <w:trPr>
          <w:cnfStyle w:val="000000010000" w:firstRow="0" w:lastRow="0" w:firstColumn="0" w:lastColumn="0" w:oddVBand="0" w:evenVBand="0" w:oddHBand="0" w:evenHBand="1" w:firstRowFirstColumn="0" w:firstRowLastColumn="0" w:lastRowFirstColumn="0" w:lastRowLastColumn="0"/>
          <w:trHeight w:val="330"/>
        </w:trPr>
        <w:tc>
          <w:tcPr>
            <w:tcW w:w="4727" w:type="dxa"/>
          </w:tcPr>
          <w:p w14:paraId="0FAB3506" w14:textId="77777777" w:rsidR="0086125A" w:rsidRPr="00880B92" w:rsidRDefault="0086125A" w:rsidP="0086125A">
            <w:pPr>
              <w:pStyle w:val="Caption"/>
            </w:pPr>
            <w:r w:rsidRPr="0086125A">
              <w:rPr>
                <w:bCs w:val="0"/>
              </w:rPr>
              <w:t>-</w:t>
            </w:r>
            <w:r>
              <w:t xml:space="preserve"> (String) getTransactionDate(Payment, SimpleDateFormat)</w:t>
            </w:r>
          </w:p>
        </w:tc>
        <w:tc>
          <w:tcPr>
            <w:tcW w:w="4514" w:type="dxa"/>
          </w:tcPr>
          <w:p w14:paraId="361DD231" w14:textId="77777777" w:rsidR="0086125A" w:rsidRPr="00880B92" w:rsidRDefault="0086125A" w:rsidP="0086125A">
            <w:pPr>
              <w:pStyle w:val="Caption"/>
            </w:pPr>
            <w:r>
              <w:t>Return transaction process date for Payment in SimpleDateFormat</w:t>
            </w:r>
          </w:p>
        </w:tc>
      </w:tr>
      <w:tr w:rsidR="0086125A" w:rsidRPr="007D2B99" w14:paraId="4DAE5928" w14:textId="77777777" w:rsidTr="00B651F3">
        <w:trPr>
          <w:cnfStyle w:val="000000100000" w:firstRow="0" w:lastRow="0" w:firstColumn="0" w:lastColumn="0" w:oddVBand="0" w:evenVBand="0" w:oddHBand="1" w:evenHBand="0" w:firstRowFirstColumn="0" w:firstRowLastColumn="0" w:lastRowFirstColumn="0" w:lastRowLastColumn="0"/>
          <w:trHeight w:val="330"/>
        </w:trPr>
        <w:tc>
          <w:tcPr>
            <w:tcW w:w="4727" w:type="dxa"/>
          </w:tcPr>
          <w:p w14:paraId="1BF68523" w14:textId="77777777" w:rsidR="0086125A" w:rsidRPr="00880B92" w:rsidRDefault="0086125A" w:rsidP="0086125A">
            <w:pPr>
              <w:pStyle w:val="Caption"/>
            </w:pPr>
            <w:r w:rsidRPr="0086125A">
              <w:rPr>
                <w:bCs w:val="0"/>
              </w:rPr>
              <w:t>-</w:t>
            </w:r>
            <w:r>
              <w:t xml:space="preserve"> (List&lt;String&gt;) getDescriptionOfGoodsAndServices (Context, Payment)</w:t>
            </w:r>
          </w:p>
        </w:tc>
        <w:tc>
          <w:tcPr>
            <w:tcW w:w="4514" w:type="dxa"/>
          </w:tcPr>
          <w:p w14:paraId="5B5E59F8" w14:textId="77777777" w:rsidR="0086125A" w:rsidRPr="00880B92" w:rsidRDefault="0086125A" w:rsidP="0086125A">
            <w:pPr>
              <w:pStyle w:val="Caption"/>
            </w:pPr>
            <w:r>
              <w:t>Return list of descriptions of all PaymentItems in the Payment</w:t>
            </w:r>
          </w:p>
        </w:tc>
      </w:tr>
      <w:tr w:rsidR="0086125A" w:rsidRPr="007D2B99" w14:paraId="1AF1A0E1" w14:textId="77777777" w:rsidTr="00B651F3">
        <w:trPr>
          <w:cnfStyle w:val="000000010000" w:firstRow="0" w:lastRow="0" w:firstColumn="0" w:lastColumn="0" w:oddVBand="0" w:evenVBand="0" w:oddHBand="0" w:evenHBand="1" w:firstRowFirstColumn="0" w:firstRowLastColumn="0" w:lastRowFirstColumn="0" w:lastRowLastColumn="0"/>
          <w:trHeight w:val="330"/>
        </w:trPr>
        <w:tc>
          <w:tcPr>
            <w:tcW w:w="4727" w:type="dxa"/>
          </w:tcPr>
          <w:p w14:paraId="349F3A1C" w14:textId="77777777" w:rsidR="0086125A" w:rsidRPr="00880B92" w:rsidRDefault="0086125A" w:rsidP="0086125A">
            <w:pPr>
              <w:pStyle w:val="Caption"/>
            </w:pPr>
            <w:r w:rsidRPr="0086125A">
              <w:rPr>
                <w:bCs w:val="0"/>
              </w:rPr>
              <w:t>-</w:t>
            </w:r>
            <w:r>
              <w:t xml:space="preserve"> (String) getCardholderSignature (Payment)</w:t>
            </w:r>
          </w:p>
        </w:tc>
        <w:tc>
          <w:tcPr>
            <w:tcW w:w="4514" w:type="dxa"/>
          </w:tcPr>
          <w:p w14:paraId="5B851132" w14:textId="77777777" w:rsidR="0086125A" w:rsidRPr="00880B92" w:rsidRDefault="0086125A" w:rsidP="0086125A">
            <w:pPr>
              <w:pStyle w:val="Caption"/>
            </w:pPr>
            <w:r>
              <w:t>Return link to cardholder signature for Payment if exists</w:t>
            </w:r>
          </w:p>
        </w:tc>
      </w:tr>
      <w:tr w:rsidR="0086125A" w:rsidRPr="007D2B99" w14:paraId="0385280E" w14:textId="77777777" w:rsidTr="00B651F3">
        <w:trPr>
          <w:cnfStyle w:val="000000100000" w:firstRow="0" w:lastRow="0" w:firstColumn="0" w:lastColumn="0" w:oddVBand="0" w:evenVBand="0" w:oddHBand="1" w:evenHBand="0" w:firstRowFirstColumn="0" w:firstRowLastColumn="0" w:lastRowFirstColumn="0" w:lastRowLastColumn="0"/>
          <w:trHeight w:val="330"/>
        </w:trPr>
        <w:tc>
          <w:tcPr>
            <w:tcW w:w="4727" w:type="dxa"/>
          </w:tcPr>
          <w:p w14:paraId="42B598ED" w14:textId="77777777" w:rsidR="0086125A" w:rsidRPr="00880B92" w:rsidRDefault="0086125A" w:rsidP="0086125A">
            <w:pPr>
              <w:pStyle w:val="Caption"/>
            </w:pPr>
            <w:r w:rsidRPr="0086125A">
              <w:rPr>
                <w:bCs w:val="0"/>
              </w:rPr>
              <w:t>-</w:t>
            </w:r>
            <w:r>
              <w:t xml:space="preserve"> (String) getTransactionType (Payment)</w:t>
            </w:r>
          </w:p>
        </w:tc>
        <w:tc>
          <w:tcPr>
            <w:tcW w:w="4514" w:type="dxa"/>
          </w:tcPr>
          <w:p w14:paraId="4BB896FC" w14:textId="77777777" w:rsidR="0086125A" w:rsidRPr="00880B92" w:rsidRDefault="0086125A" w:rsidP="0086125A">
            <w:pPr>
              <w:pStyle w:val="Caption"/>
            </w:pPr>
            <w:r>
              <w:t>Return EMV transaction type for Payment</w:t>
            </w:r>
          </w:p>
        </w:tc>
      </w:tr>
      <w:tr w:rsidR="0086125A" w:rsidRPr="007D2B99" w14:paraId="49260ECD" w14:textId="77777777" w:rsidTr="00B651F3">
        <w:trPr>
          <w:cnfStyle w:val="000000010000" w:firstRow="0" w:lastRow="0" w:firstColumn="0" w:lastColumn="0" w:oddVBand="0" w:evenVBand="0" w:oddHBand="0" w:evenHBand="1" w:firstRowFirstColumn="0" w:firstRowLastColumn="0" w:lastRowFirstColumn="0" w:lastRowLastColumn="0"/>
          <w:trHeight w:val="330"/>
        </w:trPr>
        <w:tc>
          <w:tcPr>
            <w:tcW w:w="4727" w:type="dxa"/>
          </w:tcPr>
          <w:p w14:paraId="265E40C8" w14:textId="77777777" w:rsidR="0086125A" w:rsidRPr="00880B92" w:rsidRDefault="0086125A" w:rsidP="0086125A">
            <w:pPr>
              <w:pStyle w:val="Caption"/>
            </w:pPr>
            <w:r w:rsidRPr="0086125A">
              <w:rPr>
                <w:bCs w:val="0"/>
              </w:rPr>
              <w:t>-</w:t>
            </w:r>
            <w:r>
              <w:t xml:space="preserve"> (String) getCardNumber (Payment)</w:t>
            </w:r>
          </w:p>
        </w:tc>
        <w:tc>
          <w:tcPr>
            <w:tcW w:w="4514" w:type="dxa"/>
          </w:tcPr>
          <w:p w14:paraId="08E80C21" w14:textId="77777777" w:rsidR="0086125A" w:rsidRPr="00880B92" w:rsidRDefault="0086125A" w:rsidP="0086125A">
            <w:pPr>
              <w:pStyle w:val="Caption"/>
            </w:pPr>
            <w:r>
              <w:t xml:space="preserve">Return </w:t>
            </w:r>
            <w:r w:rsidR="002637DD">
              <w:t>card number for Payment</w:t>
            </w:r>
          </w:p>
        </w:tc>
      </w:tr>
      <w:tr w:rsidR="0086125A" w:rsidRPr="0086125A" w14:paraId="0934FF05" w14:textId="77777777" w:rsidTr="00B651F3">
        <w:trPr>
          <w:cnfStyle w:val="000000100000" w:firstRow="0" w:lastRow="0" w:firstColumn="0" w:lastColumn="0" w:oddVBand="0" w:evenVBand="0" w:oddHBand="1" w:evenHBand="0" w:firstRowFirstColumn="0" w:firstRowLastColumn="0" w:lastRowFirstColumn="0" w:lastRowLastColumn="0"/>
          <w:trHeight w:val="330"/>
        </w:trPr>
        <w:tc>
          <w:tcPr>
            <w:tcW w:w="4727" w:type="dxa"/>
          </w:tcPr>
          <w:p w14:paraId="5412ACE2" w14:textId="77777777" w:rsidR="0086125A" w:rsidRPr="00880B92" w:rsidRDefault="0086125A" w:rsidP="002637DD">
            <w:pPr>
              <w:pStyle w:val="Caption"/>
            </w:pPr>
            <w:r w:rsidRPr="0086125A">
              <w:rPr>
                <w:bCs w:val="0"/>
              </w:rPr>
              <w:t>-</w:t>
            </w:r>
            <w:r>
              <w:t xml:space="preserve"> (String) get</w:t>
            </w:r>
            <w:r w:rsidR="002637DD">
              <w:t>AuthorizationCode</w:t>
            </w:r>
            <w:r>
              <w:t xml:space="preserve"> (Payment)</w:t>
            </w:r>
          </w:p>
        </w:tc>
        <w:tc>
          <w:tcPr>
            <w:tcW w:w="4514" w:type="dxa"/>
          </w:tcPr>
          <w:p w14:paraId="6B7F2ED8" w14:textId="77777777" w:rsidR="0086125A" w:rsidRPr="00880B92" w:rsidRDefault="0086125A" w:rsidP="0086125A">
            <w:pPr>
              <w:pStyle w:val="Caption"/>
            </w:pPr>
            <w:r>
              <w:t xml:space="preserve">Return </w:t>
            </w:r>
            <w:r w:rsidR="008D1210">
              <w:t>payment authorization code</w:t>
            </w:r>
          </w:p>
        </w:tc>
      </w:tr>
      <w:tr w:rsidR="0086125A" w:rsidRPr="007D2B99" w14:paraId="39874C24" w14:textId="77777777" w:rsidTr="00B651F3">
        <w:trPr>
          <w:cnfStyle w:val="000000010000" w:firstRow="0" w:lastRow="0" w:firstColumn="0" w:lastColumn="0" w:oddVBand="0" w:evenVBand="0" w:oddHBand="0" w:evenHBand="1" w:firstRowFirstColumn="0" w:firstRowLastColumn="0" w:lastRowFirstColumn="0" w:lastRowLastColumn="0"/>
          <w:trHeight w:val="330"/>
        </w:trPr>
        <w:tc>
          <w:tcPr>
            <w:tcW w:w="4727" w:type="dxa"/>
          </w:tcPr>
          <w:p w14:paraId="512821AE" w14:textId="77777777" w:rsidR="0086125A" w:rsidRPr="00880B92" w:rsidRDefault="0086125A" w:rsidP="008D1210">
            <w:pPr>
              <w:pStyle w:val="Caption"/>
            </w:pPr>
            <w:r w:rsidRPr="0086125A">
              <w:rPr>
                <w:bCs w:val="0"/>
              </w:rPr>
              <w:t>-</w:t>
            </w:r>
            <w:r>
              <w:t xml:space="preserve"> (String) get</w:t>
            </w:r>
            <w:r w:rsidR="008D1210">
              <w:t>AID</w:t>
            </w:r>
            <w:r>
              <w:t xml:space="preserve"> (Payment)</w:t>
            </w:r>
          </w:p>
        </w:tc>
        <w:tc>
          <w:tcPr>
            <w:tcW w:w="4514" w:type="dxa"/>
          </w:tcPr>
          <w:p w14:paraId="0BA0F944" w14:textId="77777777" w:rsidR="0086125A" w:rsidRPr="00880B92" w:rsidRDefault="0086125A" w:rsidP="0086125A">
            <w:pPr>
              <w:pStyle w:val="Caption"/>
            </w:pPr>
            <w:r>
              <w:t xml:space="preserve">Return </w:t>
            </w:r>
            <w:r w:rsidR="008D1210">
              <w:t>application ID for Payment</w:t>
            </w:r>
          </w:p>
        </w:tc>
      </w:tr>
      <w:tr w:rsidR="0086125A" w:rsidRPr="007D2B99" w14:paraId="1E896638" w14:textId="77777777" w:rsidTr="00B651F3">
        <w:trPr>
          <w:cnfStyle w:val="000000100000" w:firstRow="0" w:lastRow="0" w:firstColumn="0" w:lastColumn="0" w:oddVBand="0" w:evenVBand="0" w:oddHBand="1" w:evenHBand="0" w:firstRowFirstColumn="0" w:firstRowLastColumn="0" w:lastRowFirstColumn="0" w:lastRowLastColumn="0"/>
          <w:trHeight w:val="330"/>
        </w:trPr>
        <w:tc>
          <w:tcPr>
            <w:tcW w:w="4727" w:type="dxa"/>
          </w:tcPr>
          <w:p w14:paraId="1680E1E3" w14:textId="77777777" w:rsidR="0086125A" w:rsidRPr="00880B92" w:rsidRDefault="0086125A" w:rsidP="008D1210">
            <w:pPr>
              <w:pStyle w:val="Caption"/>
            </w:pPr>
            <w:r w:rsidRPr="0086125A">
              <w:rPr>
                <w:bCs w:val="0"/>
              </w:rPr>
              <w:t>-</w:t>
            </w:r>
            <w:r>
              <w:t xml:space="preserve"> (String) get</w:t>
            </w:r>
            <w:r w:rsidR="008D1210">
              <w:t>ApplicationLabel</w:t>
            </w:r>
            <w:r>
              <w:t xml:space="preserve"> (Payment)</w:t>
            </w:r>
          </w:p>
        </w:tc>
        <w:tc>
          <w:tcPr>
            <w:tcW w:w="4514" w:type="dxa"/>
          </w:tcPr>
          <w:p w14:paraId="69668F03" w14:textId="77777777" w:rsidR="0086125A" w:rsidRPr="00880B92" w:rsidRDefault="0086125A" w:rsidP="0086125A">
            <w:pPr>
              <w:pStyle w:val="Caption"/>
            </w:pPr>
            <w:r>
              <w:t xml:space="preserve">Return </w:t>
            </w:r>
            <w:r w:rsidR="008D1210">
              <w:t>application label tag value from TLV data if data is available</w:t>
            </w:r>
          </w:p>
        </w:tc>
      </w:tr>
      <w:tr w:rsidR="0086125A" w:rsidRPr="007D2B99" w14:paraId="174B82DD" w14:textId="77777777" w:rsidTr="00B651F3">
        <w:trPr>
          <w:cnfStyle w:val="000000010000" w:firstRow="0" w:lastRow="0" w:firstColumn="0" w:lastColumn="0" w:oddVBand="0" w:evenVBand="0" w:oddHBand="0" w:evenHBand="1" w:firstRowFirstColumn="0" w:firstRowLastColumn="0" w:lastRowFirstColumn="0" w:lastRowLastColumn="0"/>
          <w:trHeight w:val="330"/>
        </w:trPr>
        <w:tc>
          <w:tcPr>
            <w:tcW w:w="4727" w:type="dxa"/>
          </w:tcPr>
          <w:p w14:paraId="18233D0D" w14:textId="77777777" w:rsidR="0086125A" w:rsidRPr="00880B92" w:rsidRDefault="0086125A" w:rsidP="008D1210">
            <w:pPr>
              <w:pStyle w:val="Caption"/>
            </w:pPr>
            <w:r w:rsidRPr="0086125A">
              <w:rPr>
                <w:bCs w:val="0"/>
              </w:rPr>
              <w:t>-</w:t>
            </w:r>
            <w:r>
              <w:t xml:space="preserve"> (String) get</w:t>
            </w:r>
            <w:r w:rsidR="008D1210">
              <w:t>ReceiptNumber</w:t>
            </w:r>
            <w:r>
              <w:t xml:space="preserve"> (Payment)</w:t>
            </w:r>
          </w:p>
        </w:tc>
        <w:tc>
          <w:tcPr>
            <w:tcW w:w="4514" w:type="dxa"/>
          </w:tcPr>
          <w:p w14:paraId="1AE9D2DF" w14:textId="77777777" w:rsidR="0086125A" w:rsidRPr="00880B92" w:rsidRDefault="0086125A" w:rsidP="0086125A">
            <w:pPr>
              <w:pStyle w:val="Caption"/>
            </w:pPr>
            <w:r>
              <w:t xml:space="preserve">Return </w:t>
            </w:r>
            <w:r w:rsidR="008D1210">
              <w:t>receipt number of Payment</w:t>
            </w:r>
          </w:p>
        </w:tc>
      </w:tr>
      <w:tr w:rsidR="0086125A" w:rsidRPr="007D2B99" w14:paraId="383D356B" w14:textId="77777777" w:rsidTr="00B651F3">
        <w:trPr>
          <w:cnfStyle w:val="000000100000" w:firstRow="0" w:lastRow="0" w:firstColumn="0" w:lastColumn="0" w:oddVBand="0" w:evenVBand="0" w:oddHBand="1" w:evenHBand="0" w:firstRowFirstColumn="0" w:firstRowLastColumn="0" w:lastRowFirstColumn="0" w:lastRowLastColumn="0"/>
          <w:trHeight w:val="330"/>
        </w:trPr>
        <w:tc>
          <w:tcPr>
            <w:tcW w:w="4727" w:type="dxa"/>
          </w:tcPr>
          <w:p w14:paraId="46E8278F" w14:textId="77777777" w:rsidR="0086125A" w:rsidRPr="00880B92" w:rsidRDefault="0086125A" w:rsidP="0086125A">
            <w:pPr>
              <w:pStyle w:val="Caption"/>
            </w:pPr>
            <w:r w:rsidRPr="0086125A">
              <w:rPr>
                <w:bCs w:val="0"/>
              </w:rPr>
              <w:t>-</w:t>
            </w:r>
            <w:r>
              <w:t xml:space="preserve"> (</w:t>
            </w:r>
            <w:r w:rsidR="008D1210">
              <w:t>List&lt;PaymentItems&gt;</w:t>
            </w:r>
            <w:r>
              <w:t>) getTransaction</w:t>
            </w:r>
            <w:r w:rsidR="008D1210">
              <w:t>Items</w:t>
            </w:r>
            <w:r>
              <w:t xml:space="preserve"> (Payment)</w:t>
            </w:r>
          </w:p>
        </w:tc>
        <w:tc>
          <w:tcPr>
            <w:tcW w:w="4514" w:type="dxa"/>
          </w:tcPr>
          <w:p w14:paraId="53427988" w14:textId="77777777" w:rsidR="0086125A" w:rsidRPr="00880B92" w:rsidRDefault="0086125A" w:rsidP="0086125A">
            <w:pPr>
              <w:pStyle w:val="Caption"/>
            </w:pPr>
            <w:r>
              <w:t xml:space="preserve">Return </w:t>
            </w:r>
            <w:r w:rsidR="008D1210">
              <w:t>list of Payment Items from Payment</w:t>
            </w:r>
          </w:p>
        </w:tc>
      </w:tr>
      <w:tr w:rsidR="008D1210" w:rsidRPr="007D2B99" w14:paraId="588F02D2" w14:textId="77777777" w:rsidTr="00B651F3">
        <w:trPr>
          <w:cnfStyle w:val="000000010000" w:firstRow="0" w:lastRow="0" w:firstColumn="0" w:lastColumn="0" w:oddVBand="0" w:evenVBand="0" w:oddHBand="0" w:evenHBand="1" w:firstRowFirstColumn="0" w:firstRowLastColumn="0" w:lastRowFirstColumn="0" w:lastRowLastColumn="0"/>
          <w:trHeight w:val="330"/>
        </w:trPr>
        <w:tc>
          <w:tcPr>
            <w:tcW w:w="4727" w:type="dxa"/>
          </w:tcPr>
          <w:p w14:paraId="1F3709A3" w14:textId="77777777" w:rsidR="008D1210" w:rsidRPr="00880B92" w:rsidRDefault="008D1210" w:rsidP="008D1210">
            <w:pPr>
              <w:pStyle w:val="Caption"/>
            </w:pPr>
            <w:r w:rsidRPr="0086125A">
              <w:rPr>
                <w:bCs w:val="0"/>
              </w:rPr>
              <w:t>-</w:t>
            </w:r>
            <w:r>
              <w:t xml:space="preserve"> (AcceptSDK.Status) getTransactionStatus (Payment)</w:t>
            </w:r>
          </w:p>
        </w:tc>
        <w:tc>
          <w:tcPr>
            <w:tcW w:w="4514" w:type="dxa"/>
          </w:tcPr>
          <w:p w14:paraId="1D797BCC" w14:textId="77777777" w:rsidR="008D1210" w:rsidRPr="00880B92" w:rsidRDefault="008D1210" w:rsidP="008D1210">
            <w:pPr>
              <w:pStyle w:val="Caption"/>
            </w:pPr>
            <w:r>
              <w:t>Return transaction status for Payment</w:t>
            </w:r>
          </w:p>
        </w:tc>
      </w:tr>
      <w:tr w:rsidR="008D1210" w:rsidRPr="008D1210" w14:paraId="5252B90E" w14:textId="77777777" w:rsidTr="00B651F3">
        <w:trPr>
          <w:cnfStyle w:val="000000100000" w:firstRow="0" w:lastRow="0" w:firstColumn="0" w:lastColumn="0" w:oddVBand="0" w:evenVBand="0" w:oddHBand="1" w:evenHBand="0" w:firstRowFirstColumn="0" w:firstRowLastColumn="0" w:lastRowFirstColumn="0" w:lastRowLastColumn="0"/>
          <w:trHeight w:val="330"/>
        </w:trPr>
        <w:tc>
          <w:tcPr>
            <w:tcW w:w="4727" w:type="dxa"/>
          </w:tcPr>
          <w:p w14:paraId="016C1799" w14:textId="77777777" w:rsidR="008D1210" w:rsidRPr="00880B92" w:rsidRDefault="008D1210" w:rsidP="008D1210">
            <w:pPr>
              <w:pStyle w:val="Caption"/>
            </w:pPr>
            <w:r w:rsidRPr="0086125A">
              <w:rPr>
                <w:bCs w:val="0"/>
              </w:rPr>
              <w:t>-</w:t>
            </w:r>
            <w:r>
              <w:t xml:space="preserve"> (String) getCardHolderFirstName (Payment)</w:t>
            </w:r>
          </w:p>
        </w:tc>
        <w:tc>
          <w:tcPr>
            <w:tcW w:w="4514" w:type="dxa"/>
          </w:tcPr>
          <w:p w14:paraId="2AD1EBE0" w14:textId="77777777" w:rsidR="008D1210" w:rsidRPr="00880B92" w:rsidRDefault="008D1210" w:rsidP="008D1210">
            <w:pPr>
              <w:pStyle w:val="Caption"/>
            </w:pPr>
            <w:r>
              <w:t>Return cardholder first name</w:t>
            </w:r>
          </w:p>
        </w:tc>
      </w:tr>
      <w:tr w:rsidR="008D1210" w:rsidRPr="008D1210" w14:paraId="0B115666" w14:textId="77777777" w:rsidTr="00B651F3">
        <w:trPr>
          <w:cnfStyle w:val="000000010000" w:firstRow="0" w:lastRow="0" w:firstColumn="0" w:lastColumn="0" w:oddVBand="0" w:evenVBand="0" w:oddHBand="0" w:evenHBand="1" w:firstRowFirstColumn="0" w:firstRowLastColumn="0" w:lastRowFirstColumn="0" w:lastRowLastColumn="0"/>
          <w:trHeight w:val="330"/>
        </w:trPr>
        <w:tc>
          <w:tcPr>
            <w:tcW w:w="4727" w:type="dxa"/>
          </w:tcPr>
          <w:p w14:paraId="4A923AC5" w14:textId="77777777" w:rsidR="008D1210" w:rsidRPr="00880B92" w:rsidRDefault="008D1210" w:rsidP="008D1210">
            <w:pPr>
              <w:pStyle w:val="Caption"/>
            </w:pPr>
            <w:r w:rsidRPr="0086125A">
              <w:rPr>
                <w:bCs w:val="0"/>
              </w:rPr>
              <w:t>-</w:t>
            </w:r>
            <w:r>
              <w:t xml:space="preserve"> (String) getCardHolderLastName (Payment)</w:t>
            </w:r>
          </w:p>
        </w:tc>
        <w:tc>
          <w:tcPr>
            <w:tcW w:w="4514" w:type="dxa"/>
          </w:tcPr>
          <w:p w14:paraId="66E57048" w14:textId="77777777" w:rsidR="008D1210" w:rsidRPr="00880B92" w:rsidRDefault="008D1210" w:rsidP="008D1210">
            <w:pPr>
              <w:pStyle w:val="Caption"/>
            </w:pPr>
            <w:r>
              <w:t>Return cardholder last name</w:t>
            </w:r>
          </w:p>
        </w:tc>
      </w:tr>
      <w:tr w:rsidR="008D1210" w:rsidRPr="008D1210" w14:paraId="2FDA1E12" w14:textId="77777777" w:rsidTr="00B651F3">
        <w:trPr>
          <w:cnfStyle w:val="000000100000" w:firstRow="0" w:lastRow="0" w:firstColumn="0" w:lastColumn="0" w:oddVBand="0" w:evenVBand="0" w:oddHBand="1" w:evenHBand="0" w:firstRowFirstColumn="0" w:firstRowLastColumn="0" w:lastRowFirstColumn="0" w:lastRowLastColumn="0"/>
          <w:trHeight w:val="330"/>
        </w:trPr>
        <w:tc>
          <w:tcPr>
            <w:tcW w:w="4727" w:type="dxa"/>
          </w:tcPr>
          <w:p w14:paraId="332C2B2C" w14:textId="77777777" w:rsidR="008D1210" w:rsidRPr="00880B92" w:rsidRDefault="008D1210" w:rsidP="008D1210">
            <w:pPr>
              <w:pStyle w:val="Caption"/>
            </w:pPr>
            <w:r w:rsidRPr="0086125A">
              <w:rPr>
                <w:bCs w:val="0"/>
              </w:rPr>
              <w:t>-</w:t>
            </w:r>
            <w:r>
              <w:t xml:space="preserve"> (String) getTerminalID (Payment)</w:t>
            </w:r>
          </w:p>
        </w:tc>
        <w:tc>
          <w:tcPr>
            <w:tcW w:w="4514" w:type="dxa"/>
          </w:tcPr>
          <w:p w14:paraId="4080FF97" w14:textId="77777777" w:rsidR="008D1210" w:rsidRPr="00880B92" w:rsidRDefault="008D1210" w:rsidP="008D1210">
            <w:pPr>
              <w:pStyle w:val="Caption"/>
            </w:pPr>
            <w:r>
              <w:t>Return terminal ID</w:t>
            </w:r>
          </w:p>
        </w:tc>
      </w:tr>
      <w:tr w:rsidR="008D1210" w:rsidRPr="008D1210" w14:paraId="0ED67118" w14:textId="77777777" w:rsidTr="00B651F3">
        <w:trPr>
          <w:cnfStyle w:val="000000010000" w:firstRow="0" w:lastRow="0" w:firstColumn="0" w:lastColumn="0" w:oddVBand="0" w:evenVBand="0" w:oddHBand="0" w:evenHBand="1" w:firstRowFirstColumn="0" w:firstRowLastColumn="0" w:lastRowFirstColumn="0" w:lastRowLastColumn="0"/>
          <w:trHeight w:val="330"/>
        </w:trPr>
        <w:tc>
          <w:tcPr>
            <w:tcW w:w="4727" w:type="dxa"/>
          </w:tcPr>
          <w:p w14:paraId="5DC066B0" w14:textId="77777777" w:rsidR="008D1210" w:rsidRPr="0086125A" w:rsidRDefault="008D1210" w:rsidP="008D1210">
            <w:pPr>
              <w:pStyle w:val="Caption"/>
              <w:rPr>
                <w:bCs w:val="0"/>
              </w:rPr>
            </w:pPr>
            <w:r w:rsidRPr="008D1210">
              <w:rPr>
                <w:bCs w:val="0"/>
              </w:rPr>
              <w:t>- (String) get</w:t>
            </w:r>
            <w:r>
              <w:rPr>
                <w:bCs w:val="0"/>
              </w:rPr>
              <w:t>MerchantID</w:t>
            </w:r>
            <w:r w:rsidRPr="008D1210">
              <w:rPr>
                <w:bCs w:val="0"/>
              </w:rPr>
              <w:t xml:space="preserve"> (Payment)</w:t>
            </w:r>
            <w:r w:rsidRPr="008D1210">
              <w:rPr>
                <w:bCs w:val="0"/>
              </w:rPr>
              <w:tab/>
            </w:r>
          </w:p>
        </w:tc>
        <w:tc>
          <w:tcPr>
            <w:tcW w:w="4514" w:type="dxa"/>
          </w:tcPr>
          <w:p w14:paraId="39305916" w14:textId="77777777" w:rsidR="008D1210" w:rsidRDefault="008D1210" w:rsidP="008D1210">
            <w:pPr>
              <w:pStyle w:val="Caption"/>
            </w:pPr>
            <w:r w:rsidRPr="008D1210">
              <w:rPr>
                <w:bCs w:val="0"/>
              </w:rPr>
              <w:t>Return</w:t>
            </w:r>
            <w:r>
              <w:rPr>
                <w:bCs w:val="0"/>
              </w:rPr>
              <w:t xml:space="preserve"> merchant ID</w:t>
            </w:r>
          </w:p>
        </w:tc>
      </w:tr>
      <w:tr w:rsidR="008D1210" w:rsidRPr="007D2B99" w14:paraId="3D224F67" w14:textId="77777777" w:rsidTr="00B651F3">
        <w:trPr>
          <w:cnfStyle w:val="000000100000" w:firstRow="0" w:lastRow="0" w:firstColumn="0" w:lastColumn="0" w:oddVBand="0" w:evenVBand="0" w:oddHBand="1" w:evenHBand="0" w:firstRowFirstColumn="0" w:firstRowLastColumn="0" w:lastRowFirstColumn="0" w:lastRowLastColumn="0"/>
          <w:trHeight w:val="330"/>
        </w:trPr>
        <w:tc>
          <w:tcPr>
            <w:tcW w:w="4727" w:type="dxa"/>
          </w:tcPr>
          <w:p w14:paraId="53BD5FDD" w14:textId="77777777" w:rsidR="008D1210" w:rsidRPr="0086125A" w:rsidRDefault="008D1210" w:rsidP="008D1210">
            <w:pPr>
              <w:pStyle w:val="Caption"/>
              <w:rPr>
                <w:bCs w:val="0"/>
              </w:rPr>
            </w:pPr>
            <w:r w:rsidRPr="008D1210">
              <w:rPr>
                <w:bCs w:val="0"/>
              </w:rPr>
              <w:t>- (</w:t>
            </w:r>
            <w:r>
              <w:t>Bigdecimal</w:t>
            </w:r>
            <w:r w:rsidRPr="008D1210">
              <w:rPr>
                <w:bCs w:val="0"/>
              </w:rPr>
              <w:t>) getTransaction</w:t>
            </w:r>
            <w:r>
              <w:rPr>
                <w:bCs w:val="0"/>
              </w:rPr>
              <w:t>Tip</w:t>
            </w:r>
            <w:r w:rsidRPr="008D1210">
              <w:rPr>
                <w:bCs w:val="0"/>
              </w:rPr>
              <w:t xml:space="preserve"> (Payment)</w:t>
            </w:r>
            <w:r w:rsidRPr="008D1210">
              <w:rPr>
                <w:bCs w:val="0"/>
              </w:rPr>
              <w:tab/>
            </w:r>
          </w:p>
        </w:tc>
        <w:tc>
          <w:tcPr>
            <w:tcW w:w="4514" w:type="dxa"/>
          </w:tcPr>
          <w:p w14:paraId="23137954" w14:textId="77777777" w:rsidR="008D1210" w:rsidRDefault="008D1210" w:rsidP="008D1210">
            <w:pPr>
              <w:pStyle w:val="Caption"/>
            </w:pPr>
            <w:r w:rsidRPr="008D1210">
              <w:rPr>
                <w:bCs w:val="0"/>
              </w:rPr>
              <w:t>Return</w:t>
            </w:r>
            <w:r>
              <w:rPr>
                <w:bCs w:val="0"/>
              </w:rPr>
              <w:t xml:space="preserve"> amount of Payment tip</w:t>
            </w:r>
          </w:p>
        </w:tc>
      </w:tr>
      <w:tr w:rsidR="008D1210" w:rsidRPr="007D2B99" w14:paraId="6EB182F7" w14:textId="77777777" w:rsidTr="00B651F3">
        <w:trPr>
          <w:cnfStyle w:val="000000010000" w:firstRow="0" w:lastRow="0" w:firstColumn="0" w:lastColumn="0" w:oddVBand="0" w:evenVBand="0" w:oddHBand="0" w:evenHBand="1" w:firstRowFirstColumn="0" w:firstRowLastColumn="0" w:lastRowFirstColumn="0" w:lastRowLastColumn="0"/>
          <w:trHeight w:val="330"/>
        </w:trPr>
        <w:tc>
          <w:tcPr>
            <w:tcW w:w="4727" w:type="dxa"/>
          </w:tcPr>
          <w:p w14:paraId="684CEB9F" w14:textId="77777777" w:rsidR="008D1210" w:rsidRPr="0086125A" w:rsidRDefault="008D1210" w:rsidP="008D1210">
            <w:pPr>
              <w:pStyle w:val="Caption"/>
              <w:rPr>
                <w:bCs w:val="0"/>
              </w:rPr>
            </w:pPr>
            <w:r w:rsidRPr="008D1210">
              <w:rPr>
                <w:bCs w:val="0"/>
              </w:rPr>
              <w:t>- (</w:t>
            </w:r>
            <w:r>
              <w:t>Bigdecimal</w:t>
            </w:r>
            <w:r w:rsidRPr="008D1210">
              <w:rPr>
                <w:bCs w:val="0"/>
              </w:rPr>
              <w:t>) getTransaction</w:t>
            </w:r>
            <w:r>
              <w:rPr>
                <w:bCs w:val="0"/>
              </w:rPr>
              <w:t>ServiceCharge</w:t>
            </w:r>
            <w:r w:rsidRPr="008D1210">
              <w:rPr>
                <w:bCs w:val="0"/>
              </w:rPr>
              <w:t xml:space="preserve"> (Payment)</w:t>
            </w:r>
            <w:r w:rsidRPr="008D1210">
              <w:rPr>
                <w:bCs w:val="0"/>
              </w:rPr>
              <w:tab/>
            </w:r>
          </w:p>
        </w:tc>
        <w:tc>
          <w:tcPr>
            <w:tcW w:w="4514" w:type="dxa"/>
          </w:tcPr>
          <w:p w14:paraId="69F81E5B" w14:textId="77777777" w:rsidR="008D1210" w:rsidRDefault="008D1210" w:rsidP="008D1210">
            <w:pPr>
              <w:pStyle w:val="Caption"/>
            </w:pPr>
            <w:r w:rsidRPr="008D1210">
              <w:rPr>
                <w:bCs w:val="0"/>
              </w:rPr>
              <w:t>Return</w:t>
            </w:r>
            <w:r>
              <w:rPr>
                <w:bCs w:val="0"/>
              </w:rPr>
              <w:t xml:space="preserve"> amount of Payment service charge</w:t>
            </w:r>
          </w:p>
        </w:tc>
      </w:tr>
      <w:tr w:rsidR="008D1210" w:rsidRPr="007D2B99" w14:paraId="6415B09E" w14:textId="77777777" w:rsidTr="00B651F3">
        <w:trPr>
          <w:cnfStyle w:val="000000100000" w:firstRow="0" w:lastRow="0" w:firstColumn="0" w:lastColumn="0" w:oddVBand="0" w:evenVBand="0" w:oddHBand="1" w:evenHBand="0" w:firstRowFirstColumn="0" w:firstRowLastColumn="0" w:lastRowFirstColumn="0" w:lastRowLastColumn="0"/>
          <w:trHeight w:val="330"/>
        </w:trPr>
        <w:tc>
          <w:tcPr>
            <w:tcW w:w="4727" w:type="dxa"/>
          </w:tcPr>
          <w:p w14:paraId="2AFA2BE0" w14:textId="77777777" w:rsidR="008D1210" w:rsidRPr="0086125A" w:rsidRDefault="008D1210" w:rsidP="008D1210">
            <w:pPr>
              <w:pStyle w:val="Caption"/>
              <w:rPr>
                <w:bCs w:val="0"/>
              </w:rPr>
            </w:pPr>
            <w:r w:rsidRPr="008D1210">
              <w:rPr>
                <w:bCs w:val="0"/>
              </w:rPr>
              <w:t>- (</w:t>
            </w:r>
            <w:r>
              <w:rPr>
                <w:bCs w:val="0"/>
              </w:rPr>
              <w:t>boolean</w:t>
            </w:r>
            <w:r w:rsidRPr="008D1210">
              <w:rPr>
                <w:bCs w:val="0"/>
              </w:rPr>
              <w:t xml:space="preserve">) </w:t>
            </w:r>
            <w:r>
              <w:rPr>
                <w:bCs w:val="0"/>
              </w:rPr>
              <w:t>isServiceChargeAdded</w:t>
            </w:r>
            <w:r w:rsidRPr="008D1210">
              <w:rPr>
                <w:bCs w:val="0"/>
              </w:rPr>
              <w:t xml:space="preserve"> (Payment)</w:t>
            </w:r>
            <w:r w:rsidRPr="008D1210">
              <w:rPr>
                <w:bCs w:val="0"/>
              </w:rPr>
              <w:tab/>
            </w:r>
          </w:p>
        </w:tc>
        <w:tc>
          <w:tcPr>
            <w:tcW w:w="4514" w:type="dxa"/>
          </w:tcPr>
          <w:p w14:paraId="5A720AD0" w14:textId="77777777" w:rsidR="008D1210" w:rsidRDefault="008D1210" w:rsidP="008D1210">
            <w:pPr>
              <w:pStyle w:val="Caption"/>
            </w:pPr>
            <w:r w:rsidRPr="008D1210">
              <w:rPr>
                <w:bCs w:val="0"/>
              </w:rPr>
              <w:t>Return</w:t>
            </w:r>
            <w:r>
              <w:rPr>
                <w:bCs w:val="0"/>
              </w:rPr>
              <w:t xml:space="preserve"> true if service charge was added to Payment</w:t>
            </w:r>
          </w:p>
        </w:tc>
      </w:tr>
    </w:tbl>
    <w:p w14:paraId="2F257C2F" w14:textId="77777777" w:rsidR="00083C2A" w:rsidRDefault="00083C2A" w:rsidP="00577829">
      <w:pPr>
        <w:pStyle w:val="content"/>
        <w:rPr>
          <w:rFonts w:eastAsia="Times New Roman" w:cs="Arial"/>
          <w:color w:val="auto"/>
          <w:sz w:val="20"/>
        </w:rPr>
      </w:pPr>
    </w:p>
    <w:p w14:paraId="4C19E84C" w14:textId="77777777" w:rsidR="00083C2A" w:rsidRDefault="00083C2A">
      <w:pPr>
        <w:spacing w:after="200" w:line="276" w:lineRule="auto"/>
        <w:rPr>
          <w:szCs w:val="20"/>
          <w:lang w:val="en-US" w:eastAsia="en-US"/>
        </w:rPr>
      </w:pPr>
      <w:r w:rsidRPr="00A76C3F">
        <w:rPr>
          <w:lang w:val="en-US"/>
        </w:rPr>
        <w:br w:type="page"/>
      </w:r>
    </w:p>
    <w:p w14:paraId="18F1818E" w14:textId="77777777" w:rsidR="006F4748" w:rsidRPr="00B651F3" w:rsidRDefault="00572B4A" w:rsidP="006F4748">
      <w:pPr>
        <w:pStyle w:val="Heading1"/>
        <w:rPr>
          <w:lang w:val="en-US"/>
        </w:rPr>
      </w:pPr>
      <w:bookmarkStart w:id="123" w:name="_Toc431302936"/>
      <w:r>
        <w:rPr>
          <w:lang w:val="en-US"/>
        </w:rPr>
        <w:lastRenderedPageBreak/>
        <w:t>Chip&amp;pin and Swiper</w:t>
      </w:r>
      <w:r w:rsidR="006F4748" w:rsidRPr="00B651F3">
        <w:rPr>
          <w:lang w:val="en-US"/>
        </w:rPr>
        <w:t xml:space="preserve"> devices support</w:t>
      </w:r>
      <w:bookmarkEnd w:id="123"/>
    </w:p>
    <w:p w14:paraId="0403E52E" w14:textId="77777777" w:rsidR="006F4748" w:rsidRPr="00B651F3" w:rsidRDefault="006F4748" w:rsidP="006F4748">
      <w:pPr>
        <w:pStyle w:val="NormalIndent"/>
        <w:rPr>
          <w:lang w:val="en-US"/>
        </w:rPr>
      </w:pPr>
    </w:p>
    <w:p w14:paraId="247BB8DB" w14:textId="77777777" w:rsidR="006F4748" w:rsidRPr="00B651F3" w:rsidRDefault="006F4748" w:rsidP="006F4748">
      <w:pPr>
        <w:rPr>
          <w:lang w:val="en-US"/>
        </w:rPr>
      </w:pPr>
      <w:r w:rsidRPr="00B651F3">
        <w:rPr>
          <w:lang w:val="en-US"/>
        </w:rPr>
        <w:t>This section describes how to incorporate support for chip</w:t>
      </w:r>
      <w:r w:rsidR="00572B4A">
        <w:rPr>
          <w:lang w:val="en-US"/>
        </w:rPr>
        <w:t>&amp;pin</w:t>
      </w:r>
      <w:r w:rsidRPr="00B651F3">
        <w:rPr>
          <w:lang w:val="en-US"/>
        </w:rPr>
        <w:t xml:space="preserve"> </w:t>
      </w:r>
      <w:r w:rsidR="00572B4A">
        <w:rPr>
          <w:lang w:val="en-US"/>
        </w:rPr>
        <w:t xml:space="preserve"> and swiper </w:t>
      </w:r>
      <w:r w:rsidRPr="00B651F3">
        <w:rPr>
          <w:lang w:val="en-US"/>
        </w:rPr>
        <w:t>devices using AcceptSDK.</w:t>
      </w:r>
    </w:p>
    <w:p w14:paraId="396F644E" w14:textId="77777777" w:rsidR="00577829" w:rsidRPr="00390E8D" w:rsidRDefault="00577829" w:rsidP="00577829">
      <w:pPr>
        <w:pStyle w:val="content"/>
        <w:rPr>
          <w:rFonts w:ascii="Times New Roman" w:eastAsia="Times New Roman" w:hAnsi="Times New Roman"/>
          <w:color w:val="auto"/>
          <w:sz w:val="20"/>
        </w:rPr>
      </w:pPr>
    </w:p>
    <w:p w14:paraId="0167C767" w14:textId="77777777" w:rsidR="00577829" w:rsidRPr="00390E8D" w:rsidRDefault="00577829" w:rsidP="00577829">
      <w:pPr>
        <w:pStyle w:val="content"/>
        <w:rPr>
          <w:rFonts w:ascii="Times New Roman" w:eastAsia="Times New Roman" w:hAnsi="Times New Roman"/>
          <w:color w:val="auto"/>
          <w:sz w:val="20"/>
        </w:rPr>
      </w:pPr>
    </w:p>
    <w:p w14:paraId="05595D57" w14:textId="77777777" w:rsidR="00577829" w:rsidRDefault="00577829" w:rsidP="006F4748">
      <w:pPr>
        <w:pStyle w:val="Heading2"/>
      </w:pPr>
      <w:bookmarkStart w:id="124" w:name="_Toc365013062"/>
      <w:bookmarkStart w:id="125" w:name="_Toc431302937"/>
      <w:r>
        <w:t>Introduction</w:t>
      </w:r>
      <w:bookmarkEnd w:id="124"/>
      <w:bookmarkEnd w:id="125"/>
    </w:p>
    <w:p w14:paraId="505E7872" w14:textId="77777777" w:rsidR="00577829" w:rsidRPr="00880B92" w:rsidRDefault="00577829" w:rsidP="00880B92">
      <w:pPr>
        <w:pStyle w:val="Caption"/>
      </w:pPr>
    </w:p>
    <w:p w14:paraId="533F8856" w14:textId="77777777" w:rsidR="00577829" w:rsidRPr="00880B92" w:rsidRDefault="00577829" w:rsidP="00880B92">
      <w:pPr>
        <w:pStyle w:val="Caption"/>
      </w:pPr>
      <w:r w:rsidRPr="00880B92">
        <w:rPr>
          <w:szCs w:val="22"/>
        </w:rPr>
        <w:t xml:space="preserve">Currently AcceptSDK has support for Chip'n'PIN </w:t>
      </w:r>
      <w:r w:rsidR="00572B4A">
        <w:rPr>
          <w:szCs w:val="22"/>
        </w:rPr>
        <w:t xml:space="preserve">and Swiper </w:t>
      </w:r>
      <w:r w:rsidRPr="00880B92">
        <w:rPr>
          <w:szCs w:val="22"/>
        </w:rPr>
        <w:t>devices. This allows processing transactions using ICC cards. The SDK itself contains no implementation for those devices, but it has a basic interface which can be used to add one. Usually the implementation is shipped as a separate library in the form of an extension, and any requirements specific for the given device are described in its documentation. This document  describes the generic CNPController interface</w:t>
      </w:r>
      <w:r w:rsidR="00572B4A">
        <w:rPr>
          <w:szCs w:val="22"/>
        </w:rPr>
        <w:t xml:space="preserve"> (for C&amp;P read Chip&amp;pin)</w:t>
      </w:r>
      <w:r w:rsidRPr="00880B92">
        <w:rPr>
          <w:szCs w:val="22"/>
        </w:rPr>
        <w:t xml:space="preserve"> and</w:t>
      </w:r>
      <w:r w:rsidR="00572B4A">
        <w:rPr>
          <w:szCs w:val="22"/>
        </w:rPr>
        <w:t xml:space="preserve"> Swiper interface. It</w:t>
      </w:r>
      <w:r w:rsidRPr="00880B92">
        <w:rPr>
          <w:szCs w:val="22"/>
        </w:rPr>
        <w:t xml:space="preserve"> should be used as a guideline on implementing the controller and </w:t>
      </w:r>
      <w:r w:rsidR="00572B4A">
        <w:rPr>
          <w:szCs w:val="22"/>
        </w:rPr>
        <w:t xml:space="preserve">swiper and </w:t>
      </w:r>
      <w:r w:rsidRPr="00880B92">
        <w:rPr>
          <w:szCs w:val="22"/>
        </w:rPr>
        <w:t>an introduction to the related structures.</w:t>
      </w:r>
    </w:p>
    <w:p w14:paraId="475E1A71" w14:textId="77777777" w:rsidR="00577829" w:rsidRPr="00880B92" w:rsidRDefault="00577829" w:rsidP="00880B92">
      <w:pPr>
        <w:pStyle w:val="Caption"/>
      </w:pPr>
    </w:p>
    <w:p w14:paraId="00293AAB" w14:textId="77777777" w:rsidR="00577829" w:rsidRDefault="00577829" w:rsidP="006F4748">
      <w:pPr>
        <w:pStyle w:val="Heading2"/>
      </w:pPr>
      <w:bookmarkStart w:id="126" w:name="_Toc365013063"/>
      <w:bookmarkStart w:id="127" w:name="_Toc431302938"/>
      <w:r>
        <w:t>Using mock configuration</w:t>
      </w:r>
      <w:bookmarkEnd w:id="126"/>
      <w:r w:rsidR="00572B4A">
        <w:t xml:space="preserve"> for Chip&amp;pin terminal</w:t>
      </w:r>
      <w:bookmarkEnd w:id="127"/>
    </w:p>
    <w:p w14:paraId="48BC6EE3" w14:textId="77777777" w:rsidR="00577829" w:rsidRPr="00880B92" w:rsidRDefault="00577829" w:rsidP="00880B92">
      <w:pPr>
        <w:pStyle w:val="Caption"/>
      </w:pPr>
    </w:p>
    <w:p w14:paraId="7FF6E037" w14:textId="77777777" w:rsidR="00577829" w:rsidRPr="00880B92" w:rsidRDefault="00577829" w:rsidP="00880B92">
      <w:pPr>
        <w:pStyle w:val="Caption"/>
      </w:pPr>
      <w:r w:rsidRPr="00880B92">
        <w:t>Performing transactions using Chip'n'PIN controllers requires proper setup. AcceptSDK already takes care of this, but a merchant user used in development might not always have the required data set on his account. To prevent this issue from stopping the dev team from making progress, AcceptSDK comes with mock EMV data which might be enabled on demand. To do this, add the following line to one of your project's resource xml files:</w:t>
      </w:r>
    </w:p>
    <w:p w14:paraId="3D049FD5" w14:textId="77777777" w:rsidR="00577829" w:rsidRPr="00880B92" w:rsidRDefault="00577829" w:rsidP="00880B92">
      <w:pPr>
        <w:pStyle w:val="Caption"/>
      </w:pPr>
    </w:p>
    <w:p w14:paraId="75747FF9" w14:textId="77777777" w:rsidR="00577829" w:rsidRDefault="00577829" w:rsidP="00577829">
      <w:pPr>
        <w:pStyle w:val="content"/>
        <w:rPr>
          <w:rFonts w:ascii="Consolas" w:eastAsia="Times New Roman" w:hAnsi="Consolas" w:cs="Consolas"/>
          <w:color w:val="008080"/>
          <w:sz w:val="20"/>
        </w:rPr>
      </w:pPr>
      <w:r w:rsidRPr="00C37869">
        <w:rPr>
          <w:rFonts w:ascii="Consolas" w:eastAsia="Times New Roman" w:hAnsi="Consolas" w:cs="Consolas"/>
          <w:color w:val="008080"/>
          <w:sz w:val="20"/>
        </w:rPr>
        <w:t>&lt;</w:t>
      </w:r>
      <w:r w:rsidRPr="00C37869">
        <w:rPr>
          <w:rFonts w:ascii="Consolas" w:eastAsia="Times New Roman" w:hAnsi="Consolas" w:cs="Consolas"/>
          <w:color w:val="3F7F7F"/>
          <w:sz w:val="20"/>
        </w:rPr>
        <w:t>item</w:t>
      </w:r>
      <w:r w:rsidRPr="00C37869">
        <w:rPr>
          <w:rFonts w:ascii="Consolas" w:eastAsia="Times New Roman" w:hAnsi="Consolas" w:cs="Consolas"/>
          <w:color w:val="7F007F"/>
          <w:sz w:val="20"/>
        </w:rPr>
        <w:t>name</w:t>
      </w:r>
      <w:r w:rsidRPr="00C37869">
        <w:rPr>
          <w:rFonts w:ascii="Consolas" w:eastAsia="Times New Roman" w:hAnsi="Consolas" w:cs="Consolas"/>
          <w:sz w:val="20"/>
        </w:rPr>
        <w:t>=</w:t>
      </w:r>
      <w:r>
        <w:rPr>
          <w:rFonts w:ascii="Consolas" w:eastAsia="Times New Roman" w:hAnsi="Consolas" w:cs="Consolas"/>
          <w:i/>
          <w:iCs/>
          <w:color w:val="2A00FF"/>
          <w:sz w:val="20"/>
        </w:rPr>
        <w:t>"acceptsdk_mock</w:t>
      </w:r>
      <w:r w:rsidRPr="00C37869">
        <w:rPr>
          <w:rFonts w:ascii="Consolas" w:eastAsia="Times New Roman" w:hAnsi="Consolas" w:cs="Consolas"/>
          <w:i/>
          <w:iCs/>
          <w:color w:val="2A00FF"/>
          <w:sz w:val="20"/>
        </w:rPr>
        <w:t>_cnp_values"</w:t>
      </w:r>
      <w:r w:rsidRPr="00C37869">
        <w:rPr>
          <w:rFonts w:ascii="Consolas" w:eastAsia="Times New Roman" w:hAnsi="Consolas" w:cs="Consolas"/>
          <w:color w:val="7F007F"/>
          <w:sz w:val="20"/>
        </w:rPr>
        <w:t>type</w:t>
      </w:r>
      <w:r w:rsidRPr="00C37869">
        <w:rPr>
          <w:rFonts w:ascii="Consolas" w:eastAsia="Times New Roman" w:hAnsi="Consolas" w:cs="Consolas"/>
          <w:sz w:val="20"/>
        </w:rPr>
        <w:t>=</w:t>
      </w:r>
      <w:r w:rsidRPr="00C37869">
        <w:rPr>
          <w:rFonts w:ascii="Consolas" w:eastAsia="Times New Roman" w:hAnsi="Consolas" w:cs="Consolas"/>
          <w:i/>
          <w:iCs/>
          <w:color w:val="2A00FF"/>
          <w:sz w:val="20"/>
        </w:rPr>
        <w:t>"bool"</w:t>
      </w:r>
      <w:r w:rsidRPr="00C37869">
        <w:rPr>
          <w:rFonts w:ascii="Consolas" w:eastAsia="Times New Roman" w:hAnsi="Consolas" w:cs="Consolas"/>
          <w:color w:val="008080"/>
          <w:sz w:val="20"/>
        </w:rPr>
        <w:t>&gt;</w:t>
      </w:r>
      <w:r w:rsidRPr="00C37869">
        <w:rPr>
          <w:rFonts w:ascii="Consolas" w:eastAsia="Times New Roman" w:hAnsi="Consolas" w:cs="Consolas"/>
          <w:sz w:val="20"/>
        </w:rPr>
        <w:t>true</w:t>
      </w:r>
      <w:r w:rsidRPr="00C37869">
        <w:rPr>
          <w:rFonts w:ascii="Consolas" w:eastAsia="Times New Roman" w:hAnsi="Consolas" w:cs="Consolas"/>
          <w:color w:val="008080"/>
          <w:sz w:val="20"/>
        </w:rPr>
        <w:t>&lt;/</w:t>
      </w:r>
      <w:r w:rsidRPr="00C37869">
        <w:rPr>
          <w:rFonts w:ascii="Consolas" w:eastAsia="Times New Roman" w:hAnsi="Consolas" w:cs="Consolas"/>
          <w:color w:val="3F7F7F"/>
          <w:sz w:val="20"/>
        </w:rPr>
        <w:t>item</w:t>
      </w:r>
      <w:r w:rsidRPr="00C37869">
        <w:rPr>
          <w:rFonts w:ascii="Consolas" w:eastAsia="Times New Roman" w:hAnsi="Consolas" w:cs="Consolas"/>
          <w:color w:val="008080"/>
          <w:sz w:val="20"/>
        </w:rPr>
        <w:t>&gt;</w:t>
      </w:r>
    </w:p>
    <w:p w14:paraId="115E6C3F" w14:textId="77777777" w:rsidR="00577829" w:rsidRPr="00880B92" w:rsidRDefault="00577829" w:rsidP="00880B92">
      <w:pPr>
        <w:pStyle w:val="Caption"/>
      </w:pPr>
    </w:p>
    <w:p w14:paraId="6E6B58DE" w14:textId="77777777" w:rsidR="00577829" w:rsidRPr="00880B92" w:rsidRDefault="00577829" w:rsidP="00880B92">
      <w:pPr>
        <w:pStyle w:val="Caption"/>
      </w:pPr>
      <w:r w:rsidRPr="00880B92">
        <w:t xml:space="preserve">After building the application, be sure to log out and log in again. After this, the mock data should be in use. It is important to remember to turn this feature off when your merchant user has configuration data set on account. </w:t>
      </w:r>
    </w:p>
    <w:p w14:paraId="273D2E64" w14:textId="77777777" w:rsidR="00577829" w:rsidRPr="00880B92" w:rsidRDefault="00577829" w:rsidP="00880B92">
      <w:pPr>
        <w:pStyle w:val="Caption"/>
      </w:pPr>
    </w:p>
    <w:p w14:paraId="712981F9" w14:textId="77777777" w:rsidR="00577829" w:rsidRPr="00880B92" w:rsidRDefault="00577829" w:rsidP="00880B92">
      <w:pPr>
        <w:pStyle w:val="Caption"/>
      </w:pPr>
      <w:r w:rsidRPr="00880B92">
        <w:t>It should also be noted that this configuration may be different to the one which will be used in the production environment. Because of this, results received while processing transactions using mock data may differ from the ones in live setting.</w:t>
      </w:r>
    </w:p>
    <w:p w14:paraId="606C30E1" w14:textId="77777777" w:rsidR="00577829" w:rsidRPr="00880B92" w:rsidRDefault="00577829" w:rsidP="00880B92">
      <w:pPr>
        <w:pStyle w:val="Caption"/>
      </w:pPr>
    </w:p>
    <w:p w14:paraId="319C18A8" w14:textId="77777777" w:rsidR="00577829" w:rsidRDefault="00577829" w:rsidP="006F4748">
      <w:pPr>
        <w:pStyle w:val="Heading3"/>
      </w:pPr>
      <w:bookmarkStart w:id="128" w:name="_Toc365013064"/>
      <w:bookmarkStart w:id="129" w:name="_Toc431302939"/>
      <w:r>
        <w:t>Mock configuration profiles</w:t>
      </w:r>
      <w:bookmarkEnd w:id="128"/>
      <w:bookmarkEnd w:id="129"/>
    </w:p>
    <w:p w14:paraId="4C6AB49B" w14:textId="77777777" w:rsidR="00577829" w:rsidRDefault="00577829" w:rsidP="00577829">
      <w:pPr>
        <w:pStyle w:val="header3"/>
      </w:pPr>
    </w:p>
    <w:p w14:paraId="349F7467" w14:textId="77777777" w:rsidR="00577829" w:rsidRPr="00880B92" w:rsidRDefault="00577829" w:rsidP="00880B92">
      <w:pPr>
        <w:pStyle w:val="Caption"/>
      </w:pPr>
      <w:r w:rsidRPr="00880B92">
        <w:t>Currently there are 2 predefined profiles present in SDK, named Profile 1 and Profile 2. While Profile 1 forces transactions to be approved online, Profile 2 allows authorization to be performed completely offline. Such transactions still require an internet connection to be finalized. The following tables contain configuration values present in both profiles:</w:t>
      </w:r>
    </w:p>
    <w:p w14:paraId="644161F1" w14:textId="77777777" w:rsidR="00577829" w:rsidRPr="00880B92" w:rsidRDefault="00577829" w:rsidP="00880B92">
      <w:pPr>
        <w:pStyle w:val="Caption"/>
      </w:pPr>
    </w:p>
    <w:tbl>
      <w:tblPr>
        <w:tblStyle w:val="Styl1"/>
        <w:tblW w:w="8383" w:type="dxa"/>
        <w:jc w:val="center"/>
        <w:tblLook w:val="04A0" w:firstRow="1" w:lastRow="0" w:firstColumn="1" w:lastColumn="0" w:noHBand="0" w:noVBand="1"/>
      </w:tblPr>
      <w:tblGrid>
        <w:gridCol w:w="4191"/>
        <w:gridCol w:w="4192"/>
      </w:tblGrid>
      <w:tr w:rsidR="00577829" w14:paraId="1C329F46" w14:textId="77777777" w:rsidTr="00577829">
        <w:trPr>
          <w:cnfStyle w:val="100000000000" w:firstRow="1" w:lastRow="0" w:firstColumn="0" w:lastColumn="0" w:oddVBand="0" w:evenVBand="0" w:oddHBand="0" w:evenHBand="0" w:firstRowFirstColumn="0" w:firstRowLastColumn="0" w:lastRowFirstColumn="0" w:lastRowLastColumn="0"/>
          <w:trHeight w:val="249"/>
          <w:jc w:val="center"/>
        </w:trPr>
        <w:tc>
          <w:tcPr>
            <w:tcW w:w="4191" w:type="dxa"/>
          </w:tcPr>
          <w:p w14:paraId="3B57422D" w14:textId="77777777" w:rsidR="00577829" w:rsidRPr="00880B92" w:rsidRDefault="00577829" w:rsidP="00880B92">
            <w:pPr>
              <w:pStyle w:val="Caption"/>
            </w:pPr>
            <w:r w:rsidRPr="00880B92">
              <w:t>Description</w:t>
            </w:r>
          </w:p>
        </w:tc>
        <w:tc>
          <w:tcPr>
            <w:tcW w:w="4192" w:type="dxa"/>
          </w:tcPr>
          <w:p w14:paraId="1D929A35" w14:textId="77777777" w:rsidR="00577829" w:rsidRPr="00880B92" w:rsidRDefault="00577829" w:rsidP="00880B92">
            <w:pPr>
              <w:pStyle w:val="Caption"/>
            </w:pPr>
            <w:r w:rsidRPr="00880B92">
              <w:t>Value</w:t>
            </w:r>
          </w:p>
        </w:tc>
      </w:tr>
      <w:tr w:rsidR="00577829" w14:paraId="6108FC5E" w14:textId="77777777" w:rsidTr="00577829">
        <w:trPr>
          <w:cnfStyle w:val="000000100000" w:firstRow="0" w:lastRow="0" w:firstColumn="0" w:lastColumn="0" w:oddVBand="0" w:evenVBand="0" w:oddHBand="1" w:evenHBand="0" w:firstRowFirstColumn="0" w:firstRowLastColumn="0" w:lastRowFirstColumn="0" w:lastRowLastColumn="0"/>
          <w:trHeight w:val="249"/>
          <w:jc w:val="center"/>
        </w:trPr>
        <w:tc>
          <w:tcPr>
            <w:tcW w:w="4191" w:type="dxa"/>
          </w:tcPr>
          <w:p w14:paraId="5D1506DC" w14:textId="77777777" w:rsidR="00577829" w:rsidRPr="00880B92" w:rsidRDefault="00577829" w:rsidP="00880B92">
            <w:pPr>
              <w:pStyle w:val="Caption"/>
            </w:pPr>
            <w:r w:rsidRPr="00880B92">
              <w:t>Merchant name</w:t>
            </w:r>
          </w:p>
        </w:tc>
        <w:tc>
          <w:tcPr>
            <w:tcW w:w="4192" w:type="dxa"/>
          </w:tcPr>
          <w:p w14:paraId="0AB51C3D" w14:textId="77777777" w:rsidR="00577829" w:rsidRPr="00880B92" w:rsidRDefault="00577829" w:rsidP="00880B92">
            <w:pPr>
              <w:pStyle w:val="Caption"/>
            </w:pPr>
            <w:r w:rsidRPr="00880B92">
              <w:t>Mock profile 1</w:t>
            </w:r>
          </w:p>
        </w:tc>
      </w:tr>
      <w:tr w:rsidR="00577829" w14:paraId="29A0421E" w14:textId="77777777" w:rsidTr="00577829">
        <w:trPr>
          <w:cnfStyle w:val="000000010000" w:firstRow="0" w:lastRow="0" w:firstColumn="0" w:lastColumn="0" w:oddVBand="0" w:evenVBand="0" w:oddHBand="0" w:evenHBand="1" w:firstRowFirstColumn="0" w:firstRowLastColumn="0" w:lastRowFirstColumn="0" w:lastRowLastColumn="0"/>
          <w:trHeight w:val="263"/>
          <w:jc w:val="center"/>
        </w:trPr>
        <w:tc>
          <w:tcPr>
            <w:tcW w:w="4191" w:type="dxa"/>
          </w:tcPr>
          <w:p w14:paraId="30C6826F" w14:textId="77777777" w:rsidR="00577829" w:rsidRPr="00880B92" w:rsidRDefault="00577829" w:rsidP="00880B92">
            <w:pPr>
              <w:pStyle w:val="Caption"/>
            </w:pPr>
            <w:r w:rsidRPr="00880B92">
              <w:t>POS Entry Mode</w:t>
            </w:r>
          </w:p>
        </w:tc>
        <w:tc>
          <w:tcPr>
            <w:tcW w:w="4192" w:type="dxa"/>
          </w:tcPr>
          <w:p w14:paraId="4A869F76" w14:textId="77777777" w:rsidR="00577829" w:rsidRPr="00880B92" w:rsidRDefault="00577829" w:rsidP="00880B92">
            <w:pPr>
              <w:pStyle w:val="Caption"/>
            </w:pPr>
            <w:r w:rsidRPr="00880B92">
              <w:t>Customer present, ICC, PIN</w:t>
            </w:r>
          </w:p>
        </w:tc>
      </w:tr>
      <w:tr w:rsidR="00577829" w14:paraId="1D7B042F" w14:textId="77777777" w:rsidTr="00577829">
        <w:trPr>
          <w:cnfStyle w:val="000000100000" w:firstRow="0" w:lastRow="0" w:firstColumn="0" w:lastColumn="0" w:oddVBand="0" w:evenVBand="0" w:oddHBand="1" w:evenHBand="0" w:firstRowFirstColumn="0" w:firstRowLastColumn="0" w:lastRowFirstColumn="0" w:lastRowLastColumn="0"/>
          <w:trHeight w:val="249"/>
          <w:jc w:val="center"/>
        </w:trPr>
        <w:tc>
          <w:tcPr>
            <w:tcW w:w="4191" w:type="dxa"/>
          </w:tcPr>
          <w:p w14:paraId="041540FC" w14:textId="77777777" w:rsidR="00577829" w:rsidRPr="00880B92" w:rsidRDefault="00577829" w:rsidP="00880B92">
            <w:pPr>
              <w:pStyle w:val="Caption"/>
            </w:pPr>
            <w:r w:rsidRPr="00880B92">
              <w:t>Terminal Type</w:t>
            </w:r>
          </w:p>
        </w:tc>
        <w:tc>
          <w:tcPr>
            <w:tcW w:w="4192" w:type="dxa"/>
          </w:tcPr>
          <w:p w14:paraId="3E6AACFC" w14:textId="77777777" w:rsidR="00577829" w:rsidRPr="00880B92" w:rsidRDefault="00577829" w:rsidP="00880B92">
            <w:pPr>
              <w:pStyle w:val="Caption"/>
            </w:pPr>
            <w:r w:rsidRPr="00880B92">
              <w:t>21, Online only</w:t>
            </w:r>
          </w:p>
        </w:tc>
      </w:tr>
      <w:tr w:rsidR="00577829" w:rsidRPr="007D2B99" w14:paraId="00A66928" w14:textId="77777777" w:rsidTr="00577829">
        <w:trPr>
          <w:cnfStyle w:val="000000010000" w:firstRow="0" w:lastRow="0" w:firstColumn="0" w:lastColumn="0" w:oddVBand="0" w:evenVBand="0" w:oddHBand="0" w:evenHBand="1" w:firstRowFirstColumn="0" w:firstRowLastColumn="0" w:lastRowFirstColumn="0" w:lastRowLastColumn="0"/>
          <w:trHeight w:val="249"/>
          <w:jc w:val="center"/>
        </w:trPr>
        <w:tc>
          <w:tcPr>
            <w:tcW w:w="4191" w:type="dxa"/>
          </w:tcPr>
          <w:p w14:paraId="135C413D" w14:textId="77777777" w:rsidR="00577829" w:rsidRPr="00880B92" w:rsidRDefault="00577829" w:rsidP="00880B92">
            <w:pPr>
              <w:pStyle w:val="Caption"/>
            </w:pPr>
            <w:r w:rsidRPr="00880B92">
              <w:t>Terminal Capabilities</w:t>
            </w:r>
          </w:p>
        </w:tc>
        <w:tc>
          <w:tcPr>
            <w:tcW w:w="4192" w:type="dxa"/>
          </w:tcPr>
          <w:p w14:paraId="553F838C" w14:textId="77777777" w:rsidR="00577829" w:rsidRPr="00880B92" w:rsidRDefault="00577829" w:rsidP="00880B92">
            <w:pPr>
              <w:pStyle w:val="Caption"/>
            </w:pPr>
            <w:r w:rsidRPr="00880B92">
              <w:t>All card verification methods available</w:t>
            </w:r>
          </w:p>
        </w:tc>
      </w:tr>
      <w:tr w:rsidR="00577829" w14:paraId="15F792B5" w14:textId="77777777" w:rsidTr="00577829">
        <w:trPr>
          <w:cnfStyle w:val="000000100000" w:firstRow="0" w:lastRow="0" w:firstColumn="0" w:lastColumn="0" w:oddVBand="0" w:evenVBand="0" w:oddHBand="1" w:evenHBand="0" w:firstRowFirstColumn="0" w:firstRowLastColumn="0" w:lastRowFirstColumn="0" w:lastRowLastColumn="0"/>
          <w:trHeight w:val="263"/>
          <w:jc w:val="center"/>
        </w:trPr>
        <w:tc>
          <w:tcPr>
            <w:tcW w:w="4191" w:type="dxa"/>
          </w:tcPr>
          <w:p w14:paraId="0B1CC81A" w14:textId="77777777" w:rsidR="00577829" w:rsidRPr="00880B92" w:rsidRDefault="00577829" w:rsidP="00880B92">
            <w:pPr>
              <w:pStyle w:val="Caption"/>
            </w:pPr>
            <w:r w:rsidRPr="00880B92">
              <w:t>Currency</w:t>
            </w:r>
          </w:p>
        </w:tc>
        <w:tc>
          <w:tcPr>
            <w:tcW w:w="4192" w:type="dxa"/>
          </w:tcPr>
          <w:p w14:paraId="6A353322" w14:textId="77777777" w:rsidR="00577829" w:rsidRPr="00880B92" w:rsidRDefault="00577829" w:rsidP="00880B92">
            <w:pPr>
              <w:pStyle w:val="Caption"/>
            </w:pPr>
            <w:r w:rsidRPr="00880B92">
              <w:t>Euro</w:t>
            </w:r>
          </w:p>
        </w:tc>
      </w:tr>
      <w:tr w:rsidR="00577829" w14:paraId="35F159A8" w14:textId="77777777" w:rsidTr="00577829">
        <w:trPr>
          <w:cnfStyle w:val="000000010000" w:firstRow="0" w:lastRow="0" w:firstColumn="0" w:lastColumn="0" w:oddVBand="0" w:evenVBand="0" w:oddHBand="0" w:evenHBand="1" w:firstRowFirstColumn="0" w:firstRowLastColumn="0" w:lastRowFirstColumn="0" w:lastRowLastColumn="0"/>
          <w:trHeight w:val="249"/>
          <w:jc w:val="center"/>
        </w:trPr>
        <w:tc>
          <w:tcPr>
            <w:tcW w:w="4191" w:type="dxa"/>
          </w:tcPr>
          <w:p w14:paraId="55C3E266" w14:textId="77777777" w:rsidR="00577829" w:rsidRPr="00880B92" w:rsidRDefault="00577829" w:rsidP="00880B92">
            <w:pPr>
              <w:pStyle w:val="Caption"/>
            </w:pPr>
            <w:r w:rsidRPr="00880B92">
              <w:t>Country</w:t>
            </w:r>
          </w:p>
        </w:tc>
        <w:tc>
          <w:tcPr>
            <w:tcW w:w="4192" w:type="dxa"/>
          </w:tcPr>
          <w:p w14:paraId="56D1492E" w14:textId="77777777" w:rsidR="00577829" w:rsidRPr="00880B92" w:rsidRDefault="00577829" w:rsidP="00880B92">
            <w:pPr>
              <w:pStyle w:val="Caption"/>
            </w:pPr>
            <w:r w:rsidRPr="00880B92">
              <w:t>Germany</w:t>
            </w:r>
          </w:p>
        </w:tc>
      </w:tr>
      <w:tr w:rsidR="00577829" w14:paraId="76D1212B" w14:textId="77777777" w:rsidTr="00577829">
        <w:trPr>
          <w:cnfStyle w:val="000000100000" w:firstRow="0" w:lastRow="0" w:firstColumn="0" w:lastColumn="0" w:oddVBand="0" w:evenVBand="0" w:oddHBand="1" w:evenHBand="0" w:firstRowFirstColumn="0" w:firstRowLastColumn="0" w:lastRowFirstColumn="0" w:lastRowLastColumn="0"/>
          <w:trHeight w:val="263"/>
          <w:jc w:val="center"/>
        </w:trPr>
        <w:tc>
          <w:tcPr>
            <w:tcW w:w="4191" w:type="dxa"/>
          </w:tcPr>
          <w:p w14:paraId="070943BF" w14:textId="77777777" w:rsidR="00577829" w:rsidRPr="00880B92" w:rsidRDefault="00577829" w:rsidP="00880B92">
            <w:pPr>
              <w:pStyle w:val="Caption"/>
            </w:pPr>
            <w:r w:rsidRPr="00880B92">
              <w:t>Floor limit</w:t>
            </w:r>
          </w:p>
        </w:tc>
        <w:tc>
          <w:tcPr>
            <w:tcW w:w="4192" w:type="dxa"/>
          </w:tcPr>
          <w:p w14:paraId="0978B555" w14:textId="77777777" w:rsidR="00577829" w:rsidRPr="00880B92" w:rsidRDefault="00577829" w:rsidP="00880B92">
            <w:pPr>
              <w:pStyle w:val="Caption"/>
            </w:pPr>
            <w:r w:rsidRPr="00880B92">
              <w:t>0 eurocents</w:t>
            </w:r>
          </w:p>
        </w:tc>
      </w:tr>
      <w:tr w:rsidR="00577829" w14:paraId="40755E52" w14:textId="77777777" w:rsidTr="00577829">
        <w:trPr>
          <w:cnfStyle w:val="000000010000" w:firstRow="0" w:lastRow="0" w:firstColumn="0" w:lastColumn="0" w:oddVBand="0" w:evenVBand="0" w:oddHBand="0" w:evenHBand="1" w:firstRowFirstColumn="0" w:firstRowLastColumn="0" w:lastRowFirstColumn="0" w:lastRowLastColumn="0"/>
          <w:trHeight w:val="263"/>
          <w:jc w:val="center"/>
        </w:trPr>
        <w:tc>
          <w:tcPr>
            <w:tcW w:w="4191" w:type="dxa"/>
          </w:tcPr>
          <w:p w14:paraId="4FF25DAA" w14:textId="77777777" w:rsidR="00577829" w:rsidRPr="00880B92" w:rsidRDefault="00577829" w:rsidP="00880B92">
            <w:pPr>
              <w:pStyle w:val="Caption"/>
            </w:pPr>
            <w:r w:rsidRPr="00880B92">
              <w:t>Should transactions be forced online</w:t>
            </w:r>
          </w:p>
        </w:tc>
        <w:tc>
          <w:tcPr>
            <w:tcW w:w="4192" w:type="dxa"/>
          </w:tcPr>
          <w:p w14:paraId="20002418" w14:textId="77777777" w:rsidR="00577829" w:rsidRPr="00880B92" w:rsidRDefault="00577829" w:rsidP="00880B92">
            <w:pPr>
              <w:pStyle w:val="Caption"/>
            </w:pPr>
            <w:r w:rsidRPr="00880B92">
              <w:t>yes</w:t>
            </w:r>
          </w:p>
        </w:tc>
      </w:tr>
      <w:tr w:rsidR="00577829" w14:paraId="1A615783" w14:textId="77777777" w:rsidTr="00577829">
        <w:trPr>
          <w:cnfStyle w:val="000000100000" w:firstRow="0" w:lastRow="0" w:firstColumn="0" w:lastColumn="0" w:oddVBand="0" w:evenVBand="0" w:oddHBand="1" w:evenHBand="0" w:firstRowFirstColumn="0" w:firstRowLastColumn="0" w:lastRowFirstColumn="0" w:lastRowLastColumn="0"/>
          <w:trHeight w:val="263"/>
          <w:jc w:val="center"/>
        </w:trPr>
        <w:tc>
          <w:tcPr>
            <w:tcW w:w="4191" w:type="dxa"/>
          </w:tcPr>
          <w:p w14:paraId="71B05311" w14:textId="77777777" w:rsidR="00577829" w:rsidRPr="00880B92" w:rsidRDefault="00577829" w:rsidP="00880B92">
            <w:pPr>
              <w:pStyle w:val="Caption"/>
            </w:pPr>
            <w:r w:rsidRPr="00880B92">
              <w:t>TAC Default</w:t>
            </w:r>
          </w:p>
        </w:tc>
        <w:tc>
          <w:tcPr>
            <w:tcW w:w="4192" w:type="dxa"/>
          </w:tcPr>
          <w:p w14:paraId="146FA6DE" w14:textId="77777777" w:rsidR="00577829" w:rsidRPr="00880B92" w:rsidRDefault="00577829" w:rsidP="00880B92">
            <w:pPr>
              <w:pStyle w:val="Caption"/>
            </w:pPr>
            <w:r w:rsidRPr="00880B92">
              <w:t>DC4000A800</w:t>
            </w:r>
          </w:p>
        </w:tc>
      </w:tr>
      <w:tr w:rsidR="00577829" w14:paraId="22654945" w14:textId="77777777" w:rsidTr="00577829">
        <w:trPr>
          <w:cnfStyle w:val="000000010000" w:firstRow="0" w:lastRow="0" w:firstColumn="0" w:lastColumn="0" w:oddVBand="0" w:evenVBand="0" w:oddHBand="0" w:evenHBand="1" w:firstRowFirstColumn="0" w:firstRowLastColumn="0" w:lastRowFirstColumn="0" w:lastRowLastColumn="0"/>
          <w:trHeight w:val="263"/>
          <w:jc w:val="center"/>
        </w:trPr>
        <w:tc>
          <w:tcPr>
            <w:tcW w:w="4191" w:type="dxa"/>
          </w:tcPr>
          <w:p w14:paraId="2366ED4C" w14:textId="77777777" w:rsidR="00577829" w:rsidRPr="00880B92" w:rsidRDefault="00577829" w:rsidP="00880B92">
            <w:pPr>
              <w:pStyle w:val="Caption"/>
            </w:pPr>
            <w:r w:rsidRPr="00880B92">
              <w:lastRenderedPageBreak/>
              <w:t>TAC Online</w:t>
            </w:r>
          </w:p>
        </w:tc>
        <w:tc>
          <w:tcPr>
            <w:tcW w:w="4192" w:type="dxa"/>
          </w:tcPr>
          <w:p w14:paraId="3EAA32A2" w14:textId="77777777" w:rsidR="00577829" w:rsidRPr="00880B92" w:rsidRDefault="00577829" w:rsidP="00880B92">
            <w:pPr>
              <w:pStyle w:val="Caption"/>
            </w:pPr>
            <w:r w:rsidRPr="00880B92">
              <w:t>0010000000</w:t>
            </w:r>
          </w:p>
        </w:tc>
      </w:tr>
      <w:tr w:rsidR="00577829" w14:paraId="41BB0534" w14:textId="77777777" w:rsidTr="00577829">
        <w:trPr>
          <w:cnfStyle w:val="000000100000" w:firstRow="0" w:lastRow="0" w:firstColumn="0" w:lastColumn="0" w:oddVBand="0" w:evenVBand="0" w:oddHBand="1" w:evenHBand="0" w:firstRowFirstColumn="0" w:firstRowLastColumn="0" w:lastRowFirstColumn="0" w:lastRowLastColumn="0"/>
          <w:trHeight w:val="263"/>
          <w:jc w:val="center"/>
        </w:trPr>
        <w:tc>
          <w:tcPr>
            <w:tcW w:w="4191" w:type="dxa"/>
          </w:tcPr>
          <w:p w14:paraId="22B89C6F" w14:textId="77777777" w:rsidR="00577829" w:rsidRPr="00880B92" w:rsidRDefault="00577829" w:rsidP="00880B92">
            <w:pPr>
              <w:pStyle w:val="Caption"/>
            </w:pPr>
            <w:r w:rsidRPr="00880B92">
              <w:t>TAC Denial</w:t>
            </w:r>
          </w:p>
        </w:tc>
        <w:tc>
          <w:tcPr>
            <w:tcW w:w="4192" w:type="dxa"/>
          </w:tcPr>
          <w:p w14:paraId="1F5602ED" w14:textId="77777777" w:rsidR="00577829" w:rsidRPr="00880B92" w:rsidRDefault="00577829" w:rsidP="00880B92">
            <w:pPr>
              <w:pStyle w:val="Caption"/>
            </w:pPr>
            <w:r w:rsidRPr="00880B92">
              <w:t>DC4000F800</w:t>
            </w:r>
          </w:p>
        </w:tc>
      </w:tr>
    </w:tbl>
    <w:p w14:paraId="3EC38431" w14:textId="77777777" w:rsidR="00577829" w:rsidRPr="00880B92" w:rsidRDefault="00577829" w:rsidP="00880B92">
      <w:pPr>
        <w:pStyle w:val="Caption"/>
        <w:rPr>
          <w:rStyle w:val="SubtleEmphasis"/>
        </w:rPr>
      </w:pPr>
      <w:r w:rsidRPr="00880B92">
        <w:rPr>
          <w:rStyle w:val="SubtleEmphasis"/>
        </w:rPr>
        <w:t>Values of mock Profile 1 configuration</w:t>
      </w:r>
    </w:p>
    <w:p w14:paraId="6DB31FA5" w14:textId="77777777" w:rsidR="00577829" w:rsidRPr="00880B92" w:rsidRDefault="00577829" w:rsidP="00880B92">
      <w:pPr>
        <w:pStyle w:val="Caption"/>
      </w:pPr>
    </w:p>
    <w:p w14:paraId="0BD1E099" w14:textId="77777777" w:rsidR="00577829" w:rsidRPr="00880B92" w:rsidRDefault="00577829" w:rsidP="00880B92">
      <w:pPr>
        <w:pStyle w:val="Caption"/>
      </w:pPr>
    </w:p>
    <w:tbl>
      <w:tblPr>
        <w:tblStyle w:val="Styl1"/>
        <w:tblW w:w="8383" w:type="dxa"/>
        <w:jc w:val="center"/>
        <w:tblLook w:val="04A0" w:firstRow="1" w:lastRow="0" w:firstColumn="1" w:lastColumn="0" w:noHBand="0" w:noVBand="1"/>
      </w:tblPr>
      <w:tblGrid>
        <w:gridCol w:w="4191"/>
        <w:gridCol w:w="4192"/>
      </w:tblGrid>
      <w:tr w:rsidR="00577829" w14:paraId="74848BD9" w14:textId="77777777" w:rsidTr="00577829">
        <w:trPr>
          <w:cnfStyle w:val="100000000000" w:firstRow="1" w:lastRow="0" w:firstColumn="0" w:lastColumn="0" w:oddVBand="0" w:evenVBand="0" w:oddHBand="0" w:evenHBand="0" w:firstRowFirstColumn="0" w:firstRowLastColumn="0" w:lastRowFirstColumn="0" w:lastRowLastColumn="0"/>
          <w:trHeight w:val="249"/>
          <w:jc w:val="center"/>
        </w:trPr>
        <w:tc>
          <w:tcPr>
            <w:tcW w:w="4191" w:type="dxa"/>
          </w:tcPr>
          <w:p w14:paraId="0DA2178A" w14:textId="77777777" w:rsidR="00577829" w:rsidRPr="00880B92" w:rsidRDefault="00577829" w:rsidP="00880B92">
            <w:pPr>
              <w:pStyle w:val="Caption"/>
            </w:pPr>
            <w:r w:rsidRPr="00880B92">
              <w:t>Description</w:t>
            </w:r>
          </w:p>
        </w:tc>
        <w:tc>
          <w:tcPr>
            <w:tcW w:w="4192" w:type="dxa"/>
          </w:tcPr>
          <w:p w14:paraId="1E6DC753" w14:textId="77777777" w:rsidR="00577829" w:rsidRPr="00880B92" w:rsidRDefault="00577829" w:rsidP="00880B92">
            <w:pPr>
              <w:pStyle w:val="Caption"/>
            </w:pPr>
            <w:r w:rsidRPr="00880B92">
              <w:t>Value</w:t>
            </w:r>
          </w:p>
        </w:tc>
      </w:tr>
      <w:tr w:rsidR="00577829" w14:paraId="54265BD3" w14:textId="77777777" w:rsidTr="00577829">
        <w:trPr>
          <w:cnfStyle w:val="000000100000" w:firstRow="0" w:lastRow="0" w:firstColumn="0" w:lastColumn="0" w:oddVBand="0" w:evenVBand="0" w:oddHBand="1" w:evenHBand="0" w:firstRowFirstColumn="0" w:firstRowLastColumn="0" w:lastRowFirstColumn="0" w:lastRowLastColumn="0"/>
          <w:trHeight w:val="249"/>
          <w:jc w:val="center"/>
        </w:trPr>
        <w:tc>
          <w:tcPr>
            <w:tcW w:w="4191" w:type="dxa"/>
          </w:tcPr>
          <w:p w14:paraId="1BF5F5BA" w14:textId="77777777" w:rsidR="00577829" w:rsidRPr="00880B92" w:rsidRDefault="00577829" w:rsidP="00880B92">
            <w:pPr>
              <w:pStyle w:val="Caption"/>
            </w:pPr>
            <w:r w:rsidRPr="00880B92">
              <w:t>Merchant name</w:t>
            </w:r>
          </w:p>
        </w:tc>
        <w:tc>
          <w:tcPr>
            <w:tcW w:w="4192" w:type="dxa"/>
          </w:tcPr>
          <w:p w14:paraId="45E097A4" w14:textId="77777777" w:rsidR="00577829" w:rsidRPr="00880B92" w:rsidRDefault="00577829" w:rsidP="00880B92">
            <w:pPr>
              <w:pStyle w:val="Caption"/>
            </w:pPr>
            <w:r w:rsidRPr="00880B92">
              <w:t>Mock profile 2</w:t>
            </w:r>
          </w:p>
        </w:tc>
      </w:tr>
      <w:tr w:rsidR="00577829" w14:paraId="6DE66234" w14:textId="77777777" w:rsidTr="00577829">
        <w:trPr>
          <w:cnfStyle w:val="000000010000" w:firstRow="0" w:lastRow="0" w:firstColumn="0" w:lastColumn="0" w:oddVBand="0" w:evenVBand="0" w:oddHBand="0" w:evenHBand="1" w:firstRowFirstColumn="0" w:firstRowLastColumn="0" w:lastRowFirstColumn="0" w:lastRowLastColumn="0"/>
          <w:trHeight w:val="263"/>
          <w:jc w:val="center"/>
        </w:trPr>
        <w:tc>
          <w:tcPr>
            <w:tcW w:w="4191" w:type="dxa"/>
          </w:tcPr>
          <w:p w14:paraId="5E9D810C" w14:textId="77777777" w:rsidR="00577829" w:rsidRPr="00880B92" w:rsidRDefault="00577829" w:rsidP="00880B92">
            <w:pPr>
              <w:pStyle w:val="Caption"/>
            </w:pPr>
            <w:r w:rsidRPr="00880B92">
              <w:t>POS Entry Mode</w:t>
            </w:r>
          </w:p>
        </w:tc>
        <w:tc>
          <w:tcPr>
            <w:tcW w:w="4192" w:type="dxa"/>
          </w:tcPr>
          <w:p w14:paraId="5B6C8991" w14:textId="77777777" w:rsidR="00577829" w:rsidRPr="00880B92" w:rsidRDefault="00577829" w:rsidP="00880B92">
            <w:pPr>
              <w:pStyle w:val="Caption"/>
            </w:pPr>
            <w:r w:rsidRPr="00880B92">
              <w:t>Customer present, ICC, PIN</w:t>
            </w:r>
          </w:p>
        </w:tc>
      </w:tr>
      <w:tr w:rsidR="00577829" w14:paraId="68023270" w14:textId="77777777" w:rsidTr="00577829">
        <w:trPr>
          <w:cnfStyle w:val="000000100000" w:firstRow="0" w:lastRow="0" w:firstColumn="0" w:lastColumn="0" w:oddVBand="0" w:evenVBand="0" w:oddHBand="1" w:evenHBand="0" w:firstRowFirstColumn="0" w:firstRowLastColumn="0" w:lastRowFirstColumn="0" w:lastRowLastColumn="0"/>
          <w:trHeight w:val="249"/>
          <w:jc w:val="center"/>
        </w:trPr>
        <w:tc>
          <w:tcPr>
            <w:tcW w:w="4191" w:type="dxa"/>
          </w:tcPr>
          <w:p w14:paraId="3A525FA0" w14:textId="77777777" w:rsidR="00577829" w:rsidRPr="00880B92" w:rsidRDefault="00577829" w:rsidP="00880B92">
            <w:pPr>
              <w:pStyle w:val="Caption"/>
            </w:pPr>
            <w:r w:rsidRPr="00880B92">
              <w:t>Terminal Type</w:t>
            </w:r>
          </w:p>
        </w:tc>
        <w:tc>
          <w:tcPr>
            <w:tcW w:w="4192" w:type="dxa"/>
          </w:tcPr>
          <w:p w14:paraId="052B44FC" w14:textId="77777777" w:rsidR="00577829" w:rsidRPr="00880B92" w:rsidRDefault="00577829" w:rsidP="00880B92">
            <w:pPr>
              <w:pStyle w:val="Caption"/>
            </w:pPr>
            <w:r w:rsidRPr="00880B92">
              <w:t>22, Offline with online capability</w:t>
            </w:r>
          </w:p>
        </w:tc>
      </w:tr>
      <w:tr w:rsidR="00577829" w:rsidRPr="007D2B99" w14:paraId="1449C6CB" w14:textId="77777777" w:rsidTr="00577829">
        <w:trPr>
          <w:cnfStyle w:val="000000010000" w:firstRow="0" w:lastRow="0" w:firstColumn="0" w:lastColumn="0" w:oddVBand="0" w:evenVBand="0" w:oddHBand="0" w:evenHBand="1" w:firstRowFirstColumn="0" w:firstRowLastColumn="0" w:lastRowFirstColumn="0" w:lastRowLastColumn="0"/>
          <w:trHeight w:val="249"/>
          <w:jc w:val="center"/>
        </w:trPr>
        <w:tc>
          <w:tcPr>
            <w:tcW w:w="4191" w:type="dxa"/>
          </w:tcPr>
          <w:p w14:paraId="3755EA0D" w14:textId="77777777" w:rsidR="00577829" w:rsidRPr="00880B92" w:rsidRDefault="00577829" w:rsidP="00880B92">
            <w:pPr>
              <w:pStyle w:val="Caption"/>
            </w:pPr>
            <w:r w:rsidRPr="00880B92">
              <w:t>Terminal Capabilities</w:t>
            </w:r>
          </w:p>
        </w:tc>
        <w:tc>
          <w:tcPr>
            <w:tcW w:w="4192" w:type="dxa"/>
          </w:tcPr>
          <w:p w14:paraId="7600B5C2" w14:textId="77777777" w:rsidR="00577829" w:rsidRPr="00880B92" w:rsidRDefault="00577829" w:rsidP="00880B92">
            <w:pPr>
              <w:pStyle w:val="Caption"/>
            </w:pPr>
            <w:r w:rsidRPr="00880B92">
              <w:t>All card verification methods available</w:t>
            </w:r>
          </w:p>
        </w:tc>
      </w:tr>
      <w:tr w:rsidR="00577829" w14:paraId="4068D52A" w14:textId="77777777" w:rsidTr="00577829">
        <w:trPr>
          <w:cnfStyle w:val="000000100000" w:firstRow="0" w:lastRow="0" w:firstColumn="0" w:lastColumn="0" w:oddVBand="0" w:evenVBand="0" w:oddHBand="1" w:evenHBand="0" w:firstRowFirstColumn="0" w:firstRowLastColumn="0" w:lastRowFirstColumn="0" w:lastRowLastColumn="0"/>
          <w:trHeight w:val="263"/>
          <w:jc w:val="center"/>
        </w:trPr>
        <w:tc>
          <w:tcPr>
            <w:tcW w:w="4191" w:type="dxa"/>
          </w:tcPr>
          <w:p w14:paraId="6D5C2233" w14:textId="77777777" w:rsidR="00577829" w:rsidRPr="00880B92" w:rsidRDefault="00577829" w:rsidP="00880B92">
            <w:pPr>
              <w:pStyle w:val="Caption"/>
            </w:pPr>
            <w:r w:rsidRPr="00880B92">
              <w:t>Currency</w:t>
            </w:r>
          </w:p>
        </w:tc>
        <w:tc>
          <w:tcPr>
            <w:tcW w:w="4192" w:type="dxa"/>
          </w:tcPr>
          <w:p w14:paraId="0298F12C" w14:textId="77777777" w:rsidR="00577829" w:rsidRPr="00880B92" w:rsidRDefault="00577829" w:rsidP="00880B92">
            <w:pPr>
              <w:pStyle w:val="Caption"/>
            </w:pPr>
            <w:r w:rsidRPr="00880B92">
              <w:t>Euro</w:t>
            </w:r>
          </w:p>
        </w:tc>
      </w:tr>
      <w:tr w:rsidR="00577829" w14:paraId="64EC5547" w14:textId="77777777" w:rsidTr="00577829">
        <w:trPr>
          <w:cnfStyle w:val="000000010000" w:firstRow="0" w:lastRow="0" w:firstColumn="0" w:lastColumn="0" w:oddVBand="0" w:evenVBand="0" w:oddHBand="0" w:evenHBand="1" w:firstRowFirstColumn="0" w:firstRowLastColumn="0" w:lastRowFirstColumn="0" w:lastRowLastColumn="0"/>
          <w:trHeight w:val="249"/>
          <w:jc w:val="center"/>
        </w:trPr>
        <w:tc>
          <w:tcPr>
            <w:tcW w:w="4191" w:type="dxa"/>
          </w:tcPr>
          <w:p w14:paraId="10C67E3C" w14:textId="77777777" w:rsidR="00577829" w:rsidRPr="00880B92" w:rsidRDefault="00577829" w:rsidP="00880B92">
            <w:pPr>
              <w:pStyle w:val="Caption"/>
            </w:pPr>
            <w:r w:rsidRPr="00880B92">
              <w:t>Country</w:t>
            </w:r>
          </w:p>
        </w:tc>
        <w:tc>
          <w:tcPr>
            <w:tcW w:w="4192" w:type="dxa"/>
          </w:tcPr>
          <w:p w14:paraId="29E58356" w14:textId="77777777" w:rsidR="00577829" w:rsidRPr="00880B92" w:rsidRDefault="00577829" w:rsidP="00880B92">
            <w:pPr>
              <w:pStyle w:val="Caption"/>
            </w:pPr>
            <w:r w:rsidRPr="00880B92">
              <w:t>Germany</w:t>
            </w:r>
          </w:p>
        </w:tc>
      </w:tr>
      <w:tr w:rsidR="00577829" w14:paraId="6E8F4B41" w14:textId="77777777" w:rsidTr="00577829">
        <w:trPr>
          <w:cnfStyle w:val="000000100000" w:firstRow="0" w:lastRow="0" w:firstColumn="0" w:lastColumn="0" w:oddVBand="0" w:evenVBand="0" w:oddHBand="1" w:evenHBand="0" w:firstRowFirstColumn="0" w:firstRowLastColumn="0" w:lastRowFirstColumn="0" w:lastRowLastColumn="0"/>
          <w:trHeight w:val="263"/>
          <w:jc w:val="center"/>
        </w:trPr>
        <w:tc>
          <w:tcPr>
            <w:tcW w:w="4191" w:type="dxa"/>
          </w:tcPr>
          <w:p w14:paraId="5990793B" w14:textId="77777777" w:rsidR="00577829" w:rsidRPr="00880B92" w:rsidRDefault="00577829" w:rsidP="00880B92">
            <w:pPr>
              <w:pStyle w:val="Caption"/>
            </w:pPr>
            <w:r w:rsidRPr="00880B92">
              <w:t>Floor limit</w:t>
            </w:r>
          </w:p>
        </w:tc>
        <w:tc>
          <w:tcPr>
            <w:tcW w:w="4192" w:type="dxa"/>
          </w:tcPr>
          <w:p w14:paraId="1687B09E" w14:textId="77777777" w:rsidR="00577829" w:rsidRPr="00880B92" w:rsidRDefault="00577829" w:rsidP="00880B92">
            <w:pPr>
              <w:pStyle w:val="Caption"/>
            </w:pPr>
            <w:r w:rsidRPr="00880B92">
              <w:t>5000 eurocents</w:t>
            </w:r>
          </w:p>
        </w:tc>
      </w:tr>
      <w:tr w:rsidR="00577829" w14:paraId="277030A4" w14:textId="77777777" w:rsidTr="00577829">
        <w:trPr>
          <w:cnfStyle w:val="000000010000" w:firstRow="0" w:lastRow="0" w:firstColumn="0" w:lastColumn="0" w:oddVBand="0" w:evenVBand="0" w:oddHBand="0" w:evenHBand="1" w:firstRowFirstColumn="0" w:firstRowLastColumn="0" w:lastRowFirstColumn="0" w:lastRowLastColumn="0"/>
          <w:trHeight w:val="263"/>
          <w:jc w:val="center"/>
        </w:trPr>
        <w:tc>
          <w:tcPr>
            <w:tcW w:w="4191" w:type="dxa"/>
          </w:tcPr>
          <w:p w14:paraId="0A46DCC0" w14:textId="77777777" w:rsidR="00577829" w:rsidRPr="00880B92" w:rsidRDefault="00577829" w:rsidP="00880B92">
            <w:pPr>
              <w:pStyle w:val="Caption"/>
            </w:pPr>
            <w:r w:rsidRPr="00880B92">
              <w:t>Threshold value</w:t>
            </w:r>
          </w:p>
        </w:tc>
        <w:tc>
          <w:tcPr>
            <w:tcW w:w="4192" w:type="dxa"/>
          </w:tcPr>
          <w:p w14:paraId="5B8F6706" w14:textId="77777777" w:rsidR="00577829" w:rsidRPr="00880B92" w:rsidRDefault="00577829" w:rsidP="00880B92">
            <w:pPr>
              <w:pStyle w:val="Caption"/>
            </w:pPr>
            <w:r w:rsidRPr="00880B92">
              <w:t>2500 eurocents</w:t>
            </w:r>
          </w:p>
        </w:tc>
      </w:tr>
      <w:tr w:rsidR="00577829" w14:paraId="657479E7" w14:textId="77777777" w:rsidTr="00577829">
        <w:trPr>
          <w:cnfStyle w:val="000000100000" w:firstRow="0" w:lastRow="0" w:firstColumn="0" w:lastColumn="0" w:oddVBand="0" w:evenVBand="0" w:oddHBand="1" w:evenHBand="0" w:firstRowFirstColumn="0" w:firstRowLastColumn="0" w:lastRowFirstColumn="0" w:lastRowLastColumn="0"/>
          <w:trHeight w:val="263"/>
          <w:jc w:val="center"/>
        </w:trPr>
        <w:tc>
          <w:tcPr>
            <w:tcW w:w="4191" w:type="dxa"/>
          </w:tcPr>
          <w:p w14:paraId="1606C6CB" w14:textId="77777777" w:rsidR="00577829" w:rsidRPr="00880B92" w:rsidRDefault="00577829" w:rsidP="00880B92">
            <w:pPr>
              <w:pStyle w:val="Caption"/>
            </w:pPr>
            <w:r w:rsidRPr="00880B92">
              <w:t>Should transactions be forced online</w:t>
            </w:r>
          </w:p>
        </w:tc>
        <w:tc>
          <w:tcPr>
            <w:tcW w:w="4192" w:type="dxa"/>
          </w:tcPr>
          <w:p w14:paraId="1D050A9A" w14:textId="77777777" w:rsidR="00577829" w:rsidRPr="00880B92" w:rsidRDefault="00577829" w:rsidP="00880B92">
            <w:pPr>
              <w:pStyle w:val="Caption"/>
            </w:pPr>
            <w:r w:rsidRPr="00880B92">
              <w:t>no</w:t>
            </w:r>
          </w:p>
        </w:tc>
      </w:tr>
      <w:tr w:rsidR="00577829" w14:paraId="0D689752" w14:textId="77777777" w:rsidTr="00577829">
        <w:trPr>
          <w:cnfStyle w:val="000000010000" w:firstRow="0" w:lastRow="0" w:firstColumn="0" w:lastColumn="0" w:oddVBand="0" w:evenVBand="0" w:oddHBand="0" w:evenHBand="1" w:firstRowFirstColumn="0" w:firstRowLastColumn="0" w:lastRowFirstColumn="0" w:lastRowLastColumn="0"/>
          <w:trHeight w:val="263"/>
          <w:jc w:val="center"/>
        </w:trPr>
        <w:tc>
          <w:tcPr>
            <w:tcW w:w="4191" w:type="dxa"/>
          </w:tcPr>
          <w:p w14:paraId="40758974" w14:textId="77777777" w:rsidR="00577829" w:rsidRPr="00880B92" w:rsidRDefault="00577829" w:rsidP="00880B92">
            <w:pPr>
              <w:pStyle w:val="Caption"/>
            </w:pPr>
            <w:r w:rsidRPr="00880B92">
              <w:t>TAC Default</w:t>
            </w:r>
          </w:p>
        </w:tc>
        <w:tc>
          <w:tcPr>
            <w:tcW w:w="4192" w:type="dxa"/>
          </w:tcPr>
          <w:p w14:paraId="78270E9D" w14:textId="77777777" w:rsidR="00577829" w:rsidRPr="00880B92" w:rsidRDefault="00577829" w:rsidP="00880B92">
            <w:pPr>
              <w:pStyle w:val="Caption"/>
            </w:pPr>
            <w:r w:rsidRPr="00880B92">
              <w:t>DC4000A800</w:t>
            </w:r>
          </w:p>
        </w:tc>
      </w:tr>
      <w:tr w:rsidR="00577829" w14:paraId="44CA35C6" w14:textId="77777777" w:rsidTr="00577829">
        <w:trPr>
          <w:cnfStyle w:val="000000100000" w:firstRow="0" w:lastRow="0" w:firstColumn="0" w:lastColumn="0" w:oddVBand="0" w:evenVBand="0" w:oddHBand="1" w:evenHBand="0" w:firstRowFirstColumn="0" w:firstRowLastColumn="0" w:lastRowFirstColumn="0" w:lastRowLastColumn="0"/>
          <w:trHeight w:val="263"/>
          <w:jc w:val="center"/>
        </w:trPr>
        <w:tc>
          <w:tcPr>
            <w:tcW w:w="4191" w:type="dxa"/>
          </w:tcPr>
          <w:p w14:paraId="0081E90E" w14:textId="77777777" w:rsidR="00577829" w:rsidRPr="00880B92" w:rsidRDefault="00577829" w:rsidP="00880B92">
            <w:pPr>
              <w:pStyle w:val="Caption"/>
            </w:pPr>
            <w:r w:rsidRPr="00880B92">
              <w:t>TAC Online</w:t>
            </w:r>
          </w:p>
        </w:tc>
        <w:tc>
          <w:tcPr>
            <w:tcW w:w="4192" w:type="dxa"/>
          </w:tcPr>
          <w:p w14:paraId="12D65D69" w14:textId="77777777" w:rsidR="00577829" w:rsidRPr="00880B92" w:rsidRDefault="00577829" w:rsidP="00880B92">
            <w:pPr>
              <w:pStyle w:val="Caption"/>
            </w:pPr>
            <w:r w:rsidRPr="00880B92">
              <w:t>0000000000</w:t>
            </w:r>
          </w:p>
        </w:tc>
      </w:tr>
      <w:tr w:rsidR="00577829" w14:paraId="6B4CB548" w14:textId="77777777" w:rsidTr="00577829">
        <w:trPr>
          <w:cnfStyle w:val="000000010000" w:firstRow="0" w:lastRow="0" w:firstColumn="0" w:lastColumn="0" w:oddVBand="0" w:evenVBand="0" w:oddHBand="0" w:evenHBand="1" w:firstRowFirstColumn="0" w:firstRowLastColumn="0" w:lastRowFirstColumn="0" w:lastRowLastColumn="0"/>
          <w:trHeight w:val="263"/>
          <w:jc w:val="center"/>
        </w:trPr>
        <w:tc>
          <w:tcPr>
            <w:tcW w:w="4191" w:type="dxa"/>
          </w:tcPr>
          <w:p w14:paraId="1C7DCDDA" w14:textId="77777777" w:rsidR="00577829" w:rsidRPr="00880B92" w:rsidRDefault="00577829" w:rsidP="00880B92">
            <w:pPr>
              <w:pStyle w:val="Caption"/>
            </w:pPr>
            <w:r w:rsidRPr="00880B92">
              <w:t>TAC Denial</w:t>
            </w:r>
          </w:p>
        </w:tc>
        <w:tc>
          <w:tcPr>
            <w:tcW w:w="4192" w:type="dxa"/>
          </w:tcPr>
          <w:p w14:paraId="214EE8FB" w14:textId="77777777" w:rsidR="00577829" w:rsidRPr="00880B92" w:rsidRDefault="00577829" w:rsidP="00880B92">
            <w:pPr>
              <w:pStyle w:val="Caption"/>
            </w:pPr>
            <w:r w:rsidRPr="00880B92">
              <w:t>DC4000F800</w:t>
            </w:r>
          </w:p>
        </w:tc>
      </w:tr>
    </w:tbl>
    <w:p w14:paraId="78D36BA9" w14:textId="77777777" w:rsidR="00577829" w:rsidRPr="00880B92" w:rsidRDefault="00577829" w:rsidP="00880B92">
      <w:pPr>
        <w:pStyle w:val="Caption"/>
        <w:rPr>
          <w:rStyle w:val="SubtleEmphasis"/>
        </w:rPr>
      </w:pPr>
      <w:r w:rsidRPr="00880B92">
        <w:rPr>
          <w:rStyle w:val="SubtleEmphasis"/>
        </w:rPr>
        <w:t>Values of mock Profile 2 configuration</w:t>
      </w:r>
    </w:p>
    <w:p w14:paraId="61D630CC" w14:textId="77777777" w:rsidR="00577829" w:rsidRPr="00880B92" w:rsidRDefault="00577829" w:rsidP="00880B92">
      <w:pPr>
        <w:pStyle w:val="Caption"/>
        <w:rPr>
          <w:rStyle w:val="SubtleEmphasis"/>
          <w:i w:val="0"/>
          <w:iCs w:val="0"/>
        </w:rPr>
      </w:pPr>
    </w:p>
    <w:p w14:paraId="711AEC6E" w14:textId="77777777" w:rsidR="00577829" w:rsidRPr="00880B92" w:rsidRDefault="00577829" w:rsidP="00880B92">
      <w:pPr>
        <w:pStyle w:val="Caption"/>
        <w:rPr>
          <w:rStyle w:val="SubtleEmphasis"/>
          <w:i w:val="0"/>
          <w:iCs w:val="0"/>
        </w:rPr>
      </w:pPr>
      <w:r w:rsidRPr="00880B92">
        <w:rPr>
          <w:rStyle w:val="SubtleEmphasis"/>
        </w:rPr>
        <w:t>Profile 1 is used by default. In order to use Profile 2, add the following entry to one of the resource xml files:</w:t>
      </w:r>
    </w:p>
    <w:p w14:paraId="30ED2E80" w14:textId="77777777" w:rsidR="00577829" w:rsidRPr="00880B92" w:rsidRDefault="00577829" w:rsidP="00880B92">
      <w:pPr>
        <w:pStyle w:val="Caption"/>
        <w:rPr>
          <w:rStyle w:val="SubtleEmphasis"/>
          <w:i w:val="0"/>
          <w:iCs w:val="0"/>
        </w:rPr>
      </w:pPr>
    </w:p>
    <w:p w14:paraId="161DA5C4" w14:textId="77777777" w:rsidR="00577829" w:rsidRPr="00B651F3" w:rsidRDefault="00577829" w:rsidP="00577829">
      <w:pPr>
        <w:autoSpaceDE w:val="0"/>
        <w:autoSpaceDN w:val="0"/>
        <w:adjustRightInd w:val="0"/>
        <w:rPr>
          <w:rFonts w:ascii="Consolas" w:hAnsi="Consolas" w:cs="Consolas"/>
          <w:color w:val="008080"/>
          <w:szCs w:val="20"/>
          <w:lang w:val="en-US"/>
        </w:rPr>
      </w:pPr>
      <w:r w:rsidRPr="00B651F3">
        <w:rPr>
          <w:rFonts w:ascii="Consolas" w:hAnsi="Consolas" w:cs="Consolas"/>
          <w:color w:val="008080"/>
          <w:szCs w:val="20"/>
          <w:lang w:val="en-US"/>
        </w:rPr>
        <w:t>&lt;</w:t>
      </w:r>
      <w:r w:rsidRPr="00B651F3">
        <w:rPr>
          <w:rFonts w:ascii="Consolas" w:hAnsi="Consolas" w:cs="Consolas"/>
          <w:color w:val="3F7F7F"/>
          <w:szCs w:val="20"/>
          <w:lang w:val="en-US"/>
        </w:rPr>
        <w:t>item</w:t>
      </w:r>
      <w:r w:rsidRPr="00B651F3">
        <w:rPr>
          <w:rFonts w:ascii="Consolas" w:hAnsi="Consolas" w:cs="Consolas"/>
          <w:color w:val="7F007F"/>
          <w:szCs w:val="20"/>
          <w:lang w:val="en-US"/>
        </w:rPr>
        <w:t>name</w:t>
      </w:r>
      <w:r w:rsidRPr="00B651F3">
        <w:rPr>
          <w:rFonts w:ascii="Consolas" w:hAnsi="Consolas" w:cs="Consolas"/>
          <w:szCs w:val="20"/>
          <w:lang w:val="en-US"/>
        </w:rPr>
        <w:t>=</w:t>
      </w:r>
      <w:r w:rsidRPr="00B651F3">
        <w:rPr>
          <w:rFonts w:ascii="Consolas" w:hAnsi="Consolas" w:cs="Consolas"/>
          <w:i/>
          <w:iCs/>
          <w:color w:val="2A00FF"/>
          <w:szCs w:val="20"/>
          <w:lang w:val="en-US"/>
        </w:rPr>
        <w:t>"acceptsdk_mock_cnp_selected_profile"</w:t>
      </w:r>
      <w:r w:rsidRPr="00B651F3">
        <w:rPr>
          <w:rFonts w:ascii="Consolas" w:hAnsi="Consolas" w:cs="Consolas"/>
          <w:color w:val="7F007F"/>
          <w:szCs w:val="20"/>
          <w:lang w:val="en-US"/>
        </w:rPr>
        <w:t>type</w:t>
      </w:r>
      <w:r w:rsidRPr="00B651F3">
        <w:rPr>
          <w:rFonts w:ascii="Consolas" w:hAnsi="Consolas" w:cs="Consolas"/>
          <w:szCs w:val="20"/>
          <w:lang w:val="en-US"/>
        </w:rPr>
        <w:t>=</w:t>
      </w:r>
      <w:r w:rsidRPr="00B651F3">
        <w:rPr>
          <w:rFonts w:ascii="Consolas" w:hAnsi="Consolas" w:cs="Consolas"/>
          <w:i/>
          <w:iCs/>
          <w:color w:val="2A00FF"/>
          <w:szCs w:val="20"/>
          <w:lang w:val="en-US"/>
        </w:rPr>
        <w:t>"string"</w:t>
      </w:r>
      <w:r w:rsidRPr="00B651F3">
        <w:rPr>
          <w:rFonts w:ascii="Consolas" w:hAnsi="Consolas" w:cs="Consolas"/>
          <w:color w:val="008080"/>
          <w:szCs w:val="20"/>
          <w:lang w:val="en-US"/>
        </w:rPr>
        <w:t>&gt;</w:t>
      </w:r>
      <w:r w:rsidRPr="00B651F3">
        <w:rPr>
          <w:rFonts w:ascii="Consolas" w:hAnsi="Consolas" w:cs="Consolas"/>
          <w:szCs w:val="20"/>
          <w:lang w:val="en-US"/>
        </w:rPr>
        <w:t>@string/acceptsdk_mock_cnp_profile2</w:t>
      </w:r>
      <w:r w:rsidRPr="00B651F3">
        <w:rPr>
          <w:rFonts w:ascii="Consolas" w:hAnsi="Consolas" w:cs="Consolas"/>
          <w:color w:val="008080"/>
          <w:szCs w:val="20"/>
          <w:lang w:val="en-US"/>
        </w:rPr>
        <w:t>&lt;/</w:t>
      </w:r>
      <w:r w:rsidRPr="00B651F3">
        <w:rPr>
          <w:rFonts w:ascii="Consolas" w:hAnsi="Consolas" w:cs="Consolas"/>
          <w:color w:val="3F7F7F"/>
          <w:szCs w:val="20"/>
          <w:lang w:val="en-US"/>
        </w:rPr>
        <w:t>item</w:t>
      </w:r>
      <w:r w:rsidRPr="00B651F3">
        <w:rPr>
          <w:rFonts w:ascii="Consolas" w:hAnsi="Consolas" w:cs="Consolas"/>
          <w:color w:val="008080"/>
          <w:szCs w:val="20"/>
          <w:lang w:val="en-US"/>
        </w:rPr>
        <w:t>&gt;</w:t>
      </w:r>
    </w:p>
    <w:p w14:paraId="0A6D0BB3" w14:textId="77777777" w:rsidR="00577829" w:rsidRPr="00880B92" w:rsidRDefault="00577829" w:rsidP="00880B92">
      <w:pPr>
        <w:pStyle w:val="Caption"/>
      </w:pPr>
    </w:p>
    <w:p w14:paraId="14668E0C" w14:textId="77777777" w:rsidR="00577829" w:rsidRDefault="00577829" w:rsidP="00880B92">
      <w:pPr>
        <w:pStyle w:val="Caption"/>
      </w:pPr>
      <w:r w:rsidRPr="00880B92">
        <w:t xml:space="preserve">Respectively, to ensure that Profile 1 is being loaded, value </w:t>
      </w:r>
      <w:r w:rsidRPr="00880B92">
        <w:br/>
      </w:r>
    </w:p>
    <w:p w14:paraId="3D6428CB" w14:textId="77777777" w:rsidR="00577829" w:rsidRPr="00880B92" w:rsidRDefault="00577829" w:rsidP="00880B92">
      <w:pPr>
        <w:pStyle w:val="Caption"/>
      </w:pPr>
      <w:r w:rsidRPr="00204261">
        <w:rPr>
          <w:rFonts w:ascii="Consolas" w:hAnsi="Consolas" w:cs="Consolas"/>
        </w:rPr>
        <w:t>@string/acceptsdk_mock_cnp_profile</w:t>
      </w:r>
      <w:r>
        <w:rPr>
          <w:rFonts w:ascii="Consolas" w:hAnsi="Consolas" w:cs="Consolas"/>
        </w:rPr>
        <w:t>1</w:t>
      </w:r>
      <w:r>
        <w:rPr>
          <w:rFonts w:ascii="Consolas" w:hAnsi="Consolas" w:cs="Consolas"/>
        </w:rPr>
        <w:br/>
      </w:r>
    </w:p>
    <w:p w14:paraId="467DC3B2" w14:textId="77777777" w:rsidR="00577829" w:rsidRPr="00880B92" w:rsidRDefault="00577829" w:rsidP="00880B92">
      <w:pPr>
        <w:pStyle w:val="Caption"/>
      </w:pPr>
      <w:r w:rsidRPr="00880B92">
        <w:t>could be used.</w:t>
      </w:r>
    </w:p>
    <w:p w14:paraId="61C9563C" w14:textId="77777777" w:rsidR="00577829" w:rsidRPr="00880B92" w:rsidRDefault="00577829" w:rsidP="00880B92">
      <w:pPr>
        <w:pStyle w:val="Caption"/>
      </w:pPr>
    </w:p>
    <w:p w14:paraId="03FE1C15" w14:textId="77777777" w:rsidR="00577829" w:rsidRDefault="00577829" w:rsidP="006F4748">
      <w:pPr>
        <w:pStyle w:val="Heading2"/>
      </w:pPr>
      <w:bookmarkStart w:id="130" w:name="_Toc365013065"/>
      <w:bookmarkStart w:id="131" w:name="_Toc431302940"/>
      <w:r>
        <w:t>Models</w:t>
      </w:r>
      <w:bookmarkEnd w:id="130"/>
      <w:bookmarkEnd w:id="131"/>
    </w:p>
    <w:p w14:paraId="468814C4" w14:textId="77777777" w:rsidR="00577829" w:rsidRPr="00880B92" w:rsidRDefault="00577829" w:rsidP="00880B92">
      <w:pPr>
        <w:pStyle w:val="Caption"/>
      </w:pPr>
    </w:p>
    <w:p w14:paraId="6D917373" w14:textId="77777777" w:rsidR="00577829" w:rsidRPr="00880B92" w:rsidRDefault="00577829" w:rsidP="00880B92">
      <w:pPr>
        <w:pStyle w:val="Caption"/>
      </w:pPr>
      <w:r w:rsidRPr="00880B92">
        <w:rPr>
          <w:szCs w:val="22"/>
        </w:rPr>
        <w:t xml:space="preserve">The following sections contain descriptions of models used in connection with the CNPController and </w:t>
      </w:r>
      <w:r w:rsidR="00572B4A">
        <w:rPr>
          <w:szCs w:val="22"/>
        </w:rPr>
        <w:t xml:space="preserve">Swiper </w:t>
      </w:r>
      <w:r w:rsidRPr="00880B92">
        <w:rPr>
          <w:szCs w:val="22"/>
        </w:rPr>
        <w:t>by the controller itself. Most of them are generic, abstract types and have all methods required for implementation of the payment system. Implementations of those models are proprietary for each controller. Performing transactions should not require handling of more methods than there are present in the base interfaces.</w:t>
      </w:r>
    </w:p>
    <w:p w14:paraId="0006F13A" w14:textId="77777777" w:rsidR="00577829" w:rsidRPr="00880B92" w:rsidRDefault="00577829" w:rsidP="00880B92">
      <w:pPr>
        <w:pStyle w:val="Caption"/>
      </w:pPr>
    </w:p>
    <w:p w14:paraId="2560E7A8" w14:textId="77777777" w:rsidR="00577829" w:rsidRDefault="00577829" w:rsidP="002A53A6">
      <w:pPr>
        <w:pStyle w:val="Heading3"/>
      </w:pPr>
      <w:bookmarkStart w:id="132" w:name="_Toc365013066"/>
      <w:bookmarkStart w:id="133" w:name="_Toc431302941"/>
      <w:r>
        <w:t>CNPController</w:t>
      </w:r>
      <w:bookmarkEnd w:id="132"/>
      <w:bookmarkEnd w:id="133"/>
    </w:p>
    <w:p w14:paraId="11A3EA9B" w14:textId="77777777" w:rsidR="00577829" w:rsidRPr="00880B92" w:rsidRDefault="00577829" w:rsidP="00880B92">
      <w:pPr>
        <w:pStyle w:val="Caption"/>
      </w:pPr>
    </w:p>
    <w:p w14:paraId="586C03DD" w14:textId="77777777" w:rsidR="00577829" w:rsidRDefault="00577829" w:rsidP="00880B92">
      <w:pPr>
        <w:pStyle w:val="Caption"/>
      </w:pPr>
      <w:r w:rsidRPr="00880B92">
        <w:t xml:space="preserve">CNPController is the base class for all Chip'n'PIN controllers. Its instance can be accessed by calling </w:t>
      </w:r>
      <w:r w:rsidRPr="00B466AE">
        <w:rPr>
          <w:rStyle w:val="inlinecodeZnak0"/>
          <w:rFonts w:eastAsia="ヒラギノ角ゴ Pro W3"/>
        </w:rPr>
        <w:t>AcceptSDK.getCNPController()</w:t>
      </w:r>
      <w:r>
        <w:t xml:space="preserve"> method (if no controller is available, this method will return null).</w:t>
      </w:r>
    </w:p>
    <w:p w14:paraId="42DD2108" w14:textId="77777777" w:rsidR="00577829" w:rsidRPr="00880B92" w:rsidRDefault="00577829" w:rsidP="00880B92">
      <w:pPr>
        <w:pStyle w:val="Caption"/>
      </w:pPr>
    </w:p>
    <w:tbl>
      <w:tblPr>
        <w:tblStyle w:val="TableGrid"/>
        <w:tblW w:w="0" w:type="auto"/>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9070"/>
      </w:tblGrid>
      <w:tr w:rsidR="00577829" w:rsidRPr="007D2B99" w14:paraId="662CE8DE" w14:textId="77777777" w:rsidTr="00577829">
        <w:trPr>
          <w:trHeight w:val="432"/>
        </w:trPr>
        <w:tc>
          <w:tcPr>
            <w:tcW w:w="9576" w:type="dxa"/>
            <w:vAlign w:val="center"/>
          </w:tcPr>
          <w:p w14:paraId="38491164" w14:textId="77777777" w:rsidR="00577829" w:rsidRDefault="00577829" w:rsidP="00880B92">
            <w:pPr>
              <w:pStyle w:val="Caption"/>
            </w:pPr>
            <w:r w:rsidRPr="00880B92">
              <w:t xml:space="preserve">Location: </w:t>
            </w:r>
            <w:r w:rsidRPr="007602EC">
              <w:rPr>
                <w:rFonts w:ascii="Consolas" w:hAnsi="Consolas" w:cs="Consolas"/>
                <w:color w:val="31849B" w:themeColor="accent5" w:themeShade="BF"/>
                <w:szCs w:val="22"/>
              </w:rPr>
              <w:t>de.wirecard.accept.sdk.cnp</w:t>
            </w:r>
            <w:r w:rsidRPr="00676A53">
              <w:rPr>
                <w:rFonts w:ascii="Consolas" w:hAnsi="Consolas" w:cs="Consolas"/>
                <w:color w:val="31849B" w:themeColor="accent5" w:themeShade="BF"/>
                <w:szCs w:val="22"/>
              </w:rPr>
              <w:t>.</w:t>
            </w:r>
            <w:r>
              <w:rPr>
                <w:rFonts w:ascii="Consolas" w:hAnsi="Consolas" w:cs="Consolas"/>
                <w:color w:val="31849B" w:themeColor="accent5" w:themeShade="BF"/>
                <w:szCs w:val="22"/>
              </w:rPr>
              <w:t>CNPController</w:t>
            </w:r>
          </w:p>
        </w:tc>
      </w:tr>
    </w:tbl>
    <w:p w14:paraId="63EE67AF" w14:textId="77777777" w:rsidR="00577829" w:rsidRPr="00880B92" w:rsidRDefault="00577829" w:rsidP="00880B92">
      <w:pPr>
        <w:pStyle w:val="Caption"/>
      </w:pPr>
    </w:p>
    <w:p w14:paraId="4C0C9903" w14:textId="77777777" w:rsidR="00577829" w:rsidRPr="00880B92" w:rsidRDefault="00577829" w:rsidP="00880B92">
      <w:pPr>
        <w:pStyle w:val="Caption"/>
      </w:pPr>
      <w:r w:rsidRPr="00880B92">
        <w:lastRenderedPageBreak/>
        <w:t>The following table shows the list of this model's methods and their descriptions:</w:t>
      </w:r>
    </w:p>
    <w:p w14:paraId="1A56EC46" w14:textId="77777777" w:rsidR="00577829" w:rsidRPr="00880B92" w:rsidRDefault="00577829" w:rsidP="00880B92">
      <w:pPr>
        <w:pStyle w:val="Caption"/>
      </w:pPr>
    </w:p>
    <w:tbl>
      <w:tblPr>
        <w:tblStyle w:val="Styl1"/>
        <w:tblW w:w="5000" w:type="pct"/>
        <w:tblLook w:val="0000" w:firstRow="0" w:lastRow="0" w:firstColumn="0" w:lastColumn="0" w:noHBand="0" w:noVBand="0"/>
      </w:tblPr>
      <w:tblGrid>
        <w:gridCol w:w="4052"/>
        <w:gridCol w:w="5008"/>
      </w:tblGrid>
      <w:tr w:rsidR="00577829" w14:paraId="60AED13B" w14:textId="77777777" w:rsidTr="00577829">
        <w:trPr>
          <w:cnfStyle w:val="000000100000" w:firstRow="0" w:lastRow="0" w:firstColumn="0" w:lastColumn="0" w:oddVBand="0" w:evenVBand="0" w:oddHBand="1" w:evenHBand="0" w:firstRowFirstColumn="0" w:firstRowLastColumn="0" w:lastRowFirstColumn="0" w:lastRowLastColumn="0"/>
        </w:trPr>
        <w:tc>
          <w:tcPr>
            <w:tcW w:w="2236" w:type="pct"/>
          </w:tcPr>
          <w:p w14:paraId="13B2E74A" w14:textId="77777777" w:rsidR="00577829" w:rsidRPr="00E50BD2" w:rsidRDefault="00577829" w:rsidP="00577829">
            <w:pPr>
              <w:pStyle w:val="Tabela-Siatka1"/>
              <w:rPr>
                <w:rFonts w:ascii="Arial Bold" w:hAnsi="Arial Bold"/>
                <w:b/>
              </w:rPr>
            </w:pPr>
            <w:r w:rsidRPr="00E50BD2">
              <w:rPr>
                <w:rFonts w:ascii="Arial Bold" w:hAnsi="Arial Bold"/>
                <w:b/>
              </w:rPr>
              <w:t>Method</w:t>
            </w:r>
          </w:p>
        </w:tc>
        <w:tc>
          <w:tcPr>
            <w:tcW w:w="2764" w:type="pct"/>
          </w:tcPr>
          <w:p w14:paraId="515FBBA7" w14:textId="77777777" w:rsidR="00577829" w:rsidRPr="00E50BD2" w:rsidRDefault="00577829" w:rsidP="00577829">
            <w:pPr>
              <w:pStyle w:val="Tabela-Siatka1"/>
              <w:rPr>
                <w:rFonts w:ascii="Arial Bold" w:hAnsi="Arial Bold"/>
                <w:b/>
              </w:rPr>
            </w:pPr>
            <w:r w:rsidRPr="00E50BD2">
              <w:rPr>
                <w:rFonts w:ascii="Arial Bold" w:hAnsi="Arial Bold"/>
                <w:b/>
              </w:rPr>
              <w:t>Description</w:t>
            </w:r>
          </w:p>
        </w:tc>
      </w:tr>
      <w:tr w:rsidR="00577829" w:rsidRPr="007D2B99" w14:paraId="37B60DCE" w14:textId="77777777" w:rsidTr="00577829">
        <w:trPr>
          <w:cnfStyle w:val="000000010000" w:firstRow="0" w:lastRow="0" w:firstColumn="0" w:lastColumn="0" w:oddVBand="0" w:evenVBand="0" w:oddHBand="0" w:evenHBand="1" w:firstRowFirstColumn="0" w:firstRowLastColumn="0" w:lastRowFirstColumn="0" w:lastRowLastColumn="0"/>
        </w:trPr>
        <w:tc>
          <w:tcPr>
            <w:tcW w:w="2236" w:type="pct"/>
          </w:tcPr>
          <w:p w14:paraId="2D9D9CED" w14:textId="77777777" w:rsidR="00577829" w:rsidRPr="00880B92" w:rsidRDefault="00577829" w:rsidP="00880B92">
            <w:pPr>
              <w:pStyle w:val="Caption"/>
            </w:pPr>
            <w:r w:rsidRPr="00880B92">
              <w:t>- (void) searchForDevices(DiscoveryListener listener)</w:t>
            </w:r>
          </w:p>
        </w:tc>
        <w:tc>
          <w:tcPr>
            <w:tcW w:w="2764" w:type="pct"/>
          </w:tcPr>
          <w:p w14:paraId="1299F76F" w14:textId="77777777" w:rsidR="00577829" w:rsidRPr="00880B92" w:rsidRDefault="00577829" w:rsidP="00880B92">
            <w:pPr>
              <w:pStyle w:val="Caption"/>
            </w:pPr>
            <w:r w:rsidRPr="00880B92">
              <w:t>Starts searching for devices. Found devices are reported to provided listener.</w:t>
            </w:r>
          </w:p>
        </w:tc>
      </w:tr>
      <w:tr w:rsidR="00577829" w14:paraId="1AE62F7F" w14:textId="77777777" w:rsidTr="00577829">
        <w:trPr>
          <w:cnfStyle w:val="000000100000" w:firstRow="0" w:lastRow="0" w:firstColumn="0" w:lastColumn="0" w:oddVBand="0" w:evenVBand="0" w:oddHBand="1" w:evenHBand="0" w:firstRowFirstColumn="0" w:firstRowLastColumn="0" w:lastRowFirstColumn="0" w:lastRowLastColumn="0"/>
        </w:trPr>
        <w:tc>
          <w:tcPr>
            <w:tcW w:w="2236" w:type="pct"/>
          </w:tcPr>
          <w:p w14:paraId="5E3C5F51" w14:textId="77777777" w:rsidR="00577829" w:rsidRPr="00880B92" w:rsidRDefault="00577829" w:rsidP="00880B92">
            <w:pPr>
              <w:pStyle w:val="Caption"/>
            </w:pPr>
            <w:r w:rsidRPr="00880B92">
              <w:t>- (void) stopSearchingForDevices( )</w:t>
            </w:r>
          </w:p>
        </w:tc>
        <w:tc>
          <w:tcPr>
            <w:tcW w:w="2764" w:type="pct"/>
          </w:tcPr>
          <w:p w14:paraId="4D218B34" w14:textId="77777777" w:rsidR="00577829" w:rsidRPr="00880B92" w:rsidRDefault="00577829" w:rsidP="00880B92">
            <w:pPr>
              <w:pStyle w:val="Caption"/>
            </w:pPr>
            <w:r w:rsidRPr="00880B92">
              <w:t>Cancels device discovery.</w:t>
            </w:r>
          </w:p>
        </w:tc>
      </w:tr>
      <w:tr w:rsidR="00577829" w14:paraId="65843616" w14:textId="77777777" w:rsidTr="00577829">
        <w:trPr>
          <w:cnfStyle w:val="000000010000" w:firstRow="0" w:lastRow="0" w:firstColumn="0" w:lastColumn="0" w:oddVBand="0" w:evenVBand="0" w:oddHBand="0" w:evenHBand="1" w:firstRowFirstColumn="0" w:firstRowLastColumn="0" w:lastRowFirstColumn="0" w:lastRowLastColumn="0"/>
        </w:trPr>
        <w:tc>
          <w:tcPr>
            <w:tcW w:w="2236" w:type="pct"/>
          </w:tcPr>
          <w:p w14:paraId="0BB8DA4E" w14:textId="77777777" w:rsidR="00577829" w:rsidRPr="00880B92" w:rsidRDefault="00577829" w:rsidP="00880B92">
            <w:pPr>
              <w:pStyle w:val="Caption"/>
            </w:pPr>
            <w:r w:rsidRPr="00880B92">
              <w:t>- (void) disconnect( )</w:t>
            </w:r>
          </w:p>
        </w:tc>
        <w:tc>
          <w:tcPr>
            <w:tcW w:w="2764" w:type="pct"/>
          </w:tcPr>
          <w:p w14:paraId="4D9B9A88" w14:textId="77777777" w:rsidR="00577829" w:rsidRPr="00880B92" w:rsidRDefault="00577829" w:rsidP="00880B92">
            <w:pPr>
              <w:pStyle w:val="Caption"/>
            </w:pPr>
            <w:r w:rsidRPr="00880B92">
              <w:t>Terminates current connection.</w:t>
            </w:r>
          </w:p>
        </w:tc>
      </w:tr>
      <w:tr w:rsidR="00577829" w:rsidRPr="007D2B99" w14:paraId="59354DC1" w14:textId="77777777" w:rsidTr="00577829">
        <w:trPr>
          <w:cnfStyle w:val="000000100000" w:firstRow="0" w:lastRow="0" w:firstColumn="0" w:lastColumn="0" w:oddVBand="0" w:evenVBand="0" w:oddHBand="1" w:evenHBand="0" w:firstRowFirstColumn="0" w:firstRowLastColumn="0" w:lastRowFirstColumn="0" w:lastRowLastColumn="0"/>
        </w:trPr>
        <w:tc>
          <w:tcPr>
            <w:tcW w:w="2236" w:type="pct"/>
          </w:tcPr>
          <w:p w14:paraId="1C1BCC4D" w14:textId="77777777" w:rsidR="00577829" w:rsidRPr="00880B92" w:rsidRDefault="00577829" w:rsidP="00880B92">
            <w:pPr>
              <w:pStyle w:val="Caption"/>
            </w:pPr>
            <w:r w:rsidRPr="00880B92">
              <w:t>- (float) voidTransaction( )</w:t>
            </w:r>
          </w:p>
        </w:tc>
        <w:tc>
          <w:tcPr>
            <w:tcW w:w="2764" w:type="pct"/>
          </w:tcPr>
          <w:p w14:paraId="7179656F" w14:textId="77777777" w:rsidR="00577829" w:rsidRPr="00880B92" w:rsidRDefault="00577829" w:rsidP="00880B92">
            <w:pPr>
              <w:pStyle w:val="Caption"/>
            </w:pPr>
            <w:r w:rsidRPr="00880B92">
              <w:t>Cancels processing of the current transaction.</w:t>
            </w:r>
          </w:p>
        </w:tc>
      </w:tr>
      <w:tr w:rsidR="00577829" w:rsidRPr="007D2B99" w14:paraId="4857098E" w14:textId="77777777" w:rsidTr="00577829">
        <w:trPr>
          <w:cnfStyle w:val="000000010000" w:firstRow="0" w:lastRow="0" w:firstColumn="0" w:lastColumn="0" w:oddVBand="0" w:evenVBand="0" w:oddHBand="0" w:evenHBand="1" w:firstRowFirstColumn="0" w:firstRowLastColumn="0" w:lastRowFirstColumn="0" w:lastRowLastColumn="0"/>
        </w:trPr>
        <w:tc>
          <w:tcPr>
            <w:tcW w:w="2236" w:type="pct"/>
          </w:tcPr>
          <w:p w14:paraId="6CF4DDD2" w14:textId="77777777" w:rsidR="00577829" w:rsidRPr="00880B92" w:rsidRDefault="00577829" w:rsidP="00880B92">
            <w:pPr>
              <w:pStyle w:val="Caption"/>
            </w:pPr>
            <w:r w:rsidRPr="00880B92">
              <w:t>- (List&lt;CNPDevice&lt;?,?&gt;&gt;) getBounDevices( )</w:t>
            </w:r>
          </w:p>
        </w:tc>
        <w:tc>
          <w:tcPr>
            <w:tcW w:w="2764" w:type="pct"/>
          </w:tcPr>
          <w:p w14:paraId="08EEB309" w14:textId="77777777" w:rsidR="00577829" w:rsidRPr="00880B92" w:rsidRDefault="00577829" w:rsidP="00880B92">
            <w:pPr>
              <w:pStyle w:val="Caption"/>
            </w:pPr>
            <w:r w:rsidRPr="00880B92">
              <w:t>Returns the list of known devices.</w:t>
            </w:r>
          </w:p>
        </w:tc>
      </w:tr>
      <w:tr w:rsidR="00577829" w:rsidRPr="007D2B99" w14:paraId="41303AC1" w14:textId="77777777" w:rsidTr="00577829">
        <w:trPr>
          <w:cnfStyle w:val="000000100000" w:firstRow="0" w:lastRow="0" w:firstColumn="0" w:lastColumn="0" w:oddVBand="0" w:evenVBand="0" w:oddHBand="1" w:evenHBand="0" w:firstRowFirstColumn="0" w:firstRowLastColumn="0" w:lastRowFirstColumn="0" w:lastRowLastColumn="0"/>
        </w:trPr>
        <w:tc>
          <w:tcPr>
            <w:tcW w:w="2236" w:type="pct"/>
          </w:tcPr>
          <w:p w14:paraId="4E1669A5" w14:textId="77777777" w:rsidR="00577829" w:rsidRPr="00880B92" w:rsidRDefault="00577829" w:rsidP="00880B92">
            <w:pPr>
              <w:pStyle w:val="Caption"/>
            </w:pPr>
            <w:r w:rsidRPr="00880B92">
              <w:t>- (void) destroy( )</w:t>
            </w:r>
          </w:p>
        </w:tc>
        <w:tc>
          <w:tcPr>
            <w:tcW w:w="2764" w:type="pct"/>
          </w:tcPr>
          <w:p w14:paraId="4CDFCFB5" w14:textId="77777777" w:rsidR="00577829" w:rsidRPr="00880B92" w:rsidRDefault="00577829" w:rsidP="00880B92">
            <w:pPr>
              <w:pStyle w:val="Caption"/>
            </w:pPr>
            <w:r w:rsidRPr="00880B92">
              <w:t>Frees all resources held by controller</w:t>
            </w:r>
          </w:p>
        </w:tc>
      </w:tr>
      <w:tr w:rsidR="00577829" w:rsidRPr="007D2B99" w14:paraId="0F94110B" w14:textId="77777777" w:rsidTr="00577829">
        <w:trPr>
          <w:cnfStyle w:val="000000010000" w:firstRow="0" w:lastRow="0" w:firstColumn="0" w:lastColumn="0" w:oddVBand="0" w:evenVBand="0" w:oddHBand="0" w:evenHBand="1" w:firstRowFirstColumn="0" w:firstRowLastColumn="0" w:lastRowFirstColumn="0" w:lastRowLastColumn="0"/>
        </w:trPr>
        <w:tc>
          <w:tcPr>
            <w:tcW w:w="2236" w:type="pct"/>
          </w:tcPr>
          <w:p w14:paraId="724ADC72" w14:textId="77777777" w:rsidR="00577829" w:rsidRPr="00880B92" w:rsidRDefault="00577829" w:rsidP="00880B92">
            <w:pPr>
              <w:pStyle w:val="Caption"/>
            </w:pPr>
            <w:r w:rsidRPr="00880B92">
              <w:t>- (void) enableAdapter( )</w:t>
            </w:r>
          </w:p>
        </w:tc>
        <w:tc>
          <w:tcPr>
            <w:tcW w:w="2764" w:type="pct"/>
          </w:tcPr>
          <w:p w14:paraId="3CF7F58E" w14:textId="77777777" w:rsidR="00577829" w:rsidRPr="00880B92" w:rsidRDefault="00577829" w:rsidP="00880B92">
            <w:pPr>
              <w:pStyle w:val="Caption"/>
            </w:pPr>
            <w:r w:rsidRPr="00880B92">
              <w:t>Enables communication adapter (if applicable)</w:t>
            </w:r>
          </w:p>
        </w:tc>
      </w:tr>
      <w:tr w:rsidR="00577829" w:rsidRPr="007D2B99" w14:paraId="5DA560B0" w14:textId="77777777" w:rsidTr="00577829">
        <w:trPr>
          <w:cnfStyle w:val="000000100000" w:firstRow="0" w:lastRow="0" w:firstColumn="0" w:lastColumn="0" w:oddVBand="0" w:evenVBand="0" w:oddHBand="1" w:evenHBand="0" w:firstRowFirstColumn="0" w:firstRowLastColumn="0" w:lastRowFirstColumn="0" w:lastRowLastColumn="0"/>
        </w:trPr>
        <w:tc>
          <w:tcPr>
            <w:tcW w:w="2236" w:type="pct"/>
          </w:tcPr>
          <w:p w14:paraId="3E5E9F46" w14:textId="77777777" w:rsidR="00577829" w:rsidRPr="00880B92" w:rsidRDefault="00577829" w:rsidP="00880B92">
            <w:pPr>
              <w:pStyle w:val="Caption"/>
            </w:pPr>
            <w:r w:rsidRPr="00880B92">
              <w:t>- (void) disableAdapter( )</w:t>
            </w:r>
          </w:p>
        </w:tc>
        <w:tc>
          <w:tcPr>
            <w:tcW w:w="2764" w:type="pct"/>
          </w:tcPr>
          <w:p w14:paraId="4F1116D2" w14:textId="77777777" w:rsidR="00577829" w:rsidRPr="00880B92" w:rsidRDefault="00577829" w:rsidP="00880B92">
            <w:pPr>
              <w:pStyle w:val="Caption"/>
            </w:pPr>
            <w:r w:rsidRPr="00880B92">
              <w:t>Disables communication adapter (if applicable)</w:t>
            </w:r>
          </w:p>
        </w:tc>
      </w:tr>
      <w:tr w:rsidR="00577829" w:rsidRPr="007D2B99" w14:paraId="4115D10E" w14:textId="77777777" w:rsidTr="00577829">
        <w:trPr>
          <w:cnfStyle w:val="000000010000" w:firstRow="0" w:lastRow="0" w:firstColumn="0" w:lastColumn="0" w:oddVBand="0" w:evenVBand="0" w:oddHBand="0" w:evenHBand="1" w:firstRowFirstColumn="0" w:firstRowLastColumn="0" w:lastRowFirstColumn="0" w:lastRowLastColumn="0"/>
        </w:trPr>
        <w:tc>
          <w:tcPr>
            <w:tcW w:w="2236" w:type="pct"/>
          </w:tcPr>
          <w:p w14:paraId="2C7B1715" w14:textId="77777777" w:rsidR="00577829" w:rsidRPr="00880B92" w:rsidRDefault="00577829" w:rsidP="00880B92">
            <w:pPr>
              <w:pStyle w:val="Caption"/>
            </w:pPr>
            <w:r w:rsidRPr="00880B92">
              <w:t>- (void) restartDevice( )</w:t>
            </w:r>
          </w:p>
        </w:tc>
        <w:tc>
          <w:tcPr>
            <w:tcW w:w="2764" w:type="pct"/>
          </w:tcPr>
          <w:p w14:paraId="09313DA0" w14:textId="77777777" w:rsidR="00577829" w:rsidRPr="00880B92" w:rsidRDefault="00577829" w:rsidP="00880B92">
            <w:pPr>
              <w:pStyle w:val="Caption"/>
            </w:pPr>
            <w:r w:rsidRPr="00880B92">
              <w:t>Orders device to restart (only if device is capable)</w:t>
            </w:r>
          </w:p>
        </w:tc>
      </w:tr>
      <w:tr w:rsidR="00577829" w:rsidRPr="007D2B99" w14:paraId="50218DAD" w14:textId="77777777" w:rsidTr="00577829">
        <w:trPr>
          <w:cnfStyle w:val="000000100000" w:firstRow="0" w:lastRow="0" w:firstColumn="0" w:lastColumn="0" w:oddVBand="0" w:evenVBand="0" w:oddHBand="1" w:evenHBand="0" w:firstRowFirstColumn="0" w:firstRowLastColumn="0" w:lastRowFirstColumn="0" w:lastRowLastColumn="0"/>
        </w:trPr>
        <w:tc>
          <w:tcPr>
            <w:tcW w:w="2236" w:type="pct"/>
          </w:tcPr>
          <w:p w14:paraId="7D01ED2F" w14:textId="77777777" w:rsidR="00577829" w:rsidRPr="00880B92" w:rsidRDefault="00577829" w:rsidP="00880B92">
            <w:pPr>
              <w:pStyle w:val="Caption"/>
            </w:pPr>
            <w:r w:rsidRPr="00880B92">
              <w:t>- (void) setPreauthorizationResult(PreauthResult result)</w:t>
            </w:r>
          </w:p>
        </w:tc>
        <w:tc>
          <w:tcPr>
            <w:tcW w:w="2764" w:type="pct"/>
          </w:tcPr>
          <w:p w14:paraId="4DF521E1" w14:textId="77777777" w:rsidR="00577829" w:rsidRPr="00880B92" w:rsidRDefault="00577829" w:rsidP="00880B92">
            <w:pPr>
              <w:pStyle w:val="Caption"/>
            </w:pPr>
            <w:r w:rsidRPr="00880B92">
              <w:t>Provides preauthorization result to controller, allowing c'n'p device to validate data returned.</w:t>
            </w:r>
          </w:p>
        </w:tc>
      </w:tr>
      <w:tr w:rsidR="00577829" w14:paraId="6AA0E20E" w14:textId="77777777" w:rsidTr="00577829">
        <w:trPr>
          <w:cnfStyle w:val="000000010000" w:firstRow="0" w:lastRow="0" w:firstColumn="0" w:lastColumn="0" w:oddVBand="0" w:evenVBand="0" w:oddHBand="0" w:evenHBand="1" w:firstRowFirstColumn="0" w:firstRowLastColumn="0" w:lastRowFirstColumn="0" w:lastRowLastColumn="0"/>
        </w:trPr>
        <w:tc>
          <w:tcPr>
            <w:tcW w:w="2236" w:type="pct"/>
          </w:tcPr>
          <w:p w14:paraId="324516FE" w14:textId="77777777" w:rsidR="00577829" w:rsidRPr="00880B92" w:rsidRDefault="00577829" w:rsidP="00880B92">
            <w:pPr>
              <w:pStyle w:val="Caption"/>
            </w:pPr>
            <w:r w:rsidRPr="00880B92">
              <w:t>-(CNPDevice&lt;?,?&gt;) getLastConnectedDevice( )</w:t>
            </w:r>
          </w:p>
        </w:tc>
        <w:tc>
          <w:tcPr>
            <w:tcW w:w="2764" w:type="pct"/>
          </w:tcPr>
          <w:p w14:paraId="1F8FCC64" w14:textId="77777777" w:rsidR="00577829" w:rsidRPr="00880B92" w:rsidRDefault="00577829" w:rsidP="00880B92">
            <w:pPr>
              <w:pStyle w:val="Caption"/>
            </w:pPr>
            <w:r w:rsidRPr="00880B92">
              <w:t>Returns most recent CNPDevice with which connection was established. Returns null if no device was connected yet.</w:t>
            </w:r>
          </w:p>
        </w:tc>
      </w:tr>
      <w:tr w:rsidR="00577829" w14:paraId="00DD32D9" w14:textId="77777777" w:rsidTr="00577829">
        <w:trPr>
          <w:cnfStyle w:val="000000100000" w:firstRow="0" w:lastRow="0" w:firstColumn="0" w:lastColumn="0" w:oddVBand="0" w:evenVBand="0" w:oddHBand="1" w:evenHBand="0" w:firstRowFirstColumn="0" w:firstRowLastColumn="0" w:lastRowFirstColumn="0" w:lastRowLastColumn="0"/>
        </w:trPr>
        <w:tc>
          <w:tcPr>
            <w:tcW w:w="2236" w:type="pct"/>
          </w:tcPr>
          <w:p w14:paraId="390D2919" w14:textId="77777777" w:rsidR="00577829" w:rsidRPr="00880B92" w:rsidRDefault="00577829" w:rsidP="00880B92">
            <w:pPr>
              <w:pStyle w:val="Caption"/>
            </w:pPr>
            <w:r w:rsidRPr="00880B92">
              <w:t>-(void) connectToDevice(CNPDevice&lt;?,?&gt; device)</w:t>
            </w:r>
          </w:p>
        </w:tc>
        <w:tc>
          <w:tcPr>
            <w:tcW w:w="2764" w:type="pct"/>
          </w:tcPr>
          <w:p w14:paraId="48EE8125" w14:textId="77777777" w:rsidR="00577829" w:rsidRPr="00880B92" w:rsidRDefault="00577829" w:rsidP="00880B92">
            <w:pPr>
              <w:pStyle w:val="Caption"/>
            </w:pPr>
            <w:r w:rsidRPr="00880B92">
              <w:t>Connects to specified device.</w:t>
            </w:r>
          </w:p>
        </w:tc>
      </w:tr>
      <w:tr w:rsidR="00577829" w:rsidRPr="007D2B99" w14:paraId="103748B4" w14:textId="77777777" w:rsidTr="00577829">
        <w:trPr>
          <w:cnfStyle w:val="000000010000" w:firstRow="0" w:lastRow="0" w:firstColumn="0" w:lastColumn="0" w:oddVBand="0" w:evenVBand="0" w:oddHBand="0" w:evenHBand="1" w:firstRowFirstColumn="0" w:firstRowLastColumn="0" w:lastRowFirstColumn="0" w:lastRowLastColumn="0"/>
        </w:trPr>
        <w:tc>
          <w:tcPr>
            <w:tcW w:w="2236" w:type="pct"/>
          </w:tcPr>
          <w:p w14:paraId="40F47078" w14:textId="77777777" w:rsidR="00577829" w:rsidRPr="00880B92" w:rsidRDefault="00577829" w:rsidP="00880B92">
            <w:pPr>
              <w:pStyle w:val="Caption"/>
            </w:pPr>
            <w:r w:rsidRPr="00880B92">
              <w:t>-(String) getDeviceType()</w:t>
            </w:r>
          </w:p>
        </w:tc>
        <w:tc>
          <w:tcPr>
            <w:tcW w:w="2764" w:type="pct"/>
          </w:tcPr>
          <w:p w14:paraId="7C8B89ED" w14:textId="77777777" w:rsidR="00577829" w:rsidRPr="00880B92" w:rsidRDefault="00577829" w:rsidP="00880B92">
            <w:pPr>
              <w:pStyle w:val="Caption"/>
            </w:pPr>
            <w:r w:rsidRPr="00880B92">
              <w:t>Returns the unique name for this CNPController implementation</w:t>
            </w:r>
          </w:p>
        </w:tc>
      </w:tr>
      <w:tr w:rsidR="00577829" w:rsidRPr="007D2B99" w14:paraId="32E0BA60" w14:textId="77777777" w:rsidTr="00577829">
        <w:trPr>
          <w:cnfStyle w:val="000000100000" w:firstRow="0" w:lastRow="0" w:firstColumn="0" w:lastColumn="0" w:oddVBand="0" w:evenVBand="0" w:oddHBand="1" w:evenHBand="0" w:firstRowFirstColumn="0" w:firstRowLastColumn="0" w:lastRowFirstColumn="0" w:lastRowLastColumn="0"/>
        </w:trPr>
        <w:tc>
          <w:tcPr>
            <w:tcW w:w="2236" w:type="pct"/>
          </w:tcPr>
          <w:p w14:paraId="33ECE1C1" w14:textId="77777777" w:rsidR="00577829" w:rsidRPr="00880B92" w:rsidRDefault="00577829" w:rsidP="00880B92">
            <w:pPr>
              <w:pStyle w:val="Caption"/>
            </w:pPr>
            <w:r w:rsidRPr="00880B92">
              <w:t>-(void) startTransactionProcess(CardEntryType entryType, boolean allowGratuity)</w:t>
            </w:r>
            <w:r w:rsidR="00D54F84">
              <w:t>, AcceptTerminalConfiguration configuration)</w:t>
            </w:r>
          </w:p>
        </w:tc>
        <w:tc>
          <w:tcPr>
            <w:tcW w:w="2764" w:type="pct"/>
          </w:tcPr>
          <w:p w14:paraId="219D8414" w14:textId="77777777" w:rsidR="00577829" w:rsidRPr="00880B92" w:rsidRDefault="00577829" w:rsidP="00880B92">
            <w:pPr>
              <w:pStyle w:val="Caption"/>
            </w:pPr>
            <w:r w:rsidRPr="00880B92">
              <w:t xml:space="preserve">Order controller to start processing transaction. </w:t>
            </w:r>
            <w:r w:rsidR="00D54F84">
              <w:t>Confiuration parameter can be obtained from AcceptSDK.fetchTerminalConfiguration() method.</w:t>
            </w:r>
          </w:p>
        </w:tc>
      </w:tr>
      <w:tr w:rsidR="00577829" w:rsidRPr="007D2B99" w14:paraId="0D890284" w14:textId="77777777" w:rsidTr="00577829">
        <w:trPr>
          <w:cnfStyle w:val="000000010000" w:firstRow="0" w:lastRow="0" w:firstColumn="0" w:lastColumn="0" w:oddVBand="0" w:evenVBand="0" w:oddHBand="0" w:evenHBand="1" w:firstRowFirstColumn="0" w:firstRowLastColumn="0" w:lastRowFirstColumn="0" w:lastRowLastColumn="0"/>
        </w:trPr>
        <w:tc>
          <w:tcPr>
            <w:tcW w:w="2236" w:type="pct"/>
          </w:tcPr>
          <w:p w14:paraId="725AB6CF" w14:textId="77777777" w:rsidR="00577829" w:rsidRPr="00880B92" w:rsidRDefault="00577829" w:rsidP="00880B92">
            <w:pPr>
              <w:pStyle w:val="Caption"/>
            </w:pPr>
            <w:r w:rsidRPr="00880B92">
              <w:t>-(void) setCNPListener(CNPListener listener)</w:t>
            </w:r>
          </w:p>
        </w:tc>
        <w:tc>
          <w:tcPr>
            <w:tcW w:w="2764" w:type="pct"/>
          </w:tcPr>
          <w:p w14:paraId="1D241D69" w14:textId="77777777" w:rsidR="00577829" w:rsidRPr="00880B92" w:rsidRDefault="00577829" w:rsidP="00880B92">
            <w:pPr>
              <w:pStyle w:val="Caption"/>
            </w:pPr>
            <w:r w:rsidRPr="00880B92">
              <w:t>Listener provided in this method will receive events from controller.</w:t>
            </w:r>
          </w:p>
        </w:tc>
      </w:tr>
    </w:tbl>
    <w:p w14:paraId="5C322C5C" w14:textId="77777777" w:rsidR="00577829" w:rsidRPr="00880B92" w:rsidRDefault="00577829" w:rsidP="00880B92">
      <w:pPr>
        <w:pStyle w:val="Caption"/>
      </w:pPr>
    </w:p>
    <w:p w14:paraId="0BDCBE49" w14:textId="77777777" w:rsidR="00577829" w:rsidRPr="00880B92" w:rsidRDefault="00577829" w:rsidP="00880B92">
      <w:pPr>
        <w:pStyle w:val="Caption"/>
      </w:pPr>
      <w:r w:rsidRPr="00880B92">
        <w:rPr>
          <w:szCs w:val="22"/>
        </w:rPr>
        <w:t>An example usage of the above methods can be found in following sections.</w:t>
      </w:r>
    </w:p>
    <w:p w14:paraId="2E7CA979" w14:textId="77777777" w:rsidR="00577829" w:rsidRPr="00880B92" w:rsidRDefault="00577829" w:rsidP="00880B92">
      <w:pPr>
        <w:pStyle w:val="Caption"/>
      </w:pPr>
    </w:p>
    <w:p w14:paraId="7F7E4E36" w14:textId="77777777" w:rsidR="00577829" w:rsidRDefault="00577829" w:rsidP="00880B92">
      <w:pPr>
        <w:pStyle w:val="Caption"/>
      </w:pPr>
      <w:r w:rsidRPr="00880B92">
        <w:rPr>
          <w:szCs w:val="22"/>
        </w:rPr>
        <w:t xml:space="preserve">As a reminder, CNPController should not be instantiated directly, using its constructor. Instead, call </w:t>
      </w:r>
      <w:r w:rsidRPr="00B466AE">
        <w:rPr>
          <w:rStyle w:val="inlinecodeZnak0"/>
          <w:rFonts w:eastAsia="ヒラギノ角ゴ Pro W3"/>
        </w:rPr>
        <w:t>AcceptSDK.getCNPController()</w:t>
      </w:r>
      <w:r>
        <w:rPr>
          <w:szCs w:val="22"/>
        </w:rPr>
        <w:t xml:space="preserve"> method.</w:t>
      </w:r>
    </w:p>
    <w:p w14:paraId="2B8B63DB" w14:textId="77777777" w:rsidR="00577829" w:rsidRPr="00880B92" w:rsidRDefault="00577829" w:rsidP="00880B92">
      <w:pPr>
        <w:pStyle w:val="Caption"/>
      </w:pPr>
    </w:p>
    <w:p w14:paraId="1D829450" w14:textId="77777777" w:rsidR="00577829" w:rsidRDefault="00577829" w:rsidP="006F4748">
      <w:pPr>
        <w:pStyle w:val="Heading3"/>
      </w:pPr>
      <w:bookmarkStart w:id="134" w:name="_Toc365013067"/>
      <w:bookmarkStart w:id="135" w:name="_Toc431302942"/>
      <w:r>
        <w:t>CNPDevice</w:t>
      </w:r>
      <w:bookmarkEnd w:id="134"/>
      <w:bookmarkEnd w:id="135"/>
    </w:p>
    <w:p w14:paraId="35808D0A" w14:textId="77777777" w:rsidR="00577829" w:rsidRPr="00880B92" w:rsidRDefault="00577829" w:rsidP="00880B92">
      <w:pPr>
        <w:pStyle w:val="Caption"/>
      </w:pPr>
    </w:p>
    <w:p w14:paraId="1FAF9984" w14:textId="77777777" w:rsidR="00577829" w:rsidRDefault="00577829" w:rsidP="00880B92">
      <w:pPr>
        <w:pStyle w:val="Caption"/>
      </w:pPr>
      <w:r w:rsidRPr="00880B92">
        <w:t xml:space="preserve">The CNPDevice model is a base model representing data present in common device types. </w:t>
      </w:r>
      <w:r w:rsidRPr="00880B92">
        <w:br/>
        <w:t xml:space="preserve">It implements Parcelable interface. CNPDevice can be passed to </w:t>
      </w:r>
      <w:r w:rsidRPr="00F002C6">
        <w:rPr>
          <w:rStyle w:val="inlinecodeZnak0"/>
          <w:rFonts w:eastAsia="ヒラギノ角ゴ Pro W3"/>
        </w:rPr>
        <w:t>CNPController.connectToDevice()</w:t>
      </w:r>
      <w:r>
        <w:t xml:space="preserve"> method in order to begin the connection process.</w:t>
      </w:r>
    </w:p>
    <w:p w14:paraId="2EA13179" w14:textId="77777777" w:rsidR="00577829" w:rsidRPr="00880B92" w:rsidRDefault="00577829" w:rsidP="00880B92">
      <w:pPr>
        <w:pStyle w:val="Caption"/>
      </w:pPr>
    </w:p>
    <w:tbl>
      <w:tblPr>
        <w:tblStyle w:val="TableGrid"/>
        <w:tblW w:w="0" w:type="auto"/>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9070"/>
      </w:tblGrid>
      <w:tr w:rsidR="00577829" w:rsidRPr="007D2B99" w14:paraId="3ACA1306" w14:textId="77777777" w:rsidTr="00577829">
        <w:trPr>
          <w:trHeight w:val="432"/>
        </w:trPr>
        <w:tc>
          <w:tcPr>
            <w:tcW w:w="9576" w:type="dxa"/>
            <w:vAlign w:val="center"/>
          </w:tcPr>
          <w:p w14:paraId="78F3C499" w14:textId="77777777" w:rsidR="00577829" w:rsidRDefault="00577829" w:rsidP="00880B92">
            <w:pPr>
              <w:pStyle w:val="Caption"/>
            </w:pPr>
            <w:r w:rsidRPr="00880B92">
              <w:t xml:space="preserve">Location: </w:t>
            </w:r>
            <w:r w:rsidRPr="007602EC">
              <w:rPr>
                <w:rFonts w:ascii="Consolas" w:hAnsi="Consolas" w:cs="Consolas"/>
                <w:color w:val="31849B" w:themeColor="accent5" w:themeShade="BF"/>
                <w:szCs w:val="22"/>
              </w:rPr>
              <w:t>de.wirecard.accept.sdk.cnp</w:t>
            </w:r>
            <w:r w:rsidRPr="00676A53">
              <w:rPr>
                <w:rFonts w:ascii="Consolas" w:hAnsi="Consolas" w:cs="Consolas"/>
                <w:color w:val="31849B" w:themeColor="accent5" w:themeShade="BF"/>
                <w:szCs w:val="22"/>
              </w:rPr>
              <w:t>.</w:t>
            </w:r>
            <w:r>
              <w:rPr>
                <w:rFonts w:ascii="Consolas" w:hAnsi="Consolas" w:cs="Consolas"/>
                <w:color w:val="31849B" w:themeColor="accent5" w:themeShade="BF"/>
                <w:szCs w:val="22"/>
              </w:rPr>
              <w:t>CNPDevice</w:t>
            </w:r>
          </w:p>
        </w:tc>
      </w:tr>
    </w:tbl>
    <w:p w14:paraId="7548A751" w14:textId="77777777" w:rsidR="00577829" w:rsidRPr="00880B92" w:rsidRDefault="00577829" w:rsidP="00880B92">
      <w:pPr>
        <w:pStyle w:val="Caption"/>
      </w:pPr>
    </w:p>
    <w:p w14:paraId="7F47BBF8" w14:textId="77777777" w:rsidR="00577829" w:rsidRPr="00880B92" w:rsidRDefault="00577829" w:rsidP="00880B92">
      <w:pPr>
        <w:pStyle w:val="Caption"/>
      </w:pPr>
      <w:r w:rsidRPr="00880B92">
        <w:t>Following table shows the list of this model's methods and their descriptions:</w:t>
      </w:r>
    </w:p>
    <w:p w14:paraId="7E030882" w14:textId="77777777" w:rsidR="00577829" w:rsidRPr="00880B92" w:rsidRDefault="00577829" w:rsidP="00880B92">
      <w:pPr>
        <w:pStyle w:val="Caption"/>
      </w:pPr>
    </w:p>
    <w:tbl>
      <w:tblPr>
        <w:tblStyle w:val="Styl1"/>
        <w:tblW w:w="5000" w:type="pct"/>
        <w:tblLook w:val="0000" w:firstRow="0" w:lastRow="0" w:firstColumn="0" w:lastColumn="0" w:noHBand="0" w:noVBand="0"/>
      </w:tblPr>
      <w:tblGrid>
        <w:gridCol w:w="4052"/>
        <w:gridCol w:w="5008"/>
      </w:tblGrid>
      <w:tr w:rsidR="00577829" w14:paraId="2D27366D" w14:textId="77777777" w:rsidTr="00577829">
        <w:trPr>
          <w:cnfStyle w:val="000000100000" w:firstRow="0" w:lastRow="0" w:firstColumn="0" w:lastColumn="0" w:oddVBand="0" w:evenVBand="0" w:oddHBand="1" w:evenHBand="0" w:firstRowFirstColumn="0" w:firstRowLastColumn="0" w:lastRowFirstColumn="0" w:lastRowLastColumn="0"/>
        </w:trPr>
        <w:tc>
          <w:tcPr>
            <w:tcW w:w="2236" w:type="pct"/>
          </w:tcPr>
          <w:p w14:paraId="556A6753" w14:textId="77777777" w:rsidR="00577829" w:rsidRPr="00E50BD2" w:rsidRDefault="00577829" w:rsidP="00577829">
            <w:pPr>
              <w:pStyle w:val="Tabela-Siatka1"/>
              <w:rPr>
                <w:rFonts w:ascii="Arial Bold" w:hAnsi="Arial Bold"/>
                <w:b/>
              </w:rPr>
            </w:pPr>
            <w:r w:rsidRPr="00E50BD2">
              <w:rPr>
                <w:rFonts w:ascii="Arial Bold" w:hAnsi="Arial Bold"/>
                <w:b/>
              </w:rPr>
              <w:lastRenderedPageBreak/>
              <w:t>Method</w:t>
            </w:r>
          </w:p>
        </w:tc>
        <w:tc>
          <w:tcPr>
            <w:tcW w:w="2764" w:type="pct"/>
          </w:tcPr>
          <w:p w14:paraId="6E0ABDFB" w14:textId="77777777" w:rsidR="00577829" w:rsidRPr="00E50BD2" w:rsidRDefault="00577829" w:rsidP="00577829">
            <w:pPr>
              <w:pStyle w:val="Tabela-Siatka1"/>
              <w:rPr>
                <w:rFonts w:ascii="Arial Bold" w:hAnsi="Arial Bold"/>
                <w:b/>
              </w:rPr>
            </w:pPr>
            <w:r w:rsidRPr="00E50BD2">
              <w:rPr>
                <w:rFonts w:ascii="Arial Bold" w:hAnsi="Arial Bold"/>
                <w:b/>
              </w:rPr>
              <w:t>Description</w:t>
            </w:r>
          </w:p>
        </w:tc>
      </w:tr>
      <w:tr w:rsidR="00577829" w:rsidRPr="007D2B99" w14:paraId="2C960C21" w14:textId="77777777" w:rsidTr="00577829">
        <w:trPr>
          <w:cnfStyle w:val="000000010000" w:firstRow="0" w:lastRow="0" w:firstColumn="0" w:lastColumn="0" w:oddVBand="0" w:evenVBand="0" w:oddHBand="0" w:evenHBand="1" w:firstRowFirstColumn="0" w:firstRowLastColumn="0" w:lastRowFirstColumn="0" w:lastRowLastColumn="0"/>
        </w:trPr>
        <w:tc>
          <w:tcPr>
            <w:tcW w:w="2236" w:type="pct"/>
          </w:tcPr>
          <w:p w14:paraId="545FD155" w14:textId="77777777" w:rsidR="00577829" w:rsidRPr="00880B92" w:rsidRDefault="00577829" w:rsidP="00880B92">
            <w:pPr>
              <w:pStyle w:val="Caption"/>
            </w:pPr>
            <w:r w:rsidRPr="00880B92">
              <w:t>- (String) getName( )</w:t>
            </w:r>
          </w:p>
        </w:tc>
        <w:tc>
          <w:tcPr>
            <w:tcW w:w="2764" w:type="pct"/>
          </w:tcPr>
          <w:p w14:paraId="7AEE8CA2" w14:textId="77777777" w:rsidR="00577829" w:rsidRPr="00880B92" w:rsidRDefault="00577829" w:rsidP="00880B92">
            <w:pPr>
              <w:pStyle w:val="Caption"/>
            </w:pPr>
            <w:r w:rsidRPr="00880B92">
              <w:t>Returns human-readable name (if available)</w:t>
            </w:r>
          </w:p>
        </w:tc>
      </w:tr>
      <w:tr w:rsidR="00577829" w:rsidRPr="007D2B99" w14:paraId="0A1766B9" w14:textId="77777777" w:rsidTr="00577829">
        <w:trPr>
          <w:cnfStyle w:val="000000100000" w:firstRow="0" w:lastRow="0" w:firstColumn="0" w:lastColumn="0" w:oddVBand="0" w:evenVBand="0" w:oddHBand="1" w:evenHBand="0" w:firstRowFirstColumn="0" w:firstRowLastColumn="0" w:lastRowFirstColumn="0" w:lastRowLastColumn="0"/>
        </w:trPr>
        <w:tc>
          <w:tcPr>
            <w:tcW w:w="2236" w:type="pct"/>
          </w:tcPr>
          <w:p w14:paraId="135C0969" w14:textId="77777777" w:rsidR="00577829" w:rsidRPr="00880B92" w:rsidRDefault="00577829" w:rsidP="00880B92">
            <w:pPr>
              <w:pStyle w:val="Caption"/>
            </w:pPr>
            <w:r w:rsidRPr="00880B92">
              <w:t>- (String) getAddress( )</w:t>
            </w:r>
          </w:p>
        </w:tc>
        <w:tc>
          <w:tcPr>
            <w:tcW w:w="2764" w:type="pct"/>
          </w:tcPr>
          <w:p w14:paraId="4CE1B631" w14:textId="77777777" w:rsidR="00577829" w:rsidRPr="00880B92" w:rsidRDefault="00577829" w:rsidP="00880B92">
            <w:pPr>
              <w:pStyle w:val="Caption"/>
            </w:pPr>
            <w:r w:rsidRPr="00880B92">
              <w:t>Returns the unique address used to identify this device</w:t>
            </w:r>
          </w:p>
        </w:tc>
      </w:tr>
      <w:tr w:rsidR="00577829" w:rsidRPr="007D2B99" w14:paraId="0AD66842" w14:textId="77777777" w:rsidTr="00577829">
        <w:trPr>
          <w:cnfStyle w:val="000000010000" w:firstRow="0" w:lastRow="0" w:firstColumn="0" w:lastColumn="0" w:oddVBand="0" w:evenVBand="0" w:oddHBand="0" w:evenHBand="1" w:firstRowFirstColumn="0" w:firstRowLastColumn="0" w:lastRowFirstColumn="0" w:lastRowLastColumn="0"/>
        </w:trPr>
        <w:tc>
          <w:tcPr>
            <w:tcW w:w="2236" w:type="pct"/>
          </w:tcPr>
          <w:p w14:paraId="3ECC706B" w14:textId="77777777" w:rsidR="00577829" w:rsidRPr="00880B92" w:rsidRDefault="00577829" w:rsidP="00880B92">
            <w:pPr>
              <w:pStyle w:val="Caption"/>
            </w:pPr>
            <w:r w:rsidRPr="00880B92">
              <w:t>- (boolean) isBound( )</w:t>
            </w:r>
          </w:p>
        </w:tc>
        <w:tc>
          <w:tcPr>
            <w:tcW w:w="2764" w:type="pct"/>
          </w:tcPr>
          <w:p w14:paraId="44018EF7" w14:textId="77777777" w:rsidR="00577829" w:rsidRPr="00880B92" w:rsidRDefault="00577829" w:rsidP="00880B92">
            <w:pPr>
              <w:pStyle w:val="Caption"/>
            </w:pPr>
            <w:r w:rsidRPr="00880B92">
              <w:t>Returns true if this device is bound / known</w:t>
            </w:r>
          </w:p>
        </w:tc>
      </w:tr>
      <w:tr w:rsidR="00577829" w:rsidRPr="007D2B99" w14:paraId="3DFA3ED6" w14:textId="77777777" w:rsidTr="00577829">
        <w:trPr>
          <w:cnfStyle w:val="000000100000" w:firstRow="0" w:lastRow="0" w:firstColumn="0" w:lastColumn="0" w:oddVBand="0" w:evenVBand="0" w:oddHBand="1" w:evenHBand="0" w:firstRowFirstColumn="0" w:firstRowLastColumn="0" w:lastRowFirstColumn="0" w:lastRowLastColumn="0"/>
        </w:trPr>
        <w:tc>
          <w:tcPr>
            <w:tcW w:w="2236" w:type="pct"/>
          </w:tcPr>
          <w:p w14:paraId="5E6A6D3D" w14:textId="77777777" w:rsidR="00577829" w:rsidRPr="00880B92" w:rsidRDefault="00577829" w:rsidP="00880B92">
            <w:pPr>
              <w:pStyle w:val="Caption"/>
            </w:pPr>
            <w:r w:rsidRPr="00880B92">
              <w:t>- (JSONObject) toJSON(  )</w:t>
            </w:r>
          </w:p>
        </w:tc>
        <w:tc>
          <w:tcPr>
            <w:tcW w:w="2764" w:type="pct"/>
          </w:tcPr>
          <w:p w14:paraId="33ED9F04" w14:textId="77777777" w:rsidR="00577829" w:rsidRPr="00880B92" w:rsidRDefault="00577829" w:rsidP="00880B92">
            <w:pPr>
              <w:pStyle w:val="Caption"/>
            </w:pPr>
            <w:r w:rsidRPr="00880B92">
              <w:t>Serialization of this object to JSON. This device can be then deserialized by using CNPDevice(JSONObject json) constructor.</w:t>
            </w:r>
          </w:p>
        </w:tc>
      </w:tr>
    </w:tbl>
    <w:p w14:paraId="44495E2D" w14:textId="77777777" w:rsidR="00577829" w:rsidRPr="00880B92" w:rsidRDefault="00577829" w:rsidP="00880B92">
      <w:pPr>
        <w:pStyle w:val="Caption"/>
      </w:pPr>
    </w:p>
    <w:p w14:paraId="4DAEB44C" w14:textId="77777777" w:rsidR="00577829" w:rsidRDefault="00577829" w:rsidP="00880B92">
      <w:pPr>
        <w:pStyle w:val="Caption"/>
        <w:rPr>
          <w:szCs w:val="22"/>
        </w:rPr>
      </w:pPr>
      <w:r w:rsidRPr="00880B92">
        <w:rPr>
          <w:szCs w:val="22"/>
        </w:rPr>
        <w:t>To see how to obtain CNPDevice reference, check 'events handling and communication' section.</w:t>
      </w:r>
    </w:p>
    <w:p w14:paraId="42479A2E" w14:textId="77777777" w:rsidR="00B75C80" w:rsidRPr="00B75C80" w:rsidRDefault="00B75C80" w:rsidP="00B75C80">
      <w:pPr>
        <w:rPr>
          <w:lang w:val="en-US"/>
        </w:rPr>
      </w:pPr>
    </w:p>
    <w:p w14:paraId="4FF2B6FE" w14:textId="77777777" w:rsidR="00B75C80" w:rsidRDefault="00B75C80" w:rsidP="00B75C80">
      <w:pPr>
        <w:pStyle w:val="Heading3"/>
        <w:rPr>
          <w:lang w:val="de-DE"/>
        </w:rPr>
      </w:pPr>
      <w:bookmarkStart w:id="136" w:name="_Toc431302943"/>
      <w:r w:rsidRPr="00B75C80">
        <w:rPr>
          <w:lang w:val="de-DE"/>
        </w:rPr>
        <w:t>Swiper</w:t>
      </w:r>
      <w:bookmarkEnd w:id="136"/>
    </w:p>
    <w:p w14:paraId="2D6317C6" w14:textId="77777777" w:rsidR="00B75C80" w:rsidRDefault="00B75C80" w:rsidP="00B75C80">
      <w:pPr>
        <w:pStyle w:val="Caption"/>
      </w:pPr>
      <w:r>
        <w:t>Swiper</w:t>
      </w:r>
      <w:r w:rsidRPr="00880B92">
        <w:t xml:space="preserve"> is the base class for all </w:t>
      </w:r>
      <w:r>
        <w:t>Swiper</w:t>
      </w:r>
      <w:r w:rsidRPr="00880B92">
        <w:t xml:space="preserve"> controllers.</w:t>
      </w:r>
      <w:r w:rsidR="007D6061">
        <w:t xml:space="preserve"> Swipers are communicating with smartfone using audio output/input</w:t>
      </w:r>
      <w:r w:rsidR="00E85784">
        <w:t xml:space="preserve"> (jack)</w:t>
      </w:r>
      <w:r w:rsidR="007D6061">
        <w:t>.</w:t>
      </w:r>
      <w:r w:rsidRPr="00880B92">
        <w:t xml:space="preserve"> Its instance can be accessed by calling </w:t>
      </w:r>
      <w:r w:rsidRPr="00B466AE">
        <w:rPr>
          <w:rStyle w:val="inlinecodeZnak0"/>
          <w:rFonts w:eastAsia="ヒラギノ角ゴ Pro W3"/>
        </w:rPr>
        <w:t>AcceptSDK.get</w:t>
      </w:r>
      <w:r>
        <w:rPr>
          <w:rStyle w:val="inlinecodeZnak0"/>
          <w:rFonts w:eastAsia="ヒラギノ角ゴ Pro W3"/>
        </w:rPr>
        <w:t>Swiper</w:t>
      </w:r>
      <w:r w:rsidRPr="00B466AE">
        <w:rPr>
          <w:rStyle w:val="inlinecodeZnak0"/>
          <w:rFonts w:eastAsia="ヒラギノ角ゴ Pro W3"/>
        </w:rPr>
        <w:t>()</w:t>
      </w:r>
      <w:r>
        <w:t xml:space="preserve"> method (if no controller is available, this method will return null).</w:t>
      </w:r>
    </w:p>
    <w:p w14:paraId="4D93D72D" w14:textId="77777777" w:rsidR="00B75C80" w:rsidRPr="00880B92" w:rsidRDefault="00B75C80" w:rsidP="00B75C80">
      <w:pPr>
        <w:pStyle w:val="Caption"/>
      </w:pPr>
    </w:p>
    <w:tbl>
      <w:tblPr>
        <w:tblStyle w:val="TableGrid"/>
        <w:tblW w:w="0" w:type="auto"/>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9070"/>
      </w:tblGrid>
      <w:tr w:rsidR="00B75C80" w:rsidRPr="007D2B99" w14:paraId="54A7868B" w14:textId="77777777" w:rsidTr="00A81025">
        <w:trPr>
          <w:trHeight w:val="432"/>
        </w:trPr>
        <w:tc>
          <w:tcPr>
            <w:tcW w:w="9576" w:type="dxa"/>
            <w:vAlign w:val="center"/>
          </w:tcPr>
          <w:p w14:paraId="3BB2C7CB" w14:textId="77777777" w:rsidR="00B75C80" w:rsidRDefault="00B75C80" w:rsidP="00B75C80">
            <w:pPr>
              <w:pStyle w:val="Caption"/>
            </w:pPr>
            <w:r w:rsidRPr="00880B92">
              <w:t xml:space="preserve">Location: </w:t>
            </w:r>
            <w:r w:rsidRPr="007602EC">
              <w:rPr>
                <w:rFonts w:ascii="Consolas" w:hAnsi="Consolas" w:cs="Consolas"/>
                <w:color w:val="31849B" w:themeColor="accent5" w:themeShade="BF"/>
                <w:szCs w:val="22"/>
              </w:rPr>
              <w:t>de.wirecard.accept.sdk.</w:t>
            </w:r>
            <w:r>
              <w:rPr>
                <w:rFonts w:ascii="Consolas" w:hAnsi="Consolas" w:cs="Consolas"/>
                <w:color w:val="31849B" w:themeColor="accent5" w:themeShade="BF"/>
                <w:szCs w:val="22"/>
              </w:rPr>
              <w:t>swiper</w:t>
            </w:r>
            <w:r w:rsidRPr="00676A53">
              <w:rPr>
                <w:rFonts w:ascii="Consolas" w:hAnsi="Consolas" w:cs="Consolas"/>
                <w:color w:val="31849B" w:themeColor="accent5" w:themeShade="BF"/>
                <w:szCs w:val="22"/>
              </w:rPr>
              <w:t>.</w:t>
            </w:r>
            <w:r>
              <w:rPr>
                <w:rFonts w:ascii="Consolas" w:hAnsi="Consolas" w:cs="Consolas"/>
                <w:color w:val="31849B" w:themeColor="accent5" w:themeShade="BF"/>
                <w:szCs w:val="22"/>
              </w:rPr>
              <w:t>Swiper</w:t>
            </w:r>
          </w:p>
        </w:tc>
      </w:tr>
    </w:tbl>
    <w:p w14:paraId="39E16D7F" w14:textId="77777777" w:rsidR="00B75C80" w:rsidRPr="00880B92" w:rsidRDefault="00B75C80" w:rsidP="00B75C80">
      <w:pPr>
        <w:pStyle w:val="Caption"/>
      </w:pPr>
    </w:p>
    <w:p w14:paraId="1832634D" w14:textId="77777777" w:rsidR="00B75C80" w:rsidRPr="00880B92" w:rsidRDefault="00B75C80" w:rsidP="00B75C80">
      <w:pPr>
        <w:pStyle w:val="Caption"/>
      </w:pPr>
      <w:r w:rsidRPr="00880B92">
        <w:t>The following table shows the list of this model's methods and their descriptions:</w:t>
      </w:r>
    </w:p>
    <w:p w14:paraId="6018435C" w14:textId="77777777" w:rsidR="00B75C80" w:rsidRPr="00880B92" w:rsidRDefault="00B75C80" w:rsidP="00B75C80">
      <w:pPr>
        <w:pStyle w:val="Caption"/>
      </w:pPr>
    </w:p>
    <w:tbl>
      <w:tblPr>
        <w:tblStyle w:val="Styl1"/>
        <w:tblW w:w="5000" w:type="pct"/>
        <w:tblLook w:val="0000" w:firstRow="0" w:lastRow="0" w:firstColumn="0" w:lastColumn="0" w:noHBand="0" w:noVBand="0"/>
      </w:tblPr>
      <w:tblGrid>
        <w:gridCol w:w="4052"/>
        <w:gridCol w:w="5008"/>
      </w:tblGrid>
      <w:tr w:rsidR="00B75C80" w14:paraId="4EBB7232" w14:textId="77777777" w:rsidTr="00A81025">
        <w:trPr>
          <w:cnfStyle w:val="000000100000" w:firstRow="0" w:lastRow="0" w:firstColumn="0" w:lastColumn="0" w:oddVBand="0" w:evenVBand="0" w:oddHBand="1" w:evenHBand="0" w:firstRowFirstColumn="0" w:firstRowLastColumn="0" w:lastRowFirstColumn="0" w:lastRowLastColumn="0"/>
        </w:trPr>
        <w:tc>
          <w:tcPr>
            <w:tcW w:w="2236" w:type="pct"/>
          </w:tcPr>
          <w:p w14:paraId="1DDCF7B7" w14:textId="77777777" w:rsidR="00B75C80" w:rsidRPr="00E50BD2" w:rsidRDefault="00B75C80" w:rsidP="00A81025">
            <w:pPr>
              <w:pStyle w:val="Tabela-Siatka1"/>
              <w:rPr>
                <w:rFonts w:ascii="Arial Bold" w:hAnsi="Arial Bold"/>
                <w:b/>
              </w:rPr>
            </w:pPr>
            <w:r w:rsidRPr="00E50BD2">
              <w:rPr>
                <w:rFonts w:ascii="Arial Bold" w:hAnsi="Arial Bold"/>
                <w:b/>
              </w:rPr>
              <w:t>Method</w:t>
            </w:r>
          </w:p>
        </w:tc>
        <w:tc>
          <w:tcPr>
            <w:tcW w:w="2764" w:type="pct"/>
          </w:tcPr>
          <w:p w14:paraId="4117F269" w14:textId="77777777" w:rsidR="00B75C80" w:rsidRPr="00E50BD2" w:rsidRDefault="00B75C80" w:rsidP="00A81025">
            <w:pPr>
              <w:pStyle w:val="Tabela-Siatka1"/>
              <w:rPr>
                <w:rFonts w:ascii="Arial Bold" w:hAnsi="Arial Bold"/>
                <w:b/>
              </w:rPr>
            </w:pPr>
            <w:r w:rsidRPr="00E50BD2">
              <w:rPr>
                <w:rFonts w:ascii="Arial Bold" w:hAnsi="Arial Bold"/>
                <w:b/>
              </w:rPr>
              <w:t>Description</w:t>
            </w:r>
          </w:p>
        </w:tc>
      </w:tr>
      <w:tr w:rsidR="00B75C80" w:rsidRPr="007D2B99" w14:paraId="49ADF636" w14:textId="77777777" w:rsidTr="00A81025">
        <w:trPr>
          <w:cnfStyle w:val="000000010000" w:firstRow="0" w:lastRow="0" w:firstColumn="0" w:lastColumn="0" w:oddVBand="0" w:evenVBand="0" w:oddHBand="0" w:evenHBand="1" w:firstRowFirstColumn="0" w:firstRowLastColumn="0" w:lastRowFirstColumn="0" w:lastRowLastColumn="0"/>
        </w:trPr>
        <w:tc>
          <w:tcPr>
            <w:tcW w:w="2236" w:type="pct"/>
          </w:tcPr>
          <w:p w14:paraId="0818D005" w14:textId="77777777" w:rsidR="00B75C80" w:rsidRPr="00880B92" w:rsidRDefault="00B75C80" w:rsidP="00B75C80">
            <w:pPr>
              <w:pStyle w:val="Caption"/>
            </w:pPr>
            <w:r w:rsidRPr="00880B92">
              <w:t>-</w:t>
            </w:r>
            <w:r>
              <w:t xml:space="preserve"> </w:t>
            </w:r>
            <w:r w:rsidRPr="00880B92">
              <w:t xml:space="preserve">(void) </w:t>
            </w:r>
            <w:r w:rsidRPr="00B75C80">
              <w:t>register(OnSwipeDetectedListener listener)</w:t>
            </w:r>
          </w:p>
        </w:tc>
        <w:tc>
          <w:tcPr>
            <w:tcW w:w="2764" w:type="pct"/>
          </w:tcPr>
          <w:p w14:paraId="3AF0F9DA" w14:textId="77777777" w:rsidR="00B75C80" w:rsidRPr="00880B92" w:rsidRDefault="007D6061" w:rsidP="00A81025">
            <w:pPr>
              <w:pStyle w:val="Caption"/>
            </w:pPr>
            <w:r>
              <w:t>Registration of listener. All events will be</w:t>
            </w:r>
            <w:r w:rsidR="00B75C80" w:rsidRPr="00880B92">
              <w:t xml:space="preserve"> reported to provided listener.</w:t>
            </w:r>
          </w:p>
        </w:tc>
      </w:tr>
      <w:tr w:rsidR="00B75C80" w:rsidRPr="007D6061" w14:paraId="0B212B70" w14:textId="77777777" w:rsidTr="00A81025">
        <w:trPr>
          <w:cnfStyle w:val="000000100000" w:firstRow="0" w:lastRow="0" w:firstColumn="0" w:lastColumn="0" w:oddVBand="0" w:evenVBand="0" w:oddHBand="1" w:evenHBand="0" w:firstRowFirstColumn="0" w:firstRowLastColumn="0" w:lastRowFirstColumn="0" w:lastRowLastColumn="0"/>
        </w:trPr>
        <w:tc>
          <w:tcPr>
            <w:tcW w:w="2236" w:type="pct"/>
          </w:tcPr>
          <w:p w14:paraId="31CB638A" w14:textId="77777777" w:rsidR="00B75C80" w:rsidRPr="00880B92" w:rsidRDefault="00B75C80" w:rsidP="00B75C80">
            <w:pPr>
              <w:pStyle w:val="Caption"/>
            </w:pPr>
            <w:r w:rsidRPr="00880B92">
              <w:t xml:space="preserve">- (void) </w:t>
            </w:r>
            <w:r>
              <w:t>unregister</w:t>
            </w:r>
            <w:r w:rsidRPr="00880B92">
              <w:t>( )</w:t>
            </w:r>
          </w:p>
        </w:tc>
        <w:tc>
          <w:tcPr>
            <w:tcW w:w="2764" w:type="pct"/>
          </w:tcPr>
          <w:p w14:paraId="62B66A84" w14:textId="77777777" w:rsidR="00B75C80" w:rsidRPr="00880B92" w:rsidRDefault="007D6061" w:rsidP="00A81025">
            <w:pPr>
              <w:pStyle w:val="Caption"/>
            </w:pPr>
            <w:r>
              <w:t>Unregister listener.</w:t>
            </w:r>
          </w:p>
        </w:tc>
      </w:tr>
      <w:tr w:rsidR="00B75C80" w:rsidRPr="007D2B99" w14:paraId="46827B3F" w14:textId="77777777" w:rsidTr="00A81025">
        <w:trPr>
          <w:cnfStyle w:val="000000010000" w:firstRow="0" w:lastRow="0" w:firstColumn="0" w:lastColumn="0" w:oddVBand="0" w:evenVBand="0" w:oddHBand="0" w:evenHBand="1" w:firstRowFirstColumn="0" w:firstRowLastColumn="0" w:lastRowFirstColumn="0" w:lastRowLastColumn="0"/>
        </w:trPr>
        <w:tc>
          <w:tcPr>
            <w:tcW w:w="2236" w:type="pct"/>
          </w:tcPr>
          <w:p w14:paraId="128C273B" w14:textId="77777777" w:rsidR="00B75C80" w:rsidRPr="00880B92" w:rsidRDefault="00B75C80" w:rsidP="00B75C80">
            <w:pPr>
              <w:pStyle w:val="Caption"/>
            </w:pPr>
            <w:r w:rsidRPr="00880B92">
              <w:t>- (</w:t>
            </w:r>
            <w:r>
              <w:t>void</w:t>
            </w:r>
            <w:r w:rsidRPr="00880B92">
              <w:t xml:space="preserve">) </w:t>
            </w:r>
            <w:r>
              <w:t>init</w:t>
            </w:r>
            <w:r w:rsidRPr="00880B92">
              <w:t xml:space="preserve"> ( )</w:t>
            </w:r>
          </w:p>
        </w:tc>
        <w:tc>
          <w:tcPr>
            <w:tcW w:w="2764" w:type="pct"/>
          </w:tcPr>
          <w:p w14:paraId="25C9B71C" w14:textId="77777777" w:rsidR="00B75C80" w:rsidRPr="00880B92" w:rsidRDefault="007D6061" w:rsidP="007D6061">
            <w:pPr>
              <w:pStyle w:val="Caption"/>
            </w:pPr>
            <w:r>
              <w:t>Initialize device controller defined in the official BBPos support library</w:t>
            </w:r>
            <w:r w:rsidR="00B75C80" w:rsidRPr="00880B92">
              <w:t>.</w:t>
            </w:r>
            <w:r>
              <w:t xml:space="preserve"> Starts audio recording.</w:t>
            </w:r>
          </w:p>
        </w:tc>
      </w:tr>
      <w:tr w:rsidR="007004EC" w:rsidRPr="007D2B99" w14:paraId="15E006D4" w14:textId="77777777" w:rsidTr="00A81025">
        <w:trPr>
          <w:cnfStyle w:val="000000100000" w:firstRow="0" w:lastRow="0" w:firstColumn="0" w:lastColumn="0" w:oddVBand="0" w:evenVBand="0" w:oddHBand="1" w:evenHBand="0" w:firstRowFirstColumn="0" w:firstRowLastColumn="0" w:lastRowFirstColumn="0" w:lastRowLastColumn="0"/>
        </w:trPr>
        <w:tc>
          <w:tcPr>
            <w:tcW w:w="2236" w:type="pct"/>
          </w:tcPr>
          <w:p w14:paraId="16BF0412" w14:textId="77777777" w:rsidR="007004EC" w:rsidRPr="00880B92" w:rsidRDefault="007004EC" w:rsidP="007004EC">
            <w:pPr>
              <w:pStyle w:val="Caption"/>
            </w:pPr>
            <w:r w:rsidRPr="00880B92">
              <w:t xml:space="preserve">- (void) </w:t>
            </w:r>
            <w:r>
              <w:t>release</w:t>
            </w:r>
            <w:r w:rsidRPr="00880B92">
              <w:t xml:space="preserve"> ( )</w:t>
            </w:r>
          </w:p>
        </w:tc>
        <w:tc>
          <w:tcPr>
            <w:tcW w:w="2764" w:type="pct"/>
          </w:tcPr>
          <w:p w14:paraId="390BD465" w14:textId="77777777" w:rsidR="007004EC" w:rsidRPr="00880B92" w:rsidRDefault="007D6061" w:rsidP="007004EC">
            <w:pPr>
              <w:pStyle w:val="Caption"/>
            </w:pPr>
            <w:r>
              <w:t>Relese device controller,</w:t>
            </w:r>
            <w:r w:rsidR="00E85784">
              <w:t>stop audio recording.</w:t>
            </w:r>
          </w:p>
        </w:tc>
      </w:tr>
      <w:tr w:rsidR="007004EC" w:rsidRPr="007D2B99" w14:paraId="2919CF4A" w14:textId="77777777" w:rsidTr="00A81025">
        <w:trPr>
          <w:cnfStyle w:val="000000010000" w:firstRow="0" w:lastRow="0" w:firstColumn="0" w:lastColumn="0" w:oddVBand="0" w:evenVBand="0" w:oddHBand="0" w:evenHBand="1" w:firstRowFirstColumn="0" w:firstRowLastColumn="0" w:lastRowFirstColumn="0" w:lastRowLastColumn="0"/>
        </w:trPr>
        <w:tc>
          <w:tcPr>
            <w:tcW w:w="2236" w:type="pct"/>
          </w:tcPr>
          <w:p w14:paraId="4E72A837" w14:textId="77777777" w:rsidR="007004EC" w:rsidRPr="00880B92" w:rsidRDefault="007004EC" w:rsidP="007004EC">
            <w:pPr>
              <w:pStyle w:val="Caption"/>
            </w:pPr>
            <w:r w:rsidRPr="00880B92">
              <w:t>- (void) destroy( )</w:t>
            </w:r>
          </w:p>
        </w:tc>
        <w:tc>
          <w:tcPr>
            <w:tcW w:w="2764" w:type="pct"/>
          </w:tcPr>
          <w:p w14:paraId="1FAC1E79" w14:textId="77777777" w:rsidR="007004EC" w:rsidRPr="00880B92" w:rsidRDefault="007004EC" w:rsidP="007004EC">
            <w:pPr>
              <w:pStyle w:val="Caption"/>
            </w:pPr>
            <w:r w:rsidRPr="00880B92">
              <w:t>Frees all resources held by controller</w:t>
            </w:r>
          </w:p>
        </w:tc>
      </w:tr>
      <w:tr w:rsidR="007004EC" w:rsidRPr="007D2B99" w14:paraId="5898A280" w14:textId="77777777" w:rsidTr="00A81025">
        <w:trPr>
          <w:cnfStyle w:val="000000100000" w:firstRow="0" w:lastRow="0" w:firstColumn="0" w:lastColumn="0" w:oddVBand="0" w:evenVBand="0" w:oddHBand="1" w:evenHBand="0" w:firstRowFirstColumn="0" w:firstRowLastColumn="0" w:lastRowFirstColumn="0" w:lastRowLastColumn="0"/>
        </w:trPr>
        <w:tc>
          <w:tcPr>
            <w:tcW w:w="2236" w:type="pct"/>
          </w:tcPr>
          <w:p w14:paraId="5E3220B9" w14:textId="77777777" w:rsidR="007004EC" w:rsidRPr="00880B92" w:rsidRDefault="007004EC" w:rsidP="007004EC">
            <w:pPr>
              <w:pStyle w:val="Caption"/>
            </w:pPr>
            <w:r w:rsidRPr="00880B92">
              <w:t>- (</w:t>
            </w:r>
            <w:r>
              <w:t>boolean)</w:t>
            </w:r>
            <w:r w:rsidRPr="00880B92">
              <w:t xml:space="preserve"> </w:t>
            </w:r>
            <w:r>
              <w:t>isHeadsetConnected</w:t>
            </w:r>
            <w:r w:rsidRPr="00880B92">
              <w:t>( )</w:t>
            </w:r>
          </w:p>
        </w:tc>
        <w:tc>
          <w:tcPr>
            <w:tcW w:w="2764" w:type="pct"/>
          </w:tcPr>
          <w:p w14:paraId="441E470D" w14:textId="77777777" w:rsidR="007004EC" w:rsidRPr="00880B92" w:rsidRDefault="00E85784" w:rsidP="00E85784">
            <w:pPr>
              <w:pStyle w:val="Caption"/>
            </w:pPr>
            <w:r>
              <w:t>Provide info about hardware connectivity</w:t>
            </w:r>
          </w:p>
        </w:tc>
      </w:tr>
      <w:tr w:rsidR="007004EC" w:rsidRPr="007D2B99" w14:paraId="54C66F17" w14:textId="77777777" w:rsidTr="00A81025">
        <w:trPr>
          <w:cnfStyle w:val="000000010000" w:firstRow="0" w:lastRow="0" w:firstColumn="0" w:lastColumn="0" w:oddVBand="0" w:evenVBand="0" w:oddHBand="0" w:evenHBand="1" w:firstRowFirstColumn="0" w:firstRowLastColumn="0" w:lastRowFirstColumn="0" w:lastRowLastColumn="0"/>
        </w:trPr>
        <w:tc>
          <w:tcPr>
            <w:tcW w:w="2236" w:type="pct"/>
          </w:tcPr>
          <w:p w14:paraId="729EEE1A" w14:textId="77777777" w:rsidR="007004EC" w:rsidRPr="00880B92" w:rsidRDefault="007004EC" w:rsidP="007004EC">
            <w:pPr>
              <w:pStyle w:val="Caption"/>
            </w:pPr>
            <w:r>
              <w:t>- (</w:t>
            </w:r>
            <w:r w:rsidRPr="007004EC">
              <w:rPr>
                <w:lang w:val="de-DE"/>
              </w:rPr>
              <w:t>String</w:t>
            </w:r>
            <w:r>
              <w:rPr>
                <w:lang w:val="de-DE"/>
              </w:rPr>
              <w:t>)</w:t>
            </w:r>
            <w:r w:rsidRPr="007004EC">
              <w:rPr>
                <w:lang w:val="de-DE"/>
              </w:rPr>
              <w:t xml:space="preserve"> getSwiperInfo()</w:t>
            </w:r>
          </w:p>
        </w:tc>
        <w:tc>
          <w:tcPr>
            <w:tcW w:w="2764" w:type="pct"/>
          </w:tcPr>
          <w:p w14:paraId="562140F9" w14:textId="77777777" w:rsidR="007004EC" w:rsidRPr="00880B92" w:rsidRDefault="00E85784" w:rsidP="007004EC">
            <w:pPr>
              <w:pStyle w:val="Caption"/>
            </w:pPr>
            <w:r>
              <w:t>Provide basic info like “name/unique id”</w:t>
            </w:r>
          </w:p>
        </w:tc>
      </w:tr>
      <w:tr w:rsidR="007004EC" w:rsidRPr="007D2B99" w14:paraId="00D0BC11" w14:textId="77777777" w:rsidTr="00A81025">
        <w:trPr>
          <w:cnfStyle w:val="000000100000" w:firstRow="0" w:lastRow="0" w:firstColumn="0" w:lastColumn="0" w:oddVBand="0" w:evenVBand="0" w:oddHBand="1" w:evenHBand="0" w:firstRowFirstColumn="0" w:firstRowLastColumn="0" w:lastRowFirstColumn="0" w:lastRowLastColumn="0"/>
        </w:trPr>
        <w:tc>
          <w:tcPr>
            <w:tcW w:w="2236" w:type="pct"/>
          </w:tcPr>
          <w:p w14:paraId="5BA0AF01" w14:textId="77777777" w:rsidR="007004EC" w:rsidRPr="007004EC" w:rsidRDefault="007004EC" w:rsidP="007004EC">
            <w:pPr>
              <w:pStyle w:val="Caption"/>
              <w:rPr>
                <w:lang w:val="de-DE"/>
              </w:rPr>
            </w:pPr>
            <w:r>
              <w:t xml:space="preserve">- (void) </w:t>
            </w:r>
            <w:r w:rsidRPr="007004EC">
              <w:rPr>
                <w:lang w:val="de-DE"/>
              </w:rPr>
              <w:t>sendOnlineprocessResult(String result)</w:t>
            </w:r>
          </w:p>
        </w:tc>
        <w:tc>
          <w:tcPr>
            <w:tcW w:w="2764" w:type="pct"/>
          </w:tcPr>
          <w:p w14:paraId="3E66978C" w14:textId="77777777" w:rsidR="007004EC" w:rsidRPr="00880B92" w:rsidRDefault="00E85784" w:rsidP="007004EC">
            <w:pPr>
              <w:pStyle w:val="Caption"/>
            </w:pPr>
            <w:r>
              <w:t>Used to provide GoOnlineRequest results back to the swiper terminal</w:t>
            </w:r>
          </w:p>
        </w:tc>
      </w:tr>
      <w:tr w:rsidR="007004EC" w:rsidRPr="007D2B99" w14:paraId="383D3F04" w14:textId="77777777" w:rsidTr="00A81025">
        <w:trPr>
          <w:cnfStyle w:val="000000010000" w:firstRow="0" w:lastRow="0" w:firstColumn="0" w:lastColumn="0" w:oddVBand="0" w:evenVBand="0" w:oddHBand="0" w:evenHBand="1" w:firstRowFirstColumn="0" w:firstRowLastColumn="0" w:lastRowFirstColumn="0" w:lastRowLastColumn="0"/>
        </w:trPr>
        <w:tc>
          <w:tcPr>
            <w:tcW w:w="2236" w:type="pct"/>
          </w:tcPr>
          <w:p w14:paraId="62CB825C" w14:textId="77777777" w:rsidR="007004EC" w:rsidRPr="00880B92" w:rsidRDefault="007004EC" w:rsidP="007004EC">
            <w:pPr>
              <w:pStyle w:val="Caption"/>
            </w:pPr>
            <w:r>
              <w:t>- (</w:t>
            </w:r>
            <w:r w:rsidRPr="007004EC">
              <w:t>void</w:t>
            </w:r>
            <w:r>
              <w:t>)</w:t>
            </w:r>
            <w:r w:rsidRPr="007004EC">
              <w:t xml:space="preserve"> selectAid(int index);</w:t>
            </w:r>
          </w:p>
        </w:tc>
        <w:tc>
          <w:tcPr>
            <w:tcW w:w="2764" w:type="pct"/>
          </w:tcPr>
          <w:p w14:paraId="3454E761" w14:textId="77777777" w:rsidR="007004EC" w:rsidRPr="00880B92" w:rsidRDefault="00E85784" w:rsidP="007004EC">
            <w:pPr>
              <w:pStyle w:val="Caption"/>
            </w:pPr>
            <w:r>
              <w:t>Used to inform swiper about AID selection (terminal is without display)</w:t>
            </w:r>
          </w:p>
        </w:tc>
      </w:tr>
      <w:tr w:rsidR="007004EC" w:rsidRPr="00E85784" w14:paraId="07F0693D" w14:textId="77777777" w:rsidTr="00A81025">
        <w:trPr>
          <w:cnfStyle w:val="000000100000" w:firstRow="0" w:lastRow="0" w:firstColumn="0" w:lastColumn="0" w:oddVBand="0" w:evenVBand="0" w:oddHBand="1" w:evenHBand="0" w:firstRowFirstColumn="0" w:firstRowLastColumn="0" w:lastRowFirstColumn="0" w:lastRowLastColumn="0"/>
        </w:trPr>
        <w:tc>
          <w:tcPr>
            <w:tcW w:w="2236" w:type="pct"/>
          </w:tcPr>
          <w:p w14:paraId="20A760EF" w14:textId="77777777" w:rsidR="007004EC" w:rsidRDefault="007004EC" w:rsidP="007004EC">
            <w:r>
              <w:t>- (</w:t>
            </w:r>
            <w:r w:rsidRPr="00224CF2">
              <w:t>void</w:t>
            </w:r>
            <w:r>
              <w:t>)</w:t>
            </w:r>
            <w:r w:rsidRPr="00224CF2">
              <w:t xml:space="preserve"> finalConfirm(boolean result)</w:t>
            </w:r>
          </w:p>
        </w:tc>
        <w:tc>
          <w:tcPr>
            <w:tcW w:w="2764" w:type="pct"/>
          </w:tcPr>
          <w:p w14:paraId="503E7A8E" w14:textId="77777777" w:rsidR="007004EC" w:rsidRDefault="00E85784" w:rsidP="007004EC">
            <w:r>
              <w:t>Used to provide final confirm info to terminal</w:t>
            </w:r>
          </w:p>
        </w:tc>
      </w:tr>
    </w:tbl>
    <w:p w14:paraId="2D01FFDC" w14:textId="77777777" w:rsidR="00B75C80" w:rsidRPr="00880B92" w:rsidRDefault="00B75C80" w:rsidP="00B75C80">
      <w:pPr>
        <w:pStyle w:val="Caption"/>
      </w:pPr>
    </w:p>
    <w:p w14:paraId="40C16553" w14:textId="77777777" w:rsidR="00B75C80" w:rsidRPr="00880B92" w:rsidRDefault="00B75C80" w:rsidP="00B75C80">
      <w:pPr>
        <w:pStyle w:val="Caption"/>
      </w:pPr>
      <w:r w:rsidRPr="00880B92">
        <w:rPr>
          <w:szCs w:val="22"/>
        </w:rPr>
        <w:t>An example usage of the above methods can be found in following sections.</w:t>
      </w:r>
    </w:p>
    <w:p w14:paraId="56590927" w14:textId="77777777" w:rsidR="00B75C80" w:rsidRPr="00880B92" w:rsidRDefault="00B75C80" w:rsidP="00B75C80">
      <w:pPr>
        <w:pStyle w:val="Caption"/>
      </w:pPr>
    </w:p>
    <w:p w14:paraId="30C0FB81" w14:textId="77777777" w:rsidR="00B75C80" w:rsidRDefault="00B75C80" w:rsidP="00B75C80">
      <w:pPr>
        <w:pStyle w:val="Caption"/>
      </w:pPr>
      <w:r w:rsidRPr="00880B92">
        <w:rPr>
          <w:szCs w:val="22"/>
        </w:rPr>
        <w:t xml:space="preserve">As a reminder, </w:t>
      </w:r>
      <w:r w:rsidR="00E85784">
        <w:rPr>
          <w:szCs w:val="22"/>
        </w:rPr>
        <w:t>Swiper</w:t>
      </w:r>
      <w:r w:rsidRPr="00880B92">
        <w:rPr>
          <w:szCs w:val="22"/>
        </w:rPr>
        <w:t xml:space="preserve"> should not be instantiated directly, using its constructor. Instead, call </w:t>
      </w:r>
      <w:r w:rsidRPr="00B466AE">
        <w:rPr>
          <w:rStyle w:val="inlinecodeZnak0"/>
          <w:rFonts w:eastAsia="ヒラギノ角ゴ Pro W3"/>
        </w:rPr>
        <w:t>AcceptSDK.get</w:t>
      </w:r>
      <w:r w:rsidR="00E85784">
        <w:rPr>
          <w:rStyle w:val="inlinecodeZnak0"/>
          <w:rFonts w:eastAsia="ヒラギノ角ゴ Pro W3"/>
        </w:rPr>
        <w:t>Swiper</w:t>
      </w:r>
      <w:r w:rsidRPr="00B466AE">
        <w:rPr>
          <w:rStyle w:val="inlinecodeZnak0"/>
          <w:rFonts w:eastAsia="ヒラギノ角ゴ Pro W3"/>
        </w:rPr>
        <w:t>()</w:t>
      </w:r>
      <w:r>
        <w:rPr>
          <w:szCs w:val="22"/>
        </w:rPr>
        <w:t xml:space="preserve"> method.</w:t>
      </w:r>
    </w:p>
    <w:p w14:paraId="767D51A3" w14:textId="77777777" w:rsidR="00B75C80" w:rsidRPr="00E85784" w:rsidRDefault="00B75C80" w:rsidP="00B75C80">
      <w:pPr>
        <w:rPr>
          <w:lang w:val="en-US"/>
        </w:rPr>
      </w:pPr>
    </w:p>
    <w:p w14:paraId="40B1C8E2" w14:textId="77777777" w:rsidR="007004EC" w:rsidRDefault="007004EC" w:rsidP="007004EC">
      <w:pPr>
        <w:pStyle w:val="Heading3"/>
        <w:rPr>
          <w:lang w:val="de-DE"/>
        </w:rPr>
      </w:pPr>
      <w:bookmarkStart w:id="137" w:name="_Toc431302944"/>
      <w:r w:rsidRPr="007004EC">
        <w:rPr>
          <w:lang w:val="de-DE"/>
        </w:rPr>
        <w:t>OnSwipeDetectedListener</w:t>
      </w:r>
      <w:bookmarkEnd w:id="137"/>
    </w:p>
    <w:p w14:paraId="7F746AE0" w14:textId="77777777" w:rsidR="00B40D74" w:rsidRDefault="00B40D74" w:rsidP="00B40D74"/>
    <w:p w14:paraId="30351F58" w14:textId="77777777" w:rsidR="0080042B" w:rsidRDefault="00B40D74" w:rsidP="00B40D74">
      <w:pPr>
        <w:pStyle w:val="Caption"/>
      </w:pPr>
      <w:r w:rsidRPr="00B40D74">
        <w:t xml:space="preserve">Listener handling events Swiper state changes. </w:t>
      </w:r>
    </w:p>
    <w:p w14:paraId="01003223" w14:textId="77777777" w:rsidR="009365CC" w:rsidRPr="00880B92" w:rsidRDefault="009365CC" w:rsidP="009365CC">
      <w:pPr>
        <w:pStyle w:val="Caption"/>
      </w:pPr>
    </w:p>
    <w:tbl>
      <w:tblPr>
        <w:tblStyle w:val="TableGrid"/>
        <w:tblW w:w="0" w:type="auto"/>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9070"/>
      </w:tblGrid>
      <w:tr w:rsidR="009365CC" w:rsidRPr="007D2B99" w14:paraId="574B6D53" w14:textId="77777777" w:rsidTr="00192664">
        <w:trPr>
          <w:trHeight w:val="432"/>
        </w:trPr>
        <w:tc>
          <w:tcPr>
            <w:tcW w:w="9576" w:type="dxa"/>
            <w:vAlign w:val="center"/>
          </w:tcPr>
          <w:p w14:paraId="7F9020E8" w14:textId="77777777" w:rsidR="009365CC" w:rsidRPr="009365CC" w:rsidRDefault="009365CC" w:rsidP="00192664">
            <w:pPr>
              <w:pStyle w:val="Caption"/>
              <w:rPr>
                <w:rFonts w:ascii="Consolas" w:hAnsi="Consolas" w:cs="Consolas"/>
                <w:color w:val="31849B" w:themeColor="accent5" w:themeShade="BF"/>
                <w:szCs w:val="22"/>
              </w:rPr>
            </w:pPr>
            <w:r w:rsidRPr="00880B92">
              <w:t xml:space="preserve">Location: </w:t>
            </w:r>
            <w:r w:rsidRPr="009365CC">
              <w:rPr>
                <w:rFonts w:ascii="Consolas" w:hAnsi="Consolas" w:cs="Consolas"/>
                <w:color w:val="31849B" w:themeColor="accent5" w:themeShade="BF"/>
                <w:szCs w:val="22"/>
              </w:rPr>
              <w:t>de.wirecard.accept.sdk.swiper.OnSwipeDetectedListener</w:t>
            </w:r>
          </w:p>
        </w:tc>
      </w:tr>
    </w:tbl>
    <w:p w14:paraId="03ADF713" w14:textId="77777777" w:rsidR="00FC280D" w:rsidRPr="00FC280D" w:rsidRDefault="00FC280D" w:rsidP="00FC280D">
      <w:pPr>
        <w:rPr>
          <w:lang w:val="en-US"/>
        </w:rPr>
      </w:pPr>
    </w:p>
    <w:p w14:paraId="43EC5949" w14:textId="77777777" w:rsidR="00B40D74" w:rsidRPr="00880B92" w:rsidRDefault="00B40D74" w:rsidP="00B40D74">
      <w:pPr>
        <w:pStyle w:val="Caption"/>
      </w:pPr>
      <w:r>
        <w:t xml:space="preserve">SwipeEvent enum </w:t>
      </w:r>
      <w:r w:rsidRPr="00880B92">
        <w:t>All possible values are:</w:t>
      </w:r>
    </w:p>
    <w:p w14:paraId="5D2A2700" w14:textId="77777777" w:rsidR="00B40D74" w:rsidRDefault="00B40D74" w:rsidP="00B40D74">
      <w:pPr>
        <w:pStyle w:val="FreeForm3"/>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2"/>
        </w:rPr>
      </w:pPr>
    </w:p>
    <w:tbl>
      <w:tblPr>
        <w:tblW w:w="9349" w:type="dxa"/>
        <w:tblInd w:w="5" w:type="dxa"/>
        <w:tblLayout w:type="fixed"/>
        <w:tblLook w:val="0000" w:firstRow="0" w:lastRow="0" w:firstColumn="0" w:lastColumn="0" w:noHBand="0" w:noVBand="0"/>
      </w:tblPr>
      <w:tblGrid>
        <w:gridCol w:w="2691"/>
        <w:gridCol w:w="6658"/>
      </w:tblGrid>
      <w:tr w:rsidR="00B40D74" w:rsidRPr="00B40D74" w14:paraId="09BBAD15" w14:textId="77777777" w:rsidTr="0080042B">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2710E7" w14:textId="77777777" w:rsidR="00B40D74" w:rsidRDefault="00B40D74" w:rsidP="00A81025">
            <w:pPr>
              <w:pStyle w:val="Tabela-Siatka1"/>
              <w:rPr>
                <w:rFonts w:ascii="Consolas Italic" w:hAnsi="Consolas Italic"/>
                <w:color w:val="0000B2"/>
              </w:rPr>
            </w:pPr>
            <w:r w:rsidRPr="00B40D74">
              <w:rPr>
                <w:rFonts w:ascii="Consolas Italic" w:hAnsi="Consolas Italic"/>
                <w:color w:val="0000B2"/>
              </w:rPr>
              <w:t>CHARGING_UP</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C048F5" w14:textId="77777777" w:rsidR="00B40D74" w:rsidRPr="00880B92" w:rsidRDefault="00B40D74" w:rsidP="00B40D74">
            <w:pPr>
              <w:pStyle w:val="Caption"/>
            </w:pPr>
            <w:r>
              <w:t>First request, starting swiper…waithing for first answer.</w:t>
            </w:r>
          </w:p>
        </w:tc>
      </w:tr>
      <w:tr w:rsidR="00B40D74" w:rsidRPr="00B40D74" w14:paraId="237B67FD" w14:textId="77777777" w:rsidTr="0080042B">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EBBC71" w14:textId="77777777" w:rsidR="00B40D74" w:rsidRDefault="00B40D74" w:rsidP="00A81025">
            <w:pPr>
              <w:pStyle w:val="Tabela-Siatka1"/>
              <w:rPr>
                <w:rFonts w:ascii="Consolas Italic" w:hAnsi="Consolas Italic"/>
                <w:color w:val="0000B2"/>
              </w:rPr>
            </w:pPr>
            <w:r w:rsidRPr="00B40D74">
              <w:rPr>
                <w:rFonts w:ascii="Consolas Italic" w:hAnsi="Consolas Italic"/>
                <w:color w:val="0000B2"/>
              </w:rPr>
              <w:t>DEVICE_INFO</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A935A3" w14:textId="77777777" w:rsidR="00B40D74" w:rsidRPr="00880B92" w:rsidRDefault="00B40D74" w:rsidP="00A81025">
            <w:pPr>
              <w:pStyle w:val="Caption"/>
            </w:pPr>
            <w:r>
              <w:t xml:space="preserve">Received info message. TAG = </w:t>
            </w:r>
            <w:r w:rsidRPr="00B40D74">
              <w:t>DeviceInfo</w:t>
            </w:r>
            <w:r>
              <w:t>.class object</w:t>
            </w:r>
          </w:p>
        </w:tc>
      </w:tr>
      <w:tr w:rsidR="00B40D74" w:rsidRPr="00B40D74" w14:paraId="51D5BD17" w14:textId="77777777" w:rsidTr="0080042B">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510A1C" w14:textId="77777777" w:rsidR="00B40D74" w:rsidRDefault="004B70F9" w:rsidP="00A81025">
            <w:pPr>
              <w:pStyle w:val="Tabela-Siatka1"/>
              <w:rPr>
                <w:rFonts w:ascii="Consolas Italic" w:hAnsi="Consolas Italic"/>
                <w:color w:val="0000B2"/>
              </w:rPr>
            </w:pPr>
            <w:r w:rsidRPr="004B70F9">
              <w:rPr>
                <w:rFonts w:ascii="Consolas Italic" w:hAnsi="Consolas Italic"/>
                <w:color w:val="0000B2"/>
              </w:rPr>
              <w:t>MESSAGE</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FDACA9" w14:textId="77777777" w:rsidR="00B40D74" w:rsidRPr="00880B92" w:rsidRDefault="004B70F9" w:rsidP="004B70F9">
            <w:pPr>
              <w:pStyle w:val="Caption"/>
            </w:pPr>
            <w:r>
              <w:t>Message. If TAG not null please check instance of (</w:t>
            </w:r>
            <w:r w:rsidRPr="004B70F9">
              <w:t>DisplayText</w:t>
            </w:r>
            <w:r>
              <w:t xml:space="preserve">.class, </w:t>
            </w:r>
            <w:r w:rsidRPr="004B70F9">
              <w:t>EMVError</w:t>
            </w:r>
            <w:r>
              <w:t xml:space="preserve">.class, </w:t>
            </w:r>
            <w:r w:rsidRPr="004B70F9">
              <w:t>TransactionResult</w:t>
            </w:r>
            <w:r>
              <w:t>.class)</w:t>
            </w:r>
          </w:p>
        </w:tc>
      </w:tr>
      <w:tr w:rsidR="00B40D74" w:rsidRPr="00B40D74" w14:paraId="12036F82" w14:textId="77777777" w:rsidTr="0080042B">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C3F233" w14:textId="77777777" w:rsidR="00B40D74" w:rsidRDefault="004B70F9" w:rsidP="00A81025">
            <w:pPr>
              <w:pStyle w:val="Tabela-Siatka1"/>
              <w:rPr>
                <w:rFonts w:ascii="Consolas Italic" w:hAnsi="Consolas Italic"/>
                <w:color w:val="0000B2"/>
              </w:rPr>
            </w:pPr>
            <w:r w:rsidRPr="004B70F9">
              <w:rPr>
                <w:rFonts w:ascii="Consolas Italic" w:hAnsi="Consolas Italic"/>
                <w:color w:val="0000B2"/>
              </w:rPr>
              <w:t>AUTO_CONFIG</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2F5602" w14:textId="77777777" w:rsidR="00B40D74" w:rsidRPr="00880B92" w:rsidRDefault="004B70F9" w:rsidP="00A81025">
            <w:pPr>
              <w:pStyle w:val="Caption"/>
            </w:pPr>
            <w:r>
              <w:t>Auto configuration started.</w:t>
            </w:r>
          </w:p>
        </w:tc>
      </w:tr>
      <w:tr w:rsidR="0080042B" w:rsidRPr="00B40D74" w14:paraId="561EA1ED" w14:textId="77777777" w:rsidTr="0080042B">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D98D8B" w14:textId="77777777" w:rsidR="0080042B" w:rsidRPr="004B70F9" w:rsidRDefault="0080042B" w:rsidP="00A81025">
            <w:pPr>
              <w:pStyle w:val="Tabela-Siatka1"/>
              <w:rPr>
                <w:rFonts w:ascii="Consolas Italic" w:hAnsi="Consolas Italic"/>
                <w:color w:val="0000B2"/>
              </w:rPr>
            </w:pPr>
            <w:r w:rsidRPr="0080042B">
              <w:rPr>
                <w:rFonts w:ascii="Consolas Italic" w:hAnsi="Consolas Italic"/>
                <w:color w:val="0000B2"/>
              </w:rPr>
              <w:t>DISCONNECTED</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17D3A1" w14:textId="77777777" w:rsidR="0080042B" w:rsidRDefault="00A40A24" w:rsidP="00A81025">
            <w:pPr>
              <w:pStyle w:val="Caption"/>
            </w:pPr>
            <w:r>
              <w:t>Terminal was disconnected.</w:t>
            </w:r>
          </w:p>
        </w:tc>
      </w:tr>
      <w:tr w:rsidR="00A40A24" w:rsidRPr="007D2B99" w14:paraId="756E83EF" w14:textId="77777777" w:rsidTr="00A81025">
        <w:trPr>
          <w:cantSplit/>
          <w:trHeight w:val="48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36E426" w14:textId="77777777" w:rsidR="00A40A24" w:rsidRPr="0080042B" w:rsidRDefault="00A40A24" w:rsidP="00A81025">
            <w:pPr>
              <w:pStyle w:val="Tabela-Siatka1"/>
              <w:rPr>
                <w:rFonts w:ascii="Consolas Italic" w:hAnsi="Consolas Italic"/>
                <w:color w:val="0000B2"/>
              </w:rPr>
            </w:pPr>
            <w:r w:rsidRPr="00A40A24">
              <w:rPr>
                <w:rFonts w:ascii="Consolas Italic" w:hAnsi="Consolas Italic"/>
                <w:color w:val="0000B2"/>
              </w:rPr>
              <w:t>UNRECOGNIZED_SWIPER</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DB8AF5" w14:textId="77777777" w:rsidR="00A40A24" w:rsidRDefault="00A40A24" w:rsidP="00A81025">
            <w:pPr>
              <w:pStyle w:val="Caption"/>
            </w:pPr>
            <w:r>
              <w:t>Swiper was not recognized.</w:t>
            </w:r>
          </w:p>
        </w:tc>
      </w:tr>
      <w:tr w:rsidR="00A40A24" w:rsidRPr="00B40D74" w14:paraId="147B5AE4" w14:textId="77777777" w:rsidTr="0080042B">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C86B1A" w14:textId="77777777" w:rsidR="00A40A24" w:rsidRPr="0080042B" w:rsidRDefault="00A40A24" w:rsidP="00A81025">
            <w:pPr>
              <w:pStyle w:val="Tabela-Siatka1"/>
              <w:rPr>
                <w:rFonts w:ascii="Consolas Italic" w:hAnsi="Consolas Italic"/>
                <w:color w:val="0000B2"/>
              </w:rPr>
            </w:pPr>
            <w:r w:rsidRPr="00A40A24">
              <w:rPr>
                <w:rFonts w:ascii="Consolas Italic" w:hAnsi="Consolas Italic"/>
                <w:color w:val="0000B2"/>
              </w:rPr>
              <w:t>CONNECTED</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C180EA" w14:textId="77777777" w:rsidR="00A40A24" w:rsidRDefault="00A40A24" w:rsidP="00A81025">
            <w:pPr>
              <w:pStyle w:val="Caption"/>
            </w:pPr>
            <w:r>
              <w:t>Terminal is connected.</w:t>
            </w:r>
          </w:p>
        </w:tc>
      </w:tr>
      <w:tr w:rsidR="00B40D74" w:rsidRPr="007D2B99" w14:paraId="266C1EA7" w14:textId="77777777" w:rsidTr="0080042B">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5A940D" w14:textId="77777777" w:rsidR="00B40D74" w:rsidRDefault="004B70F9" w:rsidP="00A81025">
            <w:pPr>
              <w:pStyle w:val="Tabela-Siatka1"/>
              <w:rPr>
                <w:rFonts w:ascii="Consolas Italic" w:hAnsi="Consolas Italic"/>
                <w:color w:val="0000B2"/>
              </w:rPr>
            </w:pPr>
            <w:r w:rsidRPr="004B70F9">
              <w:rPr>
                <w:rFonts w:ascii="Consolas Italic" w:hAnsi="Consolas Italic"/>
                <w:color w:val="0000B2"/>
              </w:rPr>
              <w:t>ERROR</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EE8B8B" w14:textId="77777777" w:rsidR="00B40D74" w:rsidRPr="00880B92" w:rsidRDefault="0080042B" w:rsidP="00A81025">
            <w:pPr>
              <w:pStyle w:val="Caption"/>
            </w:pPr>
            <w:r>
              <w:t xml:space="preserve">Describes error type. TAG = </w:t>
            </w:r>
            <w:r w:rsidRPr="0080042B">
              <w:t>EMVError</w:t>
            </w:r>
            <w:r>
              <w:t>.class</w:t>
            </w:r>
          </w:p>
        </w:tc>
      </w:tr>
      <w:tr w:rsidR="00B40D74" w:rsidRPr="007D2B99" w14:paraId="7929E689" w14:textId="77777777" w:rsidTr="0080042B">
        <w:trPr>
          <w:cantSplit/>
          <w:trHeight w:val="48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E0A744" w14:textId="77777777" w:rsidR="00B40D74" w:rsidRDefault="0080042B" w:rsidP="00A81025">
            <w:pPr>
              <w:pStyle w:val="Tabela-Siatka1"/>
              <w:rPr>
                <w:rFonts w:ascii="Consolas Italic" w:hAnsi="Consolas Italic"/>
                <w:color w:val="0000B2"/>
              </w:rPr>
            </w:pPr>
            <w:r w:rsidRPr="0080042B">
              <w:rPr>
                <w:rFonts w:ascii="Consolas Italic" w:hAnsi="Consolas Italic"/>
                <w:color w:val="0000B2"/>
              </w:rPr>
              <w:t>FAILED_SWIPE</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7D90D3" w14:textId="77777777" w:rsidR="00B40D74" w:rsidRPr="00880B92" w:rsidRDefault="0080042B" w:rsidP="00A81025">
            <w:pPr>
              <w:pStyle w:val="Caption"/>
            </w:pPr>
            <w:r>
              <w:t>Failed swipe state, pls reswipe or insert the card.</w:t>
            </w:r>
          </w:p>
        </w:tc>
      </w:tr>
      <w:tr w:rsidR="00B40D74" w:rsidRPr="007D2B99" w14:paraId="2B07173E" w14:textId="77777777" w:rsidTr="0080042B">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7E0796" w14:textId="77777777" w:rsidR="00B40D74" w:rsidRDefault="0080042B" w:rsidP="00A81025">
            <w:pPr>
              <w:pStyle w:val="Tabela-Siatka1"/>
              <w:rPr>
                <w:rFonts w:ascii="Consolas Italic" w:hAnsi="Consolas Italic"/>
                <w:color w:val="0000B2"/>
              </w:rPr>
            </w:pPr>
            <w:r w:rsidRPr="0080042B">
              <w:rPr>
                <w:rFonts w:ascii="Consolas Italic" w:hAnsi="Consolas Italic"/>
                <w:color w:val="0000B2"/>
              </w:rPr>
              <w:t>EMV_STARTED</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F5DC09" w14:textId="77777777" w:rsidR="00B40D74" w:rsidRPr="00880B92" w:rsidRDefault="0080042B" w:rsidP="00A81025">
            <w:pPr>
              <w:pStyle w:val="Caption"/>
            </w:pPr>
            <w:r>
              <w:t>EMV transaction with chip started.</w:t>
            </w:r>
          </w:p>
        </w:tc>
      </w:tr>
      <w:tr w:rsidR="00B40D74" w:rsidRPr="007D2B99" w14:paraId="5765D1DB" w14:textId="77777777" w:rsidTr="0080042B">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13746C" w14:textId="77777777" w:rsidR="00B40D74" w:rsidRDefault="0080042B" w:rsidP="00A81025">
            <w:pPr>
              <w:pStyle w:val="Tabela-Siatka1"/>
              <w:rPr>
                <w:rFonts w:ascii="Consolas Italic" w:hAnsi="Consolas Italic"/>
                <w:color w:val="0000B2"/>
              </w:rPr>
            </w:pPr>
            <w:r w:rsidRPr="0080042B">
              <w:rPr>
                <w:rFonts w:ascii="Consolas Italic" w:hAnsi="Consolas Italic"/>
                <w:color w:val="0000B2"/>
              </w:rPr>
              <w:t>READY</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663756" w14:textId="77777777" w:rsidR="00B40D74" w:rsidRPr="00880B92" w:rsidRDefault="0080042B" w:rsidP="0080042B">
            <w:pPr>
              <w:pStyle w:val="Caption"/>
            </w:pPr>
            <w:r>
              <w:t>Swiper is waithing for swipe or insert of chipcard.</w:t>
            </w:r>
          </w:p>
        </w:tc>
      </w:tr>
      <w:tr w:rsidR="00B40D74" w:rsidRPr="007D2B99" w14:paraId="26D501D7" w14:textId="77777777" w:rsidTr="0080042B">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30A2CF" w14:textId="77777777" w:rsidR="00B40D74" w:rsidRDefault="0080042B" w:rsidP="00A81025">
            <w:pPr>
              <w:pStyle w:val="Tabela-Siatka1"/>
              <w:rPr>
                <w:rFonts w:ascii="Consolas Italic" w:hAnsi="Consolas Italic"/>
                <w:color w:val="0000B2"/>
              </w:rPr>
            </w:pPr>
            <w:r w:rsidRPr="0080042B">
              <w:rPr>
                <w:rFonts w:ascii="Consolas Italic" w:hAnsi="Consolas Italic"/>
                <w:color w:val="0000B2"/>
              </w:rPr>
              <w:t>READY_FOR_INSERT</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E2E0BF" w14:textId="77777777" w:rsidR="00B40D74" w:rsidRPr="00880B92" w:rsidRDefault="0080042B" w:rsidP="0080042B">
            <w:pPr>
              <w:pStyle w:val="Caption"/>
            </w:pPr>
            <w:r>
              <w:t>Swiper is waithing for only for insert of chipcard.(probably bad swipe or broken Magstripe)</w:t>
            </w:r>
          </w:p>
        </w:tc>
      </w:tr>
      <w:tr w:rsidR="00B40D74" w:rsidRPr="007D2B99" w14:paraId="0EB10187" w14:textId="77777777" w:rsidTr="0080042B">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B451B9" w14:textId="77777777" w:rsidR="00B40D74" w:rsidRDefault="0080042B" w:rsidP="00A81025">
            <w:pPr>
              <w:pStyle w:val="Tabela-Siatka1"/>
              <w:rPr>
                <w:rFonts w:ascii="Consolas Italic" w:hAnsi="Consolas Italic"/>
                <w:color w:val="0000B2"/>
              </w:rPr>
            </w:pPr>
            <w:r w:rsidRPr="0080042B">
              <w:rPr>
                <w:rFonts w:ascii="Consolas Italic" w:hAnsi="Consolas Italic"/>
                <w:color w:val="0000B2"/>
              </w:rPr>
              <w:t>READY_FOR_SWIPE</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AFFE06" w14:textId="77777777" w:rsidR="00B40D74" w:rsidRPr="00880B92" w:rsidRDefault="0080042B" w:rsidP="0080042B">
            <w:pPr>
              <w:pStyle w:val="Caption"/>
            </w:pPr>
            <w:r>
              <w:t>Swiper is waithing for swipe. (Bad chip or wrong insert, fallback)</w:t>
            </w:r>
          </w:p>
        </w:tc>
      </w:tr>
      <w:tr w:rsidR="00B40D74" w:rsidRPr="007D2B99" w14:paraId="58927588" w14:textId="77777777" w:rsidTr="0080042B">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944740" w14:textId="77777777" w:rsidR="00B40D74" w:rsidRDefault="0080042B" w:rsidP="00A81025">
            <w:pPr>
              <w:pStyle w:val="Tabela-Siatka1"/>
              <w:rPr>
                <w:rFonts w:ascii="Consolas Italic" w:hAnsi="Consolas Italic"/>
                <w:color w:val="0000B1"/>
              </w:rPr>
            </w:pPr>
            <w:r w:rsidRPr="0080042B">
              <w:rPr>
                <w:rFonts w:ascii="Consolas Italic" w:hAnsi="Consolas Italic"/>
                <w:color w:val="0000B1"/>
              </w:rPr>
              <w:t>REQUEST_ONLINE_PROCESSING</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7E265C" w14:textId="77777777" w:rsidR="00B40D74" w:rsidRPr="00880B92" w:rsidRDefault="0080042B" w:rsidP="00A81025">
            <w:pPr>
              <w:pStyle w:val="Caption"/>
            </w:pPr>
            <w:r>
              <w:t>Swiper request sendin data to the Issuer.</w:t>
            </w:r>
          </w:p>
        </w:tc>
      </w:tr>
      <w:tr w:rsidR="00A40A24" w:rsidRPr="00A40A24" w14:paraId="33BCA578" w14:textId="77777777" w:rsidTr="0080042B">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B3C1A5" w14:textId="77777777" w:rsidR="00A40A24" w:rsidRPr="0080042B" w:rsidRDefault="00A40A24" w:rsidP="00A81025">
            <w:pPr>
              <w:pStyle w:val="Tabela-Siatka1"/>
              <w:rPr>
                <w:rFonts w:ascii="Consolas Italic" w:hAnsi="Consolas Italic"/>
                <w:color w:val="0000B1"/>
              </w:rPr>
            </w:pPr>
            <w:r w:rsidRPr="00A40A24">
              <w:rPr>
                <w:rFonts w:ascii="Consolas Italic" w:hAnsi="Consolas Italic"/>
                <w:color w:val="0000B1"/>
              </w:rPr>
              <w:t>SELECT_AID</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18853F" w14:textId="77777777" w:rsidR="00A40A24" w:rsidRDefault="00A40A24" w:rsidP="00A40A24">
            <w:pPr>
              <w:pStyle w:val="Caption"/>
            </w:pPr>
            <w:r>
              <w:t xml:space="preserve">Show AID selector. TAG = </w:t>
            </w:r>
            <w:r w:rsidRPr="00A40A24">
              <w:t>(java.util.List&lt;String&gt;)</w:t>
            </w:r>
            <w:r>
              <w:t xml:space="preserve"> aidNames. Depends on position.</w:t>
            </w:r>
          </w:p>
        </w:tc>
      </w:tr>
      <w:tr w:rsidR="00A40A24" w:rsidRPr="00A40A24" w14:paraId="71945097" w14:textId="77777777" w:rsidTr="0080042B">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24AF6D" w14:textId="77777777" w:rsidR="00A40A24" w:rsidRPr="00A40A24" w:rsidRDefault="00A40A24" w:rsidP="00A81025">
            <w:pPr>
              <w:pStyle w:val="Tabela-Siatka1"/>
              <w:rPr>
                <w:rFonts w:ascii="Consolas Italic" w:hAnsi="Consolas Italic"/>
                <w:color w:val="0000B1"/>
              </w:rPr>
            </w:pPr>
            <w:r w:rsidRPr="00A40A24">
              <w:rPr>
                <w:rFonts w:ascii="Consolas Italic" w:hAnsi="Consolas Italic"/>
                <w:color w:val="0000B1"/>
              </w:rPr>
              <w:t>FINAL_CONFIRM</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6AE9B4" w14:textId="77777777" w:rsidR="00A40A24" w:rsidRDefault="00A40A24" w:rsidP="00A40A24">
            <w:pPr>
              <w:pStyle w:val="Caption"/>
            </w:pPr>
            <w:r>
              <w:t>Final conform requested.</w:t>
            </w:r>
          </w:p>
        </w:tc>
      </w:tr>
      <w:tr w:rsidR="00B40D74" w:rsidRPr="0080042B" w14:paraId="17F3D15D" w14:textId="77777777" w:rsidTr="0080042B">
        <w:trPr>
          <w:cantSplit/>
          <w:trHeight w:val="330"/>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E4A584" w14:textId="77777777" w:rsidR="00B40D74" w:rsidRDefault="0080042B" w:rsidP="00A81025">
            <w:pPr>
              <w:pStyle w:val="Tabela-Siatka1"/>
              <w:rPr>
                <w:rFonts w:ascii="Consolas Italic" w:hAnsi="Consolas Italic"/>
                <w:color w:val="0000B1"/>
              </w:rPr>
            </w:pPr>
            <w:r w:rsidRPr="0080042B">
              <w:rPr>
                <w:rFonts w:ascii="Consolas Italic" w:hAnsi="Consolas Italic"/>
                <w:color w:val="0000B1"/>
              </w:rPr>
              <w:t>TRANSACTION_RESULT</w:t>
            </w:r>
          </w:p>
        </w:tc>
        <w:tc>
          <w:tcPr>
            <w:tcW w:w="665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AEB21D" w14:textId="77777777" w:rsidR="00B40D74" w:rsidRPr="00880B92" w:rsidRDefault="0080042B" w:rsidP="00A81025">
            <w:pPr>
              <w:pStyle w:val="Caption"/>
            </w:pPr>
            <w:r>
              <w:t>Transaction result response from terminal.</w:t>
            </w:r>
            <w:r>
              <w:br/>
              <w:t xml:space="preserve"> TAG = </w:t>
            </w:r>
            <w:r w:rsidRPr="0080042B">
              <w:t>de.wirecard.accept.sdk.swiper.TransactionResult</w:t>
            </w:r>
            <w:r>
              <w:t>.class</w:t>
            </w:r>
          </w:p>
        </w:tc>
      </w:tr>
    </w:tbl>
    <w:p w14:paraId="7FB3938E" w14:textId="77777777" w:rsidR="00B40D74" w:rsidRPr="00B40D74" w:rsidRDefault="00B40D74" w:rsidP="00B40D74">
      <w:pPr>
        <w:rPr>
          <w:lang w:val="en-US"/>
        </w:rPr>
      </w:pPr>
    </w:p>
    <w:p w14:paraId="2730A653" w14:textId="77777777" w:rsidR="00B40D74" w:rsidRPr="00B40D74" w:rsidRDefault="00B40D74" w:rsidP="00B40D74">
      <w:pPr>
        <w:rPr>
          <w:lang w:val="en-US"/>
        </w:rPr>
      </w:pPr>
    </w:p>
    <w:tbl>
      <w:tblPr>
        <w:tblStyle w:val="Styl1"/>
        <w:tblW w:w="5000" w:type="pct"/>
        <w:tblLook w:val="0000" w:firstRow="0" w:lastRow="0" w:firstColumn="0" w:lastColumn="0" w:noHBand="0" w:noVBand="0"/>
      </w:tblPr>
      <w:tblGrid>
        <w:gridCol w:w="4052"/>
        <w:gridCol w:w="5008"/>
      </w:tblGrid>
      <w:tr w:rsidR="00E85784" w14:paraId="1309E26B" w14:textId="77777777" w:rsidTr="00A81025">
        <w:trPr>
          <w:cnfStyle w:val="000000100000" w:firstRow="0" w:lastRow="0" w:firstColumn="0" w:lastColumn="0" w:oddVBand="0" w:evenVBand="0" w:oddHBand="1" w:evenHBand="0" w:firstRowFirstColumn="0" w:firstRowLastColumn="0" w:lastRowFirstColumn="0" w:lastRowLastColumn="0"/>
        </w:trPr>
        <w:tc>
          <w:tcPr>
            <w:tcW w:w="2236" w:type="pct"/>
          </w:tcPr>
          <w:p w14:paraId="10697BD2" w14:textId="77777777" w:rsidR="00E85784" w:rsidRPr="00E50BD2" w:rsidRDefault="00E85784" w:rsidP="00A81025">
            <w:pPr>
              <w:pStyle w:val="Tabela-Siatka1"/>
              <w:rPr>
                <w:rFonts w:ascii="Arial Bold" w:hAnsi="Arial Bold"/>
                <w:b/>
              </w:rPr>
            </w:pPr>
            <w:r w:rsidRPr="00E50BD2">
              <w:rPr>
                <w:rFonts w:ascii="Arial Bold" w:hAnsi="Arial Bold"/>
                <w:b/>
              </w:rPr>
              <w:t>Method</w:t>
            </w:r>
          </w:p>
        </w:tc>
        <w:tc>
          <w:tcPr>
            <w:tcW w:w="2764" w:type="pct"/>
          </w:tcPr>
          <w:p w14:paraId="39BFED93" w14:textId="77777777" w:rsidR="00E85784" w:rsidRPr="00E50BD2" w:rsidRDefault="00E85784" w:rsidP="00A81025">
            <w:pPr>
              <w:pStyle w:val="Tabela-Siatka1"/>
              <w:rPr>
                <w:rFonts w:ascii="Arial Bold" w:hAnsi="Arial Bold"/>
                <w:b/>
              </w:rPr>
            </w:pPr>
            <w:r w:rsidRPr="00E50BD2">
              <w:rPr>
                <w:rFonts w:ascii="Arial Bold" w:hAnsi="Arial Bold"/>
                <w:b/>
              </w:rPr>
              <w:t>Description</w:t>
            </w:r>
          </w:p>
        </w:tc>
      </w:tr>
      <w:tr w:rsidR="00E85784" w:rsidRPr="007D2B99" w14:paraId="112DEE69" w14:textId="77777777" w:rsidTr="00A81025">
        <w:trPr>
          <w:cnfStyle w:val="000000010000" w:firstRow="0" w:lastRow="0" w:firstColumn="0" w:lastColumn="0" w:oddVBand="0" w:evenVBand="0" w:oddHBand="0" w:evenHBand="1" w:firstRowFirstColumn="0" w:firstRowLastColumn="0" w:lastRowFirstColumn="0" w:lastRowLastColumn="0"/>
        </w:trPr>
        <w:tc>
          <w:tcPr>
            <w:tcW w:w="2236" w:type="pct"/>
          </w:tcPr>
          <w:p w14:paraId="7D3FD751" w14:textId="77777777" w:rsidR="00E85784" w:rsidRPr="00880B92" w:rsidRDefault="00E85784" w:rsidP="00E85784">
            <w:pPr>
              <w:pStyle w:val="Caption"/>
            </w:pPr>
            <w:r w:rsidRPr="00880B92">
              <w:t>-</w:t>
            </w:r>
            <w:r>
              <w:t xml:space="preserve"> </w:t>
            </w:r>
            <w:r w:rsidRPr="00880B92">
              <w:t xml:space="preserve">(void) </w:t>
            </w:r>
            <w:r w:rsidRPr="00E85784">
              <w:t>onSwipeSuccessful</w:t>
            </w:r>
            <w:r>
              <w:t>()</w:t>
            </w:r>
          </w:p>
        </w:tc>
        <w:tc>
          <w:tcPr>
            <w:tcW w:w="2764" w:type="pct"/>
          </w:tcPr>
          <w:p w14:paraId="15344453" w14:textId="77777777" w:rsidR="00E85784" w:rsidRPr="00880B92" w:rsidRDefault="00E85784" w:rsidP="004C30FA">
            <w:pPr>
              <w:pStyle w:val="Caption"/>
            </w:pPr>
            <w:r>
              <w:t xml:space="preserve">Event used to inform abou </w:t>
            </w:r>
            <w:r w:rsidR="004C30FA">
              <w:t>successful swipe</w:t>
            </w:r>
            <w:r w:rsidRPr="00880B92">
              <w:t>.</w:t>
            </w:r>
            <w:r w:rsidR="00A40A24">
              <w:t xml:space="preserve"> Continue on sending magstripe data online.</w:t>
            </w:r>
          </w:p>
        </w:tc>
      </w:tr>
      <w:tr w:rsidR="00E85784" w:rsidRPr="007D6061" w14:paraId="2CDA7763" w14:textId="77777777" w:rsidTr="00A81025">
        <w:trPr>
          <w:cnfStyle w:val="000000100000" w:firstRow="0" w:lastRow="0" w:firstColumn="0" w:lastColumn="0" w:oddVBand="0" w:evenVBand="0" w:oddHBand="1" w:evenHBand="0" w:firstRowFirstColumn="0" w:firstRowLastColumn="0" w:lastRowFirstColumn="0" w:lastRowLastColumn="0"/>
        </w:trPr>
        <w:tc>
          <w:tcPr>
            <w:tcW w:w="2236" w:type="pct"/>
          </w:tcPr>
          <w:p w14:paraId="2A1FE5D9" w14:textId="77777777" w:rsidR="00E85784" w:rsidRPr="00880B92" w:rsidRDefault="00E85784" w:rsidP="00A81025">
            <w:pPr>
              <w:pStyle w:val="Caption"/>
            </w:pPr>
            <w:r w:rsidRPr="00880B92">
              <w:t xml:space="preserve">- (void) </w:t>
            </w:r>
            <w:r w:rsidRPr="00E85784">
              <w:t xml:space="preserve">onSwiperEvent </w:t>
            </w:r>
            <w:r w:rsidRPr="00880B92">
              <w:t>(</w:t>
            </w:r>
            <w:r w:rsidRPr="00E85784">
              <w:t>SwiperEvent state, Object tag, String details</w:t>
            </w:r>
            <w:r w:rsidRPr="00880B92">
              <w:t>)</w:t>
            </w:r>
          </w:p>
        </w:tc>
        <w:tc>
          <w:tcPr>
            <w:tcW w:w="2764" w:type="pct"/>
          </w:tcPr>
          <w:p w14:paraId="24C1760C" w14:textId="77777777" w:rsidR="00E85784" w:rsidRPr="00880B92" w:rsidRDefault="004C30FA" w:rsidP="004C30FA">
            <w:pPr>
              <w:pStyle w:val="Caption"/>
            </w:pPr>
            <w:r>
              <w:t>Main event callback, hannling of all other situations.</w:t>
            </w:r>
            <w:r>
              <w:br/>
              <w:t>Tag Object type depends on situation, Details string is a describing message.</w:t>
            </w:r>
          </w:p>
        </w:tc>
      </w:tr>
    </w:tbl>
    <w:p w14:paraId="5422E050" w14:textId="77777777" w:rsidR="00577829" w:rsidRDefault="00577829" w:rsidP="00A81025">
      <w:pPr>
        <w:pStyle w:val="Caption"/>
      </w:pPr>
    </w:p>
    <w:p w14:paraId="5904449D" w14:textId="77777777" w:rsidR="00A81025" w:rsidRDefault="00A81025" w:rsidP="00A81025">
      <w:pPr>
        <w:pStyle w:val="Caption"/>
      </w:pPr>
    </w:p>
    <w:p w14:paraId="13C915ED" w14:textId="77777777" w:rsidR="00577829" w:rsidRDefault="00577829" w:rsidP="006F4748">
      <w:pPr>
        <w:pStyle w:val="Heading2"/>
      </w:pPr>
      <w:bookmarkStart w:id="138" w:name="_Toc431302945"/>
      <w:r>
        <w:t>Enums</w:t>
      </w:r>
      <w:bookmarkEnd w:id="138"/>
    </w:p>
    <w:p w14:paraId="245AE53D" w14:textId="77777777" w:rsidR="00577829" w:rsidRPr="00880B92" w:rsidRDefault="00577829" w:rsidP="00880B92">
      <w:pPr>
        <w:pStyle w:val="Caption"/>
      </w:pPr>
    </w:p>
    <w:p w14:paraId="4E191B38" w14:textId="77777777" w:rsidR="00577829" w:rsidRPr="00880B92" w:rsidRDefault="00577829" w:rsidP="00880B92">
      <w:pPr>
        <w:pStyle w:val="Caption"/>
      </w:pPr>
      <w:r w:rsidRPr="00880B92">
        <w:rPr>
          <w:szCs w:val="22"/>
        </w:rPr>
        <w:t>This section describes enums used in communication with CNPController. Some of the enums also contain action codes assigned to them giving more detailed information on why this value is provided. Action codes are described along with certain enum values.</w:t>
      </w:r>
    </w:p>
    <w:p w14:paraId="343606D1" w14:textId="77777777" w:rsidR="00577829" w:rsidRPr="00880B92" w:rsidRDefault="00577829" w:rsidP="00880B92">
      <w:pPr>
        <w:pStyle w:val="Caption"/>
      </w:pPr>
    </w:p>
    <w:p w14:paraId="17B040BE" w14:textId="77777777" w:rsidR="00577829" w:rsidRDefault="00577829" w:rsidP="006F4748">
      <w:pPr>
        <w:pStyle w:val="Heading3"/>
      </w:pPr>
      <w:bookmarkStart w:id="139" w:name="_Toc365013069"/>
      <w:bookmarkStart w:id="140" w:name="_Toc431302946"/>
      <w:r>
        <w:t>CardEntryType</w:t>
      </w:r>
      <w:bookmarkEnd w:id="139"/>
      <w:bookmarkEnd w:id="140"/>
    </w:p>
    <w:p w14:paraId="5FB07111" w14:textId="77777777" w:rsidR="00577829" w:rsidRPr="00880B92" w:rsidRDefault="00577829" w:rsidP="00880B92">
      <w:pPr>
        <w:pStyle w:val="Caption"/>
      </w:pPr>
    </w:p>
    <w:p w14:paraId="0EEE9449" w14:textId="77777777" w:rsidR="00577829" w:rsidRDefault="00577829" w:rsidP="00880B92">
      <w:pPr>
        <w:pStyle w:val="Caption"/>
      </w:pPr>
      <w:r w:rsidRPr="00880B92">
        <w:t xml:space="preserve">Specifies the way data should be read from the card. It should be provided to </w:t>
      </w:r>
      <w:r w:rsidRPr="00F002C6">
        <w:rPr>
          <w:rStyle w:val="inlinecodeZnak0"/>
          <w:rFonts w:eastAsia="ヒラギノ角ゴ Pro W3"/>
        </w:rPr>
        <w:t>CNPController.startTransactionProcess()</w:t>
      </w:r>
      <w:r>
        <w:t xml:space="preserve"> method.</w:t>
      </w:r>
    </w:p>
    <w:p w14:paraId="71BB78B4" w14:textId="77777777" w:rsidR="00577829" w:rsidRPr="00880B92" w:rsidRDefault="00577829" w:rsidP="00880B92">
      <w:pPr>
        <w:pStyle w:val="Caption"/>
      </w:pPr>
    </w:p>
    <w:tbl>
      <w:tblPr>
        <w:tblStyle w:val="TableGrid"/>
        <w:tblW w:w="0" w:type="auto"/>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9070"/>
      </w:tblGrid>
      <w:tr w:rsidR="00577829" w:rsidRPr="007D2B99" w14:paraId="1F57B4C9" w14:textId="77777777" w:rsidTr="00577829">
        <w:trPr>
          <w:trHeight w:val="432"/>
        </w:trPr>
        <w:tc>
          <w:tcPr>
            <w:tcW w:w="9576" w:type="dxa"/>
            <w:vAlign w:val="center"/>
          </w:tcPr>
          <w:p w14:paraId="40127678" w14:textId="77777777" w:rsidR="00577829" w:rsidRDefault="00577829" w:rsidP="00880B92">
            <w:pPr>
              <w:pStyle w:val="Caption"/>
            </w:pPr>
            <w:r w:rsidRPr="00880B92">
              <w:t xml:space="preserve">Location: </w:t>
            </w:r>
            <w:r w:rsidRPr="007602EC">
              <w:rPr>
                <w:rFonts w:ascii="Consolas" w:hAnsi="Consolas" w:cs="Consolas"/>
                <w:color w:val="31849B" w:themeColor="accent5" w:themeShade="BF"/>
                <w:szCs w:val="22"/>
              </w:rPr>
              <w:t>de.wirecard.accept.sdk.cnp</w:t>
            </w:r>
            <w:r w:rsidRPr="00676A53">
              <w:rPr>
                <w:rFonts w:ascii="Consolas" w:hAnsi="Consolas" w:cs="Consolas"/>
                <w:color w:val="31849B" w:themeColor="accent5" w:themeShade="BF"/>
                <w:szCs w:val="22"/>
              </w:rPr>
              <w:t>.</w:t>
            </w:r>
            <w:r>
              <w:rPr>
                <w:rFonts w:ascii="Consolas" w:hAnsi="Consolas" w:cs="Consolas"/>
                <w:color w:val="31849B" w:themeColor="accent5" w:themeShade="BF"/>
                <w:szCs w:val="22"/>
              </w:rPr>
              <w:t>CardEntryType</w:t>
            </w:r>
          </w:p>
        </w:tc>
      </w:tr>
    </w:tbl>
    <w:p w14:paraId="02BF38AC" w14:textId="77777777" w:rsidR="00577829" w:rsidRPr="00880B92" w:rsidRDefault="00577829" w:rsidP="00880B92">
      <w:pPr>
        <w:pStyle w:val="Caption"/>
      </w:pPr>
    </w:p>
    <w:p w14:paraId="7CEDD40E" w14:textId="77777777" w:rsidR="00577829" w:rsidRPr="00880B92" w:rsidRDefault="00577829" w:rsidP="00880B92">
      <w:pPr>
        <w:pStyle w:val="Caption"/>
      </w:pPr>
      <w:r w:rsidRPr="00880B92">
        <w:t>Possible values are:</w:t>
      </w:r>
    </w:p>
    <w:p w14:paraId="4AED186B" w14:textId="77777777" w:rsidR="00577829" w:rsidRPr="00880B92" w:rsidRDefault="00577829" w:rsidP="00880B92">
      <w:pPr>
        <w:pStyle w:val="Caption"/>
      </w:pPr>
      <w:r>
        <w:rPr>
          <w:rFonts w:ascii="Consolas" w:hAnsi="Consolas" w:cs="Consolas"/>
          <w:i/>
          <w:iCs/>
          <w:color w:val="0000C0"/>
        </w:rPr>
        <w:lastRenderedPageBreak/>
        <w:t xml:space="preserve">SWIPE </w:t>
      </w:r>
      <w:r w:rsidRPr="00880B92">
        <w:t>- Terminal is forced to ask for magnetic stripe readout</w:t>
      </w:r>
    </w:p>
    <w:p w14:paraId="04CEB10B" w14:textId="77777777" w:rsidR="00577829" w:rsidRPr="00880B92" w:rsidRDefault="00577829" w:rsidP="00880B92">
      <w:pPr>
        <w:pStyle w:val="Caption"/>
      </w:pPr>
      <w:r>
        <w:rPr>
          <w:rFonts w:ascii="Consolas" w:hAnsi="Consolas" w:cs="Consolas"/>
          <w:i/>
          <w:iCs/>
          <w:color w:val="0000C0"/>
        </w:rPr>
        <w:t xml:space="preserve">ICC </w:t>
      </w:r>
      <w:r w:rsidRPr="00880B92">
        <w:t>- Terminal is forced to ask for ICC card entry</w:t>
      </w:r>
    </w:p>
    <w:p w14:paraId="086AA341" w14:textId="77777777" w:rsidR="00577829" w:rsidRPr="00880B92" w:rsidRDefault="00577829" w:rsidP="00880B92">
      <w:pPr>
        <w:pStyle w:val="Caption"/>
      </w:pPr>
      <w:r>
        <w:rPr>
          <w:rFonts w:ascii="Consolas" w:hAnsi="Consolas" w:cs="Consolas"/>
          <w:i/>
          <w:iCs/>
          <w:color w:val="0000C0"/>
        </w:rPr>
        <w:t xml:space="preserve">SWIPE_OR_ICC </w:t>
      </w:r>
      <w:r w:rsidRPr="00880B92">
        <w:t>- Terminal is free to ask for either card entry or card swipe based on its own set of rules.</w:t>
      </w:r>
    </w:p>
    <w:p w14:paraId="7E05A730" w14:textId="77777777" w:rsidR="00577829" w:rsidRPr="00880B92" w:rsidRDefault="00577829" w:rsidP="00880B92">
      <w:pPr>
        <w:pStyle w:val="Caption"/>
      </w:pPr>
    </w:p>
    <w:p w14:paraId="39EBCD94" w14:textId="77777777" w:rsidR="00577829" w:rsidRDefault="00577829" w:rsidP="00577829">
      <w:pPr>
        <w:pStyle w:val="header3"/>
      </w:pPr>
    </w:p>
    <w:p w14:paraId="263A8B65" w14:textId="77777777" w:rsidR="00577829" w:rsidRDefault="00577829" w:rsidP="00577829">
      <w:pPr>
        <w:pStyle w:val="header3"/>
      </w:pPr>
    </w:p>
    <w:p w14:paraId="2F02795C" w14:textId="77777777" w:rsidR="00577829" w:rsidRDefault="00577829" w:rsidP="006F4748">
      <w:pPr>
        <w:pStyle w:val="Heading3"/>
      </w:pPr>
      <w:bookmarkStart w:id="141" w:name="_Toc365013070"/>
      <w:bookmarkStart w:id="142" w:name="_Toc431302947"/>
      <w:r>
        <w:t>ProcessState</w:t>
      </w:r>
      <w:bookmarkEnd w:id="141"/>
      <w:bookmarkEnd w:id="142"/>
    </w:p>
    <w:p w14:paraId="0CF685D5" w14:textId="77777777" w:rsidR="00577829" w:rsidRPr="00880B92" w:rsidRDefault="00577829" w:rsidP="00880B92">
      <w:pPr>
        <w:pStyle w:val="Caption"/>
      </w:pPr>
    </w:p>
    <w:p w14:paraId="6878F3D3" w14:textId="77777777" w:rsidR="00577829" w:rsidRDefault="00577829" w:rsidP="00880B92">
      <w:pPr>
        <w:pStyle w:val="Caption"/>
      </w:pPr>
      <w:r w:rsidRPr="00880B92">
        <w:t xml:space="preserve">This enum provides information about the current state of transaction processing. It is delivered to </w:t>
      </w:r>
      <w:r w:rsidRPr="006A1C1E">
        <w:rPr>
          <w:rFonts w:ascii="Consolas" w:hAnsi="Consolas" w:cs="Consolas"/>
        </w:rPr>
        <w:t>CNPListener</w:t>
      </w:r>
      <w:r>
        <w:t xml:space="preserve"> object by </w:t>
      </w:r>
      <w:r w:rsidRPr="00F002C6">
        <w:rPr>
          <w:rStyle w:val="inlinecodeZnak0"/>
          <w:rFonts w:eastAsia="ヒラギノ角ゴ Pro W3"/>
        </w:rPr>
        <w:t>onProcessUpdate()</w:t>
      </w:r>
      <w:r>
        <w:t xml:space="preserve"> method.</w:t>
      </w:r>
    </w:p>
    <w:p w14:paraId="032ECF61" w14:textId="77777777" w:rsidR="00577829" w:rsidRPr="00880B92" w:rsidRDefault="00577829" w:rsidP="00880B92">
      <w:pPr>
        <w:pStyle w:val="Caption"/>
      </w:pPr>
    </w:p>
    <w:tbl>
      <w:tblPr>
        <w:tblStyle w:val="TableGrid"/>
        <w:tblW w:w="0" w:type="auto"/>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9070"/>
      </w:tblGrid>
      <w:tr w:rsidR="00577829" w:rsidRPr="007D2B99" w14:paraId="003A9DA1" w14:textId="77777777" w:rsidTr="00577829">
        <w:trPr>
          <w:trHeight w:val="432"/>
        </w:trPr>
        <w:tc>
          <w:tcPr>
            <w:tcW w:w="9576" w:type="dxa"/>
            <w:vAlign w:val="center"/>
          </w:tcPr>
          <w:p w14:paraId="35D67B07" w14:textId="77777777" w:rsidR="00577829" w:rsidRDefault="00577829" w:rsidP="00880B92">
            <w:pPr>
              <w:pStyle w:val="Caption"/>
            </w:pPr>
            <w:r w:rsidRPr="00880B92">
              <w:t xml:space="preserve">Location: </w:t>
            </w:r>
            <w:r w:rsidRPr="00676A53">
              <w:rPr>
                <w:rFonts w:ascii="Consolas" w:hAnsi="Consolas" w:cs="Consolas"/>
                <w:color w:val="31849B" w:themeColor="accent5" w:themeShade="BF"/>
                <w:szCs w:val="22"/>
              </w:rPr>
              <w:t>de.wirecard.accept.sdk.cnp.observer.ProcessState</w:t>
            </w:r>
          </w:p>
        </w:tc>
      </w:tr>
    </w:tbl>
    <w:p w14:paraId="63BDEB0C" w14:textId="77777777" w:rsidR="00577829" w:rsidRPr="00880B92" w:rsidRDefault="00577829" w:rsidP="00880B92">
      <w:pPr>
        <w:pStyle w:val="Caption"/>
      </w:pPr>
    </w:p>
    <w:p w14:paraId="07EF2918" w14:textId="77777777" w:rsidR="00577829" w:rsidRPr="00880B92" w:rsidRDefault="00577829" w:rsidP="00880B92">
      <w:pPr>
        <w:pStyle w:val="Caption"/>
      </w:pPr>
      <w:r w:rsidRPr="00880B92">
        <w:t>Possible values are:</w:t>
      </w:r>
    </w:p>
    <w:p w14:paraId="7D0837A3" w14:textId="77777777" w:rsidR="00577829" w:rsidRPr="006A1C1E" w:rsidRDefault="00577829" w:rsidP="00880B92">
      <w:pPr>
        <w:pStyle w:val="Caption"/>
      </w:pPr>
      <w:r>
        <w:rPr>
          <w:rFonts w:ascii="Consolas" w:hAnsi="Consolas" w:cs="Consolas"/>
          <w:i/>
          <w:iCs/>
          <w:color w:val="0000C0"/>
        </w:rPr>
        <w:t xml:space="preserve">SWIPE_OR_INSERT </w:t>
      </w:r>
      <w:r w:rsidRPr="00880B92">
        <w:t xml:space="preserve">- Indicates that terminal has prompted for card entry or swipe. This value has the following action codes, which can be accessed by calling </w:t>
      </w:r>
      <w:r w:rsidRPr="00F002C6">
        <w:rPr>
          <w:rStyle w:val="inlinecodeZnak0"/>
          <w:rFonts w:eastAsia="ヒラギノ角ゴ Pro W3"/>
        </w:rPr>
        <w:t>getActionCode()</w:t>
      </w:r>
      <w:r w:rsidRPr="006A1C1E">
        <w:t xml:space="preserve"> method, providing more precise information:</w:t>
      </w:r>
    </w:p>
    <w:p w14:paraId="3F4B51B7" w14:textId="77777777" w:rsidR="00577829" w:rsidRPr="00880B92" w:rsidRDefault="00577829" w:rsidP="00880B92">
      <w:pPr>
        <w:pStyle w:val="Caption"/>
      </w:pPr>
      <w:r>
        <w:rPr>
          <w:rFonts w:ascii="Consolas" w:hAnsi="Consolas" w:cs="Consolas"/>
          <w:i/>
          <w:iCs/>
          <w:color w:val="0000C0"/>
        </w:rPr>
        <w:t xml:space="preserve">ACTION_PROMPT_SWIPE </w:t>
      </w:r>
      <w:r w:rsidRPr="00880B92">
        <w:t>- Terminal is waiting for card swipe,</w:t>
      </w:r>
    </w:p>
    <w:p w14:paraId="478AA9BB" w14:textId="77777777" w:rsidR="00577829" w:rsidRPr="00880B92" w:rsidRDefault="00577829" w:rsidP="00880B92">
      <w:pPr>
        <w:pStyle w:val="Caption"/>
      </w:pPr>
      <w:r>
        <w:rPr>
          <w:rFonts w:ascii="Consolas" w:hAnsi="Consolas" w:cs="Consolas"/>
          <w:i/>
          <w:iCs/>
          <w:color w:val="0000C0"/>
        </w:rPr>
        <w:t xml:space="preserve">ACTION_PROMPT_ICC </w:t>
      </w:r>
      <w:r w:rsidRPr="00880B92">
        <w:t>- Terminal is waiting for ICC card entry,</w:t>
      </w:r>
    </w:p>
    <w:p w14:paraId="2D9E3304" w14:textId="77777777" w:rsidR="00577829" w:rsidRPr="00880B92" w:rsidRDefault="00577829" w:rsidP="00880B92">
      <w:pPr>
        <w:pStyle w:val="Caption"/>
      </w:pPr>
      <w:r>
        <w:rPr>
          <w:rFonts w:ascii="Consolas" w:hAnsi="Consolas" w:cs="Consolas"/>
          <w:i/>
          <w:iCs/>
          <w:color w:val="0000C0"/>
        </w:rPr>
        <w:t xml:space="preserve">ACTION_PROMPT_ICC_OR_SWIPE </w:t>
      </w:r>
      <w:r w:rsidRPr="00880B92">
        <w:t>- Terminal is waiting for either of above (swiping the card might lead to prompt for ICC entry. In that case same, generic action will be provided though).</w:t>
      </w:r>
    </w:p>
    <w:p w14:paraId="2917F041" w14:textId="77777777" w:rsidR="00577829" w:rsidRPr="00A738CF" w:rsidRDefault="00577829" w:rsidP="00880B92">
      <w:pPr>
        <w:pStyle w:val="Caption"/>
      </w:pPr>
      <w:r>
        <w:rPr>
          <w:rFonts w:ascii="Consolas" w:hAnsi="Consolas" w:cs="Consolas"/>
          <w:i/>
          <w:iCs/>
          <w:color w:val="0000C0"/>
        </w:rPr>
        <w:t xml:space="preserve">SIGNATURE_REQUIRED </w:t>
      </w:r>
      <w:r w:rsidRPr="00880B92">
        <w:t xml:space="preserve">- Signature is required to verify this cardholder. For specific instructions on how to handle signature requests, refer to section 3.6.6. When using PosMate terminal, it needs to be passed to the attendant. At this point he has to press the green OK button and follow the instructions shown on the display. When the attendant approves the signature on the terminal, the </w:t>
      </w:r>
      <w:r w:rsidRPr="00F002C6">
        <w:rPr>
          <w:rStyle w:val="inlinecodeZnak0"/>
          <w:rFonts w:eastAsia="ヒラギノ角ゴ Pro W3"/>
        </w:rPr>
        <w:t>CNPListener.onProcessFinished()</w:t>
      </w:r>
      <w:r w:rsidRPr="00EB186B">
        <w:t xml:space="preserve"> method is called with </w:t>
      </w:r>
      <w:r>
        <w:t xml:space="preserve">a </w:t>
      </w:r>
      <w:r w:rsidRPr="00EB186B">
        <w:t xml:space="preserve">result based on </w:t>
      </w:r>
      <w:r>
        <w:t xml:space="preserve">the </w:t>
      </w:r>
      <w:r w:rsidRPr="00EB186B">
        <w:t xml:space="preserve">decision taken by </w:t>
      </w:r>
      <w:r>
        <w:t xml:space="preserve">the </w:t>
      </w:r>
      <w:r w:rsidRPr="00EB186B">
        <w:t>merchant:</w:t>
      </w:r>
    </w:p>
    <w:p w14:paraId="1668B240" w14:textId="77777777" w:rsidR="00577829" w:rsidRPr="00EB186B" w:rsidRDefault="00577829" w:rsidP="00880B92">
      <w:pPr>
        <w:pStyle w:val="Caption"/>
      </w:pPr>
      <w:r>
        <w:rPr>
          <w:rFonts w:ascii="Consolas" w:hAnsi="Consolas" w:cs="Consolas"/>
          <w:i/>
          <w:iCs/>
          <w:color w:val="0000C0"/>
        </w:rPr>
        <w:t xml:space="preserve">SUCCESS </w:t>
      </w:r>
      <w:r w:rsidRPr="00880B92">
        <w:t xml:space="preserve">- if signature was approved on terminal. At this point the signature provided by the client should be passed to the SDK by calling either </w:t>
      </w:r>
      <w:r w:rsidRPr="00F002C6">
        <w:rPr>
          <w:rStyle w:val="inlinecodeZnak0"/>
          <w:rFonts w:eastAsia="ヒラギノ角ゴ Pro W3"/>
        </w:rPr>
        <w:t>AcceptSDK.setSignatureBytes()</w:t>
      </w:r>
      <w:r w:rsidRPr="00EB186B">
        <w:t xml:space="preserve"> or </w:t>
      </w:r>
      <w:r w:rsidRPr="00F002C6">
        <w:rPr>
          <w:rStyle w:val="inlinecodeZnak0"/>
          <w:rFonts w:eastAsia="ヒラギノ角ゴ Pro W3"/>
        </w:rPr>
        <w:t>AcceptSDK.setPaymentSignature()</w:t>
      </w:r>
      <w:r w:rsidRPr="00EB186B">
        <w:t xml:space="preserve"> method. </w:t>
      </w:r>
      <w:r>
        <w:t>It is</w:t>
      </w:r>
      <w:r w:rsidRPr="00EB186B">
        <w:t xml:space="preserve"> expected that soon after this event, the </w:t>
      </w:r>
      <w:r w:rsidRPr="00E50FBA">
        <w:rPr>
          <w:rStyle w:val="valueZnak"/>
          <w:rFonts w:eastAsiaTheme="majorEastAsia"/>
        </w:rPr>
        <w:t>CAPTURE_REQUIRED</w:t>
      </w:r>
      <w:r w:rsidRPr="00EB186B">
        <w:t xml:space="preserve"> state will be passed to this listener.</w:t>
      </w:r>
    </w:p>
    <w:p w14:paraId="498B0369" w14:textId="77777777" w:rsidR="00577829" w:rsidRPr="006A1C1E" w:rsidRDefault="00577829" w:rsidP="00880B92">
      <w:pPr>
        <w:pStyle w:val="Caption"/>
      </w:pPr>
      <w:r>
        <w:rPr>
          <w:rFonts w:ascii="Consolas" w:hAnsi="Consolas" w:cs="Consolas"/>
          <w:i/>
          <w:iCs/>
          <w:color w:val="0000C0"/>
        </w:rPr>
        <w:t xml:space="preserve">VOID </w:t>
      </w:r>
      <w:r w:rsidRPr="00880B92">
        <w:t>- signature was rejected by the attendant on the terminal</w:t>
      </w:r>
      <w:r>
        <w:rPr>
          <w:rFonts w:ascii="Consolas" w:hAnsi="Consolas" w:cs="Consolas"/>
          <w:i/>
          <w:iCs/>
          <w:color w:val="0000C0"/>
        </w:rPr>
        <w:t>.</w:t>
      </w:r>
    </w:p>
    <w:p w14:paraId="750EBBE4" w14:textId="77777777" w:rsidR="00577829" w:rsidRPr="00880B92" w:rsidRDefault="00577829" w:rsidP="00880B92">
      <w:pPr>
        <w:pStyle w:val="Caption"/>
        <w:rPr>
          <w:rFonts w:eastAsia="ヒラギノ角ゴ Pro W3"/>
        </w:rPr>
      </w:pPr>
      <w:r>
        <w:t>TERMINATING</w:t>
      </w:r>
      <w:r w:rsidRPr="00EB186B">
        <w:rPr>
          <w:rStyle w:val="textZnak"/>
          <w:i/>
        </w:rPr>
        <w:t xml:space="preserve">- Transaction is being terminated either on </w:t>
      </w:r>
      <w:r w:rsidRPr="00BD26D2">
        <w:rPr>
          <w:rStyle w:val="textZnak"/>
          <w:i/>
        </w:rPr>
        <w:t xml:space="preserve">the </w:t>
      </w:r>
      <w:r w:rsidRPr="00EB186B">
        <w:rPr>
          <w:rStyle w:val="textZnak"/>
          <w:i/>
        </w:rPr>
        <w:t xml:space="preserve">merchant's or </w:t>
      </w:r>
      <w:r>
        <w:rPr>
          <w:rStyle w:val="textZnak"/>
          <w:i/>
        </w:rPr>
        <w:t xml:space="preserve">the </w:t>
      </w:r>
      <w:r w:rsidRPr="00EB186B">
        <w:rPr>
          <w:rStyle w:val="textZnak"/>
          <w:i/>
        </w:rPr>
        <w:t>terminal</w:t>
      </w:r>
      <w:r>
        <w:rPr>
          <w:rStyle w:val="textZnak"/>
          <w:i/>
        </w:rPr>
        <w:t>'s</w:t>
      </w:r>
      <w:r w:rsidRPr="00EB186B">
        <w:rPr>
          <w:rStyle w:val="textZnak"/>
          <w:i/>
        </w:rPr>
        <w:t xml:space="preserve"> demand. It </w:t>
      </w:r>
      <w:r>
        <w:rPr>
          <w:rStyle w:val="textZnak"/>
          <w:i/>
        </w:rPr>
        <w:t xml:space="preserve">may </w:t>
      </w:r>
      <w:r w:rsidRPr="00EB186B">
        <w:rPr>
          <w:rStyle w:val="textZnak"/>
          <w:i/>
        </w:rPr>
        <w:t>take few seconds to finish.</w:t>
      </w:r>
    </w:p>
    <w:p w14:paraId="514B177B" w14:textId="77777777" w:rsidR="00577829" w:rsidRPr="00880B92" w:rsidRDefault="00577829" w:rsidP="00880B92">
      <w:pPr>
        <w:pStyle w:val="Caption"/>
      </w:pPr>
      <w:r>
        <w:rPr>
          <w:rFonts w:ascii="Consolas" w:hAnsi="Consolas" w:cs="Consolas"/>
          <w:i/>
          <w:iCs/>
          <w:color w:val="0000C0"/>
        </w:rPr>
        <w:t>CARD_DATA_READ</w:t>
      </w:r>
      <w:r w:rsidRPr="00880B92">
        <w:t>- Data was successfully read from the card after swipe or has been entered for Chip'n'PIN transaction.</w:t>
      </w:r>
    </w:p>
    <w:p w14:paraId="48D0BB0D" w14:textId="77777777" w:rsidR="00577829" w:rsidRPr="00880B92" w:rsidRDefault="00577829" w:rsidP="00880B92">
      <w:pPr>
        <w:pStyle w:val="Caption"/>
      </w:pPr>
      <w:r>
        <w:rPr>
          <w:rFonts w:ascii="Consolas" w:hAnsi="Consolas" w:cs="Consolas"/>
          <w:i/>
          <w:iCs/>
          <w:color w:val="0000C0"/>
        </w:rPr>
        <w:t xml:space="preserve">RESTARTING </w:t>
      </w:r>
      <w:r w:rsidRPr="00880B92">
        <w:t>- Terminal is beginning its restart procedure and the connection is expected to be terminated</w:t>
      </w:r>
    </w:p>
    <w:p w14:paraId="0AA4B4BF" w14:textId="77777777" w:rsidR="00577829" w:rsidRPr="00EB186B" w:rsidRDefault="00577829" w:rsidP="00880B92">
      <w:pPr>
        <w:pStyle w:val="Caption"/>
      </w:pPr>
      <w:r>
        <w:rPr>
          <w:rFonts w:ascii="Consolas" w:hAnsi="Consolas" w:cs="Consolas"/>
          <w:i/>
          <w:iCs/>
          <w:color w:val="0000C0"/>
        </w:rPr>
        <w:t>PREAUTHORIZATION_REQUIRED</w:t>
      </w:r>
      <w:r w:rsidRPr="00880B92">
        <w:t xml:space="preserve">- Preauthorization needs to be performed in order to continue with the transaction. To do this, call </w:t>
      </w:r>
      <w:r w:rsidRPr="00F002C6">
        <w:rPr>
          <w:rStyle w:val="inlinecodeZnak0"/>
          <w:rFonts w:eastAsia="ヒラギノ角ゴ Pro W3"/>
        </w:rPr>
        <w:t>AcceptSDK.preauthorizePayment()</w:t>
      </w:r>
      <w:r w:rsidRPr="00EB186B">
        <w:t xml:space="preserve"> method. PreauthResult returned in response should be then passed to CNPController's </w:t>
      </w:r>
      <w:r w:rsidRPr="00F002C6">
        <w:rPr>
          <w:rStyle w:val="inlinecodeZnak0"/>
          <w:rFonts w:eastAsia="ヒラギノ角ゴ Pro W3"/>
        </w:rPr>
        <w:t>setPreauthorizationResult()</w:t>
      </w:r>
      <w:r w:rsidRPr="00EB186B">
        <w:t xml:space="preserve"> method. This will order</w:t>
      </w:r>
      <w:r>
        <w:t xml:space="preserve"> the</w:t>
      </w:r>
      <w:r w:rsidRPr="00EB186B">
        <w:t xml:space="preserve"> terminal to validate </w:t>
      </w:r>
      <w:r>
        <w:t xml:space="preserve">the </w:t>
      </w:r>
      <w:r w:rsidRPr="00EB186B">
        <w:t>provide</w:t>
      </w:r>
      <w:r>
        <w:t>d</w:t>
      </w:r>
      <w:r w:rsidRPr="00EB186B">
        <w:t xml:space="preserve"> data and continue processing the transaction.</w:t>
      </w:r>
    </w:p>
    <w:p w14:paraId="6BB6C0C0" w14:textId="77777777" w:rsidR="00577829" w:rsidRPr="00EB186B" w:rsidRDefault="00577829" w:rsidP="00880B92">
      <w:pPr>
        <w:pStyle w:val="Caption"/>
      </w:pPr>
      <w:r>
        <w:rPr>
          <w:rFonts w:ascii="Consolas" w:hAnsi="Consolas" w:cs="Consolas"/>
          <w:i/>
          <w:iCs/>
          <w:color w:val="0000C0"/>
        </w:rPr>
        <w:t>CAPTURE_REQUIRED</w:t>
      </w:r>
      <w:r w:rsidRPr="00880B92">
        <w:t xml:space="preserve">- Capture needs to be performed. To perform a capture, call </w:t>
      </w:r>
      <w:r w:rsidRPr="00F002C6">
        <w:rPr>
          <w:rStyle w:val="inlinecodeZnak0"/>
          <w:rFonts w:eastAsia="ヒラギノ角ゴ Pro W3"/>
        </w:rPr>
        <w:t>AcceptSDK.sendPayment()</w:t>
      </w:r>
      <w:r w:rsidRPr="00EB186B">
        <w:t xml:space="preserve"> method. This is </w:t>
      </w:r>
      <w:r>
        <w:t xml:space="preserve">the </w:t>
      </w:r>
      <w:r w:rsidRPr="00EB186B">
        <w:t xml:space="preserve">last step in transaction processing. </w:t>
      </w:r>
      <w:r>
        <w:t>A s</w:t>
      </w:r>
      <w:r w:rsidRPr="00EB186B">
        <w:t xml:space="preserve">uccessful capture should return Payment object containing </w:t>
      </w:r>
      <w:r>
        <w:t xml:space="preserve">the </w:t>
      </w:r>
      <w:r w:rsidRPr="00EB186B">
        <w:t xml:space="preserve">transaction data. There is no need to pass any more data to </w:t>
      </w:r>
      <w:r>
        <w:t xml:space="preserve">the </w:t>
      </w:r>
      <w:r w:rsidRPr="00EB186B">
        <w:t>terminal, as at this point</w:t>
      </w:r>
      <w:r>
        <w:t xml:space="preserve"> the</w:t>
      </w:r>
      <w:r w:rsidRPr="00EB186B">
        <w:t xml:space="preserve"> transaction </w:t>
      </w:r>
      <w:r>
        <w:t xml:space="preserve">processed by the </w:t>
      </w:r>
      <w:r w:rsidRPr="00EB186B">
        <w:t xml:space="preserve">terminal is finished. If </w:t>
      </w:r>
      <w:r>
        <w:t xml:space="preserve">a </w:t>
      </w:r>
      <w:r w:rsidRPr="00EB186B">
        <w:t xml:space="preserve">capture is not performed </w:t>
      </w:r>
      <w:r>
        <w:t>with</w:t>
      </w:r>
      <w:r w:rsidRPr="00EB186B">
        <w:t xml:space="preserve">in 15 minutes from successful preauthorization, </w:t>
      </w:r>
      <w:r>
        <w:t xml:space="preserve">the </w:t>
      </w:r>
      <w:r w:rsidRPr="00EB186B">
        <w:t xml:space="preserve">transaction will be voided by </w:t>
      </w:r>
      <w:r>
        <w:t xml:space="preserve">the </w:t>
      </w:r>
      <w:r w:rsidRPr="00EB186B">
        <w:t>payment system and it will no longer be valid.</w:t>
      </w:r>
    </w:p>
    <w:p w14:paraId="5D0D7CE2" w14:textId="77777777" w:rsidR="00577829" w:rsidRPr="00880B92" w:rsidRDefault="00577829" w:rsidP="00880B92">
      <w:pPr>
        <w:pStyle w:val="Caption"/>
      </w:pPr>
      <w:r>
        <w:rPr>
          <w:rFonts w:ascii="Consolas" w:hAnsi="Consolas" w:cs="Consolas"/>
          <w:i/>
          <w:iCs/>
          <w:color w:val="0000C0"/>
        </w:rPr>
        <w:t>PROMPT_REMOVE_CARD</w:t>
      </w:r>
      <w:r w:rsidRPr="00880B92">
        <w:t>- Terminal has prompted for ICC card removal.</w:t>
      </w:r>
    </w:p>
    <w:p w14:paraId="697CE31C" w14:textId="77777777" w:rsidR="00577829" w:rsidRPr="00880B92" w:rsidRDefault="00577829" w:rsidP="00880B92">
      <w:pPr>
        <w:pStyle w:val="Caption"/>
      </w:pPr>
    </w:p>
    <w:p w14:paraId="7721906C" w14:textId="77777777" w:rsidR="00577829" w:rsidRDefault="00577829" w:rsidP="00577829">
      <w:pPr>
        <w:pStyle w:val="header3"/>
      </w:pPr>
    </w:p>
    <w:p w14:paraId="5DAE649C" w14:textId="77777777" w:rsidR="00577829" w:rsidRDefault="00577829" w:rsidP="006F4748">
      <w:pPr>
        <w:pStyle w:val="Heading3"/>
      </w:pPr>
      <w:bookmarkStart w:id="143" w:name="_Toc365013071"/>
      <w:bookmarkStart w:id="144" w:name="_Toc431302948"/>
      <w:r>
        <w:t>ProcessResult</w:t>
      </w:r>
      <w:bookmarkEnd w:id="143"/>
      <w:bookmarkEnd w:id="144"/>
    </w:p>
    <w:p w14:paraId="0656ABBD" w14:textId="77777777" w:rsidR="00577829" w:rsidRPr="00880B92" w:rsidRDefault="00577829" w:rsidP="00880B92">
      <w:pPr>
        <w:pStyle w:val="Caption"/>
      </w:pPr>
    </w:p>
    <w:p w14:paraId="460716D3" w14:textId="77777777" w:rsidR="00577829" w:rsidRDefault="00577829" w:rsidP="00880B92">
      <w:pPr>
        <w:pStyle w:val="Caption"/>
      </w:pPr>
      <w:r w:rsidRPr="00880B92">
        <w:lastRenderedPageBreak/>
        <w:t xml:space="preserve">This enum is provided in </w:t>
      </w:r>
      <w:r w:rsidRPr="00F002C6">
        <w:rPr>
          <w:rStyle w:val="inlinecodeZnak0"/>
          <w:rFonts w:eastAsia="ヒラギノ角ゴ Pro W3"/>
        </w:rPr>
        <w:t>CNPListener.onProcessFinished()</w:t>
      </w:r>
      <w:r>
        <w:t xml:space="preserve"> method. It indicates that transaction processing finished with a result specified by one of the values below.</w:t>
      </w:r>
    </w:p>
    <w:p w14:paraId="19037A17" w14:textId="77777777" w:rsidR="00577829" w:rsidRPr="00880B92" w:rsidRDefault="00577829" w:rsidP="00880B92">
      <w:pPr>
        <w:pStyle w:val="Caption"/>
      </w:pPr>
    </w:p>
    <w:tbl>
      <w:tblPr>
        <w:tblStyle w:val="TableGrid"/>
        <w:tblW w:w="0" w:type="auto"/>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9070"/>
      </w:tblGrid>
      <w:tr w:rsidR="00577829" w:rsidRPr="007D2B99" w14:paraId="133D768F" w14:textId="77777777" w:rsidTr="00577829">
        <w:trPr>
          <w:trHeight w:val="432"/>
        </w:trPr>
        <w:tc>
          <w:tcPr>
            <w:tcW w:w="9576" w:type="dxa"/>
            <w:vAlign w:val="center"/>
          </w:tcPr>
          <w:p w14:paraId="356F8B3D" w14:textId="77777777" w:rsidR="00577829" w:rsidRDefault="00577829" w:rsidP="00880B92">
            <w:pPr>
              <w:pStyle w:val="Caption"/>
            </w:pPr>
            <w:r w:rsidRPr="00880B92">
              <w:t xml:space="preserve">Location: </w:t>
            </w:r>
            <w:r w:rsidRPr="003F36AA">
              <w:rPr>
                <w:rFonts w:ascii="Consolas" w:hAnsi="Consolas" w:cs="Consolas"/>
                <w:color w:val="31849B" w:themeColor="accent5" w:themeShade="BF"/>
                <w:szCs w:val="22"/>
              </w:rPr>
              <w:t>de.wirecard.accept.sdk.cnp.observer</w:t>
            </w:r>
            <w:r w:rsidRPr="00676A53">
              <w:rPr>
                <w:rFonts w:ascii="Consolas" w:hAnsi="Consolas" w:cs="Consolas"/>
                <w:color w:val="31849B" w:themeColor="accent5" w:themeShade="BF"/>
                <w:szCs w:val="22"/>
              </w:rPr>
              <w:t>.Process</w:t>
            </w:r>
            <w:r>
              <w:rPr>
                <w:rFonts w:ascii="Consolas" w:hAnsi="Consolas" w:cs="Consolas"/>
                <w:color w:val="31849B" w:themeColor="accent5" w:themeShade="BF"/>
                <w:szCs w:val="22"/>
              </w:rPr>
              <w:t>Result</w:t>
            </w:r>
          </w:p>
        </w:tc>
      </w:tr>
    </w:tbl>
    <w:p w14:paraId="37FA05CB" w14:textId="77777777" w:rsidR="00577829" w:rsidRPr="00880B92" w:rsidRDefault="00577829" w:rsidP="00880B92">
      <w:pPr>
        <w:pStyle w:val="Caption"/>
      </w:pPr>
    </w:p>
    <w:p w14:paraId="0DBD1F48" w14:textId="77777777" w:rsidR="00577829" w:rsidRPr="00880B92" w:rsidRDefault="00577829" w:rsidP="00880B92">
      <w:pPr>
        <w:pStyle w:val="Caption"/>
      </w:pPr>
      <w:r w:rsidRPr="00880B92">
        <w:t>Possible values are:</w:t>
      </w:r>
    </w:p>
    <w:p w14:paraId="2B65BB2A" w14:textId="77777777" w:rsidR="00577829" w:rsidRDefault="00577829" w:rsidP="00880B92">
      <w:pPr>
        <w:pStyle w:val="Caption"/>
      </w:pPr>
      <w:r>
        <w:rPr>
          <w:rFonts w:ascii="Consolas" w:hAnsi="Consolas" w:cs="Consolas"/>
          <w:i/>
          <w:iCs/>
          <w:color w:val="0000C0"/>
        </w:rPr>
        <w:t>SUCCESS</w:t>
      </w:r>
      <w:r w:rsidRPr="00880B92">
        <w:t xml:space="preserve">- Transaction processing on terminal has finished successfully. No more processing needs to be done on it. It is expected to receive a transaction status update with </w:t>
      </w:r>
      <w:r>
        <w:rPr>
          <w:rFonts w:ascii="Consolas" w:hAnsi="Consolas" w:cs="Consolas"/>
          <w:i/>
          <w:iCs/>
          <w:color w:val="0000C0"/>
        </w:rPr>
        <w:t xml:space="preserve">CAPTURE_REQUIRED </w:t>
      </w:r>
      <w:r w:rsidRPr="003F36AA">
        <w:t>value.</w:t>
      </w:r>
    </w:p>
    <w:p w14:paraId="78CA01F6" w14:textId="77777777" w:rsidR="00577829" w:rsidRPr="00880B92" w:rsidRDefault="00577829" w:rsidP="00880B92">
      <w:pPr>
        <w:pStyle w:val="Caption"/>
      </w:pPr>
      <w:r>
        <w:rPr>
          <w:rFonts w:ascii="Consolas" w:hAnsi="Consolas" w:cs="Consolas"/>
          <w:i/>
          <w:iCs/>
          <w:color w:val="0000C0"/>
        </w:rPr>
        <w:t>VOID</w:t>
      </w:r>
      <w:r w:rsidRPr="00880B92">
        <w:t>- Transaction has failed and is now being voided on terminal. Processing this transaction cannot continue, and a new transaction needs to be started in order to try again.</w:t>
      </w:r>
    </w:p>
    <w:p w14:paraId="78BA340C" w14:textId="77777777" w:rsidR="00577829" w:rsidRPr="00880B92" w:rsidRDefault="00577829" w:rsidP="00880B92">
      <w:pPr>
        <w:pStyle w:val="Caption"/>
      </w:pPr>
    </w:p>
    <w:p w14:paraId="1A6BAFF7" w14:textId="77777777" w:rsidR="00577829" w:rsidRDefault="00577829" w:rsidP="006F4748">
      <w:pPr>
        <w:pStyle w:val="Heading3"/>
      </w:pPr>
      <w:bookmarkStart w:id="145" w:name="_Toc365013072"/>
      <w:bookmarkStart w:id="146" w:name="_Toc431302949"/>
      <w:r>
        <w:t>AdapterEvent</w:t>
      </w:r>
      <w:bookmarkEnd w:id="145"/>
      <w:bookmarkEnd w:id="146"/>
    </w:p>
    <w:p w14:paraId="304A5718" w14:textId="77777777" w:rsidR="00577829" w:rsidRPr="00880B92" w:rsidRDefault="00577829" w:rsidP="00880B92">
      <w:pPr>
        <w:pStyle w:val="Caption"/>
      </w:pPr>
    </w:p>
    <w:p w14:paraId="2EFC0EAF" w14:textId="77777777" w:rsidR="00577829" w:rsidRDefault="00577829" w:rsidP="00880B92">
      <w:pPr>
        <w:pStyle w:val="Caption"/>
      </w:pPr>
      <w:r w:rsidRPr="00880B92">
        <w:t xml:space="preserve">This enum is provided in </w:t>
      </w:r>
      <w:r w:rsidRPr="00F002C6">
        <w:rPr>
          <w:rStyle w:val="inlinecodeZnak0"/>
          <w:rFonts w:eastAsia="ヒラギノ角ゴ Pro W3"/>
        </w:rPr>
        <w:t>CNPListener.onAdapterEvent()</w:t>
      </w:r>
      <w:r>
        <w:t xml:space="preserve"> method. It gives information about the state of transport layer specific for the given device.</w:t>
      </w:r>
    </w:p>
    <w:p w14:paraId="16CC16AF" w14:textId="77777777" w:rsidR="00577829" w:rsidRPr="00880B92" w:rsidRDefault="00577829" w:rsidP="00880B92">
      <w:pPr>
        <w:pStyle w:val="Caption"/>
      </w:pPr>
    </w:p>
    <w:tbl>
      <w:tblPr>
        <w:tblStyle w:val="TableGrid"/>
        <w:tblW w:w="0" w:type="auto"/>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9070"/>
      </w:tblGrid>
      <w:tr w:rsidR="00577829" w:rsidRPr="007D2B99" w14:paraId="3E06EA6F" w14:textId="77777777" w:rsidTr="00577829">
        <w:trPr>
          <w:trHeight w:val="432"/>
        </w:trPr>
        <w:tc>
          <w:tcPr>
            <w:tcW w:w="9576" w:type="dxa"/>
            <w:vAlign w:val="center"/>
          </w:tcPr>
          <w:p w14:paraId="2E8EF983" w14:textId="77777777" w:rsidR="00577829" w:rsidRDefault="00577829" w:rsidP="00880B92">
            <w:pPr>
              <w:pStyle w:val="Caption"/>
            </w:pPr>
            <w:r w:rsidRPr="00880B92">
              <w:t xml:space="preserve">Location: </w:t>
            </w:r>
            <w:r w:rsidRPr="003F36AA">
              <w:rPr>
                <w:rFonts w:ascii="Consolas" w:hAnsi="Consolas" w:cs="Consolas"/>
                <w:color w:val="31849B" w:themeColor="accent5" w:themeShade="BF"/>
                <w:szCs w:val="22"/>
              </w:rPr>
              <w:t>de.wirecard.accept.sdk.cnp.observer</w:t>
            </w:r>
            <w:r w:rsidRPr="00676A53">
              <w:rPr>
                <w:rFonts w:ascii="Consolas" w:hAnsi="Consolas" w:cs="Consolas"/>
                <w:color w:val="31849B" w:themeColor="accent5" w:themeShade="BF"/>
                <w:szCs w:val="22"/>
              </w:rPr>
              <w:t>.</w:t>
            </w:r>
            <w:r>
              <w:rPr>
                <w:rFonts w:ascii="Consolas" w:hAnsi="Consolas" w:cs="Consolas"/>
                <w:color w:val="31849B" w:themeColor="accent5" w:themeShade="BF"/>
                <w:szCs w:val="22"/>
              </w:rPr>
              <w:t>AdapterEvent</w:t>
            </w:r>
          </w:p>
        </w:tc>
      </w:tr>
    </w:tbl>
    <w:p w14:paraId="2A5C87FB" w14:textId="77777777" w:rsidR="00577829" w:rsidRPr="00880B92" w:rsidRDefault="00577829" w:rsidP="00880B92">
      <w:pPr>
        <w:pStyle w:val="Caption"/>
      </w:pPr>
    </w:p>
    <w:p w14:paraId="3AD971FD" w14:textId="77777777" w:rsidR="00577829" w:rsidRPr="00880B92" w:rsidRDefault="00577829" w:rsidP="00880B92">
      <w:pPr>
        <w:pStyle w:val="Caption"/>
      </w:pPr>
      <w:r w:rsidRPr="00880B92">
        <w:t>Possible values are:</w:t>
      </w:r>
    </w:p>
    <w:p w14:paraId="42F6CD87" w14:textId="77777777" w:rsidR="00577829" w:rsidRPr="00880B92" w:rsidRDefault="00577829" w:rsidP="00880B92">
      <w:pPr>
        <w:pStyle w:val="Caption"/>
        <w:rPr>
          <w:rFonts w:eastAsia="ヒラギノ角ゴ Pro W3"/>
        </w:rPr>
      </w:pPr>
      <w:r>
        <w:t xml:space="preserve">ADAPTER_DISABLED </w:t>
      </w:r>
      <w:r w:rsidRPr="00EB186B">
        <w:rPr>
          <w:rStyle w:val="textZnak"/>
          <w:i/>
        </w:rPr>
        <w:t>-</w:t>
      </w:r>
      <w:r>
        <w:rPr>
          <w:rStyle w:val="textZnak"/>
          <w:i/>
        </w:rPr>
        <w:t xml:space="preserve"> adapter is in disabled state and no communication link can be established.</w:t>
      </w:r>
    </w:p>
    <w:p w14:paraId="11378CFC" w14:textId="77777777" w:rsidR="00577829" w:rsidRPr="00880B92" w:rsidRDefault="00577829" w:rsidP="00880B92">
      <w:pPr>
        <w:pStyle w:val="Caption"/>
        <w:rPr>
          <w:rFonts w:eastAsia="ヒラギノ角ゴ Pro W3"/>
        </w:rPr>
      </w:pPr>
      <w:r>
        <w:t xml:space="preserve">ADAPTER_ENABLING </w:t>
      </w:r>
      <w:r w:rsidRPr="00EB186B">
        <w:rPr>
          <w:rStyle w:val="textZnak"/>
          <w:i/>
        </w:rPr>
        <w:t>-</w:t>
      </w:r>
      <w:r>
        <w:rPr>
          <w:rStyle w:val="textZnak"/>
          <w:i/>
        </w:rPr>
        <w:t xml:space="preserve"> adapter is being enabled (going from </w:t>
      </w:r>
      <w:r>
        <w:t>DISABLED</w:t>
      </w:r>
      <w:r>
        <w:rPr>
          <w:rStyle w:val="textZnak"/>
          <w:i/>
        </w:rPr>
        <w:t xml:space="preserve"> to </w:t>
      </w:r>
      <w:r>
        <w:t>IDLE</w:t>
      </w:r>
      <w:r>
        <w:rPr>
          <w:rStyle w:val="textZnak"/>
          <w:i/>
        </w:rPr>
        <w:t xml:space="preserve"> state)</w:t>
      </w:r>
    </w:p>
    <w:p w14:paraId="1B286A54" w14:textId="77777777" w:rsidR="00577829" w:rsidRPr="00C7176D" w:rsidRDefault="00577829" w:rsidP="00577829">
      <w:pPr>
        <w:pStyle w:val="value"/>
        <w:rPr>
          <w:rStyle w:val="textZnak"/>
          <w:rFonts w:cs="Times New Roman"/>
        </w:rPr>
      </w:pPr>
      <w:r>
        <w:t xml:space="preserve">ADAPTER_IDLE </w:t>
      </w:r>
      <w:r w:rsidRPr="00EB186B">
        <w:rPr>
          <w:rStyle w:val="textZnak"/>
          <w:i w:val="0"/>
        </w:rPr>
        <w:t xml:space="preserve">- </w:t>
      </w:r>
      <w:r>
        <w:rPr>
          <w:rStyle w:val="textZnak"/>
          <w:i w:val="0"/>
        </w:rPr>
        <w:t xml:space="preserve">adapter is enabled and communication link can be established now. This value can have one of the following action codes assigned (can be accessed by calling </w:t>
      </w:r>
      <w:r w:rsidRPr="00F002C6">
        <w:rPr>
          <w:rStyle w:val="inlinecodeZnak0"/>
        </w:rPr>
        <w:t>getActionCode()</w:t>
      </w:r>
      <w:r>
        <w:rPr>
          <w:rStyle w:val="textZnak"/>
          <w:i w:val="0"/>
        </w:rPr>
        <w:t xml:space="preserve"> method):</w:t>
      </w:r>
    </w:p>
    <w:p w14:paraId="7883D6A1" w14:textId="77777777" w:rsidR="00577829" w:rsidRPr="00C7176D" w:rsidRDefault="00577829" w:rsidP="00FF7401">
      <w:pPr>
        <w:pStyle w:val="value"/>
        <w:numPr>
          <w:ilvl w:val="1"/>
          <w:numId w:val="6"/>
        </w:numPr>
        <w:rPr>
          <w:rStyle w:val="textZnak"/>
          <w:rFonts w:cs="Times New Roman"/>
        </w:rPr>
      </w:pPr>
      <w:r>
        <w:t xml:space="preserve">ACTION_IDLE </w:t>
      </w:r>
      <w:r w:rsidRPr="00EB186B">
        <w:rPr>
          <w:rStyle w:val="textZnak"/>
          <w:i w:val="0"/>
        </w:rPr>
        <w:t>-</w:t>
      </w:r>
      <w:r>
        <w:rPr>
          <w:rStyle w:val="textZnak"/>
          <w:i w:val="0"/>
        </w:rPr>
        <w:t xml:space="preserve"> adapter entered </w:t>
      </w:r>
      <w:r>
        <w:t>IDLE</w:t>
      </w:r>
      <w:r>
        <w:rPr>
          <w:rStyle w:val="textZnak"/>
          <w:i w:val="0"/>
        </w:rPr>
        <w:t xml:space="preserve"> state from </w:t>
      </w:r>
      <w:r>
        <w:t>DISABLED</w:t>
      </w:r>
      <w:r>
        <w:rPr>
          <w:rStyle w:val="textZnak"/>
          <w:i w:val="0"/>
        </w:rPr>
        <w:t xml:space="preserve"> state</w:t>
      </w:r>
    </w:p>
    <w:p w14:paraId="74CDCE94" w14:textId="77777777" w:rsidR="00577829" w:rsidRPr="00C7176D" w:rsidRDefault="00577829" w:rsidP="00FF7401">
      <w:pPr>
        <w:pStyle w:val="value"/>
        <w:numPr>
          <w:ilvl w:val="1"/>
          <w:numId w:val="6"/>
        </w:numPr>
        <w:rPr>
          <w:rStyle w:val="textZnak"/>
          <w:rFonts w:cs="Times New Roman"/>
        </w:rPr>
      </w:pPr>
      <w:r>
        <w:t xml:space="preserve">ACTION_IDLE_CONNECTION_FAILED </w:t>
      </w:r>
      <w:r w:rsidRPr="00EB186B">
        <w:rPr>
          <w:rStyle w:val="textZnak"/>
          <w:i w:val="0"/>
        </w:rPr>
        <w:t>-</w:t>
      </w:r>
      <w:r>
        <w:rPr>
          <w:rStyle w:val="textZnak"/>
          <w:i w:val="0"/>
        </w:rPr>
        <w:t xml:space="preserve"> adapter entered </w:t>
      </w:r>
      <w:r>
        <w:t>IDLE</w:t>
      </w:r>
      <w:r>
        <w:rPr>
          <w:rStyle w:val="textZnak"/>
          <w:i w:val="0"/>
        </w:rPr>
        <w:t xml:space="preserve"> state after connection attempt failed or was terminated</w:t>
      </w:r>
    </w:p>
    <w:p w14:paraId="167AF9C8" w14:textId="77777777" w:rsidR="00577829" w:rsidRPr="00C7176D" w:rsidRDefault="00577829" w:rsidP="00FF7401">
      <w:pPr>
        <w:pStyle w:val="value"/>
        <w:numPr>
          <w:ilvl w:val="1"/>
          <w:numId w:val="6"/>
        </w:numPr>
        <w:rPr>
          <w:rStyle w:val="textZnak"/>
          <w:rFonts w:cs="Times New Roman"/>
        </w:rPr>
      </w:pPr>
      <w:r>
        <w:t xml:space="preserve">ACTION_IDLE_CONNECTION_LOST </w:t>
      </w:r>
      <w:r w:rsidRPr="00EB186B">
        <w:rPr>
          <w:rStyle w:val="textZnak"/>
          <w:i w:val="0"/>
        </w:rPr>
        <w:t>-</w:t>
      </w:r>
      <w:r>
        <w:rPr>
          <w:rStyle w:val="textZnak"/>
          <w:i w:val="0"/>
        </w:rPr>
        <w:t xml:space="preserve"> adapter entered </w:t>
      </w:r>
      <w:r>
        <w:t>IDLE</w:t>
      </w:r>
      <w:r>
        <w:rPr>
          <w:rStyle w:val="textZnak"/>
          <w:i w:val="0"/>
        </w:rPr>
        <w:t xml:space="preserve"> state because of problems on communication layer (for example timeout after successfully establishing connection).</w:t>
      </w:r>
    </w:p>
    <w:p w14:paraId="06CD246F" w14:textId="77777777" w:rsidR="00577829" w:rsidRPr="00C7176D" w:rsidRDefault="00577829" w:rsidP="00FF7401">
      <w:pPr>
        <w:pStyle w:val="value"/>
        <w:numPr>
          <w:ilvl w:val="1"/>
          <w:numId w:val="6"/>
        </w:numPr>
        <w:rPr>
          <w:rStyle w:val="textZnak"/>
          <w:rFonts w:cs="Times New Roman"/>
        </w:rPr>
      </w:pPr>
      <w:r>
        <w:t xml:space="preserve">ACTION_IDLE_CONNECTION_FINISHED </w:t>
      </w:r>
      <w:r w:rsidRPr="00EB186B">
        <w:rPr>
          <w:rStyle w:val="textZnak"/>
          <w:i w:val="0"/>
        </w:rPr>
        <w:t>-</w:t>
      </w:r>
      <w:r>
        <w:rPr>
          <w:rStyle w:val="textZnak"/>
          <w:i w:val="0"/>
        </w:rPr>
        <w:t xml:space="preserve"> adapter entered </w:t>
      </w:r>
      <w:r>
        <w:t>IDLE</w:t>
      </w:r>
      <w:r>
        <w:rPr>
          <w:rStyle w:val="textZnak"/>
          <w:i w:val="0"/>
        </w:rPr>
        <w:t xml:space="preserve"> state after disconnecting from c'n'p device on user's demand</w:t>
      </w:r>
    </w:p>
    <w:p w14:paraId="06FB6156" w14:textId="77777777" w:rsidR="00577829" w:rsidRPr="00880B92" w:rsidRDefault="00577829" w:rsidP="00880B92">
      <w:pPr>
        <w:pStyle w:val="Caption"/>
        <w:rPr>
          <w:rFonts w:eastAsia="ヒラギノ角ゴ Pro W3"/>
        </w:rPr>
      </w:pPr>
      <w:r>
        <w:t xml:space="preserve">ACTION_IDLE_CONF_UPDATE_FAILED </w:t>
      </w:r>
      <w:r w:rsidRPr="00EB186B">
        <w:rPr>
          <w:rStyle w:val="textZnak"/>
          <w:i/>
        </w:rPr>
        <w:t>-</w:t>
      </w:r>
      <w:r>
        <w:rPr>
          <w:rStyle w:val="textZnak"/>
          <w:i/>
        </w:rPr>
        <w:t xml:space="preserve"> adapter entered </w:t>
      </w:r>
      <w:r>
        <w:t>IDLE</w:t>
      </w:r>
      <w:r>
        <w:rPr>
          <w:rStyle w:val="textZnak"/>
          <w:i/>
        </w:rPr>
        <w:t xml:space="preserve"> state because there were troubles when updating either firmware or configuration.</w:t>
      </w:r>
    </w:p>
    <w:p w14:paraId="74D1DDC1" w14:textId="77777777" w:rsidR="00577829" w:rsidRPr="00880B92" w:rsidRDefault="00577829" w:rsidP="00880B92">
      <w:pPr>
        <w:pStyle w:val="Caption"/>
        <w:rPr>
          <w:rFonts w:eastAsia="ヒラギノ角ゴ Pro W3"/>
        </w:rPr>
      </w:pPr>
      <w:r>
        <w:t xml:space="preserve">ADAPTER_DISABLING </w:t>
      </w:r>
      <w:r w:rsidRPr="00EB186B">
        <w:rPr>
          <w:rStyle w:val="textZnak"/>
          <w:i/>
        </w:rPr>
        <w:t xml:space="preserve">- </w:t>
      </w:r>
      <w:r>
        <w:rPr>
          <w:rStyle w:val="textZnak"/>
          <w:i/>
        </w:rPr>
        <w:t xml:space="preserve">adapter is being disabled (going from </w:t>
      </w:r>
      <w:r>
        <w:t>IDLE</w:t>
      </w:r>
      <w:r>
        <w:rPr>
          <w:rStyle w:val="textZnak"/>
          <w:i/>
        </w:rPr>
        <w:t xml:space="preserve"> to </w:t>
      </w:r>
      <w:r>
        <w:t>DISABLED</w:t>
      </w:r>
      <w:r>
        <w:rPr>
          <w:rStyle w:val="textZnak"/>
          <w:i/>
        </w:rPr>
        <w:t xml:space="preserve"> state) either on user's demand or because of internal failure.</w:t>
      </w:r>
    </w:p>
    <w:p w14:paraId="32353A30" w14:textId="77777777" w:rsidR="00577829" w:rsidRPr="00880B92" w:rsidRDefault="00577829" w:rsidP="00880B92">
      <w:pPr>
        <w:pStyle w:val="Caption"/>
      </w:pPr>
    </w:p>
    <w:p w14:paraId="3F060DB1" w14:textId="77777777" w:rsidR="00577829" w:rsidRDefault="00577829" w:rsidP="006F4748">
      <w:pPr>
        <w:pStyle w:val="Heading3"/>
      </w:pPr>
      <w:bookmarkStart w:id="147" w:name="_Toc365013073"/>
      <w:bookmarkStart w:id="148" w:name="_Toc431302950"/>
      <w:r>
        <w:t>PreauthResult</w:t>
      </w:r>
      <w:bookmarkEnd w:id="147"/>
      <w:bookmarkEnd w:id="148"/>
    </w:p>
    <w:p w14:paraId="6648195D" w14:textId="77777777" w:rsidR="00577829" w:rsidRPr="00880B92" w:rsidRDefault="00577829" w:rsidP="00880B92">
      <w:pPr>
        <w:pStyle w:val="Caption"/>
      </w:pPr>
    </w:p>
    <w:p w14:paraId="7701EB5C" w14:textId="77777777" w:rsidR="00577829" w:rsidRPr="00880B92" w:rsidRDefault="00577829" w:rsidP="00880B92">
      <w:pPr>
        <w:pStyle w:val="Caption"/>
      </w:pPr>
      <w:r w:rsidRPr="00880B92">
        <w:t xml:space="preserve">This enum is returned as a result of a preauthorization request. It contains instructions for the terminal on how to continue with processing the transaction. </w:t>
      </w:r>
    </w:p>
    <w:p w14:paraId="1FAF1BD0" w14:textId="77777777" w:rsidR="00577829" w:rsidRPr="00880B92" w:rsidRDefault="00577829" w:rsidP="00880B92">
      <w:pPr>
        <w:pStyle w:val="Caption"/>
      </w:pPr>
    </w:p>
    <w:tbl>
      <w:tblPr>
        <w:tblStyle w:val="TableGrid"/>
        <w:tblW w:w="0" w:type="auto"/>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9070"/>
      </w:tblGrid>
      <w:tr w:rsidR="00577829" w:rsidRPr="007D2B99" w14:paraId="4DB0D732" w14:textId="77777777" w:rsidTr="00577829">
        <w:trPr>
          <w:trHeight w:val="432"/>
        </w:trPr>
        <w:tc>
          <w:tcPr>
            <w:tcW w:w="9576" w:type="dxa"/>
            <w:vAlign w:val="center"/>
          </w:tcPr>
          <w:p w14:paraId="1BCAC9EA" w14:textId="77777777" w:rsidR="00577829" w:rsidRDefault="00577829" w:rsidP="00880B92">
            <w:pPr>
              <w:pStyle w:val="Caption"/>
            </w:pPr>
            <w:r w:rsidRPr="00880B92">
              <w:t xml:space="preserve">Location: </w:t>
            </w:r>
            <w:r>
              <w:rPr>
                <w:rFonts w:ascii="Consolas" w:hAnsi="Consolas" w:cs="Consolas"/>
                <w:color w:val="31849B" w:themeColor="accent5" w:themeShade="BF"/>
                <w:szCs w:val="22"/>
              </w:rPr>
              <w:t>de.wirecard.accept.sdk.cnp</w:t>
            </w:r>
            <w:r w:rsidRPr="00676A53">
              <w:rPr>
                <w:rFonts w:ascii="Consolas" w:hAnsi="Consolas" w:cs="Consolas"/>
                <w:color w:val="31849B" w:themeColor="accent5" w:themeShade="BF"/>
                <w:szCs w:val="22"/>
              </w:rPr>
              <w:t>.</w:t>
            </w:r>
            <w:r>
              <w:rPr>
                <w:rFonts w:ascii="Consolas" w:hAnsi="Consolas" w:cs="Consolas"/>
                <w:color w:val="31849B" w:themeColor="accent5" w:themeShade="BF"/>
                <w:szCs w:val="22"/>
              </w:rPr>
              <w:t>PreauthResult</w:t>
            </w:r>
          </w:p>
        </w:tc>
      </w:tr>
    </w:tbl>
    <w:p w14:paraId="143C740E" w14:textId="77777777" w:rsidR="00577829" w:rsidRPr="00880B92" w:rsidRDefault="00577829" w:rsidP="00880B92">
      <w:pPr>
        <w:pStyle w:val="Caption"/>
      </w:pPr>
    </w:p>
    <w:p w14:paraId="6E3CFD39" w14:textId="77777777" w:rsidR="00577829" w:rsidRPr="00880B92" w:rsidRDefault="00577829" w:rsidP="00880B92">
      <w:pPr>
        <w:pStyle w:val="Caption"/>
      </w:pPr>
      <w:r w:rsidRPr="00880B92">
        <w:t>Possible values are:</w:t>
      </w:r>
    </w:p>
    <w:p w14:paraId="34CB6021" w14:textId="77777777" w:rsidR="00577829" w:rsidRPr="00880B92" w:rsidRDefault="00577829" w:rsidP="00880B92">
      <w:pPr>
        <w:pStyle w:val="Caption"/>
        <w:rPr>
          <w:rFonts w:eastAsia="ヒラギノ角ゴ Pro W3"/>
        </w:rPr>
      </w:pPr>
      <w:r>
        <w:t xml:space="preserve">SUCCESS </w:t>
      </w:r>
      <w:r w:rsidRPr="00EB186B">
        <w:rPr>
          <w:rStyle w:val="textZnak"/>
          <w:i/>
        </w:rPr>
        <w:t>-</w:t>
      </w:r>
      <w:r>
        <w:rPr>
          <w:rStyle w:val="textZnak"/>
          <w:i/>
        </w:rPr>
        <w:t xml:space="preserve"> request succeeded. It does not mean that the transaction will be approved, as instructions contained in issue response code and data may lead to the transaction being voided. Only after passing PreauthResult to </w:t>
      </w:r>
      <w:r w:rsidRPr="00F002C6">
        <w:rPr>
          <w:rStyle w:val="inlinecodeZnak0"/>
          <w:i/>
        </w:rPr>
        <w:t>CNPController.setPreauthorizationResult()</w:t>
      </w:r>
      <w:r>
        <w:rPr>
          <w:rStyle w:val="textZnak"/>
          <w:i/>
        </w:rPr>
        <w:t xml:space="preserve"> method can the final verdict be known.</w:t>
      </w:r>
    </w:p>
    <w:p w14:paraId="7933A588" w14:textId="77777777" w:rsidR="00577829" w:rsidRPr="00432E72" w:rsidRDefault="00577829" w:rsidP="00577829">
      <w:pPr>
        <w:pStyle w:val="value"/>
        <w:rPr>
          <w:rStyle w:val="textZnak"/>
          <w:rFonts w:cs="Times New Roman"/>
        </w:rPr>
      </w:pPr>
      <w:r>
        <w:t xml:space="preserve">DECLINED </w:t>
      </w:r>
      <w:r w:rsidRPr="00EB186B">
        <w:rPr>
          <w:rStyle w:val="textZnak"/>
          <w:i w:val="0"/>
        </w:rPr>
        <w:t>-</w:t>
      </w:r>
      <w:r>
        <w:rPr>
          <w:rStyle w:val="textZnak"/>
          <w:i w:val="0"/>
        </w:rPr>
        <w:t xml:space="preserve"> preauthorization was declined at early stage.</w:t>
      </w:r>
    </w:p>
    <w:p w14:paraId="4D62408D" w14:textId="77777777" w:rsidR="00577829" w:rsidRPr="00432E72" w:rsidRDefault="00577829" w:rsidP="00577829">
      <w:pPr>
        <w:pStyle w:val="value"/>
        <w:rPr>
          <w:rStyle w:val="textZnak"/>
          <w:rFonts w:cs="Times New Roman"/>
        </w:rPr>
      </w:pPr>
      <w:r>
        <w:lastRenderedPageBreak/>
        <w:t xml:space="preserve">REFERRAL_NEEDED </w:t>
      </w:r>
      <w:r w:rsidRPr="00EB186B">
        <w:rPr>
          <w:rStyle w:val="textZnak"/>
          <w:i w:val="0"/>
        </w:rPr>
        <w:t>-</w:t>
      </w:r>
      <w:r>
        <w:rPr>
          <w:rStyle w:val="textZnak"/>
          <w:i w:val="0"/>
        </w:rPr>
        <w:t xml:space="preserve"> RFU</w:t>
      </w:r>
    </w:p>
    <w:p w14:paraId="4D533BA9" w14:textId="77777777" w:rsidR="00577829" w:rsidRPr="00432E72" w:rsidRDefault="00577829" w:rsidP="00577829">
      <w:pPr>
        <w:pStyle w:val="value"/>
        <w:rPr>
          <w:rStyle w:val="textZnak"/>
          <w:rFonts w:cs="Times New Roman"/>
        </w:rPr>
      </w:pPr>
      <w:r>
        <w:t xml:space="preserve">SIGNATURE_REQUIRED </w:t>
      </w:r>
      <w:r w:rsidRPr="00EB186B">
        <w:rPr>
          <w:rStyle w:val="textZnak"/>
          <w:i w:val="0"/>
        </w:rPr>
        <w:t>-</w:t>
      </w:r>
      <w:r>
        <w:rPr>
          <w:rStyle w:val="textZnak"/>
          <w:i w:val="0"/>
        </w:rPr>
        <w:t xml:space="preserve"> signature must be placed before capturing the payment. Most likely, after passing this PreauthResult object to CNPController, </w:t>
      </w:r>
      <w:r w:rsidRPr="00F002C6">
        <w:rPr>
          <w:rStyle w:val="inlinecodeZnak0"/>
          <w:i w:val="0"/>
        </w:rPr>
        <w:t>CNPListener.onProcessUpdate()</w:t>
      </w:r>
      <w:r>
        <w:rPr>
          <w:rStyle w:val="textZnak"/>
          <w:i w:val="0"/>
        </w:rPr>
        <w:t xml:space="preserve"> method will be called with </w:t>
      </w:r>
      <w:r>
        <w:rPr>
          <w:i w:val="0"/>
          <w:iCs w:val="0"/>
        </w:rPr>
        <w:t xml:space="preserve">SIGNATURE_REQUIRED </w:t>
      </w:r>
      <w:r w:rsidRPr="0091497B">
        <w:rPr>
          <w:rStyle w:val="textZnak"/>
        </w:rPr>
        <w:t>state.</w:t>
      </w:r>
    </w:p>
    <w:p w14:paraId="0D24A574" w14:textId="77777777" w:rsidR="00577829" w:rsidRPr="00880B92" w:rsidRDefault="00577829" w:rsidP="00880B92">
      <w:pPr>
        <w:pStyle w:val="Caption"/>
        <w:rPr>
          <w:rFonts w:eastAsia="ヒラギノ角ゴ Pro W3"/>
        </w:rPr>
      </w:pPr>
      <w:r>
        <w:t xml:space="preserve">CANCEL </w:t>
      </w:r>
      <w:r w:rsidRPr="00EB186B">
        <w:rPr>
          <w:rStyle w:val="textZnak"/>
          <w:i/>
        </w:rPr>
        <w:t>-</w:t>
      </w:r>
      <w:r>
        <w:rPr>
          <w:rStyle w:val="textZnak"/>
          <w:i/>
        </w:rPr>
        <w:t xml:space="preserve"> request was canceled on user demand.</w:t>
      </w:r>
    </w:p>
    <w:p w14:paraId="51EC0B90" w14:textId="77777777" w:rsidR="00577829" w:rsidRPr="00880B92" w:rsidRDefault="00577829" w:rsidP="00880B92">
      <w:pPr>
        <w:pStyle w:val="Caption"/>
      </w:pPr>
    </w:p>
    <w:p w14:paraId="67846488" w14:textId="77777777" w:rsidR="00577829" w:rsidRDefault="00577829" w:rsidP="006F4748">
      <w:pPr>
        <w:pStyle w:val="Heading3"/>
      </w:pPr>
      <w:bookmarkStart w:id="149" w:name="_Toc365013074"/>
      <w:bookmarkStart w:id="150" w:name="_Toc431302951"/>
      <w:r>
        <w:t>TerminalEvent</w:t>
      </w:r>
      <w:bookmarkEnd w:id="149"/>
      <w:bookmarkEnd w:id="150"/>
    </w:p>
    <w:p w14:paraId="5D11B1B6" w14:textId="77777777" w:rsidR="00577829" w:rsidRPr="00880B92" w:rsidRDefault="00577829" w:rsidP="00880B92">
      <w:pPr>
        <w:pStyle w:val="Caption"/>
      </w:pPr>
    </w:p>
    <w:p w14:paraId="0ADB7A12" w14:textId="77777777" w:rsidR="00577829" w:rsidRPr="00880B92" w:rsidRDefault="00577829" w:rsidP="00880B92">
      <w:pPr>
        <w:pStyle w:val="Caption"/>
      </w:pPr>
      <w:r w:rsidRPr="00880B92">
        <w:t xml:space="preserve">TerminalEvent enum provides information about asynchronous events, the occurrence of which is determined by proprietary implementation of the controller. </w:t>
      </w:r>
    </w:p>
    <w:p w14:paraId="20E6CE0C" w14:textId="77777777" w:rsidR="00577829" w:rsidRDefault="00577829" w:rsidP="002A53A6">
      <w:pPr>
        <w:pStyle w:val="header2"/>
        <w:numPr>
          <w:ilvl w:val="0"/>
          <w:numId w:val="0"/>
        </w:numPr>
        <w:ind w:left="578"/>
      </w:pPr>
    </w:p>
    <w:tbl>
      <w:tblPr>
        <w:tblStyle w:val="TableGrid"/>
        <w:tblW w:w="0" w:type="auto"/>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9070"/>
      </w:tblGrid>
      <w:tr w:rsidR="00577829" w:rsidRPr="007D2B99" w14:paraId="04AF97E0" w14:textId="77777777" w:rsidTr="00577829">
        <w:trPr>
          <w:trHeight w:val="431"/>
        </w:trPr>
        <w:tc>
          <w:tcPr>
            <w:tcW w:w="9500" w:type="dxa"/>
            <w:vAlign w:val="center"/>
          </w:tcPr>
          <w:p w14:paraId="517B5D1A" w14:textId="77777777" w:rsidR="00577829" w:rsidRDefault="00577829" w:rsidP="00880B92">
            <w:pPr>
              <w:pStyle w:val="Caption"/>
            </w:pPr>
            <w:r w:rsidRPr="00880B92">
              <w:t xml:space="preserve">Location: </w:t>
            </w:r>
            <w:r w:rsidRPr="003A233C">
              <w:rPr>
                <w:rFonts w:ascii="Consolas" w:hAnsi="Consolas" w:cs="Consolas"/>
                <w:color w:val="31849B" w:themeColor="accent5" w:themeShade="BF"/>
                <w:szCs w:val="22"/>
              </w:rPr>
              <w:t>de.wirecard.accept.sdk.cnp</w:t>
            </w:r>
            <w:r w:rsidRPr="00676A53">
              <w:rPr>
                <w:rFonts w:ascii="Consolas" w:hAnsi="Consolas" w:cs="Consolas"/>
                <w:color w:val="31849B" w:themeColor="accent5" w:themeShade="BF"/>
                <w:szCs w:val="22"/>
              </w:rPr>
              <w:t>.</w:t>
            </w:r>
            <w:r>
              <w:rPr>
                <w:rFonts w:ascii="Consolas" w:hAnsi="Consolas" w:cs="Consolas"/>
                <w:color w:val="31849B" w:themeColor="accent5" w:themeShade="BF"/>
                <w:szCs w:val="22"/>
              </w:rPr>
              <w:t>TerminalEvent</w:t>
            </w:r>
          </w:p>
        </w:tc>
      </w:tr>
    </w:tbl>
    <w:p w14:paraId="5F620F4A" w14:textId="77777777" w:rsidR="00577829" w:rsidRDefault="00577829" w:rsidP="002A53A6">
      <w:pPr>
        <w:pStyle w:val="header2"/>
        <w:numPr>
          <w:ilvl w:val="0"/>
          <w:numId w:val="0"/>
        </w:numPr>
        <w:ind w:left="578"/>
      </w:pPr>
    </w:p>
    <w:p w14:paraId="4FF17C73" w14:textId="77777777" w:rsidR="00572B4A" w:rsidRDefault="00572B4A" w:rsidP="00572B4A">
      <w:pPr>
        <w:pStyle w:val="Heading3"/>
      </w:pPr>
      <w:bookmarkStart w:id="151" w:name="_Toc431302952"/>
      <w:r w:rsidRPr="00572B4A">
        <w:t>DisplayText</w:t>
      </w:r>
      <w:bookmarkEnd w:id="151"/>
    </w:p>
    <w:p w14:paraId="7E401733" w14:textId="77777777" w:rsidR="00572B4A" w:rsidRDefault="00572B4A" w:rsidP="00572B4A">
      <w:pPr>
        <w:rPr>
          <w:lang w:val="en-US"/>
        </w:rPr>
      </w:pPr>
    </w:p>
    <w:p w14:paraId="7BC6EE0B" w14:textId="77777777" w:rsidR="00572B4A" w:rsidRDefault="00572B4A" w:rsidP="00572B4A">
      <w:pPr>
        <w:rPr>
          <w:lang w:val="en-US"/>
        </w:rPr>
      </w:pPr>
      <w:r>
        <w:rPr>
          <w:lang w:val="en-US"/>
        </w:rPr>
        <w:t>DisplayText is Enum used to simply display some messages requested from terminal side.</w:t>
      </w:r>
    </w:p>
    <w:p w14:paraId="19A71934" w14:textId="77777777" w:rsidR="00572B4A" w:rsidRDefault="00572B4A" w:rsidP="00572B4A">
      <w:pPr>
        <w:rPr>
          <w:lang w:val="en-US"/>
        </w:rPr>
      </w:pPr>
      <w:r>
        <w:rPr>
          <w:lang w:val="en-US"/>
        </w:rPr>
        <w:t>Items are selfd</w:t>
      </w:r>
      <w:r w:rsidR="005F159C">
        <w:rPr>
          <w:lang w:val="en-US"/>
        </w:rPr>
        <w:t>e</w:t>
      </w:r>
      <w:r>
        <w:rPr>
          <w:lang w:val="en-US"/>
        </w:rPr>
        <w:t>scribe</w:t>
      </w:r>
      <w:r w:rsidR="005F159C">
        <w:rPr>
          <w:lang w:val="en-US"/>
        </w:rPr>
        <w:t>d, defined by the bbpos</w:t>
      </w:r>
      <w:r w:rsidR="00DC01DD">
        <w:rPr>
          <w:lang w:val="en-US"/>
        </w:rPr>
        <w:t xml:space="preserve"> in swiper</w:t>
      </w:r>
      <w:r w:rsidR="005F159C">
        <w:rPr>
          <w:lang w:val="en-US"/>
        </w:rPr>
        <w:t>.</w:t>
      </w:r>
    </w:p>
    <w:p w14:paraId="3A7EA773" w14:textId="77777777" w:rsidR="005F159C" w:rsidRDefault="005F159C" w:rsidP="005F159C">
      <w:pPr>
        <w:pStyle w:val="header2"/>
        <w:numPr>
          <w:ilvl w:val="0"/>
          <w:numId w:val="0"/>
        </w:numPr>
        <w:ind w:left="578"/>
      </w:pPr>
    </w:p>
    <w:tbl>
      <w:tblPr>
        <w:tblStyle w:val="TableGrid"/>
        <w:tblW w:w="0" w:type="auto"/>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9070"/>
      </w:tblGrid>
      <w:tr w:rsidR="005F159C" w:rsidRPr="007D2B99" w14:paraId="70DB8260" w14:textId="77777777" w:rsidTr="00192664">
        <w:trPr>
          <w:trHeight w:val="431"/>
        </w:trPr>
        <w:tc>
          <w:tcPr>
            <w:tcW w:w="9500" w:type="dxa"/>
            <w:vAlign w:val="center"/>
          </w:tcPr>
          <w:p w14:paraId="27EAAC2A" w14:textId="77777777" w:rsidR="005F159C" w:rsidRDefault="005F159C" w:rsidP="005F159C">
            <w:pPr>
              <w:pStyle w:val="Caption"/>
            </w:pPr>
            <w:r w:rsidRPr="00880B92">
              <w:t xml:space="preserve">Location: </w:t>
            </w:r>
            <w:r w:rsidRPr="003A233C">
              <w:rPr>
                <w:rFonts w:ascii="Consolas" w:hAnsi="Consolas" w:cs="Consolas"/>
                <w:color w:val="31849B" w:themeColor="accent5" w:themeShade="BF"/>
                <w:szCs w:val="22"/>
              </w:rPr>
              <w:t>de.wirecard.accept.sdk.</w:t>
            </w:r>
            <w:r>
              <w:rPr>
                <w:rFonts w:ascii="Consolas" w:hAnsi="Consolas" w:cs="Consolas"/>
                <w:color w:val="31849B" w:themeColor="accent5" w:themeShade="BF"/>
                <w:szCs w:val="22"/>
              </w:rPr>
              <w:t>swiper</w:t>
            </w:r>
            <w:r w:rsidRPr="00676A53">
              <w:rPr>
                <w:rFonts w:ascii="Consolas" w:hAnsi="Consolas" w:cs="Consolas"/>
                <w:color w:val="31849B" w:themeColor="accent5" w:themeShade="BF"/>
                <w:szCs w:val="22"/>
              </w:rPr>
              <w:t>.</w:t>
            </w:r>
            <w:r>
              <w:rPr>
                <w:rFonts w:ascii="Consolas" w:hAnsi="Consolas" w:cs="Consolas"/>
                <w:color w:val="31849B" w:themeColor="accent5" w:themeShade="BF"/>
                <w:szCs w:val="22"/>
              </w:rPr>
              <w:t>DisplayText</w:t>
            </w:r>
          </w:p>
        </w:tc>
      </w:tr>
    </w:tbl>
    <w:p w14:paraId="302582C7" w14:textId="77777777" w:rsidR="005F159C" w:rsidRDefault="005F159C" w:rsidP="00572B4A">
      <w:pPr>
        <w:rPr>
          <w:lang w:val="en-US"/>
        </w:rPr>
      </w:pPr>
    </w:p>
    <w:p w14:paraId="2A16E755" w14:textId="77777777" w:rsidR="005F159C" w:rsidRPr="00D33DFF" w:rsidRDefault="005F159C" w:rsidP="005F159C">
      <w:pPr>
        <w:pStyle w:val="HTMLPreformatted"/>
        <w:shd w:val="clear" w:color="auto" w:fill="FFFFFF"/>
        <w:rPr>
          <w:rStyle w:val="SubtleReference"/>
          <w:lang w:val="en-US"/>
        </w:rPr>
      </w:pPr>
      <w:r w:rsidRPr="00D33DFF">
        <w:rPr>
          <w:rStyle w:val="SubtleReference"/>
          <w:lang w:val="en-US"/>
        </w:rPr>
        <w:t>AMOUNT,</w:t>
      </w:r>
      <w:r w:rsidRPr="00192664">
        <w:rPr>
          <w:rStyle w:val="SubtleReference"/>
          <w:lang w:val="en-US"/>
        </w:rPr>
        <w:t xml:space="preserve"> A</w:t>
      </w:r>
      <w:r w:rsidRPr="00D33DFF">
        <w:rPr>
          <w:rStyle w:val="SubtleReference"/>
          <w:lang w:val="en-US"/>
        </w:rPr>
        <w:t>MOUNT_OK_OR_NOT,</w:t>
      </w:r>
      <w:r w:rsidRPr="00192664">
        <w:rPr>
          <w:rStyle w:val="SubtleReference"/>
          <w:lang w:val="en-US"/>
        </w:rPr>
        <w:t xml:space="preserve"> </w:t>
      </w:r>
      <w:r w:rsidRPr="00D33DFF">
        <w:rPr>
          <w:rStyle w:val="SubtleReference"/>
          <w:lang w:val="en-US"/>
        </w:rPr>
        <w:t>APPROVED,</w:t>
      </w:r>
      <w:r w:rsidRPr="00192664">
        <w:rPr>
          <w:rStyle w:val="SubtleReference"/>
          <w:lang w:val="en-US"/>
        </w:rPr>
        <w:t xml:space="preserve"> </w:t>
      </w:r>
      <w:r w:rsidRPr="00D33DFF">
        <w:rPr>
          <w:rStyle w:val="SubtleReference"/>
          <w:lang w:val="en-US"/>
        </w:rPr>
        <w:t>CALL_YOUR_BANK,</w:t>
      </w:r>
      <w:r w:rsidRPr="00192664">
        <w:rPr>
          <w:rStyle w:val="SubtleReference"/>
          <w:lang w:val="en-US"/>
        </w:rPr>
        <w:t xml:space="preserve"> </w:t>
      </w:r>
      <w:r w:rsidRPr="00D33DFF">
        <w:rPr>
          <w:rStyle w:val="SubtleReference"/>
          <w:lang w:val="en-US"/>
        </w:rPr>
        <w:t>CANCEL_OR_ENTER,</w:t>
      </w:r>
      <w:r w:rsidRPr="00192664">
        <w:rPr>
          <w:rStyle w:val="SubtleReference"/>
          <w:lang w:val="en-US"/>
        </w:rPr>
        <w:t xml:space="preserve"> </w:t>
      </w:r>
      <w:r w:rsidRPr="00D33DFF">
        <w:rPr>
          <w:rStyle w:val="SubtleReference"/>
          <w:lang w:val="en-US"/>
        </w:rPr>
        <w:t>CARD_ERROR,</w:t>
      </w:r>
      <w:r w:rsidRPr="00192664">
        <w:rPr>
          <w:rStyle w:val="SubtleReference"/>
          <w:lang w:val="en-US"/>
        </w:rPr>
        <w:t xml:space="preserve"> </w:t>
      </w:r>
      <w:r w:rsidRPr="00D33DFF">
        <w:rPr>
          <w:rStyle w:val="SubtleReference"/>
          <w:lang w:val="en-US"/>
        </w:rPr>
        <w:t>DECLINED,</w:t>
      </w:r>
      <w:r w:rsidRPr="00192664">
        <w:rPr>
          <w:rStyle w:val="SubtleReference"/>
          <w:lang w:val="en-US"/>
        </w:rPr>
        <w:t xml:space="preserve"> </w:t>
      </w:r>
      <w:r w:rsidRPr="00D33DFF">
        <w:rPr>
          <w:rStyle w:val="SubtleReference"/>
          <w:lang w:val="en-US"/>
        </w:rPr>
        <w:t>ENTER_AMOUNT,</w:t>
      </w:r>
      <w:r w:rsidRPr="00192664">
        <w:rPr>
          <w:rStyle w:val="SubtleReference"/>
          <w:lang w:val="en-US"/>
        </w:rPr>
        <w:t xml:space="preserve"> </w:t>
      </w:r>
      <w:r w:rsidRPr="00D33DFF">
        <w:rPr>
          <w:rStyle w:val="SubtleReference"/>
          <w:lang w:val="en-US"/>
        </w:rPr>
        <w:t>ENTER_PIN,</w:t>
      </w:r>
      <w:r w:rsidRPr="00192664">
        <w:rPr>
          <w:rStyle w:val="SubtleReference"/>
          <w:lang w:val="en-US"/>
        </w:rPr>
        <w:t xml:space="preserve"> </w:t>
      </w:r>
      <w:r w:rsidRPr="00D33DFF">
        <w:rPr>
          <w:rStyle w:val="SubtleReference"/>
          <w:lang w:val="en-US"/>
        </w:rPr>
        <w:t>INCORRECT_PIN,</w:t>
      </w:r>
      <w:r w:rsidRPr="00192664">
        <w:rPr>
          <w:rStyle w:val="SubtleReference"/>
          <w:lang w:val="en-US"/>
        </w:rPr>
        <w:t xml:space="preserve"> </w:t>
      </w:r>
      <w:r w:rsidRPr="00D33DFF">
        <w:rPr>
          <w:rStyle w:val="SubtleReference"/>
          <w:lang w:val="en-US"/>
        </w:rPr>
        <w:t>INSERT_CARD,</w:t>
      </w:r>
      <w:r w:rsidRPr="00192664">
        <w:rPr>
          <w:rStyle w:val="SubtleReference"/>
          <w:lang w:val="en-US"/>
        </w:rPr>
        <w:t xml:space="preserve"> </w:t>
      </w:r>
      <w:r w:rsidRPr="00D33DFF">
        <w:rPr>
          <w:rStyle w:val="SubtleReference"/>
          <w:lang w:val="en-US"/>
        </w:rPr>
        <w:t>NOT_ACCEPTED,</w:t>
      </w:r>
      <w:r w:rsidRPr="00192664">
        <w:rPr>
          <w:rStyle w:val="SubtleReference"/>
          <w:lang w:val="en-US"/>
        </w:rPr>
        <w:t xml:space="preserve"> </w:t>
      </w:r>
      <w:r w:rsidRPr="00D33DFF">
        <w:rPr>
          <w:rStyle w:val="SubtleReference"/>
          <w:lang w:val="en-US"/>
        </w:rPr>
        <w:t>PIN_OK,PLEASE_WAIT,</w:t>
      </w:r>
      <w:r w:rsidRPr="00192664">
        <w:rPr>
          <w:rStyle w:val="SubtleReference"/>
          <w:lang w:val="en-US"/>
        </w:rPr>
        <w:t xml:space="preserve"> </w:t>
      </w:r>
      <w:r w:rsidRPr="00D33DFF">
        <w:rPr>
          <w:rStyle w:val="SubtleReference"/>
          <w:lang w:val="en-US"/>
        </w:rPr>
        <w:t>PROCESSING_ERROR,</w:t>
      </w:r>
      <w:r w:rsidRPr="00192664">
        <w:rPr>
          <w:rStyle w:val="SubtleReference"/>
          <w:lang w:val="en-US"/>
        </w:rPr>
        <w:t xml:space="preserve"> </w:t>
      </w:r>
      <w:r w:rsidRPr="00D33DFF">
        <w:rPr>
          <w:rStyle w:val="SubtleReference"/>
          <w:lang w:val="en-US"/>
        </w:rPr>
        <w:t>REMOVE_CARD,</w:t>
      </w:r>
      <w:r w:rsidRPr="00192664">
        <w:rPr>
          <w:rStyle w:val="SubtleReference"/>
          <w:lang w:val="en-US"/>
        </w:rPr>
        <w:t xml:space="preserve"> </w:t>
      </w:r>
      <w:r w:rsidRPr="00D33DFF">
        <w:rPr>
          <w:rStyle w:val="SubtleReference"/>
          <w:lang w:val="en-US"/>
        </w:rPr>
        <w:t>USE_CHIP_READER,</w:t>
      </w:r>
      <w:r w:rsidRPr="00192664">
        <w:rPr>
          <w:rStyle w:val="SubtleReference"/>
          <w:lang w:val="en-US"/>
        </w:rPr>
        <w:t xml:space="preserve"> </w:t>
      </w:r>
      <w:r w:rsidRPr="00D33DFF">
        <w:rPr>
          <w:rStyle w:val="SubtleReference"/>
          <w:lang w:val="en-US"/>
        </w:rPr>
        <w:t>USE_MAG_STRIPE,</w:t>
      </w:r>
      <w:r w:rsidRPr="00192664">
        <w:rPr>
          <w:rStyle w:val="SubtleReference"/>
          <w:lang w:val="en-US"/>
        </w:rPr>
        <w:t xml:space="preserve"> </w:t>
      </w:r>
      <w:r w:rsidRPr="00D33DFF">
        <w:rPr>
          <w:rStyle w:val="SubtleReference"/>
          <w:lang w:val="en-US"/>
        </w:rPr>
        <w:t>TRY_AGAIN,</w:t>
      </w:r>
      <w:r w:rsidRPr="00192664">
        <w:rPr>
          <w:rStyle w:val="SubtleReference"/>
          <w:lang w:val="en-US"/>
        </w:rPr>
        <w:t xml:space="preserve"> </w:t>
      </w:r>
      <w:r w:rsidRPr="00D33DFF">
        <w:rPr>
          <w:rStyle w:val="SubtleReference"/>
          <w:lang w:val="en-US"/>
        </w:rPr>
        <w:t>REFER_TO_YOUR_PAYMENT_DEVICE,</w:t>
      </w:r>
      <w:r w:rsidRPr="00192664">
        <w:rPr>
          <w:rStyle w:val="SubtleReference"/>
          <w:lang w:val="en-US"/>
        </w:rPr>
        <w:t xml:space="preserve"> </w:t>
      </w:r>
      <w:r w:rsidRPr="00D33DFF">
        <w:rPr>
          <w:rStyle w:val="SubtleReference"/>
          <w:lang w:val="en-US"/>
        </w:rPr>
        <w:t>TRANSACTION_TERMINATED,</w:t>
      </w:r>
      <w:r w:rsidRPr="00192664">
        <w:rPr>
          <w:rStyle w:val="SubtleReference"/>
          <w:lang w:val="en-US"/>
        </w:rPr>
        <w:t xml:space="preserve"> </w:t>
      </w:r>
      <w:r w:rsidRPr="00D33DFF">
        <w:rPr>
          <w:rStyle w:val="SubtleReference"/>
          <w:lang w:val="en-US"/>
        </w:rPr>
        <w:t>TRY_ANOTHER_INTERFACE,</w:t>
      </w:r>
      <w:r w:rsidRPr="00192664">
        <w:rPr>
          <w:rStyle w:val="SubtleReference"/>
          <w:lang w:val="en-US"/>
        </w:rPr>
        <w:t xml:space="preserve"> </w:t>
      </w:r>
      <w:r w:rsidRPr="00D33DFF">
        <w:rPr>
          <w:rStyle w:val="SubtleReference"/>
          <w:lang w:val="en-US"/>
        </w:rPr>
        <w:t>ONLINE_REQUIRED,</w:t>
      </w:r>
      <w:r w:rsidRPr="00192664">
        <w:rPr>
          <w:rStyle w:val="SubtleReference"/>
          <w:lang w:val="en-US"/>
        </w:rPr>
        <w:t xml:space="preserve"> </w:t>
      </w:r>
      <w:r w:rsidRPr="00D33DFF">
        <w:rPr>
          <w:rStyle w:val="SubtleReference"/>
          <w:lang w:val="en-US"/>
        </w:rPr>
        <w:t>PROCESSING,</w:t>
      </w:r>
      <w:r w:rsidRPr="00192664">
        <w:rPr>
          <w:rStyle w:val="SubtleReference"/>
          <w:lang w:val="en-US"/>
        </w:rPr>
        <w:t xml:space="preserve"> </w:t>
      </w:r>
      <w:r w:rsidRPr="00D33DFF">
        <w:rPr>
          <w:rStyle w:val="SubtleReference"/>
          <w:lang w:val="en-US"/>
        </w:rPr>
        <w:t>WELCOME,</w:t>
      </w:r>
      <w:r w:rsidRPr="00192664">
        <w:rPr>
          <w:rStyle w:val="SubtleReference"/>
          <w:lang w:val="en-US"/>
        </w:rPr>
        <w:t xml:space="preserve"> </w:t>
      </w:r>
      <w:r w:rsidRPr="00D33DFF">
        <w:rPr>
          <w:rStyle w:val="SubtleReference"/>
          <w:lang w:val="en-US"/>
        </w:rPr>
        <w:t>PRESENT_ONLY_ONE_CARD,</w:t>
      </w:r>
      <w:r w:rsidRPr="00192664">
        <w:rPr>
          <w:rStyle w:val="SubtleReference"/>
          <w:lang w:val="en-US"/>
        </w:rPr>
        <w:t xml:space="preserve"> </w:t>
      </w:r>
      <w:r w:rsidRPr="00D33DFF">
        <w:rPr>
          <w:rStyle w:val="SubtleReference"/>
          <w:lang w:val="en-US"/>
        </w:rPr>
        <w:t>CAPK_LOADING_FAILED,</w:t>
      </w:r>
      <w:r w:rsidRPr="00192664">
        <w:rPr>
          <w:rStyle w:val="SubtleReference"/>
          <w:lang w:val="en-US"/>
        </w:rPr>
        <w:t xml:space="preserve"> </w:t>
      </w:r>
      <w:r w:rsidRPr="00D33DFF">
        <w:rPr>
          <w:rStyle w:val="SubtleReference"/>
          <w:lang w:val="en-US"/>
        </w:rPr>
        <w:t>LAST_PIN_TRY,</w:t>
      </w:r>
      <w:r w:rsidRPr="00192664">
        <w:rPr>
          <w:rStyle w:val="SubtleReference"/>
          <w:lang w:val="en-US"/>
        </w:rPr>
        <w:t xml:space="preserve"> </w:t>
      </w:r>
      <w:r w:rsidRPr="00D33DFF">
        <w:rPr>
          <w:rStyle w:val="SubtleReference"/>
          <w:lang w:val="en-US"/>
        </w:rPr>
        <w:t>INSERT_OR_TAP_CARD,</w:t>
      </w:r>
      <w:r w:rsidRPr="00192664">
        <w:rPr>
          <w:rStyle w:val="SubtleReference"/>
          <w:lang w:val="en-US"/>
        </w:rPr>
        <w:t xml:space="preserve"> </w:t>
      </w:r>
      <w:r w:rsidRPr="00D33DFF">
        <w:rPr>
          <w:rStyle w:val="SubtleReference"/>
          <w:lang w:val="en-US"/>
        </w:rPr>
        <w:t>SELECT_ACCOUNT,</w:t>
      </w:r>
      <w:r w:rsidRPr="00192664">
        <w:rPr>
          <w:rStyle w:val="SubtleReference"/>
          <w:lang w:val="en-US"/>
        </w:rPr>
        <w:t xml:space="preserve"> </w:t>
      </w:r>
      <w:r w:rsidRPr="00D33DFF">
        <w:rPr>
          <w:rStyle w:val="SubtleReference"/>
          <w:lang w:val="en-US"/>
        </w:rPr>
        <w:t>APPROVED_PLEASE_SIGN,</w:t>
      </w:r>
      <w:r w:rsidRPr="00192664">
        <w:rPr>
          <w:rStyle w:val="SubtleReference"/>
          <w:lang w:val="en-US"/>
        </w:rPr>
        <w:t xml:space="preserve"> </w:t>
      </w:r>
      <w:r w:rsidRPr="00D33DFF">
        <w:rPr>
          <w:rStyle w:val="SubtleReference"/>
          <w:lang w:val="en-US"/>
        </w:rPr>
        <w:t>TAP_CARD_AGAIN,</w:t>
      </w:r>
      <w:r w:rsidRPr="00192664">
        <w:rPr>
          <w:rStyle w:val="SubtleReference"/>
          <w:lang w:val="en-US"/>
        </w:rPr>
        <w:t xml:space="preserve"> </w:t>
      </w:r>
      <w:r w:rsidRPr="00D33DFF">
        <w:rPr>
          <w:rStyle w:val="SubtleReference"/>
          <w:lang w:val="en-US"/>
        </w:rPr>
        <w:t>AUTHORISING,</w:t>
      </w:r>
      <w:r w:rsidRPr="00192664">
        <w:rPr>
          <w:rStyle w:val="SubtleReference"/>
          <w:lang w:val="en-US"/>
        </w:rPr>
        <w:t xml:space="preserve"> </w:t>
      </w:r>
      <w:r w:rsidRPr="00D33DFF">
        <w:rPr>
          <w:rStyle w:val="SubtleReference"/>
          <w:lang w:val="en-US"/>
        </w:rPr>
        <w:t>INSERT_OR_SWIPE_CARD_OR_TAP_ANOTHER_CARD,</w:t>
      </w:r>
      <w:r w:rsidRPr="00192664">
        <w:rPr>
          <w:rStyle w:val="SubtleReference"/>
          <w:lang w:val="en-US"/>
        </w:rPr>
        <w:t xml:space="preserve"> </w:t>
      </w:r>
      <w:r w:rsidRPr="00D33DFF">
        <w:rPr>
          <w:rStyle w:val="SubtleReference"/>
          <w:lang w:val="en-US"/>
        </w:rPr>
        <w:t>INSERT_OR_SWIPE_CARD,</w:t>
      </w:r>
      <w:r w:rsidRPr="00192664">
        <w:rPr>
          <w:rStyle w:val="SubtleReference"/>
          <w:lang w:val="en-US"/>
        </w:rPr>
        <w:t xml:space="preserve"> </w:t>
      </w:r>
      <w:r w:rsidRPr="00D33DFF">
        <w:rPr>
          <w:rStyle w:val="SubtleReference"/>
          <w:lang w:val="en-US"/>
        </w:rPr>
        <w:t>MULTIPLE_CARDS_DETECTED</w:t>
      </w:r>
    </w:p>
    <w:p w14:paraId="4BB575F4" w14:textId="77777777" w:rsidR="00572B4A" w:rsidRDefault="00572B4A" w:rsidP="00572B4A">
      <w:pPr>
        <w:rPr>
          <w:lang w:val="en-US"/>
        </w:rPr>
      </w:pPr>
    </w:p>
    <w:p w14:paraId="0B7AF5D3" w14:textId="77777777" w:rsidR="005F159C" w:rsidRDefault="005F159C" w:rsidP="005F159C">
      <w:pPr>
        <w:pStyle w:val="Heading3"/>
      </w:pPr>
      <w:bookmarkStart w:id="152" w:name="_Toc431302953"/>
      <w:r>
        <w:t>EmvError</w:t>
      </w:r>
      <w:bookmarkEnd w:id="152"/>
    </w:p>
    <w:p w14:paraId="07354D83" w14:textId="77777777" w:rsidR="005F159C" w:rsidRDefault="005F159C" w:rsidP="005F159C">
      <w:pPr>
        <w:rPr>
          <w:lang w:val="en-US"/>
        </w:rPr>
      </w:pPr>
    </w:p>
    <w:p w14:paraId="22EB545D" w14:textId="77777777" w:rsidR="005F159C" w:rsidRDefault="00D33DFF" w:rsidP="005F159C">
      <w:pPr>
        <w:rPr>
          <w:lang w:val="en-US"/>
        </w:rPr>
      </w:pPr>
      <w:r>
        <w:rPr>
          <w:lang w:val="en-US"/>
        </w:rPr>
        <w:t>EMVError</w:t>
      </w:r>
      <w:r w:rsidR="005F159C">
        <w:rPr>
          <w:lang w:val="en-US"/>
        </w:rPr>
        <w:t xml:space="preserve"> is Enum used to </w:t>
      </w:r>
      <w:r>
        <w:rPr>
          <w:lang w:val="en-US"/>
        </w:rPr>
        <w:t xml:space="preserve">define error types in </w:t>
      </w:r>
      <w:r w:rsidR="00DC01DD">
        <w:rPr>
          <w:lang w:val="en-US"/>
        </w:rPr>
        <w:t>swiper</w:t>
      </w:r>
    </w:p>
    <w:p w14:paraId="391028FC" w14:textId="77777777" w:rsidR="005F159C" w:rsidRPr="00D33DFF" w:rsidRDefault="005F159C" w:rsidP="00D33DFF">
      <w:pPr>
        <w:rPr>
          <w:lang w:val="en-US"/>
        </w:rPr>
      </w:pPr>
      <w:r>
        <w:rPr>
          <w:lang w:val="en-US"/>
        </w:rPr>
        <w:t>Items are selfdescribed</w:t>
      </w:r>
      <w:r w:rsidR="00D33DFF">
        <w:rPr>
          <w:lang w:val="en-US"/>
        </w:rPr>
        <w:t>, defined by the bbpos.</w:t>
      </w:r>
      <w:r w:rsidR="00D33DFF">
        <w:rPr>
          <w:lang w:val="en-US"/>
        </w:rPr>
        <w:br/>
      </w:r>
    </w:p>
    <w:tbl>
      <w:tblPr>
        <w:tblStyle w:val="TableGrid"/>
        <w:tblW w:w="0" w:type="auto"/>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9070"/>
      </w:tblGrid>
      <w:tr w:rsidR="005F159C" w:rsidRPr="007D2B99" w14:paraId="12D05AF8" w14:textId="77777777" w:rsidTr="00192664">
        <w:trPr>
          <w:trHeight w:val="431"/>
        </w:trPr>
        <w:tc>
          <w:tcPr>
            <w:tcW w:w="9500" w:type="dxa"/>
            <w:vAlign w:val="center"/>
          </w:tcPr>
          <w:p w14:paraId="3C01240A" w14:textId="77777777" w:rsidR="005F159C" w:rsidRDefault="005F159C" w:rsidP="005F159C">
            <w:pPr>
              <w:pStyle w:val="Caption"/>
            </w:pPr>
            <w:r w:rsidRPr="00880B92">
              <w:t xml:space="preserve">Location: </w:t>
            </w:r>
            <w:r w:rsidRPr="003A233C">
              <w:rPr>
                <w:rFonts w:ascii="Consolas" w:hAnsi="Consolas" w:cs="Consolas"/>
                <w:color w:val="31849B" w:themeColor="accent5" w:themeShade="BF"/>
                <w:szCs w:val="22"/>
              </w:rPr>
              <w:t>de.wirecard.accept.sdk.</w:t>
            </w:r>
            <w:r>
              <w:rPr>
                <w:rFonts w:ascii="Consolas" w:hAnsi="Consolas" w:cs="Consolas"/>
                <w:color w:val="31849B" w:themeColor="accent5" w:themeShade="BF"/>
                <w:szCs w:val="22"/>
              </w:rPr>
              <w:t>swiper</w:t>
            </w:r>
            <w:r w:rsidRPr="00676A53">
              <w:rPr>
                <w:rFonts w:ascii="Consolas" w:hAnsi="Consolas" w:cs="Consolas"/>
                <w:color w:val="31849B" w:themeColor="accent5" w:themeShade="BF"/>
                <w:szCs w:val="22"/>
              </w:rPr>
              <w:t>.</w:t>
            </w:r>
            <w:r>
              <w:rPr>
                <w:rFonts w:ascii="Consolas" w:hAnsi="Consolas" w:cs="Consolas"/>
                <w:color w:val="31849B" w:themeColor="accent5" w:themeShade="BF"/>
                <w:szCs w:val="22"/>
              </w:rPr>
              <w:t>EMVError</w:t>
            </w:r>
          </w:p>
        </w:tc>
      </w:tr>
    </w:tbl>
    <w:p w14:paraId="5E3E8C92" w14:textId="77777777" w:rsidR="005F159C" w:rsidRDefault="005F159C" w:rsidP="005F159C">
      <w:pPr>
        <w:rPr>
          <w:lang w:val="en-US"/>
        </w:rPr>
      </w:pPr>
    </w:p>
    <w:p w14:paraId="20A3AAE3" w14:textId="77777777" w:rsidR="005F159C" w:rsidRDefault="00D33DFF" w:rsidP="00D33DFF">
      <w:pPr>
        <w:pStyle w:val="HTMLPreformatted"/>
        <w:shd w:val="clear" w:color="auto" w:fill="FFFFFF"/>
        <w:rPr>
          <w:rStyle w:val="SubtleReference"/>
          <w:lang w:val="en-US"/>
        </w:rPr>
      </w:pPr>
      <w:r w:rsidRPr="00D33DFF">
        <w:rPr>
          <w:rStyle w:val="SubtleReference"/>
          <w:lang w:val="en-US"/>
        </w:rPr>
        <w:t>UNKNOWN,</w:t>
      </w:r>
      <w:r>
        <w:rPr>
          <w:rStyle w:val="SubtleReference"/>
          <w:lang w:val="en-US"/>
        </w:rPr>
        <w:t xml:space="preserve"> </w:t>
      </w:r>
      <w:r w:rsidRPr="00D33DFF">
        <w:rPr>
          <w:rStyle w:val="SubtleReference"/>
          <w:lang w:val="en-US"/>
        </w:rPr>
        <w:t>CMD_NOT_AVAILABLE,</w:t>
      </w:r>
      <w:r>
        <w:rPr>
          <w:rStyle w:val="SubtleReference"/>
          <w:lang w:val="en-US"/>
        </w:rPr>
        <w:t xml:space="preserve"> </w:t>
      </w:r>
      <w:r w:rsidRPr="00D33DFF">
        <w:rPr>
          <w:rStyle w:val="SubtleReference"/>
          <w:lang w:val="en-US"/>
        </w:rPr>
        <w:t>TIMEOUT, DEVICE_RESET, DEVICE_BUSY,</w:t>
      </w:r>
      <w:r>
        <w:rPr>
          <w:rStyle w:val="SubtleReference"/>
          <w:lang w:val="en-US"/>
        </w:rPr>
        <w:t xml:space="preserve"> </w:t>
      </w:r>
      <w:r w:rsidRPr="00D33DFF">
        <w:rPr>
          <w:rStyle w:val="SubtleReference"/>
          <w:lang w:val="en-US"/>
        </w:rPr>
        <w:t>INPUT_OUT_OF_RANGE,</w:t>
      </w:r>
      <w:r>
        <w:rPr>
          <w:rStyle w:val="SubtleReference"/>
          <w:lang w:val="en-US"/>
        </w:rPr>
        <w:t xml:space="preserve"> </w:t>
      </w:r>
      <w:r w:rsidRPr="00D33DFF">
        <w:rPr>
          <w:rStyle w:val="SubtleReference"/>
          <w:lang w:val="en-US"/>
        </w:rPr>
        <w:t>INPUT_INVALID_FORMAT,</w:t>
      </w:r>
      <w:r>
        <w:rPr>
          <w:rStyle w:val="SubtleReference"/>
          <w:lang w:val="en-US"/>
        </w:rPr>
        <w:t xml:space="preserve"> </w:t>
      </w:r>
      <w:r w:rsidRPr="00D33DFF">
        <w:rPr>
          <w:rStyle w:val="SubtleReference"/>
          <w:lang w:val="en-US"/>
        </w:rPr>
        <w:t>INPUT_ZERO_VALUES,</w:t>
      </w:r>
      <w:r>
        <w:rPr>
          <w:rStyle w:val="SubtleReference"/>
          <w:lang w:val="en-US"/>
        </w:rPr>
        <w:t xml:space="preserve"> </w:t>
      </w:r>
      <w:r w:rsidRPr="00D33DFF">
        <w:rPr>
          <w:rStyle w:val="SubtleReference"/>
          <w:lang w:val="en-US"/>
        </w:rPr>
        <w:t>INPUT_INVALID,</w:t>
      </w:r>
      <w:r>
        <w:rPr>
          <w:rStyle w:val="SubtleReference"/>
          <w:lang w:val="en-US"/>
        </w:rPr>
        <w:t xml:space="preserve"> </w:t>
      </w:r>
      <w:r w:rsidRPr="00D33DFF">
        <w:rPr>
          <w:rStyle w:val="SubtleReference"/>
          <w:lang w:val="en-US"/>
        </w:rPr>
        <w:t>CASHBACK_NOT_SUPPORTED,</w:t>
      </w:r>
      <w:r>
        <w:rPr>
          <w:rStyle w:val="SubtleReference"/>
          <w:lang w:val="en-US"/>
        </w:rPr>
        <w:t xml:space="preserve"> </w:t>
      </w:r>
      <w:r w:rsidRPr="00D33DFF">
        <w:rPr>
          <w:rStyle w:val="SubtleReference"/>
          <w:lang w:val="en-US"/>
        </w:rPr>
        <w:t>CRC_ERROR,</w:t>
      </w:r>
      <w:r>
        <w:rPr>
          <w:rStyle w:val="SubtleReference"/>
          <w:lang w:val="en-US"/>
        </w:rPr>
        <w:t xml:space="preserve"> </w:t>
      </w:r>
      <w:r w:rsidRPr="00D33DFF">
        <w:rPr>
          <w:rStyle w:val="SubtleReference"/>
          <w:lang w:val="en-US"/>
        </w:rPr>
        <w:t>COMM_ERROR,</w:t>
      </w:r>
      <w:r>
        <w:rPr>
          <w:rStyle w:val="SubtleReference"/>
          <w:lang w:val="en-US"/>
        </w:rPr>
        <w:t xml:space="preserve"> </w:t>
      </w:r>
      <w:r w:rsidRPr="00D33DFF">
        <w:rPr>
          <w:rStyle w:val="SubtleReference"/>
          <w:lang w:val="en-US"/>
        </w:rPr>
        <w:t>TERMINAL_CONFIGURATION_CONNECTION_ERROR,</w:t>
      </w:r>
      <w:r>
        <w:rPr>
          <w:rStyle w:val="SubtleReference"/>
          <w:lang w:val="en-US"/>
        </w:rPr>
        <w:t xml:space="preserve">  </w:t>
      </w:r>
      <w:r w:rsidRPr="00D33DFF">
        <w:rPr>
          <w:rStyle w:val="SubtleReference"/>
          <w:lang w:val="en-US"/>
        </w:rPr>
        <w:t>TERMINAL_CONFIGURATION_NOT_FOUND,</w:t>
      </w:r>
      <w:r>
        <w:rPr>
          <w:rStyle w:val="SubtleReference"/>
          <w:lang w:val="en-US"/>
        </w:rPr>
        <w:t xml:space="preserve"> </w:t>
      </w:r>
      <w:r w:rsidRPr="00D33DFF">
        <w:rPr>
          <w:rStyle w:val="SubtleReference"/>
          <w:lang w:val="en-US"/>
        </w:rPr>
        <w:t>CANT_LOAD_TERMINAL_SERIAL_NO,</w:t>
      </w:r>
      <w:r>
        <w:rPr>
          <w:rStyle w:val="SubtleReference"/>
          <w:lang w:val="en-US"/>
        </w:rPr>
        <w:t xml:space="preserve"> </w:t>
      </w:r>
      <w:r w:rsidRPr="00D33DFF">
        <w:rPr>
          <w:rStyle w:val="SubtleReference"/>
          <w:lang w:val="en-US"/>
        </w:rPr>
        <w:t>CARD_DATA_PROCESSING,</w:t>
      </w:r>
      <w:r>
        <w:rPr>
          <w:rStyle w:val="SubtleReference"/>
          <w:lang w:val="en-US"/>
        </w:rPr>
        <w:t xml:space="preserve"> </w:t>
      </w:r>
      <w:r w:rsidRPr="00D33DFF">
        <w:rPr>
          <w:rStyle w:val="SubtleReference"/>
          <w:lang w:val="en-US"/>
        </w:rPr>
        <w:t>LOW_BATTERY,</w:t>
      </w:r>
      <w:r>
        <w:rPr>
          <w:rStyle w:val="SubtleReference"/>
          <w:lang w:val="en-US"/>
        </w:rPr>
        <w:t xml:space="preserve"> </w:t>
      </w:r>
      <w:r w:rsidRPr="00D33DFF">
        <w:rPr>
          <w:rStyle w:val="SubtleReference"/>
          <w:lang w:val="en-US"/>
        </w:rPr>
        <w:t>FAIL_TO_SEND_TC,</w:t>
      </w:r>
      <w:r>
        <w:rPr>
          <w:rStyle w:val="SubtleReference"/>
          <w:lang w:val="en-US"/>
        </w:rPr>
        <w:t xml:space="preserve"> </w:t>
      </w:r>
      <w:r w:rsidRPr="00D33DFF">
        <w:rPr>
          <w:rStyle w:val="SubtleReference"/>
          <w:lang w:val="en-US"/>
        </w:rPr>
        <w:t>DEVICE_INFO_LOAD,</w:t>
      </w:r>
      <w:r>
        <w:rPr>
          <w:rStyle w:val="SubtleReference"/>
          <w:lang w:val="en-US"/>
        </w:rPr>
        <w:t xml:space="preserve"> </w:t>
      </w:r>
      <w:r w:rsidRPr="00D33DFF">
        <w:rPr>
          <w:rStyle w:val="SubtleReference"/>
          <w:lang w:val="en-US"/>
        </w:rPr>
        <w:t>FAIL_TO_START_AUDIO,</w:t>
      </w:r>
      <w:r>
        <w:rPr>
          <w:rStyle w:val="SubtleReference"/>
          <w:lang w:val="en-US"/>
        </w:rPr>
        <w:t xml:space="preserve"> </w:t>
      </w:r>
      <w:r w:rsidRPr="00D33DFF">
        <w:rPr>
          <w:rStyle w:val="SubtleReference"/>
          <w:lang w:val="en-US"/>
        </w:rPr>
        <w:t>FAIL_TO_START_BLUETOOTH,</w:t>
      </w:r>
      <w:r>
        <w:rPr>
          <w:rStyle w:val="SubtleReference"/>
          <w:lang w:val="en-US"/>
        </w:rPr>
        <w:t xml:space="preserve"> </w:t>
      </w:r>
      <w:r w:rsidRPr="00D33DFF">
        <w:rPr>
          <w:rStyle w:val="SubtleReference"/>
          <w:lang w:val="en-US"/>
        </w:rPr>
        <w:t>INVALID_FUNCTION_IN_CURRENT_MODE,</w:t>
      </w:r>
      <w:r>
        <w:rPr>
          <w:rStyle w:val="SubtleReference"/>
          <w:lang w:val="en-US"/>
        </w:rPr>
        <w:t xml:space="preserve"> </w:t>
      </w:r>
      <w:r w:rsidRPr="00D33DFF">
        <w:rPr>
          <w:rStyle w:val="SubtleReference"/>
          <w:lang w:val="en-US"/>
        </w:rPr>
        <w:t>COMM_LINK_UNINITIALIZED,</w:t>
      </w:r>
      <w:r>
        <w:rPr>
          <w:rStyle w:val="SubtleReference"/>
          <w:lang w:val="en-US"/>
        </w:rPr>
        <w:t xml:space="preserve"> </w:t>
      </w:r>
      <w:r w:rsidRPr="00D33DFF">
        <w:rPr>
          <w:rStyle w:val="SubtleReference"/>
          <w:lang w:val="en-US"/>
        </w:rPr>
        <w:t>BTV2_ALREADY_STARTED,</w:t>
      </w:r>
      <w:r>
        <w:rPr>
          <w:rStyle w:val="SubtleReference"/>
          <w:lang w:val="en-US"/>
        </w:rPr>
        <w:t xml:space="preserve"> </w:t>
      </w:r>
      <w:r w:rsidRPr="00D33DFF">
        <w:rPr>
          <w:rStyle w:val="SubtleReference"/>
          <w:lang w:val="en-US"/>
        </w:rPr>
        <w:t>AUTO_CONFIG_NOT_SUPPORTED_DEVICE,</w:t>
      </w:r>
      <w:r>
        <w:rPr>
          <w:rStyle w:val="SubtleReference"/>
          <w:lang w:val="en-US"/>
        </w:rPr>
        <w:t xml:space="preserve"> </w:t>
      </w:r>
      <w:r w:rsidRPr="00D33DFF">
        <w:rPr>
          <w:rStyle w:val="SubtleReference"/>
          <w:lang w:val="en-US"/>
        </w:rPr>
        <w:t>AUTO_CONFIG_INTERUPTED,</w:t>
      </w:r>
      <w:r>
        <w:rPr>
          <w:rStyle w:val="SubtleReference"/>
          <w:lang w:val="en-US"/>
        </w:rPr>
        <w:t xml:space="preserve"> </w:t>
      </w:r>
      <w:r w:rsidRPr="00D33DFF">
        <w:rPr>
          <w:rStyle w:val="SubtleReference"/>
          <w:lang w:val="en-US"/>
        </w:rPr>
        <w:t>VOLUME_WARNING_NOT_ACCEPTED</w:t>
      </w:r>
      <w:r>
        <w:rPr>
          <w:rStyle w:val="SubtleReference"/>
          <w:lang w:val="en-US"/>
        </w:rPr>
        <w:t xml:space="preserve"> </w:t>
      </w:r>
    </w:p>
    <w:p w14:paraId="41DF84E1" w14:textId="77777777" w:rsidR="00D33DFF" w:rsidRPr="00D33DFF" w:rsidRDefault="00D33DFF" w:rsidP="00D33DFF">
      <w:pPr>
        <w:pStyle w:val="HTMLPreformatted"/>
        <w:shd w:val="clear" w:color="auto" w:fill="FFFFFF"/>
        <w:rPr>
          <w:rStyle w:val="SubtleReference"/>
          <w:lang w:val="en-US"/>
        </w:rPr>
      </w:pPr>
    </w:p>
    <w:p w14:paraId="36F99158" w14:textId="77777777" w:rsidR="00572B4A" w:rsidRDefault="005F159C" w:rsidP="005F159C">
      <w:pPr>
        <w:pStyle w:val="Heading3"/>
      </w:pPr>
      <w:r w:rsidRPr="005F159C">
        <w:t xml:space="preserve"> </w:t>
      </w:r>
      <w:bookmarkStart w:id="153" w:name="_Toc431302954"/>
      <w:r w:rsidR="00D33DFF" w:rsidRPr="004B70F9">
        <w:t>TransactionResult</w:t>
      </w:r>
      <w:bookmarkEnd w:id="153"/>
    </w:p>
    <w:p w14:paraId="1F499C23" w14:textId="77777777" w:rsidR="00D33DFF" w:rsidRDefault="00D33DFF" w:rsidP="00D33DFF">
      <w:pPr>
        <w:rPr>
          <w:lang w:val="en-US"/>
        </w:rPr>
      </w:pPr>
    </w:p>
    <w:p w14:paraId="65F7A2E9" w14:textId="77777777" w:rsidR="00D33DFF" w:rsidRDefault="00D33DFF" w:rsidP="00D33DFF">
      <w:pPr>
        <w:rPr>
          <w:lang w:val="en-US"/>
        </w:rPr>
      </w:pPr>
      <w:r>
        <w:rPr>
          <w:lang w:val="en-US"/>
        </w:rPr>
        <w:t xml:space="preserve">TransactionResult is Enum used to define possible results of transaction in </w:t>
      </w:r>
      <w:r w:rsidR="00DC01DD">
        <w:rPr>
          <w:lang w:val="en-US"/>
        </w:rPr>
        <w:t>swiper</w:t>
      </w:r>
    </w:p>
    <w:p w14:paraId="6831A753" w14:textId="77777777" w:rsidR="00D33DFF" w:rsidRPr="00D33DFF" w:rsidRDefault="00D33DFF" w:rsidP="00D33DFF">
      <w:pPr>
        <w:rPr>
          <w:lang w:val="en-US"/>
        </w:rPr>
      </w:pPr>
      <w:r>
        <w:rPr>
          <w:lang w:val="en-US"/>
        </w:rPr>
        <w:lastRenderedPageBreak/>
        <w:t>Items are selfdescribed, defined by the bbpos.</w:t>
      </w:r>
      <w:r>
        <w:rPr>
          <w:lang w:val="en-US"/>
        </w:rPr>
        <w:br/>
      </w:r>
    </w:p>
    <w:tbl>
      <w:tblPr>
        <w:tblStyle w:val="TableGrid"/>
        <w:tblW w:w="0" w:type="auto"/>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9070"/>
      </w:tblGrid>
      <w:tr w:rsidR="00D33DFF" w:rsidRPr="007D2B99" w14:paraId="45C45755" w14:textId="77777777" w:rsidTr="00192664">
        <w:trPr>
          <w:trHeight w:val="431"/>
        </w:trPr>
        <w:tc>
          <w:tcPr>
            <w:tcW w:w="9500" w:type="dxa"/>
            <w:vAlign w:val="center"/>
          </w:tcPr>
          <w:p w14:paraId="53ECFD75" w14:textId="77777777" w:rsidR="00D33DFF" w:rsidRPr="00DC01DD" w:rsidRDefault="00D33DFF" w:rsidP="00DC01DD">
            <w:pPr>
              <w:pStyle w:val="HTMLPreformatted"/>
              <w:shd w:val="clear" w:color="auto" w:fill="FFFFFF"/>
              <w:rPr>
                <w:lang w:val="en-US"/>
              </w:rPr>
            </w:pPr>
            <w:r w:rsidRPr="00DC01DD">
              <w:rPr>
                <w:lang w:val="en-US"/>
              </w:rPr>
              <w:t xml:space="preserve">Location: </w:t>
            </w:r>
            <w:r w:rsidR="00DC01DD" w:rsidRPr="00DC01DD">
              <w:rPr>
                <w:rFonts w:ascii="Consolas" w:hAnsi="Consolas" w:cs="Consolas"/>
                <w:bCs/>
                <w:color w:val="31849B" w:themeColor="accent5" w:themeShade="BF"/>
                <w:szCs w:val="22"/>
                <w:lang w:val="en-US"/>
              </w:rPr>
              <w:t>de.wirecard.accept.sdk.swiper.TransactionResult</w:t>
            </w:r>
          </w:p>
        </w:tc>
      </w:tr>
    </w:tbl>
    <w:p w14:paraId="18572BF4" w14:textId="77777777" w:rsidR="00D33DFF" w:rsidRDefault="00D33DFF" w:rsidP="00D33DFF">
      <w:pPr>
        <w:rPr>
          <w:lang w:val="en-US"/>
        </w:rPr>
      </w:pPr>
    </w:p>
    <w:p w14:paraId="633DDB79" w14:textId="77777777" w:rsidR="00D33DFF" w:rsidRDefault="00D33DFF" w:rsidP="00D33DFF">
      <w:pPr>
        <w:pStyle w:val="HTMLPreformatted"/>
        <w:shd w:val="clear" w:color="auto" w:fill="FFFFFF"/>
        <w:rPr>
          <w:color w:val="000000"/>
          <w:lang w:val="en-US"/>
        </w:rPr>
      </w:pPr>
    </w:p>
    <w:p w14:paraId="571994C3" w14:textId="77777777" w:rsidR="00DC01DD" w:rsidRPr="00DC01DD" w:rsidRDefault="00DC01DD" w:rsidP="00DC01DD">
      <w:pPr>
        <w:pStyle w:val="HTMLPreformatted"/>
        <w:shd w:val="clear" w:color="auto" w:fill="FFFFFF"/>
        <w:rPr>
          <w:color w:val="000000"/>
          <w:lang w:val="en-US"/>
        </w:rPr>
      </w:pPr>
      <w:r w:rsidRPr="00DC01DD">
        <w:rPr>
          <w:rStyle w:val="SubtleReference"/>
          <w:lang w:val="en-US"/>
        </w:rPr>
        <w:t>APPROVED, TERMINATED, DECLINED, CANCEL, CAPK_FAIL, NOT_ICC, CARD_BLOCKED, DEVICE_ERROR, CARD_NOT_SUPPORTED, MISSING_MANDATORY_DATA, NO_EMV_APPS, INVALID_ICC_DATA, CONDITION_NOT_SATISFIED, APPLICATION_BLOCKED, UNKNOWN, SELECT_APP_FAIL, ICC_CARD_REMOVED;</w:t>
      </w:r>
    </w:p>
    <w:p w14:paraId="0B6CD496" w14:textId="77777777" w:rsidR="00572B4A" w:rsidRDefault="00572B4A" w:rsidP="002A53A6">
      <w:pPr>
        <w:pStyle w:val="header2"/>
        <w:numPr>
          <w:ilvl w:val="0"/>
          <w:numId w:val="0"/>
        </w:numPr>
        <w:ind w:left="578"/>
      </w:pPr>
    </w:p>
    <w:p w14:paraId="69242680" w14:textId="77777777" w:rsidR="00577829" w:rsidRDefault="00577829" w:rsidP="006F4748">
      <w:pPr>
        <w:pStyle w:val="Heading2"/>
      </w:pPr>
      <w:bookmarkStart w:id="154" w:name="_Toc365013075"/>
      <w:bookmarkStart w:id="155" w:name="_Toc431302955"/>
      <w:r>
        <w:t>Events handling and communication</w:t>
      </w:r>
      <w:bookmarkEnd w:id="154"/>
      <w:r w:rsidR="00192664">
        <w:t xml:space="preserve"> with Chip&amp;Pin</w:t>
      </w:r>
      <w:bookmarkEnd w:id="155"/>
    </w:p>
    <w:p w14:paraId="2AE5FC8E" w14:textId="77777777" w:rsidR="00577829" w:rsidRPr="00880B92" w:rsidRDefault="00577829" w:rsidP="00880B92">
      <w:pPr>
        <w:pStyle w:val="Caption"/>
      </w:pPr>
    </w:p>
    <w:p w14:paraId="54169752" w14:textId="77777777" w:rsidR="00577829" w:rsidRPr="00880B92" w:rsidRDefault="00577829" w:rsidP="00880B92">
      <w:pPr>
        <w:pStyle w:val="Caption"/>
      </w:pPr>
      <w:r w:rsidRPr="00880B92">
        <w:rPr>
          <w:szCs w:val="22"/>
        </w:rPr>
        <w:t>There are two interfaces that are usually required to properly implement the controller:</w:t>
      </w:r>
    </w:p>
    <w:p w14:paraId="01B8066D" w14:textId="77777777" w:rsidR="00577829" w:rsidRPr="00880B92" w:rsidRDefault="00577829" w:rsidP="00880B92">
      <w:pPr>
        <w:pStyle w:val="Caption"/>
      </w:pPr>
      <w:r w:rsidRPr="00880B92">
        <w:rPr>
          <w:szCs w:val="22"/>
        </w:rPr>
        <w:t>- DiscoveryListener, which allows searching for devices that might be used for transaction processing,</w:t>
      </w:r>
    </w:p>
    <w:p w14:paraId="0BDB2AB7" w14:textId="77777777" w:rsidR="00577829" w:rsidRPr="00880B92" w:rsidRDefault="00577829" w:rsidP="00880B92">
      <w:pPr>
        <w:pStyle w:val="Caption"/>
      </w:pPr>
      <w:r w:rsidRPr="00880B92">
        <w:rPr>
          <w:szCs w:val="22"/>
        </w:rPr>
        <w:t>- CNPListener, which should be used for controlling the flow of the transaction and to react to specific events.</w:t>
      </w:r>
    </w:p>
    <w:p w14:paraId="72025AEA" w14:textId="77777777" w:rsidR="00577829" w:rsidRPr="00880B92" w:rsidRDefault="00577829" w:rsidP="00880B92">
      <w:pPr>
        <w:pStyle w:val="Caption"/>
      </w:pPr>
    </w:p>
    <w:p w14:paraId="5F66A8D3" w14:textId="77777777" w:rsidR="00577829" w:rsidRPr="00880B92" w:rsidRDefault="00577829" w:rsidP="00880B92">
      <w:pPr>
        <w:pStyle w:val="Caption"/>
      </w:pPr>
      <w:r w:rsidRPr="00880B92">
        <w:rPr>
          <w:szCs w:val="22"/>
        </w:rPr>
        <w:t xml:space="preserve">Their detailed description can be found in subsections </w:t>
      </w:r>
      <w:r w:rsidR="006F4748">
        <w:rPr>
          <w:szCs w:val="22"/>
        </w:rPr>
        <w:t>4</w:t>
      </w:r>
      <w:r w:rsidRPr="00880B92">
        <w:rPr>
          <w:szCs w:val="22"/>
        </w:rPr>
        <w:t xml:space="preserve">.5.1. and </w:t>
      </w:r>
      <w:r w:rsidR="006F4748">
        <w:rPr>
          <w:szCs w:val="22"/>
        </w:rPr>
        <w:t>4</w:t>
      </w:r>
      <w:r w:rsidRPr="00880B92">
        <w:rPr>
          <w:szCs w:val="22"/>
        </w:rPr>
        <w:t xml:space="preserve">.5.2. </w:t>
      </w:r>
    </w:p>
    <w:p w14:paraId="006791E1" w14:textId="77777777" w:rsidR="00577829" w:rsidRPr="00880B92" w:rsidRDefault="00577829" w:rsidP="00880B92">
      <w:pPr>
        <w:pStyle w:val="Caption"/>
      </w:pPr>
    </w:p>
    <w:p w14:paraId="20541572" w14:textId="77777777" w:rsidR="00577829" w:rsidRPr="00880B92" w:rsidRDefault="00577829" w:rsidP="00880B92">
      <w:pPr>
        <w:pStyle w:val="Caption"/>
      </w:pPr>
      <w:r w:rsidRPr="00880B92">
        <w:rPr>
          <w:szCs w:val="22"/>
        </w:rPr>
        <w:t>Different implementations of CNPController should not require implementation of more listeners than those presented here. It is safe to assume that implementing them is enough to handle payments with different controllers.</w:t>
      </w:r>
    </w:p>
    <w:p w14:paraId="54C76C70" w14:textId="77777777" w:rsidR="00577829" w:rsidRPr="00880B92" w:rsidRDefault="00577829" w:rsidP="00880B92">
      <w:pPr>
        <w:pStyle w:val="Caption"/>
      </w:pPr>
    </w:p>
    <w:p w14:paraId="0197EB7E" w14:textId="77777777" w:rsidR="00577829" w:rsidRDefault="00577829" w:rsidP="006F4748">
      <w:pPr>
        <w:pStyle w:val="Heading3"/>
      </w:pPr>
      <w:bookmarkStart w:id="156" w:name="_Toc365013076"/>
      <w:bookmarkStart w:id="157" w:name="_Toc431302956"/>
      <w:r>
        <w:t>Device discovery (DiscoveryListener)</w:t>
      </w:r>
      <w:bookmarkEnd w:id="156"/>
      <w:bookmarkEnd w:id="157"/>
    </w:p>
    <w:p w14:paraId="3C31FC58" w14:textId="77777777" w:rsidR="00577829" w:rsidRPr="00880B92" w:rsidRDefault="00577829" w:rsidP="00880B92">
      <w:pPr>
        <w:pStyle w:val="Caption"/>
      </w:pPr>
    </w:p>
    <w:p w14:paraId="64AA7EF4" w14:textId="77777777" w:rsidR="00577829" w:rsidRDefault="00577829" w:rsidP="00880B92">
      <w:pPr>
        <w:pStyle w:val="Caption"/>
      </w:pPr>
      <w:r w:rsidRPr="00880B92">
        <w:rPr>
          <w:szCs w:val="22"/>
        </w:rPr>
        <w:t xml:space="preserve">CNPController allows searching for devices of a type specific for its implementation. To do this, simply call </w:t>
      </w:r>
      <w:r w:rsidRPr="00F002C6">
        <w:rPr>
          <w:rStyle w:val="inlinecodeZnak0"/>
          <w:rFonts w:eastAsia="ヒラギノ角ゴ Pro W3"/>
        </w:rPr>
        <w:t>CNPController.searchForDevices()</w:t>
      </w:r>
      <w:r>
        <w:rPr>
          <w:szCs w:val="22"/>
        </w:rPr>
        <w:t xml:space="preserve"> method, providing an instance of DiscoveryListener object. </w:t>
      </w:r>
    </w:p>
    <w:p w14:paraId="7BD54AC7" w14:textId="77777777" w:rsidR="00577829" w:rsidRPr="00880B92" w:rsidRDefault="00577829" w:rsidP="00880B92">
      <w:pPr>
        <w:pStyle w:val="Caption"/>
      </w:pPr>
    </w:p>
    <w:tbl>
      <w:tblPr>
        <w:tblStyle w:val="TableGrid"/>
        <w:tblW w:w="0" w:type="auto"/>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9070"/>
      </w:tblGrid>
      <w:tr w:rsidR="00577829" w:rsidRPr="007D2B99" w14:paraId="3A529C25" w14:textId="77777777" w:rsidTr="00577829">
        <w:trPr>
          <w:trHeight w:val="432"/>
        </w:trPr>
        <w:tc>
          <w:tcPr>
            <w:tcW w:w="9576" w:type="dxa"/>
            <w:vAlign w:val="center"/>
          </w:tcPr>
          <w:p w14:paraId="40A2A2F6" w14:textId="77777777" w:rsidR="00577829" w:rsidRDefault="00577829" w:rsidP="00880B92">
            <w:pPr>
              <w:pStyle w:val="Caption"/>
            </w:pPr>
            <w:r w:rsidRPr="00880B92">
              <w:t xml:space="preserve">Location: </w:t>
            </w:r>
            <w:r w:rsidRPr="003A233C">
              <w:rPr>
                <w:rFonts w:ascii="Consolas" w:hAnsi="Consolas" w:cs="Consolas"/>
                <w:color w:val="31849B" w:themeColor="accent5" w:themeShade="BF"/>
                <w:szCs w:val="22"/>
              </w:rPr>
              <w:t>de.wirecard.accept.sdk.cnp</w:t>
            </w:r>
            <w:r w:rsidRPr="00676A53">
              <w:rPr>
                <w:rFonts w:ascii="Consolas" w:hAnsi="Consolas" w:cs="Consolas"/>
                <w:color w:val="31849B" w:themeColor="accent5" w:themeShade="BF"/>
                <w:szCs w:val="22"/>
              </w:rPr>
              <w:t>.</w:t>
            </w:r>
            <w:r>
              <w:rPr>
                <w:rFonts w:ascii="Consolas" w:hAnsi="Consolas" w:cs="Consolas"/>
                <w:color w:val="31849B" w:themeColor="accent5" w:themeShade="BF"/>
                <w:szCs w:val="22"/>
              </w:rPr>
              <w:t>DiscoveryListener</w:t>
            </w:r>
          </w:p>
        </w:tc>
      </w:tr>
    </w:tbl>
    <w:p w14:paraId="0E3D1D0C" w14:textId="77777777" w:rsidR="00577829" w:rsidRPr="00880B92" w:rsidRDefault="00577829" w:rsidP="00880B92">
      <w:pPr>
        <w:pStyle w:val="Caption"/>
      </w:pPr>
    </w:p>
    <w:p w14:paraId="59901486" w14:textId="77777777" w:rsidR="00577829" w:rsidRDefault="00577829" w:rsidP="00880B92">
      <w:pPr>
        <w:pStyle w:val="Caption"/>
      </w:pPr>
      <w:r w:rsidRPr="00880B92">
        <w:rPr>
          <w:szCs w:val="22"/>
        </w:rPr>
        <w:t xml:space="preserve">To cancel a search, use </w:t>
      </w:r>
      <w:r w:rsidRPr="00F002C6">
        <w:rPr>
          <w:rStyle w:val="inlinecodeZnak0"/>
          <w:rFonts w:eastAsia="ヒラギノ角ゴ Pro W3"/>
        </w:rPr>
        <w:t>CNPController.stopSearchingForDevices()</w:t>
      </w:r>
      <w:r>
        <w:rPr>
          <w:szCs w:val="22"/>
        </w:rPr>
        <w:t xml:space="preserve"> method. It is also possible to retrieve a list of known devices by calling </w:t>
      </w:r>
      <w:r w:rsidRPr="00F002C6">
        <w:rPr>
          <w:rStyle w:val="inlinecodeZnak0"/>
          <w:rFonts w:eastAsia="ヒラギノ角ゴ Pro W3"/>
        </w:rPr>
        <w:t>CNPController.getBoundDevices()</w:t>
      </w:r>
      <w:r>
        <w:rPr>
          <w:szCs w:val="22"/>
        </w:rPr>
        <w:t xml:space="preserve"> method. The following code shows example usage of these methods:</w:t>
      </w:r>
    </w:p>
    <w:p w14:paraId="0770373E" w14:textId="77777777" w:rsidR="00577829" w:rsidRPr="00880B92" w:rsidRDefault="00577829" w:rsidP="00880B92">
      <w:pPr>
        <w:pStyle w:val="Caption"/>
      </w:pPr>
    </w:p>
    <w:p w14:paraId="770401D6"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color w:val="3F7F5F"/>
          <w:szCs w:val="20"/>
          <w:lang w:val="en-US"/>
        </w:rPr>
        <w:tab/>
        <w:t>// get instance of current CNPController</w:t>
      </w:r>
    </w:p>
    <w:p w14:paraId="6FC77769"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t>CNPController&lt;?&gt;</w:t>
      </w:r>
      <w:r w:rsidRPr="00FC0F31">
        <w:rPr>
          <w:rStyle w:val="valueZnak"/>
          <w:rFonts w:eastAsiaTheme="majorEastAsia"/>
        </w:rPr>
        <w:t>controller</w:t>
      </w:r>
      <w:r w:rsidRPr="00B651F3">
        <w:rPr>
          <w:rFonts w:ascii="Consolas" w:hAnsi="Consolas" w:cs="Consolas"/>
          <w:szCs w:val="20"/>
          <w:lang w:val="en-US"/>
        </w:rPr>
        <w:t xml:space="preserve"> = AcceptSDK.</w:t>
      </w:r>
      <w:r w:rsidRPr="00B651F3">
        <w:rPr>
          <w:rFonts w:ascii="Consolas" w:hAnsi="Consolas" w:cs="Consolas"/>
          <w:i/>
          <w:iCs/>
          <w:szCs w:val="20"/>
          <w:lang w:val="en-US"/>
        </w:rPr>
        <w:t>getCNPController</w:t>
      </w:r>
      <w:r w:rsidRPr="00B651F3">
        <w:rPr>
          <w:rFonts w:ascii="Consolas" w:hAnsi="Consolas" w:cs="Consolas"/>
          <w:szCs w:val="20"/>
          <w:lang w:val="en-US"/>
        </w:rPr>
        <w:t>();</w:t>
      </w:r>
    </w:p>
    <w:p w14:paraId="523CDCF9"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p>
    <w:p w14:paraId="03F6109B"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color w:val="3F7F5F"/>
          <w:szCs w:val="20"/>
          <w:lang w:val="en-US"/>
        </w:rPr>
        <w:t>// orders controller to start searching for devices and report</w:t>
      </w:r>
    </w:p>
    <w:p w14:paraId="11E7BD1D"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color w:val="3F7F5F"/>
          <w:szCs w:val="20"/>
          <w:lang w:val="en-US"/>
        </w:rPr>
        <w:t>// the status to provided DiscoveryListener object.</w:t>
      </w:r>
    </w:p>
    <w:p w14:paraId="024EBADC"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color w:val="0000C0"/>
          <w:szCs w:val="20"/>
          <w:lang w:val="en-US"/>
        </w:rPr>
        <w:t>co</w:t>
      </w:r>
      <w:r w:rsidRPr="00FC0F31">
        <w:rPr>
          <w:rStyle w:val="valueZnak"/>
          <w:rFonts w:eastAsiaTheme="majorEastAsia"/>
        </w:rPr>
        <w:t>n</w:t>
      </w:r>
      <w:r w:rsidRPr="00B651F3">
        <w:rPr>
          <w:rFonts w:ascii="Consolas" w:hAnsi="Consolas" w:cs="Consolas"/>
          <w:color w:val="0000C0"/>
          <w:szCs w:val="20"/>
          <w:lang w:val="en-US"/>
        </w:rPr>
        <w:t>troller</w:t>
      </w:r>
      <w:r w:rsidRPr="00B651F3">
        <w:rPr>
          <w:rFonts w:ascii="Consolas" w:hAnsi="Consolas" w:cs="Consolas"/>
          <w:szCs w:val="20"/>
          <w:lang w:val="en-US"/>
        </w:rPr>
        <w:t>.searchForDevices(</w:t>
      </w:r>
      <w:r w:rsidRPr="00B651F3">
        <w:rPr>
          <w:rFonts w:ascii="Consolas" w:hAnsi="Consolas" w:cs="Consolas"/>
          <w:b/>
          <w:bCs/>
          <w:color w:val="7F0055"/>
          <w:szCs w:val="20"/>
          <w:lang w:val="en-US"/>
        </w:rPr>
        <w:t>new</w:t>
      </w:r>
      <w:r w:rsidRPr="00B651F3">
        <w:rPr>
          <w:rFonts w:ascii="Consolas" w:hAnsi="Consolas" w:cs="Consolas"/>
          <w:szCs w:val="20"/>
          <w:lang w:val="en-US"/>
        </w:rPr>
        <w:t xml:space="preserve"> DiscoveryListener() {</w:t>
      </w:r>
    </w:p>
    <w:p w14:paraId="21633BAD"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color w:val="646464"/>
          <w:szCs w:val="20"/>
          <w:lang w:val="en-US"/>
        </w:rPr>
        <w:t>@Override</w:t>
      </w:r>
    </w:p>
    <w:p w14:paraId="76F526B3"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publicvoid</w:t>
      </w:r>
      <w:r w:rsidRPr="00B651F3">
        <w:rPr>
          <w:rFonts w:ascii="Consolas" w:hAnsi="Consolas" w:cs="Consolas"/>
          <w:szCs w:val="20"/>
          <w:lang w:val="en-US"/>
        </w:rPr>
        <w:t xml:space="preserve"> onDiscoveryStarted() {</w:t>
      </w:r>
    </w:p>
    <w:p w14:paraId="35DAA37A"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color w:val="3F7F5F"/>
          <w:szCs w:val="20"/>
          <w:lang w:val="en-US"/>
        </w:rPr>
        <w:t>// controller started searching for devices</w:t>
      </w:r>
    </w:p>
    <w:p w14:paraId="1FBE624E"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t>}</w:t>
      </w:r>
    </w:p>
    <w:p w14:paraId="65CDFBC9"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p>
    <w:p w14:paraId="2A4149BA"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color w:val="646464"/>
          <w:szCs w:val="20"/>
          <w:lang w:val="en-US"/>
        </w:rPr>
        <w:t>@Override</w:t>
      </w:r>
    </w:p>
    <w:p w14:paraId="25B63A24"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publicvoid</w:t>
      </w:r>
      <w:r w:rsidRPr="00B651F3">
        <w:rPr>
          <w:rFonts w:ascii="Consolas" w:hAnsi="Consolas" w:cs="Consolas"/>
          <w:szCs w:val="20"/>
          <w:lang w:val="en-US"/>
        </w:rPr>
        <w:t xml:space="preserve"> onDiscoveryFinished() {</w:t>
      </w:r>
    </w:p>
    <w:p w14:paraId="5AE13B30"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color w:val="3F7F5F"/>
          <w:szCs w:val="20"/>
          <w:lang w:val="en-US"/>
        </w:rPr>
        <w:t>// controller finished device search or it was interrupted</w:t>
      </w:r>
    </w:p>
    <w:p w14:paraId="0DA87E8D"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t>}</w:t>
      </w:r>
    </w:p>
    <w:p w14:paraId="140BA019"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p>
    <w:p w14:paraId="1D098D64"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color w:val="646464"/>
          <w:szCs w:val="20"/>
          <w:lang w:val="en-US"/>
        </w:rPr>
        <w:t>@Override</w:t>
      </w:r>
    </w:p>
    <w:p w14:paraId="1281F28C"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publicvoid</w:t>
      </w:r>
      <w:r w:rsidRPr="00B651F3">
        <w:rPr>
          <w:rFonts w:ascii="Consolas" w:hAnsi="Consolas" w:cs="Consolas"/>
          <w:szCs w:val="20"/>
          <w:lang w:val="en-US"/>
        </w:rPr>
        <w:t xml:space="preserve"> onDeviceFound(CNPDevice&lt;?, ?&gt; device) {</w:t>
      </w:r>
    </w:p>
    <w:p w14:paraId="1E42A7B3"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color w:val="3F7F5F"/>
          <w:szCs w:val="20"/>
          <w:lang w:val="en-US"/>
        </w:rPr>
        <w:t>// valid device has been found</w:t>
      </w:r>
    </w:p>
    <w:p w14:paraId="7E283266"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t>}</w:t>
      </w:r>
    </w:p>
    <w:p w14:paraId="672271FB"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t>});</w:t>
      </w:r>
    </w:p>
    <w:p w14:paraId="2F7B9F00"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lastRenderedPageBreak/>
        <w:tab/>
      </w:r>
      <w:r w:rsidRPr="00B651F3">
        <w:rPr>
          <w:rFonts w:ascii="Consolas" w:hAnsi="Consolas" w:cs="Consolas"/>
          <w:szCs w:val="20"/>
          <w:lang w:val="en-US"/>
        </w:rPr>
        <w:tab/>
      </w:r>
    </w:p>
    <w:p w14:paraId="348F7D4C"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color w:val="3F7F5F"/>
          <w:szCs w:val="20"/>
          <w:lang w:val="en-US"/>
        </w:rPr>
        <w:t>// Interrupts current device search if there is any being performed</w:t>
      </w:r>
    </w:p>
    <w:p w14:paraId="7FC68C38"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color w:val="0000C0"/>
          <w:szCs w:val="20"/>
          <w:lang w:val="en-US"/>
        </w:rPr>
        <w:t>controller</w:t>
      </w:r>
      <w:r w:rsidRPr="00B651F3">
        <w:rPr>
          <w:rFonts w:ascii="Consolas" w:hAnsi="Consolas" w:cs="Consolas"/>
          <w:szCs w:val="20"/>
          <w:lang w:val="en-US"/>
        </w:rPr>
        <w:t>.stopSearchingForDevices();</w:t>
      </w:r>
    </w:p>
    <w:p w14:paraId="7EFE48B6"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p>
    <w:p w14:paraId="7C385E6E" w14:textId="77777777" w:rsidR="00577829" w:rsidRPr="00B651F3" w:rsidRDefault="00577829" w:rsidP="00577829">
      <w:pPr>
        <w:autoSpaceDE w:val="0"/>
        <w:autoSpaceDN w:val="0"/>
        <w:adjustRightInd w:val="0"/>
        <w:rPr>
          <w:rFonts w:ascii="Consolas" w:hAnsi="Consolas" w:cs="Consolas"/>
          <w:color w:val="3F7F5F"/>
          <w:szCs w:val="20"/>
          <w:lang w:val="en-US"/>
        </w:rPr>
      </w:pPr>
      <w:r w:rsidRPr="00B651F3">
        <w:rPr>
          <w:rFonts w:ascii="Consolas" w:hAnsi="Consolas" w:cs="Consolas"/>
          <w:szCs w:val="20"/>
          <w:lang w:val="en-US"/>
        </w:rPr>
        <w:tab/>
      </w:r>
      <w:r w:rsidRPr="00B651F3">
        <w:rPr>
          <w:rFonts w:ascii="Consolas" w:hAnsi="Consolas" w:cs="Consolas"/>
          <w:color w:val="3F7F5F"/>
          <w:szCs w:val="20"/>
          <w:lang w:val="en-US"/>
        </w:rPr>
        <w:t xml:space="preserve">// Returns list of known/bound devices. This method can be called without </w:t>
      </w:r>
    </w:p>
    <w:p w14:paraId="198BACF5"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color w:val="3F7F5F"/>
          <w:szCs w:val="20"/>
          <w:lang w:val="en-US"/>
        </w:rPr>
        <w:tab/>
        <w:t>// performing search.</w:t>
      </w:r>
    </w:p>
    <w:p w14:paraId="1E76E462" w14:textId="77777777" w:rsidR="00577829" w:rsidRPr="00880B92" w:rsidRDefault="00577829" w:rsidP="00880B92">
      <w:pPr>
        <w:pStyle w:val="Caption"/>
      </w:pPr>
      <w:r w:rsidRPr="00FC0F31">
        <w:rPr>
          <w:rFonts w:ascii="Consolas" w:hAnsi="Consolas" w:cs="Consolas"/>
        </w:rPr>
        <w:tab/>
      </w:r>
      <w:r w:rsidRPr="00FC0F31">
        <w:rPr>
          <w:rFonts w:ascii="Consolas" w:hAnsi="Consolas" w:cs="Consolas"/>
          <w:color w:val="0000C0"/>
        </w:rPr>
        <w:t>controller</w:t>
      </w:r>
      <w:r w:rsidRPr="00FC0F31">
        <w:rPr>
          <w:rFonts w:ascii="Consolas" w:hAnsi="Consolas" w:cs="Consolas"/>
        </w:rPr>
        <w:t>.getBoundDevices</w:t>
      </w:r>
      <w:r>
        <w:rPr>
          <w:rFonts w:ascii="Consolas" w:hAnsi="Consolas" w:cs="Consolas"/>
        </w:rPr>
        <w:t>();</w:t>
      </w:r>
    </w:p>
    <w:p w14:paraId="522451FA" w14:textId="77777777" w:rsidR="00577829" w:rsidRPr="00880B92" w:rsidRDefault="00577829" w:rsidP="00880B92">
      <w:pPr>
        <w:pStyle w:val="Caption"/>
      </w:pPr>
    </w:p>
    <w:p w14:paraId="5669BD82" w14:textId="77777777" w:rsidR="00577829" w:rsidRDefault="00577829" w:rsidP="00880B92">
      <w:pPr>
        <w:pStyle w:val="Caption"/>
      </w:pPr>
      <w:r w:rsidRPr="00880B92">
        <w:rPr>
          <w:szCs w:val="22"/>
        </w:rPr>
        <w:t xml:space="preserve">CNPDevice object obtained this way can then be passed to </w:t>
      </w:r>
      <w:r w:rsidRPr="00F002C6">
        <w:rPr>
          <w:rStyle w:val="inlinecodeZnak0"/>
          <w:rFonts w:eastAsia="ヒラギノ角ゴ Pro W3"/>
        </w:rPr>
        <w:t>CNPController.connectToDevice()</w:t>
      </w:r>
      <w:r>
        <w:rPr>
          <w:szCs w:val="22"/>
        </w:rPr>
        <w:t xml:space="preserve"> method.</w:t>
      </w:r>
    </w:p>
    <w:p w14:paraId="31980E54" w14:textId="77777777" w:rsidR="00577829" w:rsidRPr="00880B92" w:rsidRDefault="00577829" w:rsidP="00880B92">
      <w:pPr>
        <w:pStyle w:val="Caption"/>
      </w:pPr>
    </w:p>
    <w:p w14:paraId="316A67C9" w14:textId="77777777" w:rsidR="00577829" w:rsidRDefault="00577829" w:rsidP="006F4748">
      <w:pPr>
        <w:pStyle w:val="Heading3"/>
      </w:pPr>
      <w:bookmarkStart w:id="158" w:name="_Toc365013077"/>
      <w:bookmarkStart w:id="159" w:name="_Toc431302957"/>
      <w:r>
        <w:t>Payment events handling (CNPListener)</w:t>
      </w:r>
      <w:bookmarkEnd w:id="158"/>
      <w:bookmarkEnd w:id="159"/>
    </w:p>
    <w:p w14:paraId="5A1C577E" w14:textId="77777777" w:rsidR="00577829" w:rsidRPr="00880B92" w:rsidRDefault="00577829" w:rsidP="00880B92">
      <w:pPr>
        <w:pStyle w:val="Caption"/>
      </w:pPr>
    </w:p>
    <w:p w14:paraId="0C5575F0" w14:textId="77777777" w:rsidR="00577829" w:rsidRPr="00880B92" w:rsidRDefault="00577829" w:rsidP="00880B92">
      <w:pPr>
        <w:pStyle w:val="Caption"/>
      </w:pPr>
      <w:r w:rsidRPr="00880B92">
        <w:rPr>
          <w:szCs w:val="22"/>
        </w:rPr>
        <w:t>Transaction processing is controlled by implementing the CNPListener interface and reacting to events provided to it. Events are grouped into enums based on their origin and logic group. Some of them also contain action codes, giving information about the circumstances in which a given event has been dispatched.</w:t>
      </w:r>
    </w:p>
    <w:p w14:paraId="459A20A6" w14:textId="77777777" w:rsidR="00577829" w:rsidRPr="00880B92" w:rsidRDefault="00577829" w:rsidP="00880B92">
      <w:pPr>
        <w:pStyle w:val="Caption"/>
      </w:pPr>
    </w:p>
    <w:tbl>
      <w:tblPr>
        <w:tblStyle w:val="TableGrid"/>
        <w:tblW w:w="0" w:type="auto"/>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9070"/>
      </w:tblGrid>
      <w:tr w:rsidR="00577829" w:rsidRPr="007D2B99" w14:paraId="6184896C" w14:textId="77777777" w:rsidTr="00577829">
        <w:trPr>
          <w:trHeight w:val="432"/>
        </w:trPr>
        <w:tc>
          <w:tcPr>
            <w:tcW w:w="9576" w:type="dxa"/>
            <w:vAlign w:val="center"/>
          </w:tcPr>
          <w:p w14:paraId="44E35D71" w14:textId="77777777" w:rsidR="00577829" w:rsidRDefault="00577829" w:rsidP="00880B92">
            <w:pPr>
              <w:pStyle w:val="Caption"/>
            </w:pPr>
            <w:r w:rsidRPr="00880B92">
              <w:t xml:space="preserve">Location: </w:t>
            </w:r>
            <w:r w:rsidRPr="003A233C">
              <w:rPr>
                <w:rFonts w:ascii="Consolas" w:hAnsi="Consolas" w:cs="Consolas"/>
                <w:color w:val="31849B" w:themeColor="accent5" w:themeShade="BF"/>
                <w:szCs w:val="22"/>
              </w:rPr>
              <w:t>de.wirecard.accept.sdk.cnp</w:t>
            </w:r>
            <w:r w:rsidRPr="004F038E">
              <w:rPr>
                <w:rFonts w:ascii="Consolas" w:hAnsi="Consolas" w:cs="Consolas"/>
                <w:color w:val="31849B" w:themeColor="accent5" w:themeShade="BF"/>
                <w:szCs w:val="22"/>
              </w:rPr>
              <w:t>.observer</w:t>
            </w:r>
            <w:r w:rsidRPr="00676A53">
              <w:rPr>
                <w:rFonts w:ascii="Consolas" w:hAnsi="Consolas" w:cs="Consolas"/>
                <w:color w:val="31849B" w:themeColor="accent5" w:themeShade="BF"/>
                <w:szCs w:val="22"/>
              </w:rPr>
              <w:t>.</w:t>
            </w:r>
            <w:r>
              <w:rPr>
                <w:rFonts w:ascii="Consolas" w:hAnsi="Consolas" w:cs="Consolas"/>
                <w:color w:val="31849B" w:themeColor="accent5" w:themeShade="BF"/>
                <w:szCs w:val="22"/>
              </w:rPr>
              <w:t>CNPListener</w:t>
            </w:r>
          </w:p>
        </w:tc>
      </w:tr>
    </w:tbl>
    <w:p w14:paraId="3498D81D" w14:textId="77777777" w:rsidR="00577829" w:rsidRPr="00880B92" w:rsidRDefault="00577829" w:rsidP="00880B92">
      <w:pPr>
        <w:pStyle w:val="Caption"/>
      </w:pPr>
    </w:p>
    <w:p w14:paraId="66A7AF3E" w14:textId="77777777" w:rsidR="00577829" w:rsidRPr="00880B92" w:rsidRDefault="00577829" w:rsidP="00880B92">
      <w:pPr>
        <w:pStyle w:val="Caption"/>
      </w:pPr>
      <w:r w:rsidRPr="00880B92">
        <w:rPr>
          <w:szCs w:val="22"/>
        </w:rPr>
        <w:t>The following code snippet provides a description of the interface methods of such an interface:</w:t>
      </w:r>
    </w:p>
    <w:p w14:paraId="49FACE24" w14:textId="77777777" w:rsidR="00577829" w:rsidRPr="00880B92" w:rsidRDefault="00577829" w:rsidP="00880B92">
      <w:pPr>
        <w:pStyle w:val="Caption"/>
      </w:pPr>
    </w:p>
    <w:p w14:paraId="35C31525"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color w:val="3F7F5F"/>
          <w:szCs w:val="20"/>
          <w:lang w:val="en-US"/>
        </w:rPr>
        <w:t>// get instance of current CNPController</w:t>
      </w:r>
    </w:p>
    <w:p w14:paraId="180EECA8"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CNPController&lt;?&gt;</w:t>
      </w:r>
      <w:r w:rsidRPr="00FC0F31">
        <w:rPr>
          <w:rStyle w:val="valueZnak"/>
          <w:rFonts w:eastAsiaTheme="majorEastAsia"/>
        </w:rPr>
        <w:t>controller</w:t>
      </w:r>
      <w:r w:rsidRPr="00B651F3">
        <w:rPr>
          <w:rFonts w:ascii="Consolas" w:hAnsi="Consolas" w:cs="Consolas"/>
          <w:szCs w:val="20"/>
          <w:lang w:val="en-US"/>
        </w:rPr>
        <w:t xml:space="preserve"> = AcceptSDK.</w:t>
      </w:r>
      <w:r w:rsidRPr="00B651F3">
        <w:rPr>
          <w:rFonts w:ascii="Consolas" w:hAnsi="Consolas" w:cs="Consolas"/>
          <w:i/>
          <w:iCs/>
          <w:szCs w:val="20"/>
          <w:lang w:val="en-US"/>
        </w:rPr>
        <w:t>getCNPController</w:t>
      </w:r>
      <w:r w:rsidRPr="00B651F3">
        <w:rPr>
          <w:rFonts w:ascii="Consolas" w:hAnsi="Consolas" w:cs="Consolas"/>
          <w:szCs w:val="20"/>
          <w:lang w:val="en-US"/>
        </w:rPr>
        <w:t>();</w:t>
      </w:r>
    </w:p>
    <w:p w14:paraId="0F99B610" w14:textId="77777777" w:rsidR="00577829" w:rsidRPr="00B651F3" w:rsidRDefault="00577829" w:rsidP="00577829">
      <w:pPr>
        <w:autoSpaceDE w:val="0"/>
        <w:autoSpaceDN w:val="0"/>
        <w:adjustRightInd w:val="0"/>
        <w:rPr>
          <w:rFonts w:ascii="Consolas" w:hAnsi="Consolas" w:cs="Consolas"/>
          <w:szCs w:val="20"/>
          <w:lang w:val="en-US"/>
        </w:rPr>
      </w:pPr>
    </w:p>
    <w:p w14:paraId="16EA2CCD"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color w:val="3F7F5F"/>
          <w:szCs w:val="20"/>
          <w:lang w:val="en-US"/>
        </w:rPr>
        <w:t>// register listener object, which will receive events from controller</w:t>
      </w:r>
    </w:p>
    <w:p w14:paraId="30C575A9"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color w:val="0000C0"/>
          <w:szCs w:val="20"/>
          <w:lang w:val="en-US"/>
        </w:rPr>
        <w:t>controller</w:t>
      </w:r>
      <w:r w:rsidRPr="00B651F3">
        <w:rPr>
          <w:rFonts w:ascii="Consolas" w:hAnsi="Consolas" w:cs="Consolas"/>
          <w:szCs w:val="20"/>
          <w:lang w:val="en-US"/>
        </w:rPr>
        <w:t>.setCNPListener(</w:t>
      </w:r>
      <w:r w:rsidRPr="00B651F3">
        <w:rPr>
          <w:rFonts w:ascii="Consolas" w:hAnsi="Consolas" w:cs="Consolas"/>
          <w:b/>
          <w:bCs/>
          <w:color w:val="7F0055"/>
          <w:szCs w:val="20"/>
          <w:lang w:val="en-US"/>
        </w:rPr>
        <w:t>new</w:t>
      </w:r>
      <w:r w:rsidRPr="00B651F3">
        <w:rPr>
          <w:rFonts w:ascii="Consolas" w:hAnsi="Consolas" w:cs="Consolas"/>
          <w:szCs w:val="20"/>
          <w:lang w:val="en-US"/>
        </w:rPr>
        <w:t xml:space="preserve"> CNPListener() {</w:t>
      </w:r>
    </w:p>
    <w:p w14:paraId="223FAF49"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b/>
          <w:bCs/>
          <w:color w:val="7F0055"/>
          <w:szCs w:val="20"/>
          <w:lang w:val="en-US"/>
        </w:rPr>
        <w:t>publicvoid</w:t>
      </w:r>
      <w:r w:rsidRPr="00B651F3">
        <w:rPr>
          <w:rFonts w:ascii="Consolas" w:hAnsi="Consolas" w:cs="Consolas"/>
          <w:szCs w:val="20"/>
          <w:lang w:val="en-US"/>
        </w:rPr>
        <w:t xml:space="preserve"> onProcessUpdate(ProcessState processState) {</w:t>
      </w:r>
    </w:p>
    <w:p w14:paraId="003443AA" w14:textId="77777777" w:rsidR="00577829" w:rsidRPr="00B651F3" w:rsidRDefault="00577829" w:rsidP="00577829">
      <w:pPr>
        <w:autoSpaceDE w:val="0"/>
        <w:autoSpaceDN w:val="0"/>
        <w:adjustRightInd w:val="0"/>
        <w:rPr>
          <w:rFonts w:ascii="Consolas" w:hAnsi="Consolas" w:cs="Consolas"/>
          <w:color w:val="3F7F5F"/>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color w:val="3F7F5F"/>
          <w:szCs w:val="20"/>
          <w:lang w:val="en-US"/>
        </w:rPr>
        <w:t xml:space="preserve">// handle state change in transaction. </w:t>
      </w:r>
    </w:p>
    <w:p w14:paraId="70147073"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color w:val="3F7F5F"/>
          <w:szCs w:val="20"/>
          <w:lang w:val="en-US"/>
        </w:rPr>
        <w:tab/>
      </w:r>
      <w:r w:rsidRPr="00B651F3">
        <w:rPr>
          <w:rFonts w:ascii="Consolas" w:hAnsi="Consolas" w:cs="Consolas"/>
          <w:color w:val="3F7F5F"/>
          <w:szCs w:val="20"/>
          <w:lang w:val="en-US"/>
        </w:rPr>
        <w:tab/>
        <w:t>// See ProcessState enum description for more information</w:t>
      </w:r>
    </w:p>
    <w:p w14:paraId="5B2AE59C"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t>}</w:t>
      </w:r>
    </w:p>
    <w:p w14:paraId="17B7873D"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p>
    <w:p w14:paraId="76CBE268"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p>
    <w:p w14:paraId="06B9B947" w14:textId="77777777" w:rsidR="00577829" w:rsidRPr="00B651F3" w:rsidRDefault="00577829" w:rsidP="00577829">
      <w:pPr>
        <w:autoSpaceDE w:val="0"/>
        <w:autoSpaceDN w:val="0"/>
        <w:adjustRightInd w:val="0"/>
        <w:rPr>
          <w:rFonts w:ascii="Consolas" w:hAnsi="Consolas" w:cs="Consolas"/>
          <w:szCs w:val="20"/>
          <w:lang w:val="en-US"/>
        </w:rPr>
      </w:pPr>
    </w:p>
    <w:p w14:paraId="1E059842" w14:textId="77777777" w:rsidR="00577829" w:rsidRPr="00B651F3" w:rsidRDefault="00577829" w:rsidP="00577829">
      <w:pPr>
        <w:autoSpaceDE w:val="0"/>
        <w:autoSpaceDN w:val="0"/>
        <w:adjustRightInd w:val="0"/>
        <w:ind w:firstLine="720"/>
        <w:rPr>
          <w:rFonts w:ascii="Consolas" w:hAnsi="Consolas" w:cs="Consolas"/>
          <w:szCs w:val="20"/>
          <w:lang w:val="en-US"/>
        </w:rPr>
      </w:pPr>
      <w:r w:rsidRPr="00B651F3">
        <w:rPr>
          <w:rFonts w:ascii="Consolas" w:hAnsi="Consolas" w:cs="Consolas"/>
          <w:b/>
          <w:bCs/>
          <w:color w:val="7F0055"/>
          <w:szCs w:val="20"/>
          <w:lang w:val="en-US"/>
        </w:rPr>
        <w:t>publicvoid</w:t>
      </w:r>
      <w:r w:rsidRPr="00B651F3">
        <w:rPr>
          <w:rFonts w:ascii="Consolas" w:hAnsi="Consolas" w:cs="Consolas"/>
          <w:szCs w:val="20"/>
          <w:lang w:val="en-US"/>
        </w:rPr>
        <w:t xml:space="preserve"> onProcessStarted() {</w:t>
      </w:r>
    </w:p>
    <w:p w14:paraId="57AEF00C" w14:textId="77777777" w:rsidR="00577829" w:rsidRPr="00B651F3" w:rsidRDefault="00577829" w:rsidP="00577829">
      <w:pPr>
        <w:autoSpaceDE w:val="0"/>
        <w:autoSpaceDN w:val="0"/>
        <w:adjustRightInd w:val="0"/>
        <w:rPr>
          <w:rFonts w:ascii="Consolas" w:hAnsi="Consolas" w:cs="Consolas"/>
          <w:color w:val="3F7F5F"/>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color w:val="3F7F5F"/>
          <w:szCs w:val="20"/>
          <w:lang w:val="en-US"/>
        </w:rPr>
        <w:t xml:space="preserve">// Transaction processing started. This event follows calling </w:t>
      </w:r>
    </w:p>
    <w:p w14:paraId="6D3BCE8E" w14:textId="77777777" w:rsidR="00577829" w:rsidRPr="00B651F3" w:rsidRDefault="00577829" w:rsidP="00577829">
      <w:pPr>
        <w:autoSpaceDE w:val="0"/>
        <w:autoSpaceDN w:val="0"/>
        <w:adjustRightInd w:val="0"/>
        <w:rPr>
          <w:rFonts w:ascii="Consolas" w:hAnsi="Consolas" w:cs="Consolas"/>
          <w:color w:val="3F7F5F"/>
          <w:szCs w:val="20"/>
          <w:lang w:val="en-US"/>
        </w:rPr>
      </w:pPr>
      <w:r w:rsidRPr="00B651F3">
        <w:rPr>
          <w:rFonts w:ascii="Consolas" w:hAnsi="Consolas" w:cs="Consolas"/>
          <w:color w:val="3F7F5F"/>
          <w:szCs w:val="20"/>
          <w:lang w:val="en-US"/>
        </w:rPr>
        <w:tab/>
      </w:r>
      <w:r w:rsidRPr="00B651F3">
        <w:rPr>
          <w:rFonts w:ascii="Consolas" w:hAnsi="Consolas" w:cs="Consolas"/>
          <w:color w:val="3F7F5F"/>
          <w:szCs w:val="20"/>
          <w:lang w:val="en-US"/>
        </w:rPr>
        <w:tab/>
        <w:t xml:space="preserve">// CNPController.startTransaction() method (as only c'n'p </w:t>
      </w:r>
    </w:p>
    <w:p w14:paraId="2A700164"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color w:val="3F7F5F"/>
          <w:szCs w:val="20"/>
          <w:lang w:val="en-US"/>
        </w:rPr>
        <w:tab/>
      </w:r>
      <w:r w:rsidRPr="00B651F3">
        <w:rPr>
          <w:rFonts w:ascii="Consolas" w:hAnsi="Consolas" w:cs="Consolas"/>
          <w:color w:val="3F7F5F"/>
          <w:szCs w:val="20"/>
          <w:lang w:val="en-US"/>
        </w:rPr>
        <w:tab/>
        <w:t>// device acknowledges this).</w:t>
      </w:r>
    </w:p>
    <w:p w14:paraId="25F23112"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t>}</w:t>
      </w:r>
    </w:p>
    <w:p w14:paraId="57514DEA"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p>
    <w:p w14:paraId="6526E3B2"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b/>
          <w:bCs/>
          <w:color w:val="7F0055"/>
          <w:szCs w:val="20"/>
          <w:lang w:val="en-US"/>
        </w:rPr>
        <w:t>publicvoid</w:t>
      </w:r>
      <w:r w:rsidRPr="00B651F3">
        <w:rPr>
          <w:rFonts w:ascii="Consolas" w:hAnsi="Consolas" w:cs="Consolas"/>
          <w:szCs w:val="20"/>
          <w:lang w:val="en-US"/>
        </w:rPr>
        <w:t xml:space="preserve"> onProcessFinished(ProcessResult processResult) {</w:t>
      </w:r>
    </w:p>
    <w:p w14:paraId="1FFA0DC4" w14:textId="77777777" w:rsidR="00577829" w:rsidRPr="00B651F3" w:rsidRDefault="00577829" w:rsidP="00577829">
      <w:pPr>
        <w:autoSpaceDE w:val="0"/>
        <w:autoSpaceDN w:val="0"/>
        <w:adjustRightInd w:val="0"/>
        <w:rPr>
          <w:rFonts w:ascii="Consolas" w:hAnsi="Consolas" w:cs="Consolas"/>
          <w:color w:val="3F7F5F"/>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color w:val="3F7F5F"/>
          <w:szCs w:val="20"/>
          <w:lang w:val="en-US"/>
        </w:rPr>
        <w:t>// Transaction processing on c'n'p device has finished with</w:t>
      </w:r>
    </w:p>
    <w:p w14:paraId="56EED378" w14:textId="77777777" w:rsidR="00577829" w:rsidRPr="00B651F3" w:rsidRDefault="00577829" w:rsidP="00577829">
      <w:pPr>
        <w:autoSpaceDE w:val="0"/>
        <w:autoSpaceDN w:val="0"/>
        <w:adjustRightInd w:val="0"/>
        <w:rPr>
          <w:rFonts w:ascii="Consolas" w:hAnsi="Consolas" w:cs="Consolas"/>
          <w:color w:val="3F7F5F"/>
          <w:szCs w:val="20"/>
          <w:lang w:val="en-US"/>
        </w:rPr>
      </w:pPr>
      <w:r w:rsidRPr="00B651F3">
        <w:rPr>
          <w:rFonts w:ascii="Consolas" w:hAnsi="Consolas" w:cs="Consolas"/>
          <w:color w:val="3F7F5F"/>
          <w:szCs w:val="20"/>
          <w:lang w:val="en-US"/>
        </w:rPr>
        <w:tab/>
      </w:r>
      <w:r w:rsidRPr="00B651F3">
        <w:rPr>
          <w:rFonts w:ascii="Consolas" w:hAnsi="Consolas" w:cs="Consolas"/>
          <w:color w:val="3F7F5F"/>
          <w:szCs w:val="20"/>
          <w:lang w:val="en-US"/>
        </w:rPr>
        <w:tab/>
        <w:t xml:space="preserve">// success or failure. See ProcessResult enum description </w:t>
      </w:r>
    </w:p>
    <w:p w14:paraId="2333966F"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color w:val="3F7F5F"/>
          <w:szCs w:val="20"/>
          <w:lang w:val="en-US"/>
        </w:rPr>
        <w:tab/>
      </w:r>
      <w:r w:rsidRPr="00B651F3">
        <w:rPr>
          <w:rFonts w:ascii="Consolas" w:hAnsi="Consolas" w:cs="Consolas"/>
          <w:color w:val="3F7F5F"/>
          <w:szCs w:val="20"/>
          <w:lang w:val="en-US"/>
        </w:rPr>
        <w:tab/>
        <w:t>// for more information.</w:t>
      </w:r>
    </w:p>
    <w:p w14:paraId="0D1EF320"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t>}</w:t>
      </w:r>
    </w:p>
    <w:p w14:paraId="7761BB15"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p>
    <w:p w14:paraId="7B531820"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b/>
          <w:bCs/>
          <w:color w:val="7F0055"/>
          <w:szCs w:val="20"/>
          <w:lang w:val="en-US"/>
        </w:rPr>
        <w:t>publicvoid</w:t>
      </w:r>
      <w:r w:rsidRPr="00B651F3">
        <w:rPr>
          <w:rFonts w:ascii="Consolas" w:hAnsi="Consolas" w:cs="Consolas"/>
          <w:szCs w:val="20"/>
          <w:lang w:val="en-US"/>
        </w:rPr>
        <w:t xml:space="preserve"> onConnectionStarted() {</w:t>
      </w:r>
    </w:p>
    <w:p w14:paraId="3DD17B70" w14:textId="77777777" w:rsidR="00577829" w:rsidRPr="00B651F3" w:rsidRDefault="00577829" w:rsidP="00577829">
      <w:pPr>
        <w:autoSpaceDE w:val="0"/>
        <w:autoSpaceDN w:val="0"/>
        <w:adjustRightInd w:val="0"/>
        <w:rPr>
          <w:rFonts w:ascii="Consolas" w:hAnsi="Consolas" w:cs="Consolas"/>
          <w:color w:val="3F7F5F"/>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color w:val="3F7F5F"/>
          <w:szCs w:val="20"/>
          <w:lang w:val="en-US"/>
        </w:rPr>
        <w:t xml:space="preserve">// Follows calling CNPController.connectToDevice() method </w:t>
      </w:r>
    </w:p>
    <w:p w14:paraId="28793C40"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color w:val="3F7F5F"/>
          <w:szCs w:val="20"/>
          <w:lang w:val="en-US"/>
        </w:rPr>
        <w:tab/>
      </w:r>
      <w:r w:rsidRPr="00B651F3">
        <w:rPr>
          <w:rFonts w:ascii="Consolas" w:hAnsi="Consolas" w:cs="Consolas"/>
          <w:color w:val="3F7F5F"/>
          <w:szCs w:val="20"/>
          <w:lang w:val="en-US"/>
        </w:rPr>
        <w:tab/>
        <w:t>// as only controller acknowledges this instruction.</w:t>
      </w:r>
    </w:p>
    <w:p w14:paraId="4E091E71"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t>}</w:t>
      </w:r>
    </w:p>
    <w:p w14:paraId="4EE1C1EC"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p>
    <w:p w14:paraId="45D951A7"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b/>
          <w:bCs/>
          <w:color w:val="7F0055"/>
          <w:szCs w:val="20"/>
          <w:lang w:val="en-US"/>
        </w:rPr>
        <w:t>publicvoid</w:t>
      </w:r>
      <w:r w:rsidRPr="00B651F3">
        <w:rPr>
          <w:rFonts w:ascii="Consolas" w:hAnsi="Consolas" w:cs="Consolas"/>
          <w:szCs w:val="20"/>
          <w:lang w:val="en-US"/>
        </w:rPr>
        <w:t xml:space="preserve"> onConnectionEstablished(</w:t>
      </w:r>
      <w:r w:rsidRPr="00B651F3">
        <w:rPr>
          <w:rFonts w:ascii="Consolas" w:hAnsi="Consolas" w:cs="Consolas"/>
          <w:b/>
          <w:bCs/>
          <w:color w:val="7F0055"/>
          <w:szCs w:val="20"/>
          <w:lang w:val="en-US"/>
        </w:rPr>
        <w:t>boolean</w:t>
      </w:r>
      <w:r w:rsidRPr="00B651F3">
        <w:rPr>
          <w:rFonts w:ascii="Consolas" w:hAnsi="Consolas" w:cs="Consolas"/>
          <w:szCs w:val="20"/>
          <w:lang w:val="en-US"/>
        </w:rPr>
        <w:t xml:space="preserve"> restartRequired) {</w:t>
      </w:r>
    </w:p>
    <w:p w14:paraId="3D1E421E" w14:textId="77777777" w:rsidR="00577829" w:rsidRPr="00B651F3" w:rsidRDefault="00577829" w:rsidP="00577829">
      <w:pPr>
        <w:autoSpaceDE w:val="0"/>
        <w:autoSpaceDN w:val="0"/>
        <w:adjustRightInd w:val="0"/>
        <w:rPr>
          <w:rFonts w:ascii="Consolas" w:hAnsi="Consolas" w:cs="Consolas"/>
          <w:color w:val="3F7F5F"/>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color w:val="3F7F5F"/>
          <w:szCs w:val="20"/>
          <w:lang w:val="en-US"/>
        </w:rPr>
        <w:t>// Called as only connection is established and both devices</w:t>
      </w:r>
    </w:p>
    <w:p w14:paraId="4CDB598E"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color w:val="3F7F5F"/>
          <w:szCs w:val="20"/>
          <w:lang w:val="en-US"/>
        </w:rPr>
        <w:tab/>
      </w:r>
      <w:r w:rsidRPr="00B651F3">
        <w:rPr>
          <w:rFonts w:ascii="Consolas" w:hAnsi="Consolas" w:cs="Consolas"/>
          <w:color w:val="3F7F5F"/>
          <w:szCs w:val="20"/>
          <w:lang w:val="en-US"/>
        </w:rPr>
        <w:tab/>
        <w:t xml:space="preserve">// are put into standby mode. </w:t>
      </w:r>
    </w:p>
    <w:p w14:paraId="16078291"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color w:val="3F7F5F"/>
          <w:szCs w:val="20"/>
          <w:lang w:val="en-US"/>
        </w:rPr>
        <w:t>//</w:t>
      </w:r>
    </w:p>
    <w:p w14:paraId="3928B052" w14:textId="77777777" w:rsidR="00577829" w:rsidRPr="00B651F3" w:rsidRDefault="00577829" w:rsidP="00577829">
      <w:pPr>
        <w:autoSpaceDE w:val="0"/>
        <w:autoSpaceDN w:val="0"/>
        <w:adjustRightInd w:val="0"/>
        <w:rPr>
          <w:rFonts w:ascii="Consolas" w:hAnsi="Consolas" w:cs="Consolas"/>
          <w:color w:val="3F7F5F"/>
          <w:szCs w:val="20"/>
          <w:lang w:val="en-US"/>
        </w:rPr>
      </w:pPr>
      <w:r w:rsidRPr="00B651F3">
        <w:rPr>
          <w:rFonts w:ascii="Consolas" w:hAnsi="Consolas" w:cs="Consolas"/>
          <w:szCs w:val="20"/>
          <w:lang w:val="en-US"/>
        </w:rPr>
        <w:lastRenderedPageBreak/>
        <w:tab/>
      </w:r>
      <w:r w:rsidRPr="00B651F3">
        <w:rPr>
          <w:rFonts w:ascii="Consolas" w:hAnsi="Consolas" w:cs="Consolas"/>
          <w:szCs w:val="20"/>
          <w:lang w:val="en-US"/>
        </w:rPr>
        <w:tab/>
      </w:r>
      <w:r w:rsidRPr="00B651F3">
        <w:rPr>
          <w:rFonts w:ascii="Consolas" w:hAnsi="Consolas" w:cs="Consolas"/>
          <w:color w:val="3F7F5F"/>
          <w:szCs w:val="20"/>
          <w:lang w:val="en-US"/>
        </w:rPr>
        <w:t xml:space="preserve">// If restartRequired parameter is true, then </w:t>
      </w:r>
      <w:r w:rsidRPr="00B651F3">
        <w:rPr>
          <w:rFonts w:ascii="Consolas" w:hAnsi="Consolas" w:cs="Consolas"/>
          <w:color w:val="3F7F5F"/>
          <w:szCs w:val="20"/>
          <w:lang w:val="en-US"/>
        </w:rPr>
        <w:tab/>
      </w:r>
      <w:r w:rsidRPr="00B651F3">
        <w:rPr>
          <w:rFonts w:ascii="Consolas" w:hAnsi="Consolas" w:cs="Consolas"/>
          <w:color w:val="3F7F5F"/>
          <w:szCs w:val="20"/>
          <w:lang w:val="en-US"/>
        </w:rPr>
        <w:tab/>
      </w:r>
      <w:r w:rsidRPr="00B651F3">
        <w:rPr>
          <w:rFonts w:ascii="Consolas" w:hAnsi="Consolas" w:cs="Consolas"/>
          <w:color w:val="3F7F5F"/>
          <w:szCs w:val="20"/>
          <w:lang w:val="en-US"/>
        </w:rPr>
        <w:tab/>
      </w:r>
      <w:r w:rsidRPr="00B651F3">
        <w:rPr>
          <w:rFonts w:ascii="Consolas" w:hAnsi="Consolas" w:cs="Consolas"/>
          <w:color w:val="3F7F5F"/>
          <w:szCs w:val="20"/>
          <w:lang w:val="en-US"/>
        </w:rPr>
        <w:tab/>
      </w:r>
      <w:r w:rsidRPr="00B651F3">
        <w:rPr>
          <w:rFonts w:ascii="Consolas" w:hAnsi="Consolas" w:cs="Consolas"/>
          <w:color w:val="3F7F5F"/>
          <w:szCs w:val="20"/>
          <w:lang w:val="en-US"/>
        </w:rPr>
        <w:tab/>
      </w:r>
      <w:r w:rsidRPr="00B651F3">
        <w:rPr>
          <w:rFonts w:ascii="Consolas" w:hAnsi="Consolas" w:cs="Consolas"/>
          <w:color w:val="3F7F5F"/>
          <w:szCs w:val="20"/>
          <w:lang w:val="en-US"/>
        </w:rPr>
        <w:tab/>
        <w:t xml:space="preserve">// CNPController.restartDevice() to be called (It is expected that </w:t>
      </w:r>
    </w:p>
    <w:p w14:paraId="690103BE"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color w:val="3F7F5F"/>
          <w:szCs w:val="20"/>
          <w:lang w:val="en-US"/>
        </w:rPr>
        <w:tab/>
      </w:r>
      <w:r w:rsidRPr="00B651F3">
        <w:rPr>
          <w:rFonts w:ascii="Consolas" w:hAnsi="Consolas" w:cs="Consolas"/>
          <w:color w:val="3F7F5F"/>
          <w:szCs w:val="20"/>
          <w:lang w:val="en-US"/>
        </w:rPr>
        <w:tab/>
        <w:t>// process update with RESTARTING value will be dispatched).</w:t>
      </w:r>
    </w:p>
    <w:p w14:paraId="66F97493" w14:textId="77777777" w:rsidR="00577829" w:rsidRPr="00B651F3" w:rsidRDefault="00577829" w:rsidP="00577829">
      <w:pPr>
        <w:autoSpaceDE w:val="0"/>
        <w:autoSpaceDN w:val="0"/>
        <w:adjustRightInd w:val="0"/>
        <w:rPr>
          <w:rFonts w:ascii="Consolas" w:hAnsi="Consolas" w:cs="Consolas"/>
          <w:color w:val="3F7F5F"/>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color w:val="3F7F5F"/>
          <w:szCs w:val="20"/>
          <w:lang w:val="en-US"/>
        </w:rPr>
        <w:t xml:space="preserve">// If c'n'p device doesn't support software restart, it needs </w:t>
      </w:r>
    </w:p>
    <w:p w14:paraId="0AFA2278"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color w:val="3F7F5F"/>
          <w:szCs w:val="20"/>
          <w:lang w:val="en-US"/>
        </w:rPr>
        <w:tab/>
      </w:r>
      <w:r w:rsidRPr="00B651F3">
        <w:rPr>
          <w:rFonts w:ascii="Consolas" w:hAnsi="Consolas" w:cs="Consolas"/>
          <w:color w:val="3F7F5F"/>
          <w:szCs w:val="20"/>
          <w:lang w:val="en-US"/>
        </w:rPr>
        <w:tab/>
        <w:t>// to be restarted physically.</w:t>
      </w:r>
    </w:p>
    <w:p w14:paraId="3908FAC2" w14:textId="77777777" w:rsidR="00577829" w:rsidRPr="00B651F3" w:rsidRDefault="00577829" w:rsidP="00577829">
      <w:pPr>
        <w:autoSpaceDE w:val="0"/>
        <w:autoSpaceDN w:val="0"/>
        <w:adjustRightInd w:val="0"/>
        <w:rPr>
          <w:rFonts w:ascii="Consolas" w:hAnsi="Consolas" w:cs="Consolas"/>
          <w:color w:val="3F7F5F"/>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color w:val="3F7F5F"/>
          <w:szCs w:val="20"/>
          <w:lang w:val="en-US"/>
        </w:rPr>
        <w:t xml:space="preserve">// Ignoring this might lead to unexpected behavior </w:t>
      </w:r>
    </w:p>
    <w:p w14:paraId="2888C1EA"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color w:val="3F7F5F"/>
          <w:szCs w:val="20"/>
          <w:lang w:val="en-US"/>
        </w:rPr>
        <w:tab/>
      </w:r>
      <w:r w:rsidRPr="00B651F3">
        <w:rPr>
          <w:rFonts w:ascii="Consolas" w:hAnsi="Consolas" w:cs="Consolas"/>
          <w:color w:val="3F7F5F"/>
          <w:szCs w:val="20"/>
          <w:lang w:val="en-US"/>
        </w:rPr>
        <w:tab/>
        <w:t>// or even security risks.</w:t>
      </w:r>
    </w:p>
    <w:p w14:paraId="2183F4E4"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t>}</w:t>
      </w:r>
    </w:p>
    <w:p w14:paraId="5E56A239"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p>
    <w:p w14:paraId="3C9A44EA"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b/>
          <w:bCs/>
          <w:color w:val="7F0055"/>
          <w:szCs w:val="20"/>
          <w:lang w:val="en-US"/>
        </w:rPr>
        <w:t>publicvoid</w:t>
      </w:r>
      <w:r w:rsidRPr="00B651F3">
        <w:rPr>
          <w:rFonts w:ascii="Consolas" w:hAnsi="Consolas" w:cs="Consolas"/>
          <w:szCs w:val="20"/>
          <w:lang w:val="en-US"/>
        </w:rPr>
        <w:t xml:space="preserve"> onAdapterEvent(AdapterEvent adapterEvent) {</w:t>
      </w:r>
    </w:p>
    <w:p w14:paraId="0552A78B"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color w:val="3F7F5F"/>
          <w:szCs w:val="20"/>
          <w:lang w:val="en-US"/>
        </w:rPr>
        <w:t xml:space="preserve">// informs about changes in adapter state. Meaning of specific </w:t>
      </w:r>
      <w:r w:rsidRPr="00B651F3">
        <w:rPr>
          <w:rFonts w:ascii="Consolas" w:hAnsi="Consolas" w:cs="Consolas"/>
          <w:color w:val="3F7F5F"/>
          <w:szCs w:val="20"/>
          <w:lang w:val="en-US"/>
        </w:rPr>
        <w:tab/>
      </w:r>
      <w:r w:rsidRPr="00B651F3">
        <w:rPr>
          <w:rFonts w:ascii="Consolas" w:hAnsi="Consolas" w:cs="Consolas"/>
          <w:color w:val="3F7F5F"/>
          <w:szCs w:val="20"/>
          <w:lang w:val="en-US"/>
        </w:rPr>
        <w:tab/>
      </w:r>
      <w:r w:rsidRPr="00B651F3">
        <w:rPr>
          <w:rFonts w:ascii="Consolas" w:hAnsi="Consolas" w:cs="Consolas"/>
          <w:color w:val="3F7F5F"/>
          <w:szCs w:val="20"/>
          <w:lang w:val="en-US"/>
        </w:rPr>
        <w:tab/>
      </w:r>
      <w:r w:rsidRPr="00B651F3">
        <w:rPr>
          <w:rFonts w:ascii="Consolas" w:hAnsi="Consolas" w:cs="Consolas"/>
          <w:color w:val="3F7F5F"/>
          <w:szCs w:val="20"/>
          <w:lang w:val="en-US"/>
        </w:rPr>
        <w:tab/>
        <w:t>// values may vary depending on the type of terminal used.</w:t>
      </w:r>
    </w:p>
    <w:p w14:paraId="4EF22D80"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t>}</w:t>
      </w:r>
    </w:p>
    <w:p w14:paraId="3BC87592"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w:t>
      </w:r>
    </w:p>
    <w:p w14:paraId="1453355D"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p>
    <w:p w14:paraId="5732E3A9"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color w:val="3F7F5F"/>
          <w:szCs w:val="20"/>
          <w:lang w:val="en-US"/>
        </w:rPr>
        <w:t>// unregistering listener. no more events will be received.</w:t>
      </w:r>
    </w:p>
    <w:p w14:paraId="5654B10C" w14:textId="77777777" w:rsidR="00577829" w:rsidRPr="00880B92" w:rsidRDefault="00577829" w:rsidP="00880B92">
      <w:pPr>
        <w:pStyle w:val="Caption"/>
      </w:pPr>
      <w:r>
        <w:rPr>
          <w:rFonts w:ascii="Consolas" w:hAnsi="Consolas" w:cs="Consolas"/>
          <w:color w:val="0000C0"/>
        </w:rPr>
        <w:t>controller</w:t>
      </w:r>
      <w:r>
        <w:rPr>
          <w:rFonts w:ascii="Consolas" w:hAnsi="Consolas" w:cs="Consolas"/>
        </w:rPr>
        <w:t>.setCNPListener(</w:t>
      </w:r>
      <w:r>
        <w:rPr>
          <w:rFonts w:ascii="Consolas" w:hAnsi="Consolas" w:cs="Consolas"/>
          <w:b/>
          <w:bCs w:val="0"/>
          <w:color w:val="7F0055"/>
        </w:rPr>
        <w:t>null</w:t>
      </w:r>
      <w:r>
        <w:rPr>
          <w:rFonts w:ascii="Consolas" w:hAnsi="Consolas" w:cs="Consolas"/>
        </w:rPr>
        <w:t>);</w:t>
      </w:r>
    </w:p>
    <w:p w14:paraId="0A18ED5C" w14:textId="77777777" w:rsidR="00577829" w:rsidRPr="00880B92" w:rsidRDefault="00577829" w:rsidP="00880B92">
      <w:pPr>
        <w:pStyle w:val="Caption"/>
      </w:pPr>
    </w:p>
    <w:p w14:paraId="79568749" w14:textId="77777777" w:rsidR="00577829" w:rsidRDefault="00577829" w:rsidP="006F4748">
      <w:pPr>
        <w:pStyle w:val="Heading3"/>
      </w:pPr>
      <w:bookmarkStart w:id="160" w:name="_Toc365013078"/>
      <w:bookmarkStart w:id="161" w:name="_Toc431302958"/>
      <w:r>
        <w:t>Example CNPListener implementation</w:t>
      </w:r>
      <w:bookmarkEnd w:id="160"/>
      <w:bookmarkEnd w:id="161"/>
    </w:p>
    <w:p w14:paraId="0790E373" w14:textId="77777777" w:rsidR="00577829" w:rsidRPr="00880B92" w:rsidRDefault="00577829" w:rsidP="00880B92">
      <w:pPr>
        <w:pStyle w:val="Caption"/>
      </w:pPr>
    </w:p>
    <w:p w14:paraId="5C7263DB" w14:textId="77777777" w:rsidR="00577829" w:rsidRPr="00880B92" w:rsidRDefault="00577829" w:rsidP="00880B92">
      <w:pPr>
        <w:pStyle w:val="Caption"/>
      </w:pPr>
      <w:r w:rsidRPr="00880B92">
        <w:rPr>
          <w:szCs w:val="22"/>
        </w:rPr>
        <w:t xml:space="preserve">This section shows, in greater detail, what actions are expected on different events. It also shows example handling of all values. </w:t>
      </w:r>
    </w:p>
    <w:p w14:paraId="2B6DA16D" w14:textId="77777777" w:rsidR="00577829" w:rsidRPr="00880B92" w:rsidRDefault="00577829" w:rsidP="00880B92">
      <w:pPr>
        <w:pStyle w:val="Caption"/>
      </w:pPr>
    </w:p>
    <w:p w14:paraId="27D69669"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color w:val="646464"/>
          <w:szCs w:val="20"/>
          <w:lang w:val="en-US"/>
        </w:rPr>
        <w:t>@Override</w:t>
      </w:r>
    </w:p>
    <w:p w14:paraId="6E54FC61"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b/>
          <w:bCs/>
          <w:color w:val="7F0055"/>
          <w:szCs w:val="20"/>
          <w:lang w:val="en-US"/>
        </w:rPr>
        <w:t>publicvoid</w:t>
      </w:r>
      <w:r w:rsidRPr="00B651F3">
        <w:rPr>
          <w:rFonts w:ascii="Consolas" w:hAnsi="Consolas" w:cs="Consolas"/>
          <w:szCs w:val="20"/>
          <w:lang w:val="en-US"/>
        </w:rPr>
        <w:t xml:space="preserve"> onAdapterEvent(AdapterEvent event) {</w:t>
      </w:r>
    </w:p>
    <w:p w14:paraId="4D6304F5"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b/>
          <w:bCs/>
          <w:color w:val="7F0055"/>
          <w:szCs w:val="20"/>
          <w:lang w:val="en-US"/>
        </w:rPr>
        <w:t>switch</w:t>
      </w:r>
      <w:r w:rsidRPr="00B651F3">
        <w:rPr>
          <w:rFonts w:ascii="Consolas" w:hAnsi="Consolas" w:cs="Consolas"/>
          <w:szCs w:val="20"/>
          <w:lang w:val="en-US"/>
        </w:rPr>
        <w:t>(event) {</w:t>
      </w:r>
    </w:p>
    <w:p w14:paraId="6AC1FE3F"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b/>
          <w:bCs/>
          <w:color w:val="7F0055"/>
          <w:szCs w:val="20"/>
          <w:lang w:val="en-US"/>
        </w:rPr>
        <w:t>case</w:t>
      </w:r>
      <w:r w:rsidRPr="00B651F3">
        <w:rPr>
          <w:rFonts w:ascii="Consolas" w:hAnsi="Consolas" w:cs="Consolas"/>
          <w:i/>
          <w:iCs/>
          <w:color w:val="0000C0"/>
          <w:szCs w:val="20"/>
          <w:lang w:val="en-US"/>
        </w:rPr>
        <w:t>ADAPTER_DISABLED</w:t>
      </w:r>
      <w:r w:rsidRPr="00B651F3">
        <w:rPr>
          <w:rFonts w:ascii="Consolas" w:hAnsi="Consolas" w:cs="Consolas"/>
          <w:szCs w:val="20"/>
          <w:lang w:val="en-US"/>
        </w:rPr>
        <w:t>:</w:t>
      </w:r>
    </w:p>
    <w:p w14:paraId="2F43AF86"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color w:val="0000C0"/>
          <w:szCs w:val="20"/>
          <w:lang w:val="en-US"/>
        </w:rPr>
        <w:t>controller</w:t>
      </w:r>
      <w:r w:rsidRPr="00B651F3">
        <w:rPr>
          <w:rFonts w:ascii="Consolas" w:hAnsi="Consolas" w:cs="Consolas"/>
          <w:szCs w:val="20"/>
          <w:lang w:val="en-US"/>
        </w:rPr>
        <w:t>.enableAdapter();</w:t>
      </w:r>
    </w:p>
    <w:p w14:paraId="52B16C17"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break</w:t>
      </w:r>
      <w:r w:rsidRPr="00B651F3">
        <w:rPr>
          <w:rFonts w:ascii="Consolas" w:hAnsi="Consolas" w:cs="Consolas"/>
          <w:szCs w:val="20"/>
          <w:lang w:val="en-US"/>
        </w:rPr>
        <w:t>;</w:t>
      </w:r>
    </w:p>
    <w:p w14:paraId="7B8C81F9"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b/>
          <w:bCs/>
          <w:color w:val="7F0055"/>
          <w:szCs w:val="20"/>
          <w:lang w:val="en-US"/>
        </w:rPr>
        <w:t>case</w:t>
      </w:r>
      <w:r w:rsidRPr="00B651F3">
        <w:rPr>
          <w:rFonts w:ascii="Consolas" w:hAnsi="Consolas" w:cs="Consolas"/>
          <w:i/>
          <w:iCs/>
          <w:color w:val="0000C0"/>
          <w:szCs w:val="20"/>
          <w:lang w:val="en-US"/>
        </w:rPr>
        <w:t>ADAPTER_DISABLING</w:t>
      </w:r>
      <w:r w:rsidRPr="00B651F3">
        <w:rPr>
          <w:rFonts w:ascii="Consolas" w:hAnsi="Consolas" w:cs="Consolas"/>
          <w:szCs w:val="20"/>
          <w:lang w:val="en-US"/>
        </w:rPr>
        <w:t>:</w:t>
      </w:r>
    </w:p>
    <w:p w14:paraId="58632292"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t>showAdapterDisablingScreen();</w:t>
      </w:r>
    </w:p>
    <w:p w14:paraId="6E321147"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break</w:t>
      </w:r>
      <w:r w:rsidRPr="00B651F3">
        <w:rPr>
          <w:rFonts w:ascii="Consolas" w:hAnsi="Consolas" w:cs="Consolas"/>
          <w:szCs w:val="20"/>
          <w:lang w:val="en-US"/>
        </w:rPr>
        <w:t>;</w:t>
      </w:r>
    </w:p>
    <w:p w14:paraId="11CDD39F"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b/>
          <w:bCs/>
          <w:color w:val="7F0055"/>
          <w:szCs w:val="20"/>
          <w:lang w:val="en-US"/>
        </w:rPr>
        <w:t>case</w:t>
      </w:r>
      <w:r w:rsidRPr="00B651F3">
        <w:rPr>
          <w:rFonts w:ascii="Consolas" w:hAnsi="Consolas" w:cs="Consolas"/>
          <w:i/>
          <w:iCs/>
          <w:color w:val="0000C0"/>
          <w:szCs w:val="20"/>
          <w:lang w:val="en-US"/>
        </w:rPr>
        <w:t>ADAPTER_ENABLING</w:t>
      </w:r>
      <w:r w:rsidRPr="00B651F3">
        <w:rPr>
          <w:rFonts w:ascii="Consolas" w:hAnsi="Consolas" w:cs="Consolas"/>
          <w:szCs w:val="20"/>
          <w:lang w:val="en-US"/>
        </w:rPr>
        <w:t>:</w:t>
      </w:r>
    </w:p>
    <w:p w14:paraId="203C33EF"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t>showAdapterEnablingScreen();</w:t>
      </w:r>
    </w:p>
    <w:p w14:paraId="40A12201"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break</w:t>
      </w:r>
      <w:r w:rsidRPr="00B651F3">
        <w:rPr>
          <w:rFonts w:ascii="Consolas" w:hAnsi="Consolas" w:cs="Consolas"/>
          <w:szCs w:val="20"/>
          <w:lang w:val="en-US"/>
        </w:rPr>
        <w:t>;</w:t>
      </w:r>
    </w:p>
    <w:p w14:paraId="00A25377"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b/>
          <w:bCs/>
          <w:color w:val="7F0055"/>
          <w:szCs w:val="20"/>
          <w:lang w:val="en-US"/>
        </w:rPr>
        <w:t>case</w:t>
      </w:r>
      <w:r w:rsidRPr="00B651F3">
        <w:rPr>
          <w:rFonts w:ascii="Consolas" w:hAnsi="Consolas" w:cs="Consolas"/>
          <w:i/>
          <w:iCs/>
          <w:color w:val="0000C0"/>
          <w:szCs w:val="20"/>
          <w:lang w:val="en-US"/>
        </w:rPr>
        <w:t>ADAPTER_IDLE</w:t>
      </w:r>
      <w:r w:rsidRPr="00B651F3">
        <w:rPr>
          <w:rFonts w:ascii="Consolas" w:hAnsi="Consolas" w:cs="Consolas"/>
          <w:szCs w:val="20"/>
          <w:lang w:val="en-US"/>
        </w:rPr>
        <w:t>:</w:t>
      </w:r>
    </w:p>
    <w:p w14:paraId="6E689A33"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switch</w:t>
      </w:r>
      <w:r w:rsidRPr="00B651F3">
        <w:rPr>
          <w:rFonts w:ascii="Consolas" w:hAnsi="Consolas" w:cs="Consolas"/>
          <w:szCs w:val="20"/>
          <w:lang w:val="en-US"/>
        </w:rPr>
        <w:t>(event.getActionCode()) {</w:t>
      </w:r>
    </w:p>
    <w:p w14:paraId="3DF0898B"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case</w:t>
      </w:r>
      <w:r w:rsidRPr="00B651F3">
        <w:rPr>
          <w:rFonts w:ascii="Consolas" w:hAnsi="Consolas" w:cs="Consolas"/>
          <w:szCs w:val="20"/>
          <w:lang w:val="en-US"/>
        </w:rPr>
        <w:t xml:space="preserve"> AdapterEvent.</w:t>
      </w:r>
      <w:r w:rsidRPr="00B651F3">
        <w:rPr>
          <w:rFonts w:ascii="Consolas" w:hAnsi="Consolas" w:cs="Consolas"/>
          <w:i/>
          <w:iCs/>
          <w:color w:val="0000C0"/>
          <w:szCs w:val="20"/>
          <w:lang w:val="en-US"/>
        </w:rPr>
        <w:t>ACTION_IDLE_CONNECTION_FAILED</w:t>
      </w:r>
      <w:r w:rsidRPr="00B651F3">
        <w:rPr>
          <w:rFonts w:ascii="Consolas" w:hAnsi="Consolas" w:cs="Consolas"/>
          <w:szCs w:val="20"/>
          <w:lang w:val="en-US"/>
        </w:rPr>
        <w:t>:</w:t>
      </w:r>
    </w:p>
    <w:p w14:paraId="4FD977FB"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showConnectingFailedScreen ();</w:t>
      </w:r>
    </w:p>
    <w:p w14:paraId="64DCB3E5"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break</w:t>
      </w:r>
      <w:r w:rsidRPr="00B651F3">
        <w:rPr>
          <w:rFonts w:ascii="Consolas" w:hAnsi="Consolas" w:cs="Consolas"/>
          <w:szCs w:val="20"/>
          <w:lang w:val="en-US"/>
        </w:rPr>
        <w:t>;</w:t>
      </w:r>
    </w:p>
    <w:p w14:paraId="01EE3E9F"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case</w:t>
      </w:r>
      <w:r w:rsidRPr="00B651F3">
        <w:rPr>
          <w:rFonts w:ascii="Consolas" w:hAnsi="Consolas" w:cs="Consolas"/>
          <w:szCs w:val="20"/>
          <w:lang w:val="en-US"/>
        </w:rPr>
        <w:t xml:space="preserve"> AdapterEvent.</w:t>
      </w:r>
      <w:r w:rsidRPr="00B651F3">
        <w:rPr>
          <w:rFonts w:ascii="Consolas" w:hAnsi="Consolas" w:cs="Consolas"/>
          <w:i/>
          <w:iCs/>
          <w:color w:val="0000C0"/>
          <w:szCs w:val="20"/>
          <w:lang w:val="en-US"/>
        </w:rPr>
        <w:t>ACTION_IDLE_CONNECTION_FINISHED</w:t>
      </w:r>
      <w:r w:rsidRPr="00B651F3">
        <w:rPr>
          <w:rFonts w:ascii="Consolas" w:hAnsi="Consolas" w:cs="Consolas"/>
          <w:szCs w:val="20"/>
          <w:lang w:val="en-US"/>
        </w:rPr>
        <w:t>:</w:t>
      </w:r>
    </w:p>
    <w:p w14:paraId="2BE518DA"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showSelectDeviceScreen();</w:t>
      </w:r>
    </w:p>
    <w:p w14:paraId="0EF73ACB"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break</w:t>
      </w:r>
      <w:r w:rsidRPr="00B651F3">
        <w:rPr>
          <w:rFonts w:ascii="Consolas" w:hAnsi="Consolas" w:cs="Consolas"/>
          <w:szCs w:val="20"/>
          <w:lang w:val="en-US"/>
        </w:rPr>
        <w:t>;</w:t>
      </w:r>
    </w:p>
    <w:p w14:paraId="3D972ED3"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case</w:t>
      </w:r>
      <w:r w:rsidRPr="00B651F3">
        <w:rPr>
          <w:rFonts w:ascii="Consolas" w:hAnsi="Consolas" w:cs="Consolas"/>
          <w:szCs w:val="20"/>
          <w:lang w:val="en-US"/>
        </w:rPr>
        <w:t xml:space="preserve"> AdapterEvent.</w:t>
      </w:r>
      <w:r w:rsidRPr="00B651F3">
        <w:rPr>
          <w:rFonts w:ascii="Consolas" w:hAnsi="Consolas" w:cs="Consolas"/>
          <w:i/>
          <w:iCs/>
          <w:color w:val="0000C0"/>
          <w:szCs w:val="20"/>
          <w:lang w:val="en-US"/>
        </w:rPr>
        <w:t>ACTION_IDLE_CONNECTION_LOST</w:t>
      </w:r>
      <w:r w:rsidRPr="00B651F3">
        <w:rPr>
          <w:rFonts w:ascii="Consolas" w:hAnsi="Consolas" w:cs="Consolas"/>
          <w:szCs w:val="20"/>
          <w:lang w:val="en-US"/>
        </w:rPr>
        <w:t>:</w:t>
      </w:r>
    </w:p>
    <w:p w14:paraId="6BEC2D84"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showBluetoothConnectionLostScreen();</w:t>
      </w:r>
    </w:p>
    <w:p w14:paraId="5E9B0B20"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break</w:t>
      </w:r>
      <w:r w:rsidRPr="00B651F3">
        <w:rPr>
          <w:rFonts w:ascii="Consolas" w:hAnsi="Consolas" w:cs="Consolas"/>
          <w:szCs w:val="20"/>
          <w:lang w:val="en-US"/>
        </w:rPr>
        <w:t>;</w:t>
      </w:r>
    </w:p>
    <w:p w14:paraId="7D06B34C"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case</w:t>
      </w:r>
      <w:r w:rsidRPr="00B651F3">
        <w:rPr>
          <w:rFonts w:ascii="Consolas" w:hAnsi="Consolas" w:cs="Consolas"/>
          <w:szCs w:val="20"/>
          <w:lang w:val="en-US"/>
        </w:rPr>
        <w:t xml:space="preserve"> AdapterEvent.</w:t>
      </w:r>
      <w:r w:rsidRPr="00B651F3">
        <w:rPr>
          <w:rFonts w:ascii="Consolas" w:hAnsi="Consolas" w:cs="Consolas"/>
          <w:i/>
          <w:iCs/>
          <w:color w:val="0000C0"/>
          <w:szCs w:val="20"/>
          <w:lang w:val="en-US"/>
        </w:rPr>
        <w:t>ACTION_IDLE</w:t>
      </w:r>
      <w:r w:rsidRPr="00B651F3">
        <w:rPr>
          <w:rFonts w:ascii="Consolas" w:hAnsi="Consolas" w:cs="Consolas"/>
          <w:szCs w:val="20"/>
          <w:lang w:val="en-US"/>
        </w:rPr>
        <w:t>:</w:t>
      </w:r>
    </w:p>
    <w:p w14:paraId="0519614D"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showSelectDeviceScreen();</w:t>
      </w:r>
    </w:p>
    <w:p w14:paraId="39B66FA9"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break</w:t>
      </w:r>
      <w:r w:rsidRPr="00B651F3">
        <w:rPr>
          <w:rFonts w:ascii="Consolas" w:hAnsi="Consolas" w:cs="Consolas"/>
          <w:szCs w:val="20"/>
          <w:lang w:val="en-US"/>
        </w:rPr>
        <w:t>;</w:t>
      </w:r>
    </w:p>
    <w:p w14:paraId="26E67213"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case</w:t>
      </w:r>
      <w:r w:rsidRPr="00B651F3">
        <w:rPr>
          <w:rFonts w:ascii="Consolas" w:hAnsi="Consolas" w:cs="Consolas"/>
          <w:szCs w:val="20"/>
          <w:lang w:val="en-US"/>
        </w:rPr>
        <w:t xml:space="preserve"> AdapterEvent.</w:t>
      </w:r>
      <w:r w:rsidRPr="00B651F3">
        <w:rPr>
          <w:rFonts w:ascii="Consolas" w:hAnsi="Consolas" w:cs="Consolas"/>
          <w:i/>
          <w:iCs/>
          <w:color w:val="0000C0"/>
          <w:szCs w:val="20"/>
          <w:lang w:val="en-US"/>
        </w:rPr>
        <w:t>ACTION_IDLE_CONF_UPDATE_FAILED</w:t>
      </w:r>
      <w:r w:rsidRPr="00B651F3">
        <w:rPr>
          <w:rFonts w:ascii="Consolas" w:hAnsi="Consolas" w:cs="Consolas"/>
          <w:szCs w:val="20"/>
          <w:lang w:val="en-US"/>
        </w:rPr>
        <w:t>:</w:t>
      </w:r>
    </w:p>
    <w:p w14:paraId="71B307E9"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showConnectingFailedScreen();</w:t>
      </w:r>
    </w:p>
    <w:p w14:paraId="7C435AA5"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break</w:t>
      </w:r>
      <w:r w:rsidRPr="00B651F3">
        <w:rPr>
          <w:rFonts w:ascii="Consolas" w:hAnsi="Consolas" w:cs="Consolas"/>
          <w:szCs w:val="20"/>
          <w:lang w:val="en-US"/>
        </w:rPr>
        <w:t>;</w:t>
      </w:r>
    </w:p>
    <w:p w14:paraId="3EF96673"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t>}</w:t>
      </w:r>
    </w:p>
    <w:p w14:paraId="00DC2305"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break</w:t>
      </w:r>
      <w:r w:rsidRPr="00B651F3">
        <w:rPr>
          <w:rFonts w:ascii="Consolas" w:hAnsi="Consolas" w:cs="Consolas"/>
          <w:szCs w:val="20"/>
          <w:lang w:val="en-US"/>
        </w:rPr>
        <w:t>;</w:t>
      </w:r>
    </w:p>
    <w:p w14:paraId="1838371C"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t>}</w:t>
      </w:r>
    </w:p>
    <w:p w14:paraId="3FA6DACE"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w:t>
      </w:r>
    </w:p>
    <w:p w14:paraId="7F24E790" w14:textId="77777777" w:rsidR="00577829" w:rsidRPr="00B651F3" w:rsidRDefault="00577829" w:rsidP="00577829">
      <w:pPr>
        <w:autoSpaceDE w:val="0"/>
        <w:autoSpaceDN w:val="0"/>
        <w:adjustRightInd w:val="0"/>
        <w:rPr>
          <w:rFonts w:ascii="Consolas" w:hAnsi="Consolas" w:cs="Consolas"/>
          <w:szCs w:val="20"/>
          <w:lang w:val="en-US"/>
        </w:rPr>
      </w:pPr>
    </w:p>
    <w:p w14:paraId="45D475D9"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color w:val="646464"/>
          <w:szCs w:val="20"/>
          <w:lang w:val="en-US"/>
        </w:rPr>
        <w:t>@Override</w:t>
      </w:r>
    </w:p>
    <w:p w14:paraId="02B9ED76"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b/>
          <w:bCs/>
          <w:color w:val="7F0055"/>
          <w:szCs w:val="20"/>
          <w:lang w:val="en-US"/>
        </w:rPr>
        <w:t>publicvoid</w:t>
      </w:r>
      <w:r w:rsidRPr="00B651F3">
        <w:rPr>
          <w:rFonts w:ascii="Consolas" w:hAnsi="Consolas" w:cs="Consolas"/>
          <w:szCs w:val="20"/>
          <w:lang w:val="en-US"/>
        </w:rPr>
        <w:t xml:space="preserve"> onConnectionStarted() {</w:t>
      </w:r>
    </w:p>
    <w:p w14:paraId="31D7835D"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color w:val="3F7F5F"/>
          <w:szCs w:val="20"/>
          <w:lang w:val="en-US"/>
        </w:rPr>
        <w:t>// view indicator informing user about connecting process being performed</w:t>
      </w:r>
    </w:p>
    <w:p w14:paraId="33D742CE"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t>showConnectingScreen();</w:t>
      </w:r>
    </w:p>
    <w:p w14:paraId="642AB645"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w:t>
      </w:r>
    </w:p>
    <w:p w14:paraId="559F6250" w14:textId="77777777" w:rsidR="00577829" w:rsidRPr="00B651F3" w:rsidRDefault="00577829" w:rsidP="00577829">
      <w:pPr>
        <w:autoSpaceDE w:val="0"/>
        <w:autoSpaceDN w:val="0"/>
        <w:adjustRightInd w:val="0"/>
        <w:rPr>
          <w:rFonts w:ascii="Consolas" w:hAnsi="Consolas" w:cs="Consolas"/>
          <w:szCs w:val="20"/>
          <w:lang w:val="en-US"/>
        </w:rPr>
      </w:pPr>
    </w:p>
    <w:p w14:paraId="5E8B6A75"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color w:val="646464"/>
          <w:szCs w:val="20"/>
          <w:lang w:val="en-US"/>
        </w:rPr>
        <w:t>@Override</w:t>
      </w:r>
    </w:p>
    <w:p w14:paraId="257FEAB7"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b/>
          <w:bCs/>
          <w:color w:val="7F0055"/>
          <w:szCs w:val="20"/>
          <w:lang w:val="en-US"/>
        </w:rPr>
        <w:t>publicvoid</w:t>
      </w:r>
      <w:r w:rsidRPr="00B651F3">
        <w:rPr>
          <w:rFonts w:ascii="Consolas" w:hAnsi="Consolas" w:cs="Consolas"/>
          <w:szCs w:val="20"/>
          <w:lang w:val="en-US"/>
        </w:rPr>
        <w:t xml:space="preserve"> onConnectionEstablished(</w:t>
      </w:r>
      <w:r w:rsidRPr="00B651F3">
        <w:rPr>
          <w:rFonts w:ascii="Consolas" w:hAnsi="Consolas" w:cs="Consolas"/>
          <w:b/>
          <w:bCs/>
          <w:color w:val="7F0055"/>
          <w:szCs w:val="20"/>
          <w:lang w:val="en-US"/>
        </w:rPr>
        <w:t>boolean</w:t>
      </w:r>
      <w:r w:rsidRPr="00B651F3">
        <w:rPr>
          <w:rFonts w:ascii="Consolas" w:hAnsi="Consolas" w:cs="Consolas"/>
          <w:szCs w:val="20"/>
          <w:lang w:val="en-US"/>
        </w:rPr>
        <w:t xml:space="preserve"> restartRequired) {</w:t>
      </w:r>
    </w:p>
    <w:p w14:paraId="375C2AA6"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b/>
          <w:bCs/>
          <w:color w:val="7F0055"/>
          <w:szCs w:val="20"/>
          <w:lang w:val="en-US"/>
        </w:rPr>
        <w:t>if</w:t>
      </w:r>
      <w:r w:rsidRPr="00B651F3">
        <w:rPr>
          <w:rFonts w:ascii="Consolas" w:hAnsi="Consolas" w:cs="Consolas"/>
          <w:szCs w:val="20"/>
          <w:lang w:val="en-US"/>
        </w:rPr>
        <w:t xml:space="preserve">(restartRequired == </w:t>
      </w:r>
      <w:r w:rsidRPr="00B651F3">
        <w:rPr>
          <w:rFonts w:ascii="Consolas" w:hAnsi="Consolas" w:cs="Consolas"/>
          <w:b/>
          <w:bCs/>
          <w:color w:val="7F0055"/>
          <w:szCs w:val="20"/>
          <w:lang w:val="en-US"/>
        </w:rPr>
        <w:t>true</w:t>
      </w:r>
      <w:r w:rsidRPr="00B651F3">
        <w:rPr>
          <w:rFonts w:ascii="Consolas" w:hAnsi="Consolas" w:cs="Consolas"/>
          <w:szCs w:val="20"/>
          <w:lang w:val="en-US"/>
        </w:rPr>
        <w:t>) {</w:t>
      </w:r>
    </w:p>
    <w:p w14:paraId="65DCF6AC" w14:textId="77777777" w:rsidR="00577829" w:rsidRPr="00A76C3F"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A76C3F">
        <w:rPr>
          <w:rFonts w:ascii="Consolas" w:hAnsi="Consolas" w:cs="Consolas"/>
          <w:szCs w:val="20"/>
          <w:lang w:val="en-US"/>
        </w:rPr>
        <w:t xml:space="preserve">AlertDialog.Builder builder = </w:t>
      </w:r>
      <w:r w:rsidRPr="00A76C3F">
        <w:rPr>
          <w:rFonts w:ascii="Consolas" w:hAnsi="Consolas" w:cs="Consolas"/>
          <w:b/>
          <w:bCs/>
          <w:color w:val="7F0055"/>
          <w:szCs w:val="20"/>
          <w:lang w:val="en-US"/>
        </w:rPr>
        <w:t>new</w:t>
      </w:r>
      <w:r w:rsidRPr="00A76C3F">
        <w:rPr>
          <w:rFonts w:ascii="Consolas" w:hAnsi="Consolas" w:cs="Consolas"/>
          <w:szCs w:val="20"/>
          <w:lang w:val="en-US"/>
        </w:rPr>
        <w:t>AlertDialog.Builder(</w:t>
      </w:r>
    </w:p>
    <w:p w14:paraId="68F0128D" w14:textId="77777777" w:rsidR="00577829" w:rsidRPr="00B651F3" w:rsidRDefault="00577829" w:rsidP="00577829">
      <w:pPr>
        <w:autoSpaceDE w:val="0"/>
        <w:autoSpaceDN w:val="0"/>
        <w:adjustRightInd w:val="0"/>
        <w:ind w:left="1440" w:firstLine="720"/>
        <w:rPr>
          <w:rFonts w:ascii="Consolas" w:hAnsi="Consolas" w:cs="Consolas"/>
          <w:szCs w:val="20"/>
          <w:lang w:val="en-US"/>
        </w:rPr>
      </w:pPr>
      <w:r w:rsidRPr="00B651F3">
        <w:rPr>
          <w:rFonts w:ascii="Consolas" w:hAnsi="Consolas" w:cs="Consolas"/>
          <w:szCs w:val="20"/>
          <w:lang w:val="en-US"/>
        </w:rPr>
        <w:t>BluetoothConnectionActivity.</w:t>
      </w:r>
      <w:r w:rsidRPr="00B651F3">
        <w:rPr>
          <w:rFonts w:ascii="Consolas" w:hAnsi="Consolas" w:cs="Consolas"/>
          <w:b/>
          <w:bCs/>
          <w:color w:val="7F0055"/>
          <w:szCs w:val="20"/>
          <w:lang w:val="en-US"/>
        </w:rPr>
        <w:t>this</w:t>
      </w:r>
      <w:r w:rsidRPr="00B651F3">
        <w:rPr>
          <w:rFonts w:ascii="Consolas" w:hAnsi="Consolas" w:cs="Consolas"/>
          <w:szCs w:val="20"/>
          <w:lang w:val="en-US"/>
        </w:rPr>
        <w:t>)</w:t>
      </w:r>
    </w:p>
    <w:p w14:paraId="5D04A4E8"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.setTitle(</w:t>
      </w:r>
      <w:r w:rsidRPr="00B651F3">
        <w:rPr>
          <w:rFonts w:ascii="Consolas" w:hAnsi="Consolas" w:cs="Consolas"/>
          <w:color w:val="2A00FF"/>
          <w:szCs w:val="20"/>
          <w:lang w:val="en-US"/>
        </w:rPr>
        <w:t>"Restart required"</w:t>
      </w:r>
      <w:r w:rsidRPr="00B651F3">
        <w:rPr>
          <w:rFonts w:ascii="Consolas" w:hAnsi="Consolas" w:cs="Consolas"/>
          <w:szCs w:val="20"/>
          <w:lang w:val="en-US"/>
        </w:rPr>
        <w:t>)</w:t>
      </w:r>
    </w:p>
    <w:p w14:paraId="16373186" w14:textId="77777777" w:rsidR="00577829" w:rsidRPr="00B651F3" w:rsidRDefault="00577829" w:rsidP="00577829">
      <w:pPr>
        <w:autoSpaceDE w:val="0"/>
        <w:autoSpaceDN w:val="0"/>
        <w:adjustRightInd w:val="0"/>
        <w:rPr>
          <w:rFonts w:ascii="Consolas" w:hAnsi="Consolas" w:cs="Consolas"/>
          <w:color w:val="2A00FF"/>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.setMessage(</w:t>
      </w:r>
      <w:r w:rsidRPr="00B651F3">
        <w:rPr>
          <w:rFonts w:ascii="Consolas" w:hAnsi="Consolas" w:cs="Consolas"/>
          <w:color w:val="2A00FF"/>
          <w:szCs w:val="20"/>
          <w:lang w:val="en-US"/>
        </w:rPr>
        <w:t>"Terminal configuration update finished. Terminal "+</w:t>
      </w:r>
    </w:p>
    <w:p w14:paraId="5E73A1F7" w14:textId="77777777" w:rsidR="00577829" w:rsidRPr="00B651F3" w:rsidRDefault="00577829" w:rsidP="00577829">
      <w:pPr>
        <w:autoSpaceDE w:val="0"/>
        <w:autoSpaceDN w:val="0"/>
        <w:adjustRightInd w:val="0"/>
        <w:ind w:left="3600" w:firstLine="720"/>
        <w:rPr>
          <w:rFonts w:ascii="Consolas" w:hAnsi="Consolas" w:cs="Consolas"/>
          <w:szCs w:val="20"/>
          <w:lang w:val="en-US"/>
        </w:rPr>
      </w:pPr>
      <w:r w:rsidRPr="00B651F3">
        <w:rPr>
          <w:rFonts w:ascii="Consolas" w:hAnsi="Consolas" w:cs="Consolas"/>
          <w:color w:val="2A00FF"/>
          <w:szCs w:val="20"/>
          <w:lang w:val="en-US"/>
        </w:rPr>
        <w:t>"will now restart in order to apply changes"</w:t>
      </w:r>
      <w:r w:rsidRPr="00B651F3">
        <w:rPr>
          <w:rFonts w:ascii="Consolas" w:hAnsi="Consolas" w:cs="Consolas"/>
          <w:szCs w:val="20"/>
          <w:lang w:val="en-US"/>
        </w:rPr>
        <w:t>)</w:t>
      </w:r>
    </w:p>
    <w:p w14:paraId="15197B17"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.setPositiveButton(</w:t>
      </w:r>
      <w:r w:rsidRPr="00B651F3">
        <w:rPr>
          <w:rFonts w:ascii="Consolas" w:hAnsi="Consolas" w:cs="Consolas"/>
          <w:color w:val="2A00FF"/>
          <w:szCs w:val="20"/>
          <w:lang w:val="en-US"/>
        </w:rPr>
        <w:t>"OK"</w:t>
      </w:r>
      <w:r w:rsidRPr="00B651F3">
        <w:rPr>
          <w:rFonts w:ascii="Consolas" w:hAnsi="Consolas" w:cs="Consolas"/>
          <w:szCs w:val="20"/>
          <w:lang w:val="en-US"/>
        </w:rPr>
        <w:t xml:space="preserve">, </w:t>
      </w:r>
      <w:r w:rsidRPr="00B651F3">
        <w:rPr>
          <w:rFonts w:ascii="Consolas" w:hAnsi="Consolas" w:cs="Consolas"/>
          <w:b/>
          <w:bCs/>
          <w:color w:val="7F0055"/>
          <w:szCs w:val="20"/>
          <w:lang w:val="en-US"/>
        </w:rPr>
        <w:t>new</w:t>
      </w:r>
      <w:r w:rsidRPr="00B651F3">
        <w:rPr>
          <w:rFonts w:ascii="Consolas" w:hAnsi="Consolas" w:cs="Consolas"/>
          <w:szCs w:val="20"/>
          <w:lang w:val="en-US"/>
        </w:rPr>
        <w:t xml:space="preserve"> DialogInterface.OnClickListener() {</w:t>
      </w:r>
    </w:p>
    <w:p w14:paraId="0D93EC96"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publicvoid</w:t>
      </w:r>
      <w:r w:rsidRPr="00B651F3">
        <w:rPr>
          <w:rFonts w:ascii="Consolas" w:hAnsi="Consolas" w:cs="Consolas"/>
          <w:szCs w:val="20"/>
          <w:lang w:val="en-US"/>
        </w:rPr>
        <w:t xml:space="preserve"> onClick(DialogInterface dialog, </w:t>
      </w:r>
      <w:r w:rsidRPr="00B651F3">
        <w:rPr>
          <w:rFonts w:ascii="Consolas" w:hAnsi="Consolas" w:cs="Consolas"/>
          <w:b/>
          <w:bCs/>
          <w:color w:val="7F0055"/>
          <w:szCs w:val="20"/>
          <w:lang w:val="en-US"/>
        </w:rPr>
        <w:t>int</w:t>
      </w:r>
      <w:r w:rsidRPr="00B651F3">
        <w:rPr>
          <w:rFonts w:ascii="Consolas" w:hAnsi="Consolas" w:cs="Consolas"/>
          <w:szCs w:val="20"/>
          <w:lang w:val="en-US"/>
        </w:rPr>
        <w:t xml:space="preserve"> id) {</w:t>
      </w:r>
    </w:p>
    <w:p w14:paraId="7EE7F80D"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color w:val="0000C0"/>
          <w:szCs w:val="20"/>
          <w:lang w:val="en-US"/>
        </w:rPr>
        <w:t>controller</w:t>
      </w:r>
      <w:r w:rsidRPr="00B651F3">
        <w:rPr>
          <w:rFonts w:ascii="Consolas" w:hAnsi="Consolas" w:cs="Consolas"/>
          <w:szCs w:val="20"/>
          <w:lang w:val="en-US"/>
        </w:rPr>
        <w:t>.restartDevice();</w:t>
      </w:r>
    </w:p>
    <w:p w14:paraId="24240874" w14:textId="77777777" w:rsidR="00577829" w:rsidRPr="00B651F3" w:rsidRDefault="00577829" w:rsidP="00577829">
      <w:pPr>
        <w:autoSpaceDE w:val="0"/>
        <w:autoSpaceDN w:val="0"/>
        <w:adjustRightInd w:val="0"/>
        <w:ind w:left="2160" w:firstLine="720"/>
        <w:rPr>
          <w:rFonts w:ascii="Consolas" w:hAnsi="Consolas" w:cs="Consolas"/>
          <w:szCs w:val="20"/>
          <w:lang w:val="en-US"/>
        </w:rPr>
      </w:pPr>
      <w:r w:rsidRPr="00B651F3">
        <w:rPr>
          <w:rFonts w:ascii="Consolas" w:hAnsi="Consolas" w:cs="Consolas"/>
          <w:szCs w:val="20"/>
          <w:lang w:val="en-US"/>
        </w:rPr>
        <w:t>}</w:t>
      </w:r>
    </w:p>
    <w:p w14:paraId="15651C31" w14:textId="77777777" w:rsidR="00577829" w:rsidRPr="00B651F3" w:rsidRDefault="00577829" w:rsidP="00577829">
      <w:pPr>
        <w:autoSpaceDE w:val="0"/>
        <w:autoSpaceDN w:val="0"/>
        <w:adjustRightInd w:val="0"/>
        <w:ind w:left="720" w:firstLine="720"/>
        <w:rPr>
          <w:rFonts w:ascii="Consolas" w:hAnsi="Consolas" w:cs="Consolas"/>
          <w:szCs w:val="20"/>
          <w:lang w:val="en-US"/>
        </w:rPr>
      </w:pPr>
      <w:r w:rsidRPr="00B651F3">
        <w:rPr>
          <w:rFonts w:ascii="Consolas" w:hAnsi="Consolas" w:cs="Consolas"/>
          <w:szCs w:val="20"/>
          <w:lang w:val="en-US"/>
        </w:rPr>
        <w:t>});</w:t>
      </w:r>
    </w:p>
    <w:p w14:paraId="62F7334E"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t>builder.create().show();</w:t>
      </w:r>
    </w:p>
    <w:p w14:paraId="40781752"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t xml:space="preserve">} </w:t>
      </w:r>
      <w:r w:rsidRPr="00B651F3">
        <w:rPr>
          <w:rFonts w:ascii="Consolas" w:hAnsi="Consolas" w:cs="Consolas"/>
          <w:b/>
          <w:bCs/>
          <w:color w:val="7F0055"/>
          <w:szCs w:val="20"/>
          <w:lang w:val="en-US"/>
        </w:rPr>
        <w:t>else</w:t>
      </w:r>
      <w:r w:rsidRPr="00B651F3">
        <w:rPr>
          <w:rFonts w:ascii="Consolas" w:hAnsi="Consolas" w:cs="Consolas"/>
          <w:szCs w:val="20"/>
          <w:lang w:val="en-US"/>
        </w:rPr>
        <w:t xml:space="preserve"> {</w:t>
      </w:r>
    </w:p>
    <w:p w14:paraId="5A23726A" w14:textId="77777777" w:rsidR="00577829" w:rsidRPr="00B651F3" w:rsidRDefault="00577829" w:rsidP="00577829">
      <w:pPr>
        <w:autoSpaceDE w:val="0"/>
        <w:autoSpaceDN w:val="0"/>
        <w:adjustRightInd w:val="0"/>
        <w:ind w:left="720" w:firstLine="720"/>
        <w:rPr>
          <w:rFonts w:ascii="Consolas" w:hAnsi="Consolas" w:cs="Consolas"/>
          <w:szCs w:val="20"/>
          <w:lang w:val="en-US"/>
        </w:rPr>
      </w:pPr>
      <w:r w:rsidRPr="00B651F3">
        <w:rPr>
          <w:rFonts w:ascii="Consolas" w:hAnsi="Consolas" w:cs="Consolas"/>
          <w:color w:val="0000C0"/>
          <w:szCs w:val="20"/>
          <w:lang w:val="en-US"/>
        </w:rPr>
        <w:t>controller</w:t>
      </w:r>
      <w:r w:rsidRPr="00B651F3">
        <w:rPr>
          <w:rFonts w:ascii="Consolas" w:hAnsi="Consolas" w:cs="Consolas"/>
          <w:szCs w:val="20"/>
          <w:lang w:val="en-US"/>
        </w:rPr>
        <w:t>.startTransactionProcess(CardEntryType.</w:t>
      </w:r>
      <w:r w:rsidRPr="00B651F3">
        <w:rPr>
          <w:rFonts w:ascii="Consolas" w:hAnsi="Consolas" w:cs="Consolas"/>
          <w:i/>
          <w:iCs/>
          <w:color w:val="0000C0"/>
          <w:szCs w:val="20"/>
          <w:lang w:val="en-US"/>
        </w:rPr>
        <w:t>SWIPE_OR_ICC</w:t>
      </w:r>
      <w:r w:rsidRPr="00B651F3">
        <w:rPr>
          <w:rFonts w:ascii="Consolas" w:hAnsi="Consolas" w:cs="Consolas"/>
          <w:szCs w:val="20"/>
          <w:lang w:val="en-US"/>
        </w:rPr>
        <w:t xml:space="preserve">, </w:t>
      </w:r>
    </w:p>
    <w:p w14:paraId="1CE92D3E" w14:textId="77777777" w:rsidR="00577829" w:rsidRPr="00B651F3" w:rsidRDefault="00577829" w:rsidP="00577829">
      <w:pPr>
        <w:autoSpaceDE w:val="0"/>
        <w:autoSpaceDN w:val="0"/>
        <w:adjustRightInd w:val="0"/>
        <w:ind w:left="720" w:firstLine="720"/>
        <w:rPr>
          <w:rFonts w:ascii="Consolas" w:hAnsi="Consolas" w:cs="Consolas"/>
          <w:szCs w:val="20"/>
          <w:lang w:val="en-US"/>
        </w:rPr>
      </w:pPr>
      <w:r w:rsidRPr="00B651F3">
        <w:rPr>
          <w:rFonts w:ascii="Consolas" w:hAnsi="Consolas" w:cs="Consolas"/>
          <w:color w:val="0000C0"/>
          <w:szCs w:val="20"/>
          <w:lang w:val="en-US"/>
        </w:rPr>
        <w:tab/>
      </w:r>
      <w:r w:rsidRPr="00B651F3">
        <w:rPr>
          <w:rFonts w:ascii="Consolas" w:hAnsi="Consolas" w:cs="Consolas"/>
          <w:szCs w:val="20"/>
          <w:lang w:val="en-US"/>
        </w:rPr>
        <w:t>AcceptSDK.</w:t>
      </w:r>
      <w:r w:rsidRPr="00B651F3">
        <w:rPr>
          <w:rFonts w:ascii="Consolas" w:hAnsi="Consolas" w:cs="Consolas"/>
          <w:i/>
          <w:iCs/>
          <w:szCs w:val="20"/>
          <w:lang w:val="en-US"/>
        </w:rPr>
        <w:t>getGratuityType</w:t>
      </w:r>
      <w:r w:rsidRPr="00B651F3">
        <w:rPr>
          <w:rFonts w:ascii="Consolas" w:hAnsi="Consolas" w:cs="Consolas"/>
          <w:szCs w:val="20"/>
          <w:lang w:val="en-US"/>
        </w:rPr>
        <w:t>() == GratuityType.</w:t>
      </w:r>
      <w:r w:rsidRPr="00B651F3">
        <w:rPr>
          <w:rFonts w:ascii="Consolas" w:hAnsi="Consolas" w:cs="Consolas"/>
          <w:i/>
          <w:iCs/>
          <w:color w:val="0000C0"/>
          <w:szCs w:val="20"/>
          <w:lang w:val="en-US"/>
        </w:rPr>
        <w:t>TIP</w:t>
      </w:r>
      <w:r w:rsidRPr="00B651F3">
        <w:rPr>
          <w:rFonts w:ascii="Consolas" w:hAnsi="Consolas" w:cs="Consolas"/>
          <w:szCs w:val="20"/>
          <w:lang w:val="en-US"/>
        </w:rPr>
        <w:t>);</w:t>
      </w:r>
      <w:r w:rsidRPr="00B651F3">
        <w:rPr>
          <w:rFonts w:ascii="Consolas" w:hAnsi="Consolas" w:cs="Consolas"/>
          <w:szCs w:val="20"/>
          <w:lang w:val="en-US"/>
        </w:rPr>
        <w:tab/>
      </w:r>
    </w:p>
    <w:p w14:paraId="38796A1B"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t>}</w:t>
      </w:r>
    </w:p>
    <w:p w14:paraId="24E86BB2"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t>}</w:t>
      </w:r>
    </w:p>
    <w:p w14:paraId="037855FF" w14:textId="77777777" w:rsidR="00577829" w:rsidRPr="00B651F3" w:rsidRDefault="00577829" w:rsidP="00577829">
      <w:pPr>
        <w:autoSpaceDE w:val="0"/>
        <w:autoSpaceDN w:val="0"/>
        <w:adjustRightInd w:val="0"/>
        <w:rPr>
          <w:rFonts w:ascii="Consolas" w:hAnsi="Consolas" w:cs="Consolas"/>
          <w:szCs w:val="20"/>
          <w:lang w:val="en-US"/>
        </w:rPr>
      </w:pPr>
    </w:p>
    <w:p w14:paraId="3A87D24E"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color w:val="646464"/>
          <w:szCs w:val="20"/>
          <w:lang w:val="en-US"/>
        </w:rPr>
        <w:t>@Override</w:t>
      </w:r>
    </w:p>
    <w:p w14:paraId="079BDCCC"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b/>
          <w:bCs/>
          <w:color w:val="7F0055"/>
          <w:szCs w:val="20"/>
          <w:lang w:val="en-US"/>
        </w:rPr>
        <w:t>publicvoid</w:t>
      </w:r>
      <w:r w:rsidRPr="00B651F3">
        <w:rPr>
          <w:rFonts w:ascii="Consolas" w:hAnsi="Consolas" w:cs="Consolas"/>
          <w:szCs w:val="20"/>
          <w:lang w:val="en-US"/>
        </w:rPr>
        <w:t xml:space="preserve"> onProcessStarted() {</w:t>
      </w:r>
    </w:p>
    <w:p w14:paraId="01722527" w14:textId="77777777" w:rsidR="00577829" w:rsidRPr="00B651F3" w:rsidRDefault="00577829" w:rsidP="00577829">
      <w:pPr>
        <w:autoSpaceDE w:val="0"/>
        <w:autoSpaceDN w:val="0"/>
        <w:adjustRightInd w:val="0"/>
        <w:ind w:left="720" w:firstLine="720"/>
        <w:rPr>
          <w:rFonts w:ascii="Consolas" w:hAnsi="Consolas" w:cs="Consolas"/>
          <w:szCs w:val="20"/>
          <w:lang w:val="en-US"/>
        </w:rPr>
      </w:pPr>
      <w:r w:rsidRPr="00B651F3">
        <w:rPr>
          <w:rFonts w:ascii="Consolas" w:hAnsi="Consolas" w:cs="Consolas"/>
          <w:color w:val="3F7F5F"/>
          <w:szCs w:val="20"/>
          <w:lang w:val="en-US"/>
        </w:rPr>
        <w:t>// show screen with advice to insert or swipe card.</w:t>
      </w:r>
    </w:p>
    <w:p w14:paraId="1307EEA3"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t>showPromptCardEntryScreen();</w:t>
      </w:r>
    </w:p>
    <w:p w14:paraId="325A8FCD"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t>}</w:t>
      </w:r>
    </w:p>
    <w:p w14:paraId="574B6D5F" w14:textId="77777777" w:rsidR="00577829" w:rsidRPr="00B651F3" w:rsidRDefault="00577829" w:rsidP="00577829">
      <w:pPr>
        <w:autoSpaceDE w:val="0"/>
        <w:autoSpaceDN w:val="0"/>
        <w:adjustRightInd w:val="0"/>
        <w:rPr>
          <w:rFonts w:ascii="Consolas" w:hAnsi="Consolas" w:cs="Consolas"/>
          <w:szCs w:val="20"/>
          <w:lang w:val="en-US"/>
        </w:rPr>
      </w:pPr>
    </w:p>
    <w:p w14:paraId="03AFB90F"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color w:val="646464"/>
          <w:szCs w:val="20"/>
          <w:lang w:val="en-US"/>
        </w:rPr>
        <w:t>@Override</w:t>
      </w:r>
    </w:p>
    <w:p w14:paraId="075B20A9"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b/>
          <w:bCs/>
          <w:color w:val="7F0055"/>
          <w:szCs w:val="20"/>
          <w:lang w:val="en-US"/>
        </w:rPr>
        <w:t>publicvoid</w:t>
      </w:r>
      <w:r w:rsidRPr="00B651F3">
        <w:rPr>
          <w:rFonts w:ascii="Consolas" w:hAnsi="Consolas" w:cs="Consolas"/>
          <w:szCs w:val="20"/>
          <w:lang w:val="en-US"/>
        </w:rPr>
        <w:t xml:space="preserve"> onProcessUpdate(ProcessState state) {</w:t>
      </w:r>
    </w:p>
    <w:p w14:paraId="4E00AD50"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switch</w:t>
      </w:r>
      <w:r w:rsidRPr="00B651F3">
        <w:rPr>
          <w:rFonts w:ascii="Consolas" w:hAnsi="Consolas" w:cs="Consolas"/>
          <w:szCs w:val="20"/>
          <w:lang w:val="en-US"/>
        </w:rPr>
        <w:t>(state) {</w:t>
      </w:r>
    </w:p>
    <w:p w14:paraId="0B05BF91"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case</w:t>
      </w:r>
      <w:r w:rsidRPr="00B651F3">
        <w:rPr>
          <w:rFonts w:ascii="Consolas" w:hAnsi="Consolas" w:cs="Consolas"/>
          <w:i/>
          <w:iCs/>
          <w:color w:val="0000C0"/>
          <w:szCs w:val="20"/>
          <w:lang w:val="en-US"/>
        </w:rPr>
        <w:t>CARD_DATA_READ</w:t>
      </w:r>
      <w:r w:rsidRPr="00B651F3">
        <w:rPr>
          <w:rFonts w:ascii="Consolas" w:hAnsi="Consolas" w:cs="Consolas"/>
          <w:szCs w:val="20"/>
          <w:lang w:val="en-US"/>
        </w:rPr>
        <w:t>:</w:t>
      </w:r>
    </w:p>
    <w:p w14:paraId="7692C78F" w14:textId="77777777" w:rsidR="00577829" w:rsidRPr="00B651F3" w:rsidRDefault="00577829" w:rsidP="00577829">
      <w:pPr>
        <w:autoSpaceDE w:val="0"/>
        <w:autoSpaceDN w:val="0"/>
        <w:adjustRightInd w:val="0"/>
        <w:ind w:left="2160"/>
        <w:rPr>
          <w:rFonts w:ascii="Consolas" w:hAnsi="Consolas" w:cs="Consolas"/>
          <w:color w:val="3F7F5F"/>
          <w:szCs w:val="20"/>
          <w:lang w:val="en-US"/>
        </w:rPr>
      </w:pPr>
      <w:r w:rsidRPr="00B651F3">
        <w:rPr>
          <w:rFonts w:ascii="Consolas" w:hAnsi="Consolas" w:cs="Consolas"/>
          <w:color w:val="3F7F5F"/>
          <w:szCs w:val="20"/>
          <w:lang w:val="en-US"/>
        </w:rPr>
        <w:t xml:space="preserve">// show screen with advice to follow instructions on terminal </w:t>
      </w:r>
    </w:p>
    <w:p w14:paraId="77FEA764" w14:textId="77777777" w:rsidR="00577829" w:rsidRPr="00B651F3" w:rsidRDefault="00577829" w:rsidP="00577829">
      <w:pPr>
        <w:autoSpaceDE w:val="0"/>
        <w:autoSpaceDN w:val="0"/>
        <w:adjustRightInd w:val="0"/>
        <w:ind w:left="1440" w:firstLine="720"/>
        <w:rPr>
          <w:rFonts w:ascii="Consolas" w:hAnsi="Consolas" w:cs="Consolas"/>
          <w:szCs w:val="20"/>
          <w:lang w:val="en-US"/>
        </w:rPr>
      </w:pPr>
      <w:r w:rsidRPr="00B651F3">
        <w:rPr>
          <w:rFonts w:ascii="Consolas" w:hAnsi="Consolas" w:cs="Consolas"/>
          <w:color w:val="3F7F5F"/>
          <w:szCs w:val="20"/>
          <w:lang w:val="en-US"/>
        </w:rPr>
        <w:t>// display</w:t>
      </w:r>
    </w:p>
    <w:p w14:paraId="7F689DA3"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showFollowInstructionScreen();</w:t>
      </w:r>
    </w:p>
    <w:p w14:paraId="6B746F39"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break</w:t>
      </w:r>
      <w:r w:rsidRPr="00B651F3">
        <w:rPr>
          <w:rFonts w:ascii="Consolas" w:hAnsi="Consolas" w:cs="Consolas"/>
          <w:szCs w:val="20"/>
          <w:lang w:val="en-US"/>
        </w:rPr>
        <w:t>;</w:t>
      </w:r>
    </w:p>
    <w:p w14:paraId="6CDBC508"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case</w:t>
      </w:r>
      <w:r w:rsidRPr="00B651F3">
        <w:rPr>
          <w:rFonts w:ascii="Consolas" w:hAnsi="Consolas" w:cs="Consolas"/>
          <w:i/>
          <w:iCs/>
          <w:color w:val="0000C0"/>
          <w:szCs w:val="20"/>
          <w:lang w:val="en-US"/>
        </w:rPr>
        <w:t>RESTARTING</w:t>
      </w:r>
      <w:r w:rsidRPr="00B651F3">
        <w:rPr>
          <w:rFonts w:ascii="Consolas" w:hAnsi="Consolas" w:cs="Consolas"/>
          <w:szCs w:val="20"/>
          <w:lang w:val="en-US"/>
        </w:rPr>
        <w:t>:</w:t>
      </w:r>
    </w:p>
    <w:p w14:paraId="4622B054"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color w:val="0000C0"/>
          <w:szCs w:val="20"/>
          <w:lang w:val="en-US"/>
        </w:rPr>
        <w:t>controller</w:t>
      </w:r>
      <w:r w:rsidRPr="00B651F3">
        <w:rPr>
          <w:rFonts w:ascii="Consolas" w:hAnsi="Consolas" w:cs="Consolas"/>
          <w:szCs w:val="20"/>
          <w:lang w:val="en-US"/>
        </w:rPr>
        <w:t>.disconnect();</w:t>
      </w:r>
    </w:p>
    <w:p w14:paraId="3BD35A10"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break</w:t>
      </w:r>
      <w:r w:rsidRPr="00B651F3">
        <w:rPr>
          <w:rFonts w:ascii="Consolas" w:hAnsi="Consolas" w:cs="Consolas"/>
          <w:szCs w:val="20"/>
          <w:lang w:val="en-US"/>
        </w:rPr>
        <w:t>;</w:t>
      </w:r>
    </w:p>
    <w:p w14:paraId="3632DF98"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case</w:t>
      </w:r>
      <w:r w:rsidRPr="00B651F3">
        <w:rPr>
          <w:rFonts w:ascii="Consolas" w:hAnsi="Consolas" w:cs="Consolas"/>
          <w:i/>
          <w:iCs/>
          <w:color w:val="0000C0"/>
          <w:szCs w:val="20"/>
          <w:lang w:val="en-US"/>
        </w:rPr>
        <w:t>SIGNATURE_REQUIRED</w:t>
      </w:r>
      <w:r w:rsidRPr="00B651F3">
        <w:rPr>
          <w:rFonts w:ascii="Consolas" w:hAnsi="Consolas" w:cs="Consolas"/>
          <w:szCs w:val="20"/>
          <w:lang w:val="en-US"/>
        </w:rPr>
        <w:t>:</w:t>
      </w:r>
    </w:p>
    <w:p w14:paraId="58B8A482"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showSignatureScreen();</w:t>
      </w:r>
    </w:p>
    <w:p w14:paraId="3E8BE458" w14:textId="77777777" w:rsidR="00577829" w:rsidRPr="00B651F3" w:rsidRDefault="00577829" w:rsidP="00577829">
      <w:pPr>
        <w:autoSpaceDE w:val="0"/>
        <w:autoSpaceDN w:val="0"/>
        <w:adjustRightInd w:val="0"/>
        <w:rPr>
          <w:rFonts w:ascii="Consolas" w:hAnsi="Consolas" w:cs="Consolas"/>
          <w:i/>
          <w:iCs/>
          <w:color w:val="0000C0"/>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break</w:t>
      </w:r>
      <w:r w:rsidRPr="00B651F3">
        <w:rPr>
          <w:rFonts w:ascii="Consolas" w:hAnsi="Consolas" w:cs="Consolas"/>
          <w:szCs w:val="20"/>
          <w:lang w:val="en-US"/>
        </w:rPr>
        <w:t>;</w:t>
      </w:r>
    </w:p>
    <w:p w14:paraId="17C3EAFF"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case</w:t>
      </w:r>
      <w:r w:rsidRPr="00B651F3">
        <w:rPr>
          <w:rFonts w:ascii="Consolas" w:hAnsi="Consolas" w:cs="Consolas"/>
          <w:i/>
          <w:iCs/>
          <w:color w:val="0000C0"/>
          <w:szCs w:val="20"/>
          <w:lang w:val="en-US"/>
        </w:rPr>
        <w:t>SWIPE_OR_INSERT</w:t>
      </w:r>
      <w:r w:rsidRPr="00B651F3">
        <w:rPr>
          <w:rFonts w:ascii="Consolas" w:hAnsi="Consolas" w:cs="Consolas"/>
          <w:szCs w:val="20"/>
          <w:lang w:val="en-US"/>
        </w:rPr>
        <w:t>:</w:t>
      </w:r>
    </w:p>
    <w:p w14:paraId="521B091C"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showSwipeCardScreen();</w:t>
      </w:r>
    </w:p>
    <w:p w14:paraId="72395428"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break</w:t>
      </w:r>
      <w:r w:rsidRPr="00B651F3">
        <w:rPr>
          <w:rFonts w:ascii="Consolas" w:hAnsi="Consolas" w:cs="Consolas"/>
          <w:szCs w:val="20"/>
          <w:lang w:val="en-US"/>
        </w:rPr>
        <w:t>;</w:t>
      </w:r>
    </w:p>
    <w:p w14:paraId="1C5E6C55"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case</w:t>
      </w:r>
      <w:r w:rsidRPr="00B651F3">
        <w:rPr>
          <w:rFonts w:ascii="Consolas" w:hAnsi="Consolas" w:cs="Consolas"/>
          <w:i/>
          <w:iCs/>
          <w:color w:val="0000C0"/>
          <w:szCs w:val="20"/>
          <w:lang w:val="en-US"/>
        </w:rPr>
        <w:t>TERMINATING</w:t>
      </w:r>
      <w:r w:rsidRPr="00B651F3">
        <w:rPr>
          <w:rFonts w:ascii="Consolas" w:hAnsi="Consolas" w:cs="Consolas"/>
          <w:szCs w:val="20"/>
          <w:lang w:val="en-US"/>
        </w:rPr>
        <w:t>:</w:t>
      </w:r>
    </w:p>
    <w:p w14:paraId="6D6EBEA2"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showTerminatingScreen();</w:t>
      </w:r>
    </w:p>
    <w:p w14:paraId="4C94512D"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break</w:t>
      </w:r>
      <w:r w:rsidRPr="00B651F3">
        <w:rPr>
          <w:rFonts w:ascii="Consolas" w:hAnsi="Consolas" w:cs="Consolas"/>
          <w:szCs w:val="20"/>
          <w:lang w:val="en-US"/>
        </w:rPr>
        <w:t>;</w:t>
      </w:r>
    </w:p>
    <w:p w14:paraId="70FAFCCB"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case</w:t>
      </w:r>
      <w:r w:rsidRPr="00B651F3">
        <w:rPr>
          <w:rFonts w:ascii="Consolas" w:hAnsi="Consolas" w:cs="Consolas"/>
          <w:i/>
          <w:iCs/>
          <w:color w:val="0000C0"/>
          <w:szCs w:val="20"/>
          <w:lang w:val="en-US"/>
        </w:rPr>
        <w:t>PREAUTHORIZATION_REQUIRED</w:t>
      </w:r>
      <w:r w:rsidRPr="00B651F3">
        <w:rPr>
          <w:rFonts w:ascii="Consolas" w:hAnsi="Consolas" w:cs="Consolas"/>
          <w:szCs w:val="20"/>
          <w:lang w:val="en-US"/>
        </w:rPr>
        <w:t>:</w:t>
      </w:r>
    </w:p>
    <w:p w14:paraId="67C0E297"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lastRenderedPageBreak/>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if</w:t>
      </w:r>
      <w:r w:rsidRPr="00B651F3">
        <w:rPr>
          <w:rFonts w:ascii="Consolas" w:hAnsi="Consolas" w:cs="Consolas"/>
          <w:szCs w:val="20"/>
          <w:lang w:val="en-US"/>
        </w:rPr>
        <w:t>(state.getActionCode() == ProcessState.</w:t>
      </w:r>
      <w:r w:rsidRPr="00B651F3">
        <w:rPr>
          <w:rFonts w:ascii="Consolas" w:hAnsi="Consolas" w:cs="Consolas"/>
          <w:i/>
          <w:iCs/>
          <w:color w:val="0000C0"/>
          <w:szCs w:val="20"/>
          <w:lang w:val="en-US"/>
        </w:rPr>
        <w:t>ACTION_PREAUTHORIZATION_FIRST</w:t>
      </w:r>
      <w:r w:rsidRPr="00B651F3">
        <w:rPr>
          <w:rFonts w:ascii="Consolas" w:hAnsi="Consolas" w:cs="Consolas"/>
          <w:szCs w:val="20"/>
          <w:lang w:val="en-US"/>
        </w:rPr>
        <w:t>) {</w:t>
      </w:r>
    </w:p>
    <w:p w14:paraId="6DC1BBF4" w14:textId="77777777" w:rsidR="00577829" w:rsidRPr="00B651F3" w:rsidRDefault="00577829" w:rsidP="00577829">
      <w:pPr>
        <w:autoSpaceDE w:val="0"/>
        <w:autoSpaceDN w:val="0"/>
        <w:adjustRightInd w:val="0"/>
        <w:ind w:left="720" w:firstLine="72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color w:val="3F7F5F"/>
          <w:szCs w:val="20"/>
          <w:lang w:val="en-US"/>
        </w:rPr>
        <w:t>// method description below</w:t>
      </w:r>
    </w:p>
    <w:p w14:paraId="3C547E92"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startPreauthorization();</w:t>
      </w:r>
    </w:p>
    <w:p w14:paraId="1088757E"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 xml:space="preserve">} </w:t>
      </w:r>
      <w:r w:rsidRPr="00B651F3">
        <w:rPr>
          <w:rFonts w:ascii="Consolas" w:hAnsi="Consolas" w:cs="Consolas"/>
          <w:b/>
          <w:bCs/>
          <w:color w:val="7F0055"/>
          <w:szCs w:val="20"/>
          <w:lang w:val="en-US"/>
        </w:rPr>
        <w:t>elseif</w:t>
      </w:r>
      <w:r w:rsidRPr="00B651F3">
        <w:rPr>
          <w:rFonts w:ascii="Consolas" w:hAnsi="Consolas" w:cs="Consolas"/>
          <w:szCs w:val="20"/>
          <w:lang w:val="en-US"/>
        </w:rPr>
        <w:t>(state.getActionCode() == ProcessState.</w:t>
      </w:r>
      <w:r w:rsidRPr="00B651F3">
        <w:rPr>
          <w:rFonts w:ascii="Consolas" w:hAnsi="Consolas" w:cs="Consolas"/>
          <w:i/>
          <w:iCs/>
          <w:color w:val="0000C0"/>
          <w:szCs w:val="20"/>
          <w:lang w:val="en-US"/>
        </w:rPr>
        <w:t>ACTION_PREAUTHORIZATION_RETRY</w:t>
      </w:r>
      <w:r w:rsidRPr="00B651F3">
        <w:rPr>
          <w:rFonts w:ascii="Consolas" w:hAnsi="Consolas" w:cs="Consolas"/>
          <w:szCs w:val="20"/>
          <w:lang w:val="en-US"/>
        </w:rPr>
        <w:t>) {</w:t>
      </w:r>
    </w:p>
    <w:p w14:paraId="5E101D11" w14:textId="77777777" w:rsidR="00577829" w:rsidRPr="00B651F3" w:rsidRDefault="00577829" w:rsidP="00577829">
      <w:pPr>
        <w:autoSpaceDE w:val="0"/>
        <w:autoSpaceDN w:val="0"/>
        <w:adjustRightInd w:val="0"/>
        <w:ind w:left="2160" w:firstLine="720"/>
        <w:rPr>
          <w:rFonts w:ascii="Consolas" w:hAnsi="Consolas" w:cs="Consolas"/>
          <w:color w:val="3F7F5F"/>
          <w:szCs w:val="20"/>
          <w:lang w:val="en-US"/>
        </w:rPr>
      </w:pPr>
      <w:r w:rsidRPr="00B651F3">
        <w:rPr>
          <w:rFonts w:ascii="Consolas" w:hAnsi="Consolas" w:cs="Consolas"/>
          <w:color w:val="3F7F5F"/>
          <w:szCs w:val="20"/>
          <w:lang w:val="en-US"/>
        </w:rPr>
        <w:t xml:space="preserve">// It is secure to restart preauthorization. Show screen </w:t>
      </w:r>
    </w:p>
    <w:p w14:paraId="2B37FB28" w14:textId="77777777" w:rsidR="00577829" w:rsidRPr="00B651F3" w:rsidRDefault="00577829" w:rsidP="00577829">
      <w:pPr>
        <w:autoSpaceDE w:val="0"/>
        <w:autoSpaceDN w:val="0"/>
        <w:adjustRightInd w:val="0"/>
        <w:ind w:left="2160" w:firstLine="720"/>
        <w:rPr>
          <w:rFonts w:ascii="Consolas" w:hAnsi="Consolas" w:cs="Consolas"/>
          <w:color w:val="3F7F5F"/>
          <w:szCs w:val="20"/>
          <w:lang w:val="en-US"/>
        </w:rPr>
      </w:pPr>
      <w:r w:rsidRPr="00B651F3">
        <w:rPr>
          <w:rFonts w:ascii="Consolas" w:hAnsi="Consolas" w:cs="Consolas"/>
          <w:color w:val="3F7F5F"/>
          <w:szCs w:val="20"/>
          <w:lang w:val="en-US"/>
        </w:rPr>
        <w:t xml:space="preserve">// with button calling startPreauthorization() method to </w:t>
      </w:r>
    </w:p>
    <w:p w14:paraId="1DAAE92D" w14:textId="77777777" w:rsidR="00577829" w:rsidRPr="00B651F3" w:rsidRDefault="00577829" w:rsidP="00577829">
      <w:pPr>
        <w:autoSpaceDE w:val="0"/>
        <w:autoSpaceDN w:val="0"/>
        <w:adjustRightInd w:val="0"/>
        <w:ind w:left="2160" w:firstLine="720"/>
        <w:rPr>
          <w:rFonts w:ascii="Consolas" w:hAnsi="Consolas" w:cs="Consolas"/>
          <w:color w:val="3F7F5F"/>
          <w:szCs w:val="20"/>
          <w:lang w:val="en-US"/>
        </w:rPr>
      </w:pPr>
      <w:r w:rsidRPr="00B651F3">
        <w:rPr>
          <w:rFonts w:ascii="Consolas" w:hAnsi="Consolas" w:cs="Consolas"/>
          <w:color w:val="3F7F5F"/>
          <w:szCs w:val="20"/>
          <w:lang w:val="en-US"/>
        </w:rPr>
        <w:t xml:space="preserve">// let attendant decide if preauthorization should </w:t>
      </w:r>
    </w:p>
    <w:p w14:paraId="40C02D4D" w14:textId="77777777" w:rsidR="00577829" w:rsidRPr="00B651F3" w:rsidRDefault="00577829" w:rsidP="00577829">
      <w:pPr>
        <w:autoSpaceDE w:val="0"/>
        <w:autoSpaceDN w:val="0"/>
        <w:adjustRightInd w:val="0"/>
        <w:ind w:left="2160" w:firstLine="720"/>
        <w:rPr>
          <w:rFonts w:ascii="Consolas" w:hAnsi="Consolas" w:cs="Consolas"/>
          <w:szCs w:val="20"/>
          <w:lang w:val="en-US"/>
        </w:rPr>
      </w:pPr>
      <w:r w:rsidRPr="00B651F3">
        <w:rPr>
          <w:rFonts w:ascii="Consolas" w:hAnsi="Consolas" w:cs="Consolas"/>
          <w:color w:val="3F7F5F"/>
          <w:szCs w:val="20"/>
          <w:lang w:val="en-US"/>
        </w:rPr>
        <w:t>// be restarted</w:t>
      </w:r>
    </w:p>
    <w:p w14:paraId="2796C787"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showRetryPreauthorizationScreen();</w:t>
      </w:r>
    </w:p>
    <w:p w14:paraId="5E7156BD"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w:t>
      </w:r>
    </w:p>
    <w:p w14:paraId="3D19828D"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break</w:t>
      </w:r>
      <w:r w:rsidRPr="00B651F3">
        <w:rPr>
          <w:rFonts w:ascii="Consolas" w:hAnsi="Consolas" w:cs="Consolas"/>
          <w:szCs w:val="20"/>
          <w:lang w:val="en-US"/>
        </w:rPr>
        <w:t>;</w:t>
      </w:r>
    </w:p>
    <w:p w14:paraId="16B238A9"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case</w:t>
      </w:r>
      <w:r w:rsidRPr="00B651F3">
        <w:rPr>
          <w:rFonts w:ascii="Consolas" w:hAnsi="Consolas" w:cs="Consolas"/>
          <w:i/>
          <w:iCs/>
          <w:color w:val="0000C0"/>
          <w:szCs w:val="20"/>
          <w:lang w:val="en-US"/>
        </w:rPr>
        <w:t>PROMPT_REMOVE_CARD</w:t>
      </w:r>
      <w:r w:rsidRPr="00B651F3">
        <w:rPr>
          <w:rFonts w:ascii="Consolas" w:hAnsi="Consolas" w:cs="Consolas"/>
          <w:szCs w:val="20"/>
          <w:lang w:val="en-US"/>
        </w:rPr>
        <w:t>:</w:t>
      </w:r>
    </w:p>
    <w:p w14:paraId="4E347247" w14:textId="77777777" w:rsidR="00577829" w:rsidRPr="00B651F3" w:rsidRDefault="00577829" w:rsidP="00577829">
      <w:pPr>
        <w:autoSpaceDE w:val="0"/>
        <w:autoSpaceDN w:val="0"/>
        <w:adjustRightInd w:val="0"/>
        <w:ind w:left="1440" w:firstLine="720"/>
        <w:rPr>
          <w:rFonts w:ascii="Consolas" w:hAnsi="Consolas" w:cs="Consolas"/>
          <w:color w:val="3F7F5F"/>
          <w:szCs w:val="20"/>
          <w:lang w:val="en-US"/>
        </w:rPr>
      </w:pPr>
      <w:r w:rsidRPr="00B651F3">
        <w:rPr>
          <w:rFonts w:ascii="Consolas" w:hAnsi="Consolas" w:cs="Consolas"/>
          <w:color w:val="3F7F5F"/>
          <w:szCs w:val="20"/>
          <w:lang w:val="en-US"/>
        </w:rPr>
        <w:t xml:space="preserve">// show advice to remove card from terminal </w:t>
      </w:r>
    </w:p>
    <w:p w14:paraId="4D10E130"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showPromptRemoveCard();</w:t>
      </w:r>
    </w:p>
    <w:p w14:paraId="1B9BCEA6"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break</w:t>
      </w:r>
      <w:r w:rsidRPr="00B651F3">
        <w:rPr>
          <w:rFonts w:ascii="Consolas" w:hAnsi="Consolas" w:cs="Consolas"/>
          <w:szCs w:val="20"/>
          <w:lang w:val="en-US"/>
        </w:rPr>
        <w:t>;</w:t>
      </w:r>
    </w:p>
    <w:p w14:paraId="43537279"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t>}</w:t>
      </w:r>
    </w:p>
    <w:p w14:paraId="735B6053"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t>}</w:t>
      </w:r>
    </w:p>
    <w:p w14:paraId="138B3E3A" w14:textId="77777777" w:rsidR="00577829" w:rsidRPr="00B651F3" w:rsidRDefault="00577829" w:rsidP="00577829">
      <w:pPr>
        <w:autoSpaceDE w:val="0"/>
        <w:autoSpaceDN w:val="0"/>
        <w:adjustRightInd w:val="0"/>
        <w:rPr>
          <w:rFonts w:ascii="Consolas" w:hAnsi="Consolas" w:cs="Consolas"/>
          <w:szCs w:val="20"/>
          <w:lang w:val="en-US"/>
        </w:rPr>
      </w:pPr>
    </w:p>
    <w:p w14:paraId="5FDEE41A" w14:textId="77777777" w:rsidR="00577829" w:rsidRPr="00B651F3" w:rsidRDefault="00577829" w:rsidP="00577829">
      <w:pPr>
        <w:autoSpaceDE w:val="0"/>
        <w:autoSpaceDN w:val="0"/>
        <w:adjustRightInd w:val="0"/>
        <w:ind w:firstLine="720"/>
        <w:rPr>
          <w:rFonts w:ascii="Consolas" w:hAnsi="Consolas" w:cs="Consolas"/>
          <w:szCs w:val="20"/>
          <w:lang w:val="en-US"/>
        </w:rPr>
      </w:pPr>
      <w:r w:rsidRPr="00B651F3">
        <w:rPr>
          <w:rFonts w:ascii="Consolas" w:hAnsi="Consolas" w:cs="Consolas"/>
          <w:color w:val="646464"/>
          <w:szCs w:val="20"/>
          <w:lang w:val="en-US"/>
        </w:rPr>
        <w:t>@Override</w:t>
      </w:r>
    </w:p>
    <w:p w14:paraId="04E199A8"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b/>
          <w:bCs/>
          <w:color w:val="7F0055"/>
          <w:szCs w:val="20"/>
          <w:lang w:val="en-US"/>
        </w:rPr>
        <w:t>publicvoid</w:t>
      </w:r>
      <w:r w:rsidRPr="00B651F3">
        <w:rPr>
          <w:rFonts w:ascii="Consolas" w:hAnsi="Consolas" w:cs="Consolas"/>
          <w:szCs w:val="20"/>
          <w:lang w:val="en-US"/>
        </w:rPr>
        <w:t xml:space="preserve"> onProcessFinished(ProcessResult result) {</w:t>
      </w:r>
    </w:p>
    <w:p w14:paraId="5DD07E32"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switch</w:t>
      </w:r>
      <w:r w:rsidRPr="00B651F3">
        <w:rPr>
          <w:rFonts w:ascii="Consolas" w:hAnsi="Consolas" w:cs="Consolas"/>
          <w:szCs w:val="20"/>
          <w:lang w:val="en-US"/>
        </w:rPr>
        <w:t>(result) {</w:t>
      </w:r>
    </w:p>
    <w:p w14:paraId="22863EE6"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case</w:t>
      </w:r>
      <w:r w:rsidRPr="00B651F3">
        <w:rPr>
          <w:rFonts w:ascii="Consolas" w:hAnsi="Consolas" w:cs="Consolas"/>
          <w:i/>
          <w:iCs/>
          <w:color w:val="0000C0"/>
          <w:szCs w:val="20"/>
          <w:lang w:val="en-US"/>
        </w:rPr>
        <w:t>SUCCESS</w:t>
      </w:r>
      <w:r w:rsidRPr="00B651F3">
        <w:rPr>
          <w:rFonts w:ascii="Consolas" w:hAnsi="Consolas" w:cs="Consolas"/>
          <w:szCs w:val="20"/>
          <w:lang w:val="en-US"/>
        </w:rPr>
        <w:t>:</w:t>
      </w:r>
    </w:p>
    <w:p w14:paraId="1327C544" w14:textId="77777777" w:rsidR="00577829" w:rsidRPr="00B651F3" w:rsidRDefault="00577829" w:rsidP="00577829">
      <w:pPr>
        <w:autoSpaceDE w:val="0"/>
        <w:autoSpaceDN w:val="0"/>
        <w:adjustRightInd w:val="0"/>
        <w:ind w:left="720" w:firstLine="72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color w:val="3F7F5F"/>
          <w:szCs w:val="20"/>
          <w:lang w:val="en-US"/>
        </w:rPr>
        <w:t>// method description below</w:t>
      </w:r>
    </w:p>
    <w:p w14:paraId="77C76EA8"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finalizePayment();</w:t>
      </w:r>
    </w:p>
    <w:p w14:paraId="38ED22A3"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break</w:t>
      </w:r>
      <w:r w:rsidRPr="00B651F3">
        <w:rPr>
          <w:rFonts w:ascii="Consolas" w:hAnsi="Consolas" w:cs="Consolas"/>
          <w:szCs w:val="20"/>
          <w:lang w:val="en-US"/>
        </w:rPr>
        <w:t>;</w:t>
      </w:r>
    </w:p>
    <w:p w14:paraId="7C568793"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case</w:t>
      </w:r>
      <w:r w:rsidRPr="00B651F3">
        <w:rPr>
          <w:rFonts w:ascii="Consolas" w:hAnsi="Consolas" w:cs="Consolas"/>
          <w:i/>
          <w:iCs/>
          <w:color w:val="0000C0"/>
          <w:szCs w:val="20"/>
          <w:lang w:val="en-US"/>
        </w:rPr>
        <w:t>VOID</w:t>
      </w:r>
      <w:r w:rsidRPr="00B651F3">
        <w:rPr>
          <w:rFonts w:ascii="Consolas" w:hAnsi="Consolas" w:cs="Consolas"/>
          <w:szCs w:val="20"/>
          <w:lang w:val="en-US"/>
        </w:rPr>
        <w:t>:</w:t>
      </w:r>
    </w:p>
    <w:p w14:paraId="1E9C13BB" w14:textId="77777777" w:rsidR="00577829" w:rsidRPr="00B651F3" w:rsidRDefault="00577829" w:rsidP="00577829">
      <w:pPr>
        <w:autoSpaceDE w:val="0"/>
        <w:autoSpaceDN w:val="0"/>
        <w:adjustRightInd w:val="0"/>
        <w:ind w:left="2160"/>
        <w:rPr>
          <w:rFonts w:ascii="Consolas" w:hAnsi="Consolas" w:cs="Consolas"/>
          <w:color w:val="3F7F5F"/>
          <w:szCs w:val="20"/>
          <w:lang w:val="en-US"/>
        </w:rPr>
      </w:pPr>
      <w:r w:rsidRPr="00B651F3">
        <w:rPr>
          <w:rFonts w:ascii="Consolas" w:hAnsi="Consolas" w:cs="Consolas"/>
          <w:color w:val="3F7F5F"/>
          <w:szCs w:val="20"/>
          <w:lang w:val="en-US"/>
        </w:rPr>
        <w:t xml:space="preserve">// transaction failed and cannot continue. Might be called </w:t>
      </w:r>
      <w:r w:rsidRPr="00B651F3">
        <w:rPr>
          <w:rFonts w:ascii="Consolas" w:hAnsi="Consolas" w:cs="Consolas"/>
          <w:color w:val="3F7F5F"/>
          <w:szCs w:val="20"/>
          <w:lang w:val="en-US"/>
        </w:rPr>
        <w:br/>
        <w:t xml:space="preserve">// as a result of risk management or validation performed </w:t>
      </w:r>
      <w:r w:rsidRPr="00B651F3">
        <w:rPr>
          <w:rFonts w:ascii="Consolas" w:hAnsi="Consolas" w:cs="Consolas"/>
          <w:color w:val="3F7F5F"/>
          <w:szCs w:val="20"/>
          <w:lang w:val="en-US"/>
        </w:rPr>
        <w:br/>
        <w:t xml:space="preserve">// by terminal </w:t>
      </w:r>
    </w:p>
    <w:p w14:paraId="64ADB430"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showCardDeclinedScreen();</w:t>
      </w:r>
    </w:p>
    <w:p w14:paraId="76E68BAC"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break</w:t>
      </w:r>
      <w:r w:rsidRPr="00B651F3">
        <w:rPr>
          <w:rFonts w:ascii="Consolas" w:hAnsi="Consolas" w:cs="Consolas"/>
          <w:szCs w:val="20"/>
          <w:lang w:val="en-US"/>
        </w:rPr>
        <w:t>;</w:t>
      </w:r>
    </w:p>
    <w:p w14:paraId="05893774"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t>}</w:t>
      </w:r>
    </w:p>
    <w:p w14:paraId="7C211B41"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t>}</w:t>
      </w:r>
    </w:p>
    <w:p w14:paraId="1D1F7CB5" w14:textId="77777777" w:rsidR="00577829" w:rsidRPr="00B651F3" w:rsidRDefault="00577829" w:rsidP="00577829">
      <w:pPr>
        <w:autoSpaceDE w:val="0"/>
        <w:autoSpaceDN w:val="0"/>
        <w:adjustRightInd w:val="0"/>
        <w:rPr>
          <w:rFonts w:ascii="Consolas" w:hAnsi="Consolas" w:cs="Consolas"/>
          <w:szCs w:val="20"/>
          <w:lang w:val="en-US"/>
        </w:rPr>
      </w:pPr>
    </w:p>
    <w:p w14:paraId="5BFFFB67"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color w:val="646464"/>
          <w:szCs w:val="20"/>
          <w:lang w:val="en-US"/>
        </w:rPr>
        <w:t>@Override</w:t>
      </w:r>
    </w:p>
    <w:p w14:paraId="065C7B7C"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b/>
          <w:bCs/>
          <w:color w:val="7F0055"/>
          <w:szCs w:val="20"/>
          <w:lang w:val="en-US"/>
        </w:rPr>
        <w:t>publicvoid</w:t>
      </w:r>
      <w:r w:rsidRPr="00B651F3">
        <w:rPr>
          <w:rFonts w:ascii="Consolas" w:hAnsi="Consolas" w:cs="Consolas"/>
          <w:szCs w:val="20"/>
          <w:lang w:val="en-US"/>
        </w:rPr>
        <w:t xml:space="preserve"> onTerminalEvent(TerminalEvent action) {</w:t>
      </w:r>
    </w:p>
    <w:p w14:paraId="24F9E817"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switch</w:t>
      </w:r>
      <w:r w:rsidRPr="00B651F3">
        <w:rPr>
          <w:rFonts w:ascii="Consolas" w:hAnsi="Consolas" w:cs="Consolas"/>
          <w:szCs w:val="20"/>
          <w:lang w:val="en-US"/>
        </w:rPr>
        <w:t>(action) {</w:t>
      </w:r>
    </w:p>
    <w:p w14:paraId="22497BFF"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case</w:t>
      </w:r>
      <w:r w:rsidRPr="00B651F3">
        <w:rPr>
          <w:rFonts w:ascii="Consolas" w:hAnsi="Consolas" w:cs="Consolas"/>
          <w:i/>
          <w:iCs/>
          <w:color w:val="0000C0"/>
          <w:szCs w:val="20"/>
          <w:lang w:val="en-US"/>
        </w:rPr>
        <w:t>CONFIG_UPDATE_FINISHED</w:t>
      </w:r>
      <w:r w:rsidRPr="00B651F3">
        <w:rPr>
          <w:rFonts w:ascii="Consolas" w:hAnsi="Consolas" w:cs="Consolas"/>
          <w:szCs w:val="20"/>
          <w:lang w:val="en-US"/>
        </w:rPr>
        <w:t>:</w:t>
      </w:r>
    </w:p>
    <w:p w14:paraId="78269D9B"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color w:val="3F7F5F"/>
          <w:szCs w:val="20"/>
          <w:lang w:val="en-US"/>
        </w:rPr>
        <w:t>// configuration updated successfuly</w:t>
      </w:r>
    </w:p>
    <w:p w14:paraId="7C793772"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break</w:t>
      </w:r>
      <w:r w:rsidRPr="00B651F3">
        <w:rPr>
          <w:rFonts w:ascii="Consolas" w:hAnsi="Consolas" w:cs="Consolas"/>
          <w:szCs w:val="20"/>
          <w:lang w:val="en-US"/>
        </w:rPr>
        <w:t>;</w:t>
      </w:r>
    </w:p>
    <w:p w14:paraId="5150FF3B"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case</w:t>
      </w:r>
      <w:r w:rsidRPr="00B651F3">
        <w:rPr>
          <w:rFonts w:ascii="Consolas" w:hAnsi="Consolas" w:cs="Consolas"/>
          <w:i/>
          <w:iCs/>
          <w:color w:val="0000C0"/>
          <w:szCs w:val="20"/>
          <w:lang w:val="en-US"/>
        </w:rPr>
        <w:t>CONFIG_UPDATE_STARTED</w:t>
      </w:r>
      <w:r w:rsidRPr="00B651F3">
        <w:rPr>
          <w:rFonts w:ascii="Consolas" w:hAnsi="Consolas" w:cs="Consolas"/>
          <w:szCs w:val="20"/>
          <w:lang w:val="en-US"/>
        </w:rPr>
        <w:t>:</w:t>
      </w:r>
    </w:p>
    <w:p w14:paraId="2B5C6D27"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color w:val="3F7F5F"/>
          <w:szCs w:val="20"/>
          <w:lang w:val="en-US"/>
        </w:rPr>
        <w:t>// configuration update started</w:t>
      </w:r>
    </w:p>
    <w:p w14:paraId="13D4282B"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break</w:t>
      </w:r>
      <w:r w:rsidRPr="00B651F3">
        <w:rPr>
          <w:rFonts w:ascii="Consolas" w:hAnsi="Consolas" w:cs="Consolas"/>
          <w:szCs w:val="20"/>
          <w:lang w:val="en-US"/>
        </w:rPr>
        <w:t>;</w:t>
      </w:r>
    </w:p>
    <w:p w14:paraId="4D15B989"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case</w:t>
      </w:r>
      <w:r w:rsidRPr="00B651F3">
        <w:rPr>
          <w:rFonts w:ascii="Consolas" w:hAnsi="Consolas" w:cs="Consolas"/>
          <w:i/>
          <w:iCs/>
          <w:color w:val="0000C0"/>
          <w:szCs w:val="20"/>
          <w:lang w:val="en-US"/>
        </w:rPr>
        <w:t>FIRMWARE_UPDATE_AVAILABLE</w:t>
      </w:r>
      <w:r w:rsidRPr="00B651F3">
        <w:rPr>
          <w:rFonts w:ascii="Consolas" w:hAnsi="Consolas" w:cs="Consolas"/>
          <w:szCs w:val="20"/>
          <w:lang w:val="en-US"/>
        </w:rPr>
        <w:t>:</w:t>
      </w:r>
    </w:p>
    <w:p w14:paraId="557B9449" w14:textId="77777777" w:rsidR="00577829" w:rsidRPr="00B651F3" w:rsidRDefault="00577829" w:rsidP="00577829">
      <w:pPr>
        <w:autoSpaceDE w:val="0"/>
        <w:autoSpaceDN w:val="0"/>
        <w:adjustRightInd w:val="0"/>
        <w:ind w:left="2160"/>
        <w:rPr>
          <w:rFonts w:ascii="Consolas" w:hAnsi="Consolas" w:cs="Consolas"/>
          <w:szCs w:val="20"/>
          <w:lang w:val="en-US"/>
        </w:rPr>
      </w:pPr>
      <w:r w:rsidRPr="00B651F3">
        <w:rPr>
          <w:rFonts w:ascii="Consolas" w:hAnsi="Consolas" w:cs="Consolas"/>
          <w:color w:val="3F7F5F"/>
          <w:szCs w:val="20"/>
          <w:lang w:val="en-US"/>
        </w:rPr>
        <w:t xml:space="preserve">// firmware update is available, but it won’t be applied </w:t>
      </w:r>
      <w:r w:rsidRPr="00B651F3">
        <w:rPr>
          <w:rFonts w:ascii="Consolas" w:hAnsi="Consolas" w:cs="Consolas"/>
          <w:color w:val="3F7F5F"/>
          <w:szCs w:val="20"/>
          <w:lang w:val="en-US"/>
        </w:rPr>
        <w:br/>
        <w:t>// this time</w:t>
      </w:r>
    </w:p>
    <w:p w14:paraId="00F4945B"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break</w:t>
      </w:r>
      <w:r w:rsidRPr="00B651F3">
        <w:rPr>
          <w:rFonts w:ascii="Consolas" w:hAnsi="Consolas" w:cs="Consolas"/>
          <w:szCs w:val="20"/>
          <w:lang w:val="en-US"/>
        </w:rPr>
        <w:t>;</w:t>
      </w:r>
    </w:p>
    <w:p w14:paraId="41EC26BF"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case</w:t>
      </w:r>
      <w:r w:rsidRPr="00B651F3">
        <w:rPr>
          <w:rFonts w:ascii="Consolas" w:hAnsi="Consolas" w:cs="Consolas"/>
          <w:i/>
          <w:iCs/>
          <w:color w:val="0000C0"/>
          <w:szCs w:val="20"/>
          <w:lang w:val="en-US"/>
        </w:rPr>
        <w:t>FIRMWARE_UPDATE_FINISHED</w:t>
      </w:r>
      <w:r w:rsidRPr="00B651F3">
        <w:rPr>
          <w:rFonts w:ascii="Consolas" w:hAnsi="Consolas" w:cs="Consolas"/>
          <w:szCs w:val="20"/>
          <w:lang w:val="en-US"/>
        </w:rPr>
        <w:t>:</w:t>
      </w:r>
    </w:p>
    <w:p w14:paraId="1B97565D"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color w:val="3F7F5F"/>
          <w:szCs w:val="20"/>
          <w:lang w:val="en-US"/>
        </w:rPr>
        <w:t>// firmware updated successfully</w:t>
      </w:r>
    </w:p>
    <w:p w14:paraId="17D8FF16"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break</w:t>
      </w:r>
      <w:r w:rsidRPr="00B651F3">
        <w:rPr>
          <w:rFonts w:ascii="Consolas" w:hAnsi="Consolas" w:cs="Consolas"/>
          <w:szCs w:val="20"/>
          <w:lang w:val="en-US"/>
        </w:rPr>
        <w:t>;</w:t>
      </w:r>
    </w:p>
    <w:p w14:paraId="7ABEA589"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case</w:t>
      </w:r>
      <w:r w:rsidRPr="00B651F3">
        <w:rPr>
          <w:rFonts w:ascii="Consolas" w:hAnsi="Consolas" w:cs="Consolas"/>
          <w:i/>
          <w:iCs/>
          <w:color w:val="0000C0"/>
          <w:szCs w:val="20"/>
          <w:lang w:val="en-US"/>
        </w:rPr>
        <w:t>FIRMWARE_UPDATE_STARTED</w:t>
      </w:r>
      <w:r w:rsidRPr="00B651F3">
        <w:rPr>
          <w:rFonts w:ascii="Consolas" w:hAnsi="Consolas" w:cs="Consolas"/>
          <w:szCs w:val="20"/>
          <w:lang w:val="en-US"/>
        </w:rPr>
        <w:t>:</w:t>
      </w:r>
    </w:p>
    <w:p w14:paraId="7EE181F6" w14:textId="77777777" w:rsidR="00577829" w:rsidRPr="00B651F3" w:rsidRDefault="00577829" w:rsidP="00577829">
      <w:pPr>
        <w:autoSpaceDE w:val="0"/>
        <w:autoSpaceDN w:val="0"/>
        <w:adjustRightInd w:val="0"/>
        <w:rPr>
          <w:rFonts w:ascii="Consolas" w:hAnsi="Consolas" w:cs="Consolas"/>
          <w:color w:val="3F7F5F"/>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color w:val="3F7F5F"/>
          <w:szCs w:val="20"/>
          <w:lang w:val="en-US"/>
        </w:rPr>
        <w:t xml:space="preserve">// firmware update started. Don’t disconnect from terminal, </w:t>
      </w:r>
    </w:p>
    <w:p w14:paraId="2C43AAB0" w14:textId="77777777" w:rsidR="00577829" w:rsidRPr="00B651F3" w:rsidRDefault="00577829" w:rsidP="00577829">
      <w:pPr>
        <w:autoSpaceDE w:val="0"/>
        <w:autoSpaceDN w:val="0"/>
        <w:adjustRightInd w:val="0"/>
        <w:ind w:left="1440" w:firstLine="720"/>
        <w:rPr>
          <w:rFonts w:ascii="Consolas" w:hAnsi="Consolas" w:cs="Consolas"/>
          <w:szCs w:val="20"/>
          <w:lang w:val="en-US"/>
        </w:rPr>
      </w:pPr>
      <w:r w:rsidRPr="00B651F3">
        <w:rPr>
          <w:rFonts w:ascii="Consolas" w:hAnsi="Consolas" w:cs="Consolas"/>
          <w:color w:val="3F7F5F"/>
          <w:szCs w:val="20"/>
          <w:lang w:val="en-US"/>
        </w:rPr>
        <w:t>//as it might cause damage.</w:t>
      </w:r>
      <w:r w:rsidRPr="00B651F3">
        <w:rPr>
          <w:rFonts w:ascii="Consolas" w:hAnsi="Consolas" w:cs="Consolas"/>
          <w:szCs w:val="20"/>
          <w:lang w:val="en-US"/>
        </w:rPr>
        <w:tab/>
      </w:r>
    </w:p>
    <w:p w14:paraId="3AF7E034"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break</w:t>
      </w:r>
      <w:r w:rsidRPr="00B651F3">
        <w:rPr>
          <w:rFonts w:ascii="Consolas" w:hAnsi="Consolas" w:cs="Consolas"/>
          <w:szCs w:val="20"/>
          <w:lang w:val="en-US"/>
        </w:rPr>
        <w:t>;</w:t>
      </w:r>
    </w:p>
    <w:p w14:paraId="5261028E"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t>}</w:t>
      </w:r>
    </w:p>
    <w:p w14:paraId="6EABEF5A" w14:textId="77777777" w:rsidR="00577829" w:rsidRPr="00880B92" w:rsidRDefault="00577829" w:rsidP="00880B92">
      <w:pPr>
        <w:pStyle w:val="Caption"/>
      </w:pPr>
      <w:r w:rsidRPr="00217B5C">
        <w:rPr>
          <w:rFonts w:ascii="Consolas" w:hAnsi="Consolas" w:cs="Consolas"/>
        </w:rPr>
        <w:lastRenderedPageBreak/>
        <w:t>}</w:t>
      </w:r>
    </w:p>
    <w:p w14:paraId="550A53DE" w14:textId="77777777" w:rsidR="00577829" w:rsidRPr="00880B92" w:rsidRDefault="00577829" w:rsidP="00880B92">
      <w:pPr>
        <w:pStyle w:val="Caption"/>
      </w:pPr>
    </w:p>
    <w:p w14:paraId="08405560"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b/>
          <w:bCs/>
          <w:color w:val="7F0055"/>
          <w:szCs w:val="20"/>
          <w:lang w:val="en-US"/>
        </w:rPr>
        <w:t>publicvoid</w:t>
      </w:r>
      <w:r w:rsidRPr="00B651F3">
        <w:rPr>
          <w:rFonts w:ascii="Consolas" w:hAnsi="Consolas" w:cs="Consolas"/>
          <w:szCs w:val="20"/>
          <w:lang w:val="en-US"/>
        </w:rPr>
        <w:t xml:space="preserve"> startPreauthorization() {</w:t>
      </w:r>
    </w:p>
    <w:p w14:paraId="271802AB"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t>showPreauthorizingScreen();</w:t>
      </w:r>
    </w:p>
    <w:p w14:paraId="5F2B15D6"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t>AcceptSDK.</w:t>
      </w:r>
      <w:r w:rsidRPr="00B651F3">
        <w:rPr>
          <w:rFonts w:ascii="Consolas" w:hAnsi="Consolas" w:cs="Consolas"/>
          <w:i/>
          <w:iCs/>
          <w:szCs w:val="20"/>
          <w:lang w:val="en-US"/>
        </w:rPr>
        <w:t>preauthorizePayment</w:t>
      </w:r>
      <w:r w:rsidRPr="00B651F3">
        <w:rPr>
          <w:rFonts w:ascii="Consolas" w:hAnsi="Consolas" w:cs="Consolas"/>
          <w:szCs w:val="20"/>
          <w:lang w:val="en-US"/>
        </w:rPr>
        <w:t>(</w:t>
      </w:r>
      <w:r w:rsidRPr="00B651F3">
        <w:rPr>
          <w:rFonts w:ascii="Consolas" w:hAnsi="Consolas" w:cs="Consolas"/>
          <w:b/>
          <w:bCs/>
          <w:color w:val="7F0055"/>
          <w:szCs w:val="20"/>
          <w:lang w:val="en-US"/>
        </w:rPr>
        <w:t>new</w:t>
      </w:r>
      <w:r w:rsidRPr="00B651F3">
        <w:rPr>
          <w:rFonts w:ascii="Consolas" w:hAnsi="Consolas" w:cs="Consolas"/>
          <w:szCs w:val="20"/>
          <w:lang w:val="en-US"/>
        </w:rPr>
        <w:t>OnRequestFinishedListener&lt;PreauthResult&gt;() {</w:t>
      </w:r>
    </w:p>
    <w:p w14:paraId="12F1AA08"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color w:val="646464"/>
          <w:szCs w:val="20"/>
          <w:lang w:val="en-US"/>
        </w:rPr>
        <w:t>@Override</w:t>
      </w:r>
    </w:p>
    <w:p w14:paraId="5C14AEF9"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publicvoid</w:t>
      </w:r>
      <w:r w:rsidRPr="00B651F3">
        <w:rPr>
          <w:rFonts w:ascii="Consolas" w:hAnsi="Consolas" w:cs="Consolas"/>
          <w:szCs w:val="20"/>
          <w:lang w:val="en-US"/>
        </w:rPr>
        <w:t xml:space="preserve"> onRequestFinished(ApiResult apiResult, PreauthResult result) </w:t>
      </w:r>
    </w:p>
    <w:p w14:paraId="20897DE5" w14:textId="77777777" w:rsidR="00577829" w:rsidRPr="00B651F3" w:rsidRDefault="00577829" w:rsidP="00577829">
      <w:pPr>
        <w:autoSpaceDE w:val="0"/>
        <w:autoSpaceDN w:val="0"/>
        <w:adjustRightInd w:val="0"/>
        <w:ind w:left="720" w:firstLine="720"/>
        <w:rPr>
          <w:rFonts w:ascii="Consolas" w:hAnsi="Consolas" w:cs="Consolas"/>
          <w:szCs w:val="20"/>
          <w:lang w:val="en-US"/>
        </w:rPr>
      </w:pPr>
      <w:r w:rsidRPr="00B651F3">
        <w:rPr>
          <w:rFonts w:ascii="Consolas" w:hAnsi="Consolas" w:cs="Consolas"/>
          <w:szCs w:val="20"/>
          <w:lang w:val="en-US"/>
        </w:rPr>
        <w:t>{</w:t>
      </w:r>
    </w:p>
    <w:p w14:paraId="55AF8232"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if</w:t>
      </w:r>
      <w:r w:rsidRPr="00B651F3">
        <w:rPr>
          <w:rFonts w:ascii="Consolas" w:hAnsi="Consolas" w:cs="Consolas"/>
          <w:szCs w:val="20"/>
          <w:lang w:val="en-US"/>
        </w:rPr>
        <w:t>(apiResult.isSuccess()) {</w:t>
      </w:r>
    </w:p>
    <w:p w14:paraId="4922A75B" w14:textId="77777777" w:rsidR="00577829" w:rsidRPr="00B651F3" w:rsidRDefault="00577829" w:rsidP="00577829">
      <w:pPr>
        <w:autoSpaceDE w:val="0"/>
        <w:autoSpaceDN w:val="0"/>
        <w:adjustRightInd w:val="0"/>
        <w:ind w:left="1440" w:firstLine="720"/>
        <w:rPr>
          <w:rFonts w:ascii="Consolas" w:hAnsi="Consolas" w:cs="Consolas"/>
          <w:color w:val="3F7F5F"/>
          <w:szCs w:val="20"/>
          <w:lang w:val="en-US"/>
        </w:rPr>
      </w:pPr>
      <w:r w:rsidRPr="00B651F3">
        <w:rPr>
          <w:rFonts w:ascii="Consolas" w:hAnsi="Consolas" w:cs="Consolas"/>
          <w:color w:val="3F7F5F"/>
          <w:szCs w:val="20"/>
          <w:lang w:val="en-US"/>
        </w:rPr>
        <w:t>// nothing to do here, since PreauthResult is automatically</w:t>
      </w:r>
    </w:p>
    <w:p w14:paraId="517B3D2D" w14:textId="77777777" w:rsidR="00577829" w:rsidRPr="00B651F3" w:rsidRDefault="00577829" w:rsidP="00577829">
      <w:pPr>
        <w:autoSpaceDE w:val="0"/>
        <w:autoSpaceDN w:val="0"/>
        <w:adjustRightInd w:val="0"/>
        <w:ind w:left="1440" w:firstLine="720"/>
        <w:rPr>
          <w:rFonts w:ascii="Consolas" w:hAnsi="Consolas" w:cs="Consolas"/>
          <w:color w:val="3F7F5F"/>
          <w:szCs w:val="20"/>
          <w:lang w:val="en-US"/>
        </w:rPr>
      </w:pPr>
      <w:r w:rsidRPr="00B651F3">
        <w:rPr>
          <w:rFonts w:ascii="Consolas" w:hAnsi="Consolas" w:cs="Consolas"/>
          <w:color w:val="3F7F5F"/>
          <w:szCs w:val="20"/>
          <w:lang w:val="en-US"/>
        </w:rPr>
        <w:t xml:space="preserve">// passed to terminal. Event will be passed to CNPListener once </w:t>
      </w:r>
    </w:p>
    <w:p w14:paraId="7FE6CF7F" w14:textId="77777777" w:rsidR="00577829" w:rsidRPr="00B651F3" w:rsidRDefault="00577829" w:rsidP="00577829">
      <w:pPr>
        <w:autoSpaceDE w:val="0"/>
        <w:autoSpaceDN w:val="0"/>
        <w:adjustRightInd w:val="0"/>
        <w:ind w:left="1440" w:firstLine="720"/>
        <w:rPr>
          <w:rFonts w:ascii="Consolas" w:hAnsi="Consolas" w:cs="Consolas"/>
          <w:szCs w:val="20"/>
          <w:lang w:val="en-US"/>
        </w:rPr>
      </w:pPr>
      <w:r w:rsidRPr="00B651F3">
        <w:rPr>
          <w:rFonts w:ascii="Consolas" w:hAnsi="Consolas" w:cs="Consolas"/>
          <w:color w:val="3F7F5F"/>
          <w:szCs w:val="20"/>
          <w:lang w:val="en-US"/>
        </w:rPr>
        <w:t>// result is processed by terminal</w:t>
      </w:r>
    </w:p>
    <w:p w14:paraId="54B32768"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 xml:space="preserve">} </w:t>
      </w:r>
      <w:r w:rsidRPr="00B651F3">
        <w:rPr>
          <w:rFonts w:ascii="Consolas" w:hAnsi="Consolas" w:cs="Consolas"/>
          <w:b/>
          <w:bCs/>
          <w:color w:val="7F0055"/>
          <w:szCs w:val="20"/>
          <w:lang w:val="en-US"/>
        </w:rPr>
        <w:t>else</w:t>
      </w:r>
      <w:r w:rsidRPr="00B651F3">
        <w:rPr>
          <w:rFonts w:ascii="Consolas" w:hAnsi="Consolas" w:cs="Consolas"/>
          <w:szCs w:val="20"/>
          <w:lang w:val="en-US"/>
        </w:rPr>
        <w:t xml:space="preserve"> {</w:t>
      </w:r>
    </w:p>
    <w:p w14:paraId="77FBACC0"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Code code = apiResult.getCode();</w:t>
      </w:r>
    </w:p>
    <w:p w14:paraId="0D1F3824" w14:textId="77777777" w:rsidR="00577829" w:rsidRPr="00B651F3" w:rsidRDefault="00577829" w:rsidP="00577829">
      <w:pPr>
        <w:autoSpaceDE w:val="0"/>
        <w:autoSpaceDN w:val="0"/>
        <w:adjustRightInd w:val="0"/>
        <w:ind w:left="2160" w:firstLine="720"/>
        <w:rPr>
          <w:rFonts w:ascii="Consolas" w:hAnsi="Consolas" w:cs="Consolas"/>
          <w:szCs w:val="20"/>
          <w:lang w:val="en-US"/>
        </w:rPr>
      </w:pPr>
      <w:r w:rsidRPr="00B651F3">
        <w:rPr>
          <w:rFonts w:ascii="Consolas" w:hAnsi="Consolas" w:cs="Consolas"/>
          <w:b/>
          <w:bCs/>
          <w:color w:val="7F0055"/>
          <w:szCs w:val="20"/>
          <w:lang w:val="en-US"/>
        </w:rPr>
        <w:t>if</w:t>
      </w:r>
      <w:r w:rsidRPr="00B651F3">
        <w:rPr>
          <w:rFonts w:ascii="Consolas" w:hAnsi="Consolas" w:cs="Consolas"/>
          <w:szCs w:val="20"/>
          <w:lang w:val="en-US"/>
        </w:rPr>
        <w:t>(code == Code.</w:t>
      </w:r>
      <w:r w:rsidRPr="00B651F3">
        <w:rPr>
          <w:rFonts w:ascii="Consolas" w:hAnsi="Consolas" w:cs="Consolas"/>
          <w:i/>
          <w:iCs/>
          <w:color w:val="0000C0"/>
          <w:szCs w:val="20"/>
          <w:lang w:val="en-US"/>
        </w:rPr>
        <w:t>WirecardError</w:t>
      </w:r>
      <w:r w:rsidRPr="00B651F3">
        <w:rPr>
          <w:rFonts w:ascii="Consolas" w:hAnsi="Consolas" w:cs="Consolas"/>
          <w:szCs w:val="20"/>
          <w:lang w:val="en-US"/>
        </w:rPr>
        <w:t>) {</w:t>
      </w:r>
    </w:p>
    <w:p w14:paraId="01B97042"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if</w:t>
      </w:r>
      <w:r w:rsidRPr="00B651F3">
        <w:rPr>
          <w:rFonts w:ascii="Consolas" w:hAnsi="Consolas" w:cs="Consolas"/>
          <w:szCs w:val="20"/>
          <w:lang w:val="en-US"/>
        </w:rPr>
        <w:t xml:space="preserve">(apiResult.getWirecardError() != </w:t>
      </w:r>
      <w:r w:rsidRPr="00B651F3">
        <w:rPr>
          <w:rFonts w:ascii="Consolas" w:hAnsi="Consolas" w:cs="Consolas"/>
          <w:b/>
          <w:bCs/>
          <w:color w:val="7F0055"/>
          <w:szCs w:val="20"/>
          <w:lang w:val="en-US"/>
        </w:rPr>
        <w:t>null</w:t>
      </w:r>
      <w:r w:rsidRPr="00B651F3">
        <w:rPr>
          <w:rFonts w:ascii="Consolas" w:hAnsi="Consolas" w:cs="Consolas"/>
          <w:szCs w:val="20"/>
          <w:lang w:val="en-US"/>
        </w:rPr>
        <w:t>) {</w:t>
      </w:r>
    </w:p>
    <w:p w14:paraId="421449C6"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WCDCode wcdCode=apiResult.getWirecardError();</w:t>
      </w:r>
    </w:p>
    <w:p w14:paraId="1F5F1ACF" w14:textId="77777777" w:rsidR="00577829" w:rsidRPr="00B651F3" w:rsidRDefault="00577829" w:rsidP="00577829">
      <w:pPr>
        <w:autoSpaceDE w:val="0"/>
        <w:autoSpaceDN w:val="0"/>
        <w:adjustRightInd w:val="0"/>
        <w:ind w:left="4320"/>
        <w:rPr>
          <w:rFonts w:ascii="Consolas" w:hAnsi="Consolas" w:cs="Consolas"/>
          <w:szCs w:val="20"/>
          <w:lang w:val="en-US"/>
        </w:rPr>
      </w:pPr>
      <w:r w:rsidRPr="00B651F3">
        <w:rPr>
          <w:rFonts w:ascii="Consolas" w:hAnsi="Consolas" w:cs="Consolas"/>
          <w:b/>
          <w:bCs/>
          <w:color w:val="7F0055"/>
          <w:szCs w:val="20"/>
          <w:lang w:val="en-US"/>
        </w:rPr>
        <w:t>if</w:t>
      </w:r>
      <w:r w:rsidRPr="00B651F3">
        <w:rPr>
          <w:rFonts w:ascii="Consolas" w:hAnsi="Consolas" w:cs="Consolas"/>
          <w:szCs w:val="20"/>
          <w:lang w:val="en-US"/>
        </w:rPr>
        <w:t xml:space="preserve">(wcdCode != </w:t>
      </w:r>
      <w:r w:rsidRPr="00B651F3">
        <w:rPr>
          <w:rFonts w:ascii="Consolas" w:hAnsi="Consolas" w:cs="Consolas"/>
          <w:b/>
          <w:bCs/>
          <w:color w:val="7F0055"/>
          <w:szCs w:val="20"/>
          <w:lang w:val="en-US"/>
        </w:rPr>
        <w:t>null</w:t>
      </w:r>
      <w:r w:rsidRPr="00B651F3">
        <w:rPr>
          <w:rFonts w:ascii="Consolas" w:hAnsi="Consolas" w:cs="Consolas"/>
          <w:szCs w:val="20"/>
          <w:lang w:val="en-US"/>
        </w:rPr>
        <w:t>) {</w:t>
      </w:r>
    </w:p>
    <w:p w14:paraId="1E943491" w14:textId="77777777" w:rsidR="00577829" w:rsidRPr="00B651F3" w:rsidRDefault="00577829" w:rsidP="00577829">
      <w:pPr>
        <w:autoSpaceDE w:val="0"/>
        <w:autoSpaceDN w:val="0"/>
        <w:adjustRightInd w:val="0"/>
        <w:ind w:left="3600" w:firstLine="720"/>
        <w:rPr>
          <w:rFonts w:ascii="Consolas" w:hAnsi="Consolas" w:cs="Consolas"/>
          <w:color w:val="3F7F5F"/>
          <w:szCs w:val="20"/>
          <w:lang w:val="en-US"/>
        </w:rPr>
      </w:pPr>
      <w:r w:rsidRPr="00B651F3">
        <w:rPr>
          <w:rFonts w:ascii="Consolas" w:hAnsi="Consolas" w:cs="Consolas"/>
          <w:color w:val="3F7F5F"/>
          <w:szCs w:val="20"/>
          <w:lang w:val="en-US"/>
        </w:rPr>
        <w:t>// It is important to notify merchant about</w:t>
      </w:r>
    </w:p>
    <w:p w14:paraId="36B16F73" w14:textId="77777777" w:rsidR="00577829" w:rsidRPr="00B651F3" w:rsidRDefault="00577829" w:rsidP="00577829">
      <w:pPr>
        <w:autoSpaceDE w:val="0"/>
        <w:autoSpaceDN w:val="0"/>
        <w:adjustRightInd w:val="0"/>
        <w:ind w:left="3600" w:firstLine="720"/>
        <w:rPr>
          <w:rFonts w:ascii="Consolas" w:hAnsi="Consolas" w:cs="Consolas"/>
          <w:szCs w:val="20"/>
          <w:lang w:val="en-US"/>
        </w:rPr>
      </w:pPr>
      <w:r w:rsidRPr="00B651F3">
        <w:rPr>
          <w:rFonts w:ascii="Consolas" w:hAnsi="Consolas" w:cs="Consolas"/>
          <w:color w:val="3F7F5F"/>
          <w:szCs w:val="20"/>
          <w:lang w:val="en-US"/>
        </w:rPr>
        <w:t>// exact reason of card rejection.</w:t>
      </w:r>
    </w:p>
    <w:p w14:paraId="500D6146" w14:textId="77777777" w:rsidR="00577829" w:rsidRPr="00B651F3" w:rsidRDefault="00577829" w:rsidP="00577829">
      <w:pPr>
        <w:autoSpaceDE w:val="0"/>
        <w:autoSpaceDN w:val="0"/>
        <w:adjustRightInd w:val="0"/>
        <w:ind w:left="3600" w:firstLine="720"/>
        <w:rPr>
          <w:rFonts w:ascii="Consolas" w:hAnsi="Consolas" w:cs="Consolas"/>
          <w:color w:val="3F7F5F"/>
          <w:szCs w:val="20"/>
          <w:lang w:val="en-US"/>
        </w:rPr>
      </w:pPr>
      <w:r w:rsidRPr="00B651F3">
        <w:rPr>
          <w:rFonts w:ascii="Consolas" w:hAnsi="Consolas" w:cs="Consolas"/>
          <w:color w:val="3F7F5F"/>
          <w:szCs w:val="20"/>
          <w:lang w:val="en-US"/>
        </w:rPr>
        <w:t xml:space="preserve">// currently sdk comes with wcdstrings.xml </w:t>
      </w:r>
    </w:p>
    <w:p w14:paraId="2C5993BF" w14:textId="77777777" w:rsidR="00577829" w:rsidRPr="00B651F3" w:rsidRDefault="00577829" w:rsidP="00577829">
      <w:pPr>
        <w:autoSpaceDE w:val="0"/>
        <w:autoSpaceDN w:val="0"/>
        <w:adjustRightInd w:val="0"/>
        <w:ind w:left="3600" w:firstLine="720"/>
        <w:rPr>
          <w:rFonts w:ascii="Consolas" w:hAnsi="Consolas" w:cs="Consolas"/>
          <w:szCs w:val="20"/>
          <w:lang w:val="en-US"/>
        </w:rPr>
      </w:pPr>
      <w:r w:rsidRPr="00B651F3">
        <w:rPr>
          <w:rFonts w:ascii="Consolas" w:hAnsi="Consolas" w:cs="Consolas"/>
          <w:color w:val="3F7F5F"/>
          <w:szCs w:val="20"/>
          <w:lang w:val="en-US"/>
        </w:rPr>
        <w:t>// file containing all possible error codes.</w:t>
      </w:r>
    </w:p>
    <w:p w14:paraId="0385CDA6" w14:textId="77777777" w:rsidR="00577829" w:rsidRPr="00B651F3" w:rsidRDefault="00577829" w:rsidP="00577829">
      <w:pPr>
        <w:autoSpaceDE w:val="0"/>
        <w:autoSpaceDN w:val="0"/>
        <w:adjustRightInd w:val="0"/>
        <w:ind w:left="4320" w:firstLine="720"/>
        <w:rPr>
          <w:rFonts w:ascii="Consolas" w:hAnsi="Consolas" w:cs="Consolas"/>
          <w:szCs w:val="20"/>
          <w:lang w:val="en-US"/>
        </w:rPr>
      </w:pPr>
      <w:r w:rsidRPr="00B651F3">
        <w:rPr>
          <w:rFonts w:ascii="Consolas" w:hAnsi="Consolas" w:cs="Consolas"/>
          <w:szCs w:val="20"/>
          <w:lang w:val="en-US"/>
        </w:rPr>
        <w:t>showMessage(</w:t>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R.string.</w:t>
      </w:r>
      <w:r w:rsidRPr="00B651F3">
        <w:rPr>
          <w:rFonts w:ascii="Consolas" w:hAnsi="Consolas" w:cs="Consolas"/>
          <w:i/>
          <w:iCs/>
          <w:color w:val="0000C0"/>
          <w:szCs w:val="20"/>
          <w:lang w:val="en-US"/>
        </w:rPr>
        <w:t>wirecard_error</w:t>
      </w:r>
      <w:r w:rsidRPr="00B651F3">
        <w:rPr>
          <w:rFonts w:ascii="Consolas" w:hAnsi="Consolas" w:cs="Consolas"/>
          <w:szCs w:val="20"/>
          <w:lang w:val="en-US"/>
        </w:rPr>
        <w:t>,</w:t>
      </w:r>
    </w:p>
    <w:p w14:paraId="3F2F02D1"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wcdCode.getDescriptionResID());</w:t>
      </w:r>
    </w:p>
    <w:p w14:paraId="098BD788"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 xml:space="preserve">} </w:t>
      </w:r>
    </w:p>
    <w:p w14:paraId="54D83A72"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w:t>
      </w:r>
    </w:p>
    <w:p w14:paraId="0647108B"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w:t>
      </w:r>
    </w:p>
    <w:p w14:paraId="6F5251E6"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w:t>
      </w:r>
    </w:p>
    <w:p w14:paraId="441CE79B"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w:t>
      </w:r>
    </w:p>
    <w:p w14:paraId="23EDF350"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w:t>
      </w:r>
    </w:p>
    <w:p w14:paraId="7A9BFAE8"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t>}</w:t>
      </w:r>
    </w:p>
    <w:p w14:paraId="4CF594FC"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t>});</w:t>
      </w:r>
    </w:p>
    <w:p w14:paraId="04616762" w14:textId="77777777" w:rsidR="00577829" w:rsidRPr="00DE2545" w:rsidRDefault="00577829" w:rsidP="00577829">
      <w:pPr>
        <w:pStyle w:val="content"/>
        <w:rPr>
          <w:rFonts w:ascii="Consolas" w:eastAsia="Times New Roman" w:hAnsi="Consolas" w:cs="Consolas"/>
          <w:sz w:val="20"/>
        </w:rPr>
      </w:pPr>
      <w:r w:rsidRPr="00DE2545">
        <w:rPr>
          <w:rFonts w:ascii="Consolas" w:eastAsia="Times New Roman" w:hAnsi="Consolas" w:cs="Consolas"/>
          <w:sz w:val="20"/>
        </w:rPr>
        <w:t>}</w:t>
      </w:r>
    </w:p>
    <w:p w14:paraId="27C7DA4B" w14:textId="77777777" w:rsidR="00577829" w:rsidRPr="00DE2545" w:rsidRDefault="00577829" w:rsidP="00577829">
      <w:pPr>
        <w:pStyle w:val="content"/>
        <w:rPr>
          <w:rFonts w:ascii="Consolas" w:eastAsia="Times New Roman" w:hAnsi="Consolas" w:cs="Consolas"/>
          <w:sz w:val="20"/>
        </w:rPr>
      </w:pPr>
    </w:p>
    <w:p w14:paraId="390E31DC"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b/>
          <w:bCs/>
          <w:color w:val="7F0055"/>
          <w:szCs w:val="20"/>
          <w:lang w:val="en-US"/>
        </w:rPr>
        <w:t>publicvoid</w:t>
      </w:r>
      <w:r w:rsidRPr="00B651F3">
        <w:rPr>
          <w:rFonts w:ascii="Consolas" w:hAnsi="Consolas" w:cs="Consolas"/>
          <w:szCs w:val="20"/>
          <w:lang w:val="en-US"/>
        </w:rPr>
        <w:t>finalizePayment() {</w:t>
      </w:r>
    </w:p>
    <w:p w14:paraId="709B8AC1"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t>showSendingPaymentScreen();</w:t>
      </w:r>
    </w:p>
    <w:p w14:paraId="1A26F30B"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t>AcceptSDK.</w:t>
      </w:r>
      <w:r w:rsidRPr="00B651F3">
        <w:rPr>
          <w:rFonts w:ascii="Consolas" w:hAnsi="Consolas" w:cs="Consolas"/>
          <w:i/>
          <w:iCs/>
          <w:szCs w:val="20"/>
          <w:lang w:val="en-US"/>
        </w:rPr>
        <w:t>sendPayment</w:t>
      </w:r>
      <w:r w:rsidRPr="00B651F3">
        <w:rPr>
          <w:rFonts w:ascii="Consolas" w:hAnsi="Consolas" w:cs="Consolas"/>
          <w:szCs w:val="20"/>
          <w:lang w:val="en-US"/>
        </w:rPr>
        <w:t>(</w:t>
      </w:r>
      <w:r w:rsidRPr="00B651F3">
        <w:rPr>
          <w:rFonts w:ascii="Consolas" w:hAnsi="Consolas" w:cs="Consolas"/>
          <w:b/>
          <w:bCs/>
          <w:color w:val="7F0055"/>
          <w:szCs w:val="20"/>
          <w:lang w:val="en-US"/>
        </w:rPr>
        <w:t>new</w:t>
      </w:r>
      <w:r w:rsidRPr="00B651F3">
        <w:rPr>
          <w:rFonts w:ascii="Consolas" w:hAnsi="Consolas" w:cs="Consolas"/>
          <w:szCs w:val="20"/>
          <w:lang w:val="en-US"/>
        </w:rPr>
        <w:t>OnRequestFinishedListener&lt;Payment&gt;() {</w:t>
      </w:r>
    </w:p>
    <w:p w14:paraId="6346BA3F"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color w:val="646464"/>
          <w:szCs w:val="20"/>
          <w:lang w:val="en-US"/>
        </w:rPr>
        <w:t>@Override</w:t>
      </w:r>
    </w:p>
    <w:p w14:paraId="2B63E724"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publicvoid</w:t>
      </w:r>
      <w:r w:rsidRPr="00B651F3">
        <w:rPr>
          <w:rFonts w:ascii="Consolas" w:hAnsi="Consolas" w:cs="Consolas"/>
          <w:szCs w:val="20"/>
          <w:lang w:val="en-US"/>
        </w:rPr>
        <w:t xml:space="preserve"> onRequestFinished(ApiResult apiResult, Payment result) </w:t>
      </w:r>
    </w:p>
    <w:p w14:paraId="32A72B44" w14:textId="77777777" w:rsidR="00577829" w:rsidRDefault="00577829" w:rsidP="00577829">
      <w:pPr>
        <w:autoSpaceDE w:val="0"/>
        <w:autoSpaceDN w:val="0"/>
        <w:adjustRightInd w:val="0"/>
        <w:ind w:left="720" w:firstLine="720"/>
        <w:rPr>
          <w:rFonts w:ascii="Consolas" w:hAnsi="Consolas" w:cs="Consolas"/>
          <w:szCs w:val="20"/>
        </w:rPr>
      </w:pPr>
      <w:r>
        <w:rPr>
          <w:rFonts w:ascii="Consolas" w:hAnsi="Consolas" w:cs="Consolas"/>
          <w:szCs w:val="20"/>
        </w:rPr>
        <w:t>{</w:t>
      </w:r>
    </w:p>
    <w:p w14:paraId="5233ABB7" w14:textId="77777777" w:rsidR="00577829" w:rsidRDefault="00577829" w:rsidP="00577829">
      <w:pPr>
        <w:autoSpaceDE w:val="0"/>
        <w:autoSpaceDN w:val="0"/>
        <w:adjustRightInd w:val="0"/>
        <w:ind w:left="720" w:firstLine="720"/>
        <w:rPr>
          <w:rFonts w:ascii="Consolas" w:hAnsi="Consolas" w:cs="Consolas"/>
          <w:szCs w:val="20"/>
        </w:rPr>
      </w:pPr>
      <w:r>
        <w:rPr>
          <w:rFonts w:ascii="Consolas" w:hAnsi="Consolas" w:cs="Consolas"/>
          <w:color w:val="3F7F5F"/>
          <w:szCs w:val="20"/>
        </w:rPr>
        <w:t>// standard sendPayment method handling.</w:t>
      </w:r>
    </w:p>
    <w:p w14:paraId="234F676B" w14:textId="77777777" w:rsidR="00577829" w:rsidRPr="00315D3B" w:rsidRDefault="00577829" w:rsidP="00577829">
      <w:pPr>
        <w:autoSpaceDE w:val="0"/>
        <w:autoSpaceDN w:val="0"/>
        <w:adjustRightInd w:val="0"/>
        <w:ind w:left="720" w:firstLine="720"/>
        <w:rPr>
          <w:rFonts w:ascii="Consolas" w:hAnsi="Consolas" w:cs="Consolas"/>
          <w:szCs w:val="20"/>
        </w:rPr>
      </w:pPr>
      <w:r>
        <w:rPr>
          <w:rFonts w:ascii="Consolas" w:hAnsi="Consolas" w:cs="Consolas"/>
          <w:szCs w:val="20"/>
        </w:rPr>
        <w:t>(...)</w:t>
      </w:r>
    </w:p>
    <w:p w14:paraId="383F48D7" w14:textId="77777777" w:rsidR="00577829" w:rsidRPr="00315D3B" w:rsidRDefault="00577829" w:rsidP="00577829">
      <w:pPr>
        <w:autoSpaceDE w:val="0"/>
        <w:autoSpaceDN w:val="0"/>
        <w:adjustRightInd w:val="0"/>
        <w:rPr>
          <w:rFonts w:ascii="Consolas" w:hAnsi="Consolas" w:cs="Consolas"/>
          <w:szCs w:val="20"/>
        </w:rPr>
      </w:pPr>
      <w:r w:rsidRPr="00315D3B">
        <w:rPr>
          <w:rFonts w:ascii="Consolas" w:hAnsi="Consolas" w:cs="Consolas"/>
          <w:szCs w:val="20"/>
        </w:rPr>
        <w:tab/>
      </w:r>
      <w:r w:rsidRPr="00315D3B">
        <w:rPr>
          <w:rFonts w:ascii="Consolas" w:hAnsi="Consolas" w:cs="Consolas"/>
          <w:szCs w:val="20"/>
        </w:rPr>
        <w:tab/>
        <w:t>}</w:t>
      </w:r>
    </w:p>
    <w:p w14:paraId="6EDA3931" w14:textId="77777777" w:rsidR="00577829" w:rsidRPr="00315D3B" w:rsidRDefault="00577829" w:rsidP="00577829">
      <w:pPr>
        <w:autoSpaceDE w:val="0"/>
        <w:autoSpaceDN w:val="0"/>
        <w:adjustRightInd w:val="0"/>
        <w:rPr>
          <w:rFonts w:ascii="Consolas" w:hAnsi="Consolas" w:cs="Consolas"/>
          <w:szCs w:val="20"/>
        </w:rPr>
      </w:pPr>
      <w:r w:rsidRPr="00315D3B">
        <w:rPr>
          <w:rFonts w:ascii="Consolas" w:hAnsi="Consolas" w:cs="Consolas"/>
          <w:szCs w:val="20"/>
        </w:rPr>
        <w:tab/>
        <w:t>});</w:t>
      </w:r>
    </w:p>
    <w:p w14:paraId="44D10BE1" w14:textId="77777777" w:rsidR="00577829" w:rsidRDefault="00577829" w:rsidP="00880B92">
      <w:pPr>
        <w:pStyle w:val="Caption"/>
        <w:rPr>
          <w:rFonts w:ascii="Consolas" w:hAnsi="Consolas" w:cs="Consolas"/>
        </w:rPr>
      </w:pPr>
      <w:r w:rsidRPr="00315D3B">
        <w:rPr>
          <w:rFonts w:ascii="Consolas" w:hAnsi="Consolas" w:cs="Consolas"/>
        </w:rPr>
        <w:t>}</w:t>
      </w:r>
    </w:p>
    <w:p w14:paraId="22C192FA" w14:textId="77777777" w:rsidR="00192664" w:rsidRDefault="00192664" w:rsidP="00192664">
      <w:pPr>
        <w:rPr>
          <w:lang w:val="en-US"/>
        </w:rPr>
      </w:pPr>
    </w:p>
    <w:p w14:paraId="77304B4C" w14:textId="77777777" w:rsidR="00192664" w:rsidRDefault="00192664" w:rsidP="00192664">
      <w:pPr>
        <w:pStyle w:val="Heading2"/>
      </w:pPr>
      <w:bookmarkStart w:id="162" w:name="_Toc431302959"/>
      <w:r>
        <w:t>Events handling and communication with Swiper</w:t>
      </w:r>
      <w:bookmarkEnd w:id="162"/>
    </w:p>
    <w:p w14:paraId="12C59195" w14:textId="77777777" w:rsidR="00192664" w:rsidRPr="00880B92" w:rsidRDefault="00192664" w:rsidP="00192664">
      <w:pPr>
        <w:pStyle w:val="Caption"/>
      </w:pPr>
    </w:p>
    <w:p w14:paraId="406EB50E" w14:textId="77777777" w:rsidR="00192664" w:rsidRPr="00880B92" w:rsidRDefault="00192664" w:rsidP="00192664">
      <w:pPr>
        <w:pStyle w:val="Caption"/>
      </w:pPr>
      <w:r w:rsidRPr="00880B92">
        <w:rPr>
          <w:szCs w:val="22"/>
        </w:rPr>
        <w:t xml:space="preserve">There </w:t>
      </w:r>
      <w:r w:rsidR="009C74B9">
        <w:rPr>
          <w:szCs w:val="22"/>
        </w:rPr>
        <w:t>is</w:t>
      </w:r>
      <w:r w:rsidRPr="00880B92">
        <w:rPr>
          <w:szCs w:val="22"/>
        </w:rPr>
        <w:t xml:space="preserve"> interfaces that </w:t>
      </w:r>
      <w:r w:rsidR="009C74B9">
        <w:rPr>
          <w:szCs w:val="22"/>
        </w:rPr>
        <w:t>is</w:t>
      </w:r>
      <w:r w:rsidRPr="00880B92">
        <w:rPr>
          <w:szCs w:val="22"/>
        </w:rPr>
        <w:t xml:space="preserve"> required to properly implement the </w:t>
      </w:r>
      <w:r w:rsidR="009C74B9">
        <w:rPr>
          <w:szCs w:val="22"/>
        </w:rPr>
        <w:t>swiper</w:t>
      </w:r>
      <w:r w:rsidRPr="00880B92">
        <w:rPr>
          <w:szCs w:val="22"/>
        </w:rPr>
        <w:t>:</w:t>
      </w:r>
    </w:p>
    <w:p w14:paraId="7224AF34" w14:textId="77777777" w:rsidR="00192664" w:rsidRPr="00880B92" w:rsidRDefault="00192664" w:rsidP="00192664">
      <w:pPr>
        <w:pStyle w:val="Caption"/>
      </w:pPr>
      <w:r w:rsidRPr="00880B92">
        <w:rPr>
          <w:szCs w:val="22"/>
        </w:rPr>
        <w:t xml:space="preserve">- </w:t>
      </w:r>
      <w:r w:rsidR="009C74B9" w:rsidRPr="009C74B9">
        <w:rPr>
          <w:szCs w:val="22"/>
        </w:rPr>
        <w:t>OnSwipeDetectedListener</w:t>
      </w:r>
      <w:r w:rsidRPr="00880B92">
        <w:rPr>
          <w:szCs w:val="22"/>
        </w:rPr>
        <w:t xml:space="preserve">, which should be used for controlling the flow of the transaction and to react to specific </w:t>
      </w:r>
      <w:r w:rsidR="009C74B9">
        <w:rPr>
          <w:szCs w:val="22"/>
        </w:rPr>
        <w:t xml:space="preserve">swiper </w:t>
      </w:r>
      <w:r w:rsidRPr="00880B92">
        <w:rPr>
          <w:szCs w:val="22"/>
        </w:rPr>
        <w:t>events.</w:t>
      </w:r>
    </w:p>
    <w:p w14:paraId="046244EC" w14:textId="77777777" w:rsidR="00192664" w:rsidRPr="00880B92" w:rsidRDefault="00192664" w:rsidP="00192664">
      <w:pPr>
        <w:pStyle w:val="Caption"/>
      </w:pPr>
    </w:p>
    <w:p w14:paraId="48FABBEB" w14:textId="77777777" w:rsidR="00192664" w:rsidRPr="00880B92" w:rsidRDefault="00192664" w:rsidP="00192664">
      <w:pPr>
        <w:pStyle w:val="Caption"/>
      </w:pPr>
      <w:r w:rsidRPr="00880B92">
        <w:rPr>
          <w:szCs w:val="22"/>
        </w:rPr>
        <w:t xml:space="preserve">Their detailed description can be found in subsections </w:t>
      </w:r>
      <w:r>
        <w:rPr>
          <w:szCs w:val="22"/>
        </w:rPr>
        <w:t>4</w:t>
      </w:r>
      <w:r w:rsidRPr="00880B92">
        <w:rPr>
          <w:szCs w:val="22"/>
        </w:rPr>
        <w:t>.</w:t>
      </w:r>
      <w:r w:rsidR="009C74B9">
        <w:rPr>
          <w:szCs w:val="22"/>
        </w:rPr>
        <w:t>6</w:t>
      </w:r>
      <w:r w:rsidRPr="00880B92">
        <w:rPr>
          <w:szCs w:val="22"/>
        </w:rPr>
        <w:t>.1.</w:t>
      </w:r>
      <w:r w:rsidR="009C74B9" w:rsidRPr="00880B92">
        <w:t xml:space="preserve"> </w:t>
      </w:r>
    </w:p>
    <w:p w14:paraId="56080A53" w14:textId="77777777" w:rsidR="00192664" w:rsidRPr="00880B92" w:rsidRDefault="00192664" w:rsidP="00192664">
      <w:pPr>
        <w:pStyle w:val="Caption"/>
      </w:pPr>
      <w:r w:rsidRPr="00880B92">
        <w:rPr>
          <w:szCs w:val="22"/>
        </w:rPr>
        <w:t xml:space="preserve">Different implementations of </w:t>
      </w:r>
      <w:r w:rsidR="009C74B9" w:rsidRPr="009C74B9">
        <w:rPr>
          <w:szCs w:val="22"/>
        </w:rPr>
        <w:t>OnSwipeDetectedListener</w:t>
      </w:r>
      <w:r w:rsidR="009C74B9" w:rsidRPr="00880B92">
        <w:rPr>
          <w:szCs w:val="22"/>
        </w:rPr>
        <w:t xml:space="preserve"> </w:t>
      </w:r>
      <w:r w:rsidRPr="00880B92">
        <w:rPr>
          <w:szCs w:val="22"/>
        </w:rPr>
        <w:t xml:space="preserve">should not require implementation of more listeners than those presented here. It is safe to assume that implementing them is enough to handle payments with different </w:t>
      </w:r>
      <w:r w:rsidR="009C74B9">
        <w:rPr>
          <w:szCs w:val="22"/>
        </w:rPr>
        <w:t>swipers</w:t>
      </w:r>
      <w:r w:rsidRPr="00880B92">
        <w:rPr>
          <w:szCs w:val="22"/>
        </w:rPr>
        <w:t>.</w:t>
      </w:r>
    </w:p>
    <w:p w14:paraId="0D80F7D5" w14:textId="77777777" w:rsidR="00192664" w:rsidRPr="00880B92" w:rsidRDefault="00192664" w:rsidP="00192664">
      <w:pPr>
        <w:pStyle w:val="Caption"/>
      </w:pPr>
    </w:p>
    <w:p w14:paraId="27B06C83" w14:textId="77777777" w:rsidR="00192664" w:rsidRDefault="00CC365F" w:rsidP="00CC365F">
      <w:pPr>
        <w:pStyle w:val="Heading3"/>
      </w:pPr>
      <w:bookmarkStart w:id="163" w:name="_Toc431302960"/>
      <w:r>
        <w:t xml:space="preserve">Example of </w:t>
      </w:r>
      <w:r w:rsidRPr="00CC365F">
        <w:t xml:space="preserve">OnSwipeDetectedListener </w:t>
      </w:r>
      <w:r>
        <w:t>implementation</w:t>
      </w:r>
      <w:r w:rsidR="00192664">
        <w:t xml:space="preserve"> (</w:t>
      </w:r>
      <w:r w:rsidR="009C74B9">
        <w:t>Swiper</w:t>
      </w:r>
      <w:r w:rsidR="00192664">
        <w:t>)</w:t>
      </w:r>
      <w:bookmarkEnd w:id="163"/>
    </w:p>
    <w:p w14:paraId="363FB807" w14:textId="77777777" w:rsidR="00192664" w:rsidRPr="00880B92" w:rsidRDefault="00192664" w:rsidP="00192664">
      <w:pPr>
        <w:pStyle w:val="Caption"/>
      </w:pPr>
    </w:p>
    <w:p w14:paraId="4583C799" w14:textId="77777777" w:rsidR="00192664" w:rsidRPr="00880B92" w:rsidRDefault="00192664" w:rsidP="00192664">
      <w:pPr>
        <w:pStyle w:val="Caption"/>
      </w:pPr>
      <w:r w:rsidRPr="00880B92">
        <w:rPr>
          <w:szCs w:val="22"/>
        </w:rPr>
        <w:t xml:space="preserve">Transaction processing is controlled by implementing the </w:t>
      </w:r>
      <w:r w:rsidR="00E5328E" w:rsidRPr="00E5328E">
        <w:rPr>
          <w:szCs w:val="22"/>
        </w:rPr>
        <w:t xml:space="preserve">OnSwipeDetectedListener </w:t>
      </w:r>
      <w:r w:rsidRPr="00880B92">
        <w:rPr>
          <w:szCs w:val="22"/>
        </w:rPr>
        <w:t>interface and reacting to events provided to it. Events are grouped into enums based on their origin and logic group. Some of them also contain action codes, giving information about the circumstances in which a given event has been dispatched.</w:t>
      </w:r>
    </w:p>
    <w:p w14:paraId="6B8D175D" w14:textId="77777777" w:rsidR="00192664" w:rsidRPr="00880B92" w:rsidRDefault="00192664" w:rsidP="00192664">
      <w:pPr>
        <w:pStyle w:val="Caption"/>
      </w:pPr>
    </w:p>
    <w:tbl>
      <w:tblPr>
        <w:tblStyle w:val="TableGrid"/>
        <w:tblW w:w="0" w:type="auto"/>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9070"/>
      </w:tblGrid>
      <w:tr w:rsidR="00192664" w:rsidRPr="007D2B99" w14:paraId="36ED0C75" w14:textId="77777777" w:rsidTr="00192664">
        <w:trPr>
          <w:trHeight w:val="432"/>
        </w:trPr>
        <w:tc>
          <w:tcPr>
            <w:tcW w:w="9576" w:type="dxa"/>
            <w:vAlign w:val="center"/>
          </w:tcPr>
          <w:p w14:paraId="1EC64260" w14:textId="77777777" w:rsidR="00192664" w:rsidRDefault="00192664" w:rsidP="00E5328E">
            <w:pPr>
              <w:pStyle w:val="Caption"/>
            </w:pPr>
            <w:r w:rsidRPr="00880B92">
              <w:t xml:space="preserve">Location: </w:t>
            </w:r>
            <w:r w:rsidR="00E5328E" w:rsidRPr="00E5328E">
              <w:rPr>
                <w:rFonts w:ascii="Consolas" w:hAnsi="Consolas" w:cs="Consolas"/>
                <w:color w:val="31849B" w:themeColor="accent5" w:themeShade="BF"/>
                <w:szCs w:val="22"/>
              </w:rPr>
              <w:t>de.wirecard.accept.sdk.swiper</w:t>
            </w:r>
            <w:r w:rsidR="00E5328E">
              <w:rPr>
                <w:rFonts w:ascii="Consolas" w:hAnsi="Consolas" w:cs="Consolas"/>
                <w:color w:val="31849B" w:themeColor="accent5" w:themeShade="BF"/>
                <w:szCs w:val="22"/>
              </w:rPr>
              <w:t>.</w:t>
            </w:r>
            <w:r w:rsidR="00E5328E" w:rsidRPr="00E5328E">
              <w:rPr>
                <w:rFonts w:ascii="Consolas" w:hAnsi="Consolas" w:cs="Consolas"/>
                <w:color w:val="31849B" w:themeColor="accent5" w:themeShade="BF"/>
                <w:szCs w:val="22"/>
              </w:rPr>
              <w:t>OnSwipeDetectedListener</w:t>
            </w:r>
            <w:r w:rsidR="00E5328E" w:rsidRPr="00E5328E">
              <w:rPr>
                <w:szCs w:val="22"/>
              </w:rPr>
              <w:t xml:space="preserve"> </w:t>
            </w:r>
          </w:p>
        </w:tc>
      </w:tr>
    </w:tbl>
    <w:p w14:paraId="3F03A518" w14:textId="77777777" w:rsidR="00192664" w:rsidRPr="00880B92" w:rsidRDefault="00192664" w:rsidP="00192664">
      <w:pPr>
        <w:pStyle w:val="Caption"/>
      </w:pPr>
    </w:p>
    <w:p w14:paraId="09E1533A" w14:textId="77777777" w:rsidR="00192664" w:rsidRPr="00880B92" w:rsidRDefault="00192664" w:rsidP="00192664">
      <w:pPr>
        <w:pStyle w:val="Caption"/>
      </w:pPr>
      <w:r w:rsidRPr="00880B92">
        <w:rPr>
          <w:szCs w:val="22"/>
        </w:rPr>
        <w:t>The following code snippet provides a description of the interface methods of such an interface:</w:t>
      </w:r>
    </w:p>
    <w:p w14:paraId="244292D1" w14:textId="77777777" w:rsidR="00192664" w:rsidRPr="00880B92" w:rsidRDefault="00192664" w:rsidP="00192664">
      <w:pPr>
        <w:pStyle w:val="Caption"/>
      </w:pPr>
    </w:p>
    <w:p w14:paraId="29071EFD" w14:textId="77777777" w:rsidR="00E5328E" w:rsidRPr="00E5328E" w:rsidRDefault="00E5328E" w:rsidP="00E5328E">
      <w:pPr>
        <w:pStyle w:val="HTMLPreformatted"/>
        <w:shd w:val="clear" w:color="auto" w:fill="FFFFFF"/>
        <w:rPr>
          <w:color w:val="000000"/>
          <w:lang w:val="en-US"/>
        </w:rPr>
      </w:pPr>
      <w:r w:rsidRPr="00E5328E">
        <w:rPr>
          <w:color w:val="000000"/>
          <w:lang w:val="en-US"/>
        </w:rPr>
        <w:t>AcceptSDK.</w:t>
      </w:r>
      <w:r w:rsidRPr="00E5328E">
        <w:rPr>
          <w:i/>
          <w:iCs/>
          <w:color w:val="000000"/>
          <w:lang w:val="en-US"/>
        </w:rPr>
        <w:t>registerOnSwipeDetectedListener</w:t>
      </w:r>
      <w:r w:rsidRPr="00E5328E">
        <w:rPr>
          <w:color w:val="000000"/>
          <w:lang w:val="en-US"/>
        </w:rPr>
        <w:t>(</w:t>
      </w:r>
      <w:r w:rsidRPr="00E5328E">
        <w:rPr>
          <w:b/>
          <w:bCs/>
          <w:color w:val="000080"/>
          <w:lang w:val="en-US"/>
        </w:rPr>
        <w:t>this</w:t>
      </w:r>
      <w:r w:rsidRPr="00E5328E">
        <w:rPr>
          <w:color w:val="000000"/>
          <w:lang w:val="en-US"/>
        </w:rPr>
        <w:t>);</w:t>
      </w:r>
      <w:r w:rsidRPr="00E5328E">
        <w:rPr>
          <w:color w:val="000000"/>
          <w:lang w:val="en-US"/>
        </w:rPr>
        <w:br/>
        <w:t>AcceptSDK.</w:t>
      </w:r>
      <w:r w:rsidRPr="00E5328E">
        <w:rPr>
          <w:i/>
          <w:iCs/>
          <w:color w:val="000000"/>
          <w:lang w:val="en-US"/>
        </w:rPr>
        <w:t>initSwiper</w:t>
      </w:r>
      <w:r w:rsidRPr="00E5328E">
        <w:rPr>
          <w:color w:val="000000"/>
          <w:lang w:val="en-US"/>
        </w:rPr>
        <w:t>();</w:t>
      </w:r>
    </w:p>
    <w:p w14:paraId="113C9931" w14:textId="77777777" w:rsidR="00192664" w:rsidRPr="00B651F3" w:rsidRDefault="00192664" w:rsidP="00192664">
      <w:pPr>
        <w:autoSpaceDE w:val="0"/>
        <w:autoSpaceDN w:val="0"/>
        <w:adjustRightInd w:val="0"/>
        <w:rPr>
          <w:rFonts w:ascii="Consolas" w:hAnsi="Consolas" w:cs="Consolas"/>
          <w:szCs w:val="20"/>
          <w:lang w:val="en-US"/>
        </w:rPr>
      </w:pPr>
    </w:p>
    <w:p w14:paraId="5CCDB900" w14:textId="77777777" w:rsidR="00E5328E" w:rsidRDefault="00E5328E" w:rsidP="00E5328E">
      <w:pPr>
        <w:pStyle w:val="HTMLPreformatted"/>
        <w:shd w:val="clear" w:color="auto" w:fill="FFFFFF"/>
        <w:rPr>
          <w:color w:val="000000"/>
          <w:lang w:val="en-US"/>
        </w:rPr>
      </w:pPr>
      <w:r w:rsidRPr="00E5328E">
        <w:rPr>
          <w:color w:val="808000"/>
          <w:lang w:val="en-US"/>
        </w:rPr>
        <w:t>@Override</w:t>
      </w:r>
      <w:r w:rsidRPr="00E5328E">
        <w:rPr>
          <w:color w:val="808000"/>
          <w:lang w:val="en-US"/>
        </w:rPr>
        <w:br/>
      </w:r>
      <w:r w:rsidRPr="00E5328E">
        <w:rPr>
          <w:b/>
          <w:bCs/>
          <w:color w:val="000080"/>
          <w:lang w:val="en-US"/>
        </w:rPr>
        <w:t xml:space="preserve">public void </w:t>
      </w:r>
      <w:r w:rsidRPr="00E5328E">
        <w:rPr>
          <w:color w:val="000000"/>
          <w:lang w:val="en-US"/>
        </w:rPr>
        <w:t>onSwipeSuccessful() {</w:t>
      </w:r>
      <w:r w:rsidRPr="00E5328E">
        <w:rPr>
          <w:color w:val="000000"/>
          <w:lang w:val="en-US"/>
        </w:rPr>
        <w:br/>
        <w:t xml:space="preserve">    </w:t>
      </w:r>
      <w:r>
        <w:rPr>
          <w:color w:val="000000"/>
          <w:lang w:val="en-US"/>
        </w:rPr>
        <w:t xml:space="preserve">//sending data to the </w:t>
      </w:r>
    </w:p>
    <w:p w14:paraId="5B3F2AC9" w14:textId="77777777" w:rsidR="00E5328E" w:rsidRDefault="00E5328E" w:rsidP="00E5328E">
      <w:pPr>
        <w:pStyle w:val="HTMLPreformatted"/>
        <w:shd w:val="clear" w:color="auto" w:fill="FFFFFF"/>
        <w:rPr>
          <w:color w:val="000000"/>
          <w:lang w:val="en-US"/>
        </w:rPr>
      </w:pPr>
      <w:r>
        <w:rPr>
          <w:rFonts w:ascii="Consolas" w:hAnsi="Consolas" w:cs="Consolas"/>
          <w:lang w:val="en-US"/>
        </w:rPr>
        <w:tab/>
      </w:r>
      <w:r w:rsidRPr="00B651F3">
        <w:rPr>
          <w:rFonts w:ascii="Consolas" w:hAnsi="Consolas" w:cs="Consolas"/>
          <w:lang w:val="en-US"/>
        </w:rPr>
        <w:t>startPreauthorization</w:t>
      </w:r>
      <w:r>
        <w:rPr>
          <w:rFonts w:ascii="Consolas" w:hAnsi="Consolas" w:cs="Consolas"/>
          <w:lang w:val="en-US"/>
        </w:rPr>
        <w:t>()</w:t>
      </w:r>
    </w:p>
    <w:p w14:paraId="21594F8A" w14:textId="77777777" w:rsidR="00E5328E" w:rsidRDefault="00E5328E" w:rsidP="00E5328E">
      <w:pPr>
        <w:pStyle w:val="HTMLPreformatted"/>
        <w:shd w:val="clear" w:color="auto" w:fill="FFFFFF"/>
        <w:rPr>
          <w:rFonts w:ascii="Consolas" w:hAnsi="Consolas" w:cs="Consolas"/>
          <w:lang w:val="en-US"/>
        </w:rPr>
      </w:pPr>
      <w:r w:rsidRPr="00E5328E">
        <w:rPr>
          <w:color w:val="000000"/>
          <w:lang w:val="en-US"/>
        </w:rPr>
        <w:t xml:space="preserve"> }</w:t>
      </w:r>
      <w:r w:rsidRPr="00E5328E">
        <w:rPr>
          <w:color w:val="000000"/>
          <w:lang w:val="en-US"/>
        </w:rPr>
        <w:br/>
      </w:r>
      <w:r w:rsidRPr="00E5328E">
        <w:rPr>
          <w:color w:val="000000"/>
          <w:lang w:val="en-US"/>
        </w:rPr>
        <w:br/>
      </w:r>
      <w:r w:rsidRPr="00E5328E">
        <w:rPr>
          <w:color w:val="808000"/>
          <w:lang w:val="en-US"/>
        </w:rPr>
        <w:t>@Override</w:t>
      </w:r>
      <w:r w:rsidRPr="00E5328E">
        <w:rPr>
          <w:color w:val="808000"/>
          <w:lang w:val="en-US"/>
        </w:rPr>
        <w:br/>
      </w:r>
      <w:r w:rsidRPr="00E5328E">
        <w:rPr>
          <w:b/>
          <w:bCs/>
          <w:color w:val="000080"/>
          <w:lang w:val="en-US"/>
        </w:rPr>
        <w:t xml:space="preserve">public void </w:t>
      </w:r>
      <w:r w:rsidRPr="00E5328E">
        <w:rPr>
          <w:color w:val="000000"/>
          <w:lang w:val="en-US"/>
        </w:rPr>
        <w:t>onSwiperEvent(</w:t>
      </w:r>
      <w:r w:rsidRPr="00E5328E">
        <w:rPr>
          <w:b/>
          <w:bCs/>
          <w:color w:val="000080"/>
          <w:lang w:val="en-US"/>
        </w:rPr>
        <w:t xml:space="preserve">final </w:t>
      </w:r>
      <w:r w:rsidRPr="00E5328E">
        <w:rPr>
          <w:color w:val="000000"/>
          <w:lang w:val="en-US"/>
        </w:rPr>
        <w:t xml:space="preserve">SwiperEvent state, </w:t>
      </w:r>
      <w:r w:rsidRPr="00E5328E">
        <w:rPr>
          <w:b/>
          <w:bCs/>
          <w:color w:val="000080"/>
          <w:lang w:val="en-US"/>
        </w:rPr>
        <w:t xml:space="preserve">final </w:t>
      </w:r>
      <w:r w:rsidRPr="00E5328E">
        <w:rPr>
          <w:color w:val="000000"/>
          <w:lang w:val="en-US"/>
        </w:rPr>
        <w:t xml:space="preserve">Object tag, </w:t>
      </w:r>
      <w:r w:rsidRPr="00E5328E">
        <w:rPr>
          <w:b/>
          <w:bCs/>
          <w:color w:val="000080"/>
          <w:lang w:val="en-US"/>
        </w:rPr>
        <w:t xml:space="preserve">final </w:t>
      </w:r>
      <w:r w:rsidRPr="00E5328E">
        <w:rPr>
          <w:color w:val="000000"/>
          <w:lang w:val="en-US"/>
        </w:rPr>
        <w:t>String details) {</w:t>
      </w:r>
      <w:r w:rsidRPr="00E5328E">
        <w:rPr>
          <w:color w:val="000000"/>
          <w:lang w:val="en-US"/>
        </w:rPr>
        <w:br/>
        <w:t xml:space="preserve">    </w:t>
      </w:r>
      <w:r w:rsidRPr="00E5328E">
        <w:rPr>
          <w:b/>
          <w:bCs/>
          <w:color w:val="000080"/>
          <w:lang w:val="en-US"/>
        </w:rPr>
        <w:t xml:space="preserve">switch </w:t>
      </w:r>
      <w:r w:rsidRPr="00E5328E">
        <w:rPr>
          <w:color w:val="000000"/>
          <w:lang w:val="en-US"/>
        </w:rPr>
        <w:t>(state) {</w:t>
      </w:r>
      <w:r w:rsidRPr="00E5328E">
        <w:rPr>
          <w:color w:val="000000"/>
          <w:lang w:val="en-US"/>
        </w:rPr>
        <w:br/>
        <w:t xml:space="preserve">        </w:t>
      </w:r>
      <w:r w:rsidRPr="00E5328E">
        <w:rPr>
          <w:b/>
          <w:bCs/>
          <w:color w:val="000080"/>
          <w:lang w:val="en-US"/>
        </w:rPr>
        <w:t xml:space="preserve">case </w:t>
      </w:r>
      <w:r w:rsidRPr="00E5328E">
        <w:rPr>
          <w:b/>
          <w:bCs/>
          <w:i/>
          <w:iCs/>
          <w:color w:val="660E7A"/>
          <w:lang w:val="en-US"/>
        </w:rPr>
        <w:t>READY</w:t>
      </w:r>
      <w:r w:rsidRPr="00E5328E">
        <w:rPr>
          <w:color w:val="000000"/>
          <w:lang w:val="en-US"/>
        </w:rPr>
        <w:t>:</w:t>
      </w:r>
      <w:r w:rsidRPr="00E5328E">
        <w:rPr>
          <w:color w:val="000000"/>
          <w:lang w:val="en-US"/>
        </w:rPr>
        <w:br/>
        <w:t xml:space="preserve">            makeReady(R.string.</w:t>
      </w:r>
      <w:r w:rsidRPr="00E5328E">
        <w:rPr>
          <w:b/>
          <w:bCs/>
          <w:i/>
          <w:iCs/>
          <w:color w:val="660E7A"/>
          <w:lang w:val="en-US"/>
        </w:rPr>
        <w:t>wl_general_please_insert_or_swipe_the_card</w:t>
      </w:r>
      <w:r w:rsidRPr="00E5328E">
        <w:rPr>
          <w:color w:val="000000"/>
          <w:lang w:val="en-US"/>
        </w:rPr>
        <w:t>);</w:t>
      </w:r>
      <w:r w:rsidRPr="00E5328E">
        <w:rPr>
          <w:color w:val="000000"/>
          <w:lang w:val="en-US"/>
        </w:rPr>
        <w:br/>
        <w:t xml:space="preserve">            </w:t>
      </w:r>
      <w:r w:rsidRPr="00E5328E">
        <w:rPr>
          <w:b/>
          <w:bCs/>
          <w:color w:val="000080"/>
          <w:lang w:val="en-US"/>
        </w:rPr>
        <w:t>break</w:t>
      </w:r>
      <w:r w:rsidRPr="00E5328E">
        <w:rPr>
          <w:color w:val="000000"/>
          <w:lang w:val="en-US"/>
        </w:rPr>
        <w:t>;</w:t>
      </w:r>
      <w:r w:rsidRPr="00E5328E">
        <w:rPr>
          <w:color w:val="000000"/>
          <w:lang w:val="en-US"/>
        </w:rPr>
        <w:br/>
      </w:r>
      <w:r w:rsidRPr="00E5328E">
        <w:rPr>
          <w:color w:val="000000"/>
          <w:lang w:val="en-US"/>
        </w:rPr>
        <w:br/>
        <w:t xml:space="preserve">        </w:t>
      </w:r>
      <w:r w:rsidRPr="00E5328E">
        <w:rPr>
          <w:b/>
          <w:bCs/>
          <w:color w:val="000080"/>
          <w:lang w:val="en-US"/>
        </w:rPr>
        <w:t xml:space="preserve">case </w:t>
      </w:r>
      <w:r w:rsidRPr="00E5328E">
        <w:rPr>
          <w:b/>
          <w:bCs/>
          <w:i/>
          <w:iCs/>
          <w:color w:val="660E7A"/>
          <w:lang w:val="en-US"/>
        </w:rPr>
        <w:t>READY_FOR_SWIPE</w:t>
      </w:r>
      <w:r w:rsidRPr="00E5328E">
        <w:rPr>
          <w:color w:val="000000"/>
          <w:lang w:val="en-US"/>
        </w:rPr>
        <w:t>:</w:t>
      </w:r>
      <w:r w:rsidRPr="00E5328E">
        <w:rPr>
          <w:color w:val="000000"/>
          <w:lang w:val="en-US"/>
        </w:rPr>
        <w:br/>
        <w:t xml:space="preserve">            makeReady(R.string.</w:t>
      </w:r>
      <w:r w:rsidRPr="00E5328E">
        <w:rPr>
          <w:b/>
          <w:bCs/>
          <w:i/>
          <w:iCs/>
          <w:color w:val="660E7A"/>
          <w:lang w:val="en-US"/>
        </w:rPr>
        <w:t>wl_general_please_swipe_the_card</w:t>
      </w:r>
      <w:r w:rsidRPr="00E5328E">
        <w:rPr>
          <w:color w:val="000000"/>
          <w:lang w:val="en-US"/>
        </w:rPr>
        <w:t>);</w:t>
      </w:r>
      <w:r w:rsidRPr="00E5328E">
        <w:rPr>
          <w:color w:val="000000"/>
          <w:lang w:val="en-US"/>
        </w:rPr>
        <w:br/>
        <w:t xml:space="preserve">            </w:t>
      </w:r>
      <w:r w:rsidRPr="00E5328E">
        <w:rPr>
          <w:b/>
          <w:bCs/>
          <w:color w:val="000080"/>
          <w:lang w:val="en-US"/>
        </w:rPr>
        <w:t>break</w:t>
      </w:r>
      <w:r w:rsidRPr="00E5328E">
        <w:rPr>
          <w:color w:val="000000"/>
          <w:lang w:val="en-US"/>
        </w:rPr>
        <w:t>;</w:t>
      </w:r>
      <w:r w:rsidRPr="00E5328E">
        <w:rPr>
          <w:color w:val="000000"/>
          <w:lang w:val="en-US"/>
        </w:rPr>
        <w:br/>
      </w:r>
      <w:r w:rsidRPr="00E5328E">
        <w:rPr>
          <w:color w:val="000000"/>
          <w:lang w:val="en-US"/>
        </w:rPr>
        <w:br/>
        <w:t xml:space="preserve">        </w:t>
      </w:r>
      <w:r w:rsidRPr="00E5328E">
        <w:rPr>
          <w:b/>
          <w:bCs/>
          <w:color w:val="000080"/>
          <w:lang w:val="en-US"/>
        </w:rPr>
        <w:t xml:space="preserve">case </w:t>
      </w:r>
      <w:r w:rsidRPr="00E5328E">
        <w:rPr>
          <w:b/>
          <w:bCs/>
          <w:i/>
          <w:iCs/>
          <w:color w:val="660E7A"/>
          <w:lang w:val="en-US"/>
        </w:rPr>
        <w:t>READY_FOR_INSERT</w:t>
      </w:r>
      <w:r w:rsidRPr="00E5328E">
        <w:rPr>
          <w:color w:val="000000"/>
          <w:lang w:val="en-US"/>
        </w:rPr>
        <w:t>:</w:t>
      </w:r>
      <w:r w:rsidRPr="00E5328E">
        <w:rPr>
          <w:color w:val="000000"/>
          <w:lang w:val="en-US"/>
        </w:rPr>
        <w:br/>
        <w:t xml:space="preserve">            makeReady(R.string.</w:t>
      </w:r>
      <w:r w:rsidRPr="00E5328E">
        <w:rPr>
          <w:b/>
          <w:bCs/>
          <w:i/>
          <w:iCs/>
          <w:color w:val="660E7A"/>
          <w:lang w:val="en-US"/>
        </w:rPr>
        <w:t>wl_general_please_insert_the_card</w:t>
      </w:r>
      <w:r w:rsidRPr="00E5328E">
        <w:rPr>
          <w:color w:val="000000"/>
          <w:lang w:val="en-US"/>
        </w:rPr>
        <w:t>);</w:t>
      </w:r>
      <w:r w:rsidRPr="00E5328E">
        <w:rPr>
          <w:color w:val="000000"/>
          <w:lang w:val="en-US"/>
        </w:rPr>
        <w:br/>
        <w:t xml:space="preserve">            </w:t>
      </w:r>
      <w:r w:rsidRPr="00E5328E">
        <w:rPr>
          <w:b/>
          <w:bCs/>
          <w:color w:val="000080"/>
          <w:lang w:val="en-US"/>
        </w:rPr>
        <w:t>break</w:t>
      </w:r>
      <w:r w:rsidRPr="00E5328E">
        <w:rPr>
          <w:color w:val="000000"/>
          <w:lang w:val="en-US"/>
        </w:rPr>
        <w:t>;</w:t>
      </w:r>
      <w:r w:rsidRPr="00E5328E">
        <w:rPr>
          <w:color w:val="000000"/>
          <w:lang w:val="en-US"/>
        </w:rPr>
        <w:br/>
      </w:r>
      <w:r w:rsidRPr="00E5328E">
        <w:rPr>
          <w:color w:val="000000"/>
          <w:lang w:val="en-US"/>
        </w:rPr>
        <w:br/>
        <w:t xml:space="preserve">        </w:t>
      </w:r>
      <w:r w:rsidRPr="00E5328E">
        <w:rPr>
          <w:b/>
          <w:bCs/>
          <w:color w:val="000080"/>
          <w:lang w:val="en-US"/>
        </w:rPr>
        <w:t xml:space="preserve">case </w:t>
      </w:r>
      <w:r w:rsidRPr="00E5328E">
        <w:rPr>
          <w:b/>
          <w:bCs/>
          <w:i/>
          <w:iCs/>
          <w:color w:val="660E7A"/>
          <w:lang w:val="en-US"/>
        </w:rPr>
        <w:t>CHARGING_UP</w:t>
      </w:r>
      <w:r w:rsidRPr="00E5328E">
        <w:rPr>
          <w:color w:val="000000"/>
          <w:lang w:val="en-US"/>
        </w:rPr>
        <w:t>:</w:t>
      </w:r>
      <w:r w:rsidRPr="00E5328E">
        <w:rPr>
          <w:color w:val="000000"/>
          <w:lang w:val="en-US"/>
        </w:rPr>
        <w:br/>
        <w:t xml:space="preserve">            makeInitializing(R.string.</w:t>
      </w:r>
      <w:r w:rsidRPr="00E5328E">
        <w:rPr>
          <w:b/>
          <w:bCs/>
          <w:i/>
          <w:iCs/>
          <w:color w:val="660E7A"/>
          <w:lang w:val="en-US"/>
        </w:rPr>
        <w:t>acceptsdk_swiperEvent_charging_up</w:t>
      </w:r>
      <w:r w:rsidRPr="00E5328E">
        <w:rPr>
          <w:color w:val="000000"/>
          <w:lang w:val="en-US"/>
        </w:rPr>
        <w:t>, tag);</w:t>
      </w:r>
      <w:r w:rsidRPr="00E5328E">
        <w:rPr>
          <w:color w:val="000000"/>
          <w:lang w:val="en-US"/>
        </w:rPr>
        <w:br/>
        <w:t xml:space="preserve">            </w:t>
      </w:r>
      <w:r w:rsidRPr="00E5328E">
        <w:rPr>
          <w:b/>
          <w:bCs/>
          <w:color w:val="000080"/>
          <w:lang w:val="en-US"/>
        </w:rPr>
        <w:t>break</w:t>
      </w:r>
      <w:r w:rsidRPr="00E5328E">
        <w:rPr>
          <w:color w:val="000000"/>
          <w:lang w:val="en-US"/>
        </w:rPr>
        <w:t>;</w:t>
      </w:r>
      <w:r w:rsidRPr="00E5328E">
        <w:rPr>
          <w:color w:val="000000"/>
          <w:lang w:val="en-US"/>
        </w:rPr>
        <w:br/>
      </w:r>
      <w:r w:rsidRPr="00E5328E">
        <w:rPr>
          <w:color w:val="000000"/>
          <w:lang w:val="en-US"/>
        </w:rPr>
        <w:br/>
        <w:t xml:space="preserve">        </w:t>
      </w:r>
      <w:r w:rsidRPr="00E5328E">
        <w:rPr>
          <w:b/>
          <w:bCs/>
          <w:color w:val="000080"/>
          <w:lang w:val="en-US"/>
        </w:rPr>
        <w:t xml:space="preserve">case </w:t>
      </w:r>
      <w:r w:rsidRPr="00E5328E">
        <w:rPr>
          <w:b/>
          <w:bCs/>
          <w:i/>
          <w:iCs/>
          <w:color w:val="660E7A"/>
          <w:lang w:val="en-US"/>
        </w:rPr>
        <w:t>FAILED_SWIPE</w:t>
      </w:r>
      <w:r w:rsidRPr="00E5328E">
        <w:rPr>
          <w:color w:val="000000"/>
          <w:lang w:val="en-US"/>
        </w:rPr>
        <w:t>:</w:t>
      </w:r>
      <w:r w:rsidRPr="00E5328E">
        <w:rPr>
          <w:color w:val="000000"/>
          <w:lang w:val="en-US"/>
        </w:rPr>
        <w:br/>
        <w:t xml:space="preserve">            makeFailedSwipe();</w:t>
      </w:r>
      <w:r w:rsidRPr="00E5328E">
        <w:rPr>
          <w:color w:val="000000"/>
          <w:lang w:val="en-US"/>
        </w:rPr>
        <w:br/>
        <w:t xml:space="preserve">            </w:t>
      </w:r>
      <w:r w:rsidRPr="00E5328E">
        <w:rPr>
          <w:b/>
          <w:bCs/>
          <w:color w:val="000080"/>
          <w:lang w:val="en-US"/>
        </w:rPr>
        <w:t>break</w:t>
      </w:r>
      <w:r w:rsidRPr="00E5328E">
        <w:rPr>
          <w:color w:val="000000"/>
          <w:lang w:val="en-US"/>
        </w:rPr>
        <w:t>;</w:t>
      </w:r>
      <w:r w:rsidRPr="00E5328E">
        <w:rPr>
          <w:color w:val="000000"/>
          <w:lang w:val="en-US"/>
        </w:rPr>
        <w:br/>
      </w:r>
      <w:r w:rsidRPr="00E5328E">
        <w:rPr>
          <w:color w:val="000000"/>
          <w:lang w:val="en-US"/>
        </w:rPr>
        <w:br/>
        <w:t xml:space="preserve">        </w:t>
      </w:r>
      <w:r w:rsidRPr="00E5328E">
        <w:rPr>
          <w:b/>
          <w:bCs/>
          <w:color w:val="000080"/>
          <w:lang w:val="en-US"/>
        </w:rPr>
        <w:t xml:space="preserve">case </w:t>
      </w:r>
      <w:r w:rsidRPr="00E5328E">
        <w:rPr>
          <w:b/>
          <w:bCs/>
          <w:i/>
          <w:iCs/>
          <w:color w:val="660E7A"/>
          <w:lang w:val="en-US"/>
        </w:rPr>
        <w:t>AUTO_CONFIG</w:t>
      </w:r>
      <w:r w:rsidRPr="00E5328E">
        <w:rPr>
          <w:color w:val="000000"/>
          <w:lang w:val="en-US"/>
        </w:rPr>
        <w:t>:</w:t>
      </w:r>
      <w:r w:rsidRPr="00E5328E">
        <w:rPr>
          <w:color w:val="000000"/>
          <w:lang w:val="en-US"/>
        </w:rPr>
        <w:br/>
        <w:t xml:space="preserve">            makeInitializing(R.string.</w:t>
      </w:r>
      <w:r w:rsidRPr="00E5328E">
        <w:rPr>
          <w:b/>
          <w:bCs/>
          <w:i/>
          <w:iCs/>
          <w:color w:val="660E7A"/>
          <w:lang w:val="en-US"/>
        </w:rPr>
        <w:t>acceptsdk_swiperEvent_auto_config</w:t>
      </w:r>
      <w:r w:rsidRPr="00E5328E">
        <w:rPr>
          <w:color w:val="000000"/>
          <w:lang w:val="en-US"/>
        </w:rPr>
        <w:t>, tag);</w:t>
      </w:r>
      <w:r w:rsidRPr="00E5328E">
        <w:rPr>
          <w:color w:val="000000"/>
          <w:lang w:val="en-US"/>
        </w:rPr>
        <w:br/>
        <w:t xml:space="preserve">            </w:t>
      </w:r>
      <w:r w:rsidRPr="00E5328E">
        <w:rPr>
          <w:b/>
          <w:bCs/>
          <w:color w:val="000080"/>
          <w:lang w:val="en-US"/>
        </w:rPr>
        <w:t>break</w:t>
      </w:r>
      <w:r w:rsidRPr="00E5328E">
        <w:rPr>
          <w:color w:val="000000"/>
          <w:lang w:val="en-US"/>
        </w:rPr>
        <w:t>;</w:t>
      </w:r>
      <w:r w:rsidRPr="00E5328E">
        <w:rPr>
          <w:color w:val="000000"/>
          <w:lang w:val="en-US"/>
        </w:rPr>
        <w:br/>
      </w:r>
      <w:r w:rsidRPr="00E5328E">
        <w:rPr>
          <w:color w:val="000000"/>
          <w:lang w:val="en-US"/>
        </w:rPr>
        <w:br/>
        <w:t xml:space="preserve">        </w:t>
      </w:r>
      <w:r w:rsidRPr="00E5328E">
        <w:rPr>
          <w:b/>
          <w:bCs/>
          <w:color w:val="000080"/>
          <w:lang w:val="en-US"/>
        </w:rPr>
        <w:t xml:space="preserve">case </w:t>
      </w:r>
      <w:r w:rsidRPr="00E5328E">
        <w:rPr>
          <w:b/>
          <w:bCs/>
          <w:i/>
          <w:iCs/>
          <w:color w:val="660E7A"/>
          <w:lang w:val="en-US"/>
        </w:rPr>
        <w:t>DISCONNECTED</w:t>
      </w:r>
      <w:r w:rsidRPr="00E5328E">
        <w:rPr>
          <w:color w:val="000000"/>
          <w:lang w:val="en-US"/>
        </w:rPr>
        <w:t>:</w:t>
      </w:r>
      <w:r w:rsidRPr="00E5328E">
        <w:rPr>
          <w:color w:val="000000"/>
          <w:lang w:val="en-US"/>
        </w:rPr>
        <w:br/>
      </w:r>
      <w:r w:rsidRPr="00E5328E">
        <w:rPr>
          <w:color w:val="000000"/>
          <w:lang w:val="en-US"/>
        </w:rPr>
        <w:lastRenderedPageBreak/>
        <w:t xml:space="preserve">            makeDisconnected();</w:t>
      </w:r>
      <w:r w:rsidRPr="00E5328E">
        <w:rPr>
          <w:color w:val="000000"/>
          <w:lang w:val="en-US"/>
        </w:rPr>
        <w:br/>
        <w:t xml:space="preserve">            </w:t>
      </w:r>
      <w:r w:rsidRPr="00E5328E">
        <w:rPr>
          <w:b/>
          <w:bCs/>
          <w:color w:val="000080"/>
          <w:lang w:val="en-US"/>
        </w:rPr>
        <w:t>break</w:t>
      </w:r>
      <w:r w:rsidRPr="00E5328E">
        <w:rPr>
          <w:color w:val="000000"/>
          <w:lang w:val="en-US"/>
        </w:rPr>
        <w:t>;</w:t>
      </w:r>
      <w:r w:rsidRPr="00E5328E">
        <w:rPr>
          <w:color w:val="000000"/>
          <w:lang w:val="en-US"/>
        </w:rPr>
        <w:br/>
      </w:r>
      <w:r w:rsidRPr="00E5328E">
        <w:rPr>
          <w:color w:val="000000"/>
          <w:lang w:val="en-US"/>
        </w:rPr>
        <w:br/>
        <w:t xml:space="preserve">        </w:t>
      </w:r>
      <w:r w:rsidRPr="00E5328E">
        <w:rPr>
          <w:b/>
          <w:bCs/>
          <w:color w:val="000080"/>
          <w:lang w:val="en-US"/>
        </w:rPr>
        <w:t xml:space="preserve">case </w:t>
      </w:r>
      <w:r w:rsidRPr="00E5328E">
        <w:rPr>
          <w:b/>
          <w:bCs/>
          <w:i/>
          <w:iCs/>
          <w:color w:val="660E7A"/>
          <w:lang w:val="en-US"/>
        </w:rPr>
        <w:t>CONNECTED</w:t>
      </w:r>
      <w:r w:rsidRPr="00E5328E">
        <w:rPr>
          <w:color w:val="000000"/>
          <w:lang w:val="en-US"/>
        </w:rPr>
        <w:t>:</w:t>
      </w:r>
      <w:r w:rsidRPr="00E5328E">
        <w:rPr>
          <w:color w:val="000000"/>
          <w:lang w:val="en-US"/>
        </w:rPr>
        <w:br/>
        <w:t xml:space="preserve">            makeInitializing(R.string.</w:t>
      </w:r>
      <w:r w:rsidRPr="00E5328E">
        <w:rPr>
          <w:b/>
          <w:bCs/>
          <w:i/>
          <w:iCs/>
          <w:color w:val="660E7A"/>
          <w:lang w:val="en-US"/>
        </w:rPr>
        <w:t>acceptsdk_swiperEvent_connected</w:t>
      </w:r>
      <w:r w:rsidRPr="00E5328E">
        <w:rPr>
          <w:color w:val="000000"/>
          <w:lang w:val="en-US"/>
        </w:rPr>
        <w:t xml:space="preserve">, </w:t>
      </w:r>
      <w:r w:rsidRPr="00E5328E">
        <w:rPr>
          <w:b/>
          <w:bCs/>
          <w:color w:val="000080"/>
          <w:lang w:val="en-US"/>
        </w:rPr>
        <w:t>null</w:t>
      </w:r>
      <w:r w:rsidRPr="00E5328E">
        <w:rPr>
          <w:color w:val="000000"/>
          <w:lang w:val="en-US"/>
        </w:rPr>
        <w:t>);</w:t>
      </w:r>
      <w:r w:rsidRPr="00E5328E">
        <w:rPr>
          <w:color w:val="000000"/>
          <w:lang w:val="en-US"/>
        </w:rPr>
        <w:br/>
        <w:t xml:space="preserve">            </w:t>
      </w:r>
      <w:r w:rsidRPr="00E5328E">
        <w:rPr>
          <w:b/>
          <w:bCs/>
          <w:color w:val="000080"/>
          <w:lang w:val="en-US"/>
        </w:rPr>
        <w:t>break</w:t>
      </w:r>
      <w:r w:rsidRPr="00E5328E">
        <w:rPr>
          <w:color w:val="000000"/>
          <w:lang w:val="en-US"/>
        </w:rPr>
        <w:t>;</w:t>
      </w:r>
      <w:r w:rsidRPr="00E5328E">
        <w:rPr>
          <w:color w:val="000000"/>
          <w:lang w:val="en-US"/>
        </w:rPr>
        <w:br/>
      </w:r>
      <w:r w:rsidRPr="00E5328E">
        <w:rPr>
          <w:color w:val="000000"/>
          <w:lang w:val="en-US"/>
        </w:rPr>
        <w:br/>
        <w:t xml:space="preserve">        </w:t>
      </w:r>
      <w:r w:rsidRPr="00E5328E">
        <w:rPr>
          <w:b/>
          <w:bCs/>
          <w:color w:val="000080"/>
          <w:lang w:val="en-US"/>
        </w:rPr>
        <w:t xml:space="preserve">case </w:t>
      </w:r>
      <w:r w:rsidRPr="00E5328E">
        <w:rPr>
          <w:b/>
          <w:bCs/>
          <w:i/>
          <w:iCs/>
          <w:color w:val="660E7A"/>
          <w:lang w:val="en-US"/>
        </w:rPr>
        <w:t>UNRECOGNIZED_SWIPER</w:t>
      </w:r>
      <w:r w:rsidRPr="00E5328E">
        <w:rPr>
          <w:color w:val="000000"/>
          <w:lang w:val="en-US"/>
        </w:rPr>
        <w:t>:</w:t>
      </w:r>
      <w:r w:rsidRPr="00E5328E">
        <w:rPr>
          <w:color w:val="000000"/>
          <w:lang w:val="en-US"/>
        </w:rPr>
        <w:br/>
        <w:t xml:space="preserve">            makeDisconnected();</w:t>
      </w:r>
      <w:r w:rsidRPr="00E5328E">
        <w:rPr>
          <w:color w:val="000000"/>
          <w:lang w:val="en-US"/>
        </w:rPr>
        <w:br/>
        <w:t xml:space="preserve">            </w:t>
      </w:r>
      <w:r w:rsidRPr="00E5328E">
        <w:rPr>
          <w:b/>
          <w:bCs/>
          <w:color w:val="000080"/>
          <w:lang w:val="en-US"/>
        </w:rPr>
        <w:t>break</w:t>
      </w:r>
      <w:r w:rsidRPr="00E5328E">
        <w:rPr>
          <w:color w:val="000000"/>
          <w:lang w:val="en-US"/>
        </w:rPr>
        <w:t>;</w:t>
      </w:r>
      <w:r w:rsidRPr="00E5328E">
        <w:rPr>
          <w:color w:val="000000"/>
          <w:lang w:val="en-US"/>
        </w:rPr>
        <w:br/>
      </w:r>
      <w:r w:rsidRPr="00E5328E">
        <w:rPr>
          <w:color w:val="000000"/>
          <w:lang w:val="en-US"/>
        </w:rPr>
        <w:br/>
        <w:t xml:space="preserve">        </w:t>
      </w:r>
      <w:r w:rsidRPr="00E5328E">
        <w:rPr>
          <w:b/>
          <w:bCs/>
          <w:color w:val="000080"/>
          <w:lang w:val="en-US"/>
        </w:rPr>
        <w:t xml:space="preserve">case </w:t>
      </w:r>
      <w:r w:rsidRPr="00E5328E">
        <w:rPr>
          <w:b/>
          <w:bCs/>
          <w:i/>
          <w:iCs/>
          <w:color w:val="660E7A"/>
          <w:lang w:val="en-US"/>
        </w:rPr>
        <w:t>REQUEST_ONLINE_PROCESSING</w:t>
      </w:r>
      <w:r w:rsidRPr="00E5328E">
        <w:rPr>
          <w:color w:val="000000"/>
          <w:lang w:val="en-US"/>
        </w:rPr>
        <w:t>:</w:t>
      </w:r>
      <w:r w:rsidRPr="00E5328E">
        <w:rPr>
          <w:color w:val="000000"/>
          <w:lang w:val="en-US"/>
        </w:rPr>
        <w:br/>
        <w:t xml:space="preserve">            </w:t>
      </w:r>
      <w:r w:rsidRPr="00B651F3">
        <w:rPr>
          <w:rFonts w:ascii="Consolas" w:hAnsi="Consolas" w:cs="Consolas"/>
          <w:lang w:val="en-US"/>
        </w:rPr>
        <w:t>startPreauthorization</w:t>
      </w:r>
      <w:r>
        <w:rPr>
          <w:rFonts w:ascii="Consolas" w:hAnsi="Consolas" w:cs="Consolas"/>
          <w:lang w:val="en-US"/>
        </w:rPr>
        <w:t>()</w:t>
      </w:r>
    </w:p>
    <w:p w14:paraId="7A4D37E6" w14:textId="77777777" w:rsidR="00E5328E" w:rsidRDefault="00E5328E" w:rsidP="00E5328E">
      <w:pPr>
        <w:pStyle w:val="HTMLPreformatted"/>
        <w:shd w:val="clear" w:color="auto" w:fill="FFFFFF"/>
        <w:rPr>
          <w:color w:val="000000"/>
          <w:lang w:val="en-US"/>
        </w:rPr>
      </w:pPr>
      <w:r w:rsidRPr="00E5328E">
        <w:rPr>
          <w:i/>
          <w:iCs/>
          <w:color w:val="808080"/>
          <w:lang w:val="en-US"/>
        </w:rPr>
        <w:t xml:space="preserve">            </w:t>
      </w:r>
      <w:r w:rsidRPr="00E5328E">
        <w:rPr>
          <w:b/>
          <w:bCs/>
          <w:color w:val="000080"/>
          <w:lang w:val="en-US"/>
        </w:rPr>
        <w:t>break</w:t>
      </w:r>
      <w:r w:rsidRPr="00E5328E">
        <w:rPr>
          <w:color w:val="000000"/>
          <w:lang w:val="en-US"/>
        </w:rPr>
        <w:t>;</w:t>
      </w:r>
      <w:r w:rsidRPr="00E5328E">
        <w:rPr>
          <w:color w:val="000000"/>
          <w:lang w:val="en-US"/>
        </w:rPr>
        <w:br/>
      </w:r>
      <w:r w:rsidRPr="00E5328E">
        <w:rPr>
          <w:color w:val="000000"/>
          <w:lang w:val="en-US"/>
        </w:rPr>
        <w:br/>
        <w:t xml:space="preserve">        </w:t>
      </w:r>
      <w:r w:rsidRPr="00E5328E">
        <w:rPr>
          <w:b/>
          <w:bCs/>
          <w:color w:val="000080"/>
          <w:lang w:val="en-US"/>
        </w:rPr>
        <w:t xml:space="preserve">case </w:t>
      </w:r>
      <w:r w:rsidRPr="00E5328E">
        <w:rPr>
          <w:b/>
          <w:bCs/>
          <w:i/>
          <w:iCs/>
          <w:color w:val="660E7A"/>
          <w:lang w:val="en-US"/>
        </w:rPr>
        <w:t>SELECT_AID</w:t>
      </w:r>
      <w:r w:rsidRPr="00E5328E">
        <w:rPr>
          <w:color w:val="000000"/>
          <w:lang w:val="en-US"/>
        </w:rPr>
        <w:t>:</w:t>
      </w:r>
      <w:r w:rsidRPr="00E5328E">
        <w:rPr>
          <w:color w:val="000000"/>
          <w:lang w:val="en-US"/>
        </w:rPr>
        <w:br/>
        <w:t xml:space="preserve">            showSelectAIDDialog((java.util.List&lt;String&gt;) tag);</w:t>
      </w:r>
      <w:r w:rsidRPr="00E5328E">
        <w:rPr>
          <w:color w:val="000000"/>
          <w:lang w:val="en-US"/>
        </w:rPr>
        <w:br/>
        <w:t xml:space="preserve">            </w:t>
      </w:r>
      <w:r w:rsidRPr="00E5328E">
        <w:rPr>
          <w:b/>
          <w:bCs/>
          <w:color w:val="000080"/>
          <w:lang w:val="en-US"/>
        </w:rPr>
        <w:t>break</w:t>
      </w:r>
      <w:r w:rsidRPr="00E5328E">
        <w:rPr>
          <w:color w:val="000000"/>
          <w:lang w:val="en-US"/>
        </w:rPr>
        <w:t>;</w:t>
      </w:r>
      <w:r w:rsidRPr="00E5328E">
        <w:rPr>
          <w:color w:val="000000"/>
          <w:lang w:val="en-US"/>
        </w:rPr>
        <w:br/>
      </w:r>
      <w:r w:rsidRPr="00E5328E">
        <w:rPr>
          <w:color w:val="000000"/>
          <w:lang w:val="en-US"/>
        </w:rPr>
        <w:br/>
        <w:t xml:space="preserve">        </w:t>
      </w:r>
      <w:r w:rsidRPr="00E5328E">
        <w:rPr>
          <w:b/>
          <w:bCs/>
          <w:color w:val="000080"/>
          <w:lang w:val="en-US"/>
        </w:rPr>
        <w:t xml:space="preserve">case </w:t>
      </w:r>
      <w:r w:rsidRPr="00E5328E">
        <w:rPr>
          <w:b/>
          <w:bCs/>
          <w:i/>
          <w:iCs/>
          <w:color w:val="660E7A"/>
          <w:lang w:val="en-US"/>
        </w:rPr>
        <w:t>FINAL_CONFIRM</w:t>
      </w:r>
      <w:r w:rsidRPr="00E5328E">
        <w:rPr>
          <w:color w:val="000000"/>
          <w:lang w:val="en-US"/>
        </w:rPr>
        <w:t>:</w:t>
      </w:r>
      <w:r w:rsidRPr="00E5328E">
        <w:rPr>
          <w:color w:val="000000"/>
          <w:lang w:val="en-US"/>
        </w:rPr>
        <w:br/>
        <w:t xml:space="preserve">            </w:t>
      </w:r>
      <w:r w:rsidRPr="00E5328E">
        <w:rPr>
          <w:i/>
          <w:iCs/>
          <w:color w:val="808080"/>
          <w:lang w:val="en-US"/>
        </w:rPr>
        <w:t>//showFinalConfirmPaymentDialog();</w:t>
      </w:r>
      <w:r w:rsidRPr="00E5328E">
        <w:rPr>
          <w:i/>
          <w:iCs/>
          <w:color w:val="808080"/>
          <w:lang w:val="en-US"/>
        </w:rPr>
        <w:br/>
        <w:t xml:space="preserve">            </w:t>
      </w:r>
      <w:r w:rsidRPr="00E5328E">
        <w:rPr>
          <w:color w:val="000000"/>
          <w:lang w:val="en-US"/>
        </w:rPr>
        <w:t>AcceptSDK.</w:t>
      </w:r>
      <w:r w:rsidRPr="00E5328E">
        <w:rPr>
          <w:i/>
          <w:iCs/>
          <w:color w:val="000000"/>
          <w:lang w:val="en-US"/>
        </w:rPr>
        <w:t>finalConfirm</w:t>
      </w:r>
      <w:r w:rsidRPr="00E5328E">
        <w:rPr>
          <w:color w:val="000000"/>
          <w:lang w:val="en-US"/>
        </w:rPr>
        <w:t>(</w:t>
      </w:r>
      <w:r w:rsidRPr="00E5328E">
        <w:rPr>
          <w:b/>
          <w:bCs/>
          <w:color w:val="000080"/>
          <w:lang w:val="en-US"/>
        </w:rPr>
        <w:t>true</w:t>
      </w:r>
      <w:r w:rsidRPr="00E5328E">
        <w:rPr>
          <w:color w:val="000000"/>
          <w:lang w:val="en-US"/>
        </w:rPr>
        <w:t>);</w:t>
      </w:r>
      <w:r w:rsidRPr="00E5328E">
        <w:rPr>
          <w:color w:val="000000"/>
          <w:lang w:val="en-US"/>
        </w:rPr>
        <w:br/>
        <w:t xml:space="preserve">            </w:t>
      </w:r>
      <w:r w:rsidRPr="00E5328E">
        <w:rPr>
          <w:b/>
          <w:bCs/>
          <w:color w:val="000080"/>
          <w:lang w:val="en-US"/>
        </w:rPr>
        <w:t>break</w:t>
      </w:r>
      <w:r w:rsidRPr="00E5328E">
        <w:rPr>
          <w:color w:val="000000"/>
          <w:lang w:val="en-US"/>
        </w:rPr>
        <w:t>;</w:t>
      </w:r>
      <w:r w:rsidRPr="00E5328E">
        <w:rPr>
          <w:color w:val="000000"/>
          <w:lang w:val="en-US"/>
        </w:rPr>
        <w:br/>
      </w:r>
      <w:r w:rsidRPr="00E5328E">
        <w:rPr>
          <w:color w:val="000000"/>
          <w:lang w:val="en-US"/>
        </w:rPr>
        <w:br/>
        <w:t xml:space="preserve">        </w:t>
      </w:r>
      <w:r w:rsidRPr="00E5328E">
        <w:rPr>
          <w:b/>
          <w:bCs/>
          <w:color w:val="000080"/>
          <w:lang w:val="en-US"/>
        </w:rPr>
        <w:t xml:space="preserve">case </w:t>
      </w:r>
      <w:r w:rsidRPr="00E5328E">
        <w:rPr>
          <w:b/>
          <w:bCs/>
          <w:i/>
          <w:iCs/>
          <w:color w:val="660E7A"/>
          <w:lang w:val="en-US"/>
        </w:rPr>
        <w:t>EMV_STARTED</w:t>
      </w:r>
      <w:r w:rsidRPr="00E5328E">
        <w:rPr>
          <w:color w:val="000000"/>
          <w:lang w:val="en-US"/>
        </w:rPr>
        <w:t>:</w:t>
      </w:r>
      <w:r w:rsidRPr="00E5328E">
        <w:rPr>
          <w:color w:val="000000"/>
          <w:lang w:val="en-US"/>
        </w:rPr>
        <w:br/>
        <w:t xml:space="preserve">            makeEmvFlowStarted();</w:t>
      </w:r>
      <w:r>
        <w:rPr>
          <w:color w:val="000000"/>
          <w:lang w:val="en-US"/>
        </w:rPr>
        <w:t>//display processing</w:t>
      </w:r>
      <w:r w:rsidRPr="00E5328E">
        <w:rPr>
          <w:color w:val="000000"/>
          <w:lang w:val="en-US"/>
        </w:rPr>
        <w:br/>
        <w:t xml:space="preserve">            </w:t>
      </w:r>
      <w:r w:rsidRPr="00E5328E">
        <w:rPr>
          <w:b/>
          <w:bCs/>
          <w:color w:val="000080"/>
          <w:lang w:val="en-US"/>
        </w:rPr>
        <w:t>break</w:t>
      </w:r>
      <w:r w:rsidRPr="00E5328E">
        <w:rPr>
          <w:color w:val="000000"/>
          <w:lang w:val="en-US"/>
        </w:rPr>
        <w:t>;</w:t>
      </w:r>
      <w:r w:rsidRPr="00E5328E">
        <w:rPr>
          <w:color w:val="000000"/>
          <w:lang w:val="en-US"/>
        </w:rPr>
        <w:br/>
      </w:r>
      <w:r w:rsidRPr="00E5328E">
        <w:rPr>
          <w:color w:val="000000"/>
          <w:lang w:val="en-US"/>
        </w:rPr>
        <w:br/>
        <w:t xml:space="preserve">        </w:t>
      </w:r>
      <w:r w:rsidRPr="00E5328E">
        <w:rPr>
          <w:b/>
          <w:bCs/>
          <w:color w:val="000080"/>
          <w:lang w:val="en-US"/>
        </w:rPr>
        <w:t xml:space="preserve">case </w:t>
      </w:r>
      <w:r w:rsidRPr="00E5328E">
        <w:rPr>
          <w:b/>
          <w:bCs/>
          <w:i/>
          <w:iCs/>
          <w:color w:val="660E7A"/>
          <w:lang w:val="en-US"/>
        </w:rPr>
        <w:t>TRANSACTION_RESULT</w:t>
      </w:r>
      <w:r w:rsidRPr="00E5328E">
        <w:rPr>
          <w:color w:val="000000"/>
          <w:lang w:val="en-US"/>
        </w:rPr>
        <w:t>:</w:t>
      </w:r>
      <w:r w:rsidRPr="00E5328E">
        <w:rPr>
          <w:color w:val="000000"/>
          <w:lang w:val="en-US"/>
        </w:rPr>
        <w:br/>
        <w:t xml:space="preserve">            TransactionResult transactionResult = (TransactionResult) tag;</w:t>
      </w:r>
      <w:r w:rsidRPr="00E5328E">
        <w:rPr>
          <w:color w:val="000000"/>
          <w:lang w:val="en-US"/>
        </w:rPr>
        <w:br/>
        <w:t xml:space="preserve">            </w:t>
      </w:r>
      <w:r w:rsidRPr="00E5328E">
        <w:rPr>
          <w:b/>
          <w:bCs/>
          <w:color w:val="000080"/>
          <w:lang w:val="en-US"/>
        </w:rPr>
        <w:t xml:space="preserve">if </w:t>
      </w:r>
      <w:r w:rsidRPr="00E5328E">
        <w:rPr>
          <w:color w:val="000000"/>
          <w:lang w:val="en-US"/>
        </w:rPr>
        <w:t>(transactionResult == TransactionResult.</w:t>
      </w:r>
      <w:r w:rsidRPr="00E5328E">
        <w:rPr>
          <w:b/>
          <w:bCs/>
          <w:i/>
          <w:iCs/>
          <w:color w:val="660E7A"/>
          <w:lang w:val="en-US"/>
        </w:rPr>
        <w:t>APPROVED</w:t>
      </w:r>
      <w:r w:rsidRPr="00E5328E">
        <w:rPr>
          <w:color w:val="000000"/>
          <w:lang w:val="en-US"/>
        </w:rPr>
        <w:t>) {</w:t>
      </w:r>
      <w:r w:rsidRPr="00E5328E">
        <w:rPr>
          <w:color w:val="000000"/>
          <w:lang w:val="en-US"/>
        </w:rPr>
        <w:br/>
        <w:t xml:space="preserve">                </w:t>
      </w:r>
      <w:r w:rsidRPr="00E5328E">
        <w:rPr>
          <w:b/>
          <w:bCs/>
          <w:color w:val="000080"/>
          <w:lang w:val="en-US"/>
        </w:rPr>
        <w:t xml:space="preserve">if </w:t>
      </w:r>
      <w:r w:rsidRPr="00E5328E">
        <w:rPr>
          <w:color w:val="000000"/>
          <w:lang w:val="en-US"/>
        </w:rPr>
        <w:t>(</w:t>
      </w:r>
      <w:r w:rsidRPr="00E5328E">
        <w:rPr>
          <w:b/>
          <w:bCs/>
          <w:color w:val="660E7A"/>
          <w:lang w:val="en-US"/>
        </w:rPr>
        <w:t xml:space="preserve">successfulPaymentObject </w:t>
      </w:r>
      <w:r w:rsidRPr="00E5328E">
        <w:rPr>
          <w:color w:val="000000"/>
          <w:lang w:val="en-US"/>
        </w:rPr>
        <w:t xml:space="preserve">!= </w:t>
      </w:r>
      <w:r w:rsidRPr="00E5328E">
        <w:rPr>
          <w:b/>
          <w:bCs/>
          <w:color w:val="000080"/>
          <w:lang w:val="en-US"/>
        </w:rPr>
        <w:t>null</w:t>
      </w:r>
      <w:r w:rsidRPr="00E5328E">
        <w:rPr>
          <w:color w:val="000000"/>
          <w:lang w:val="en-US"/>
        </w:rPr>
        <w:t>) {</w:t>
      </w:r>
      <w:r w:rsidRPr="00E5328E">
        <w:rPr>
          <w:i/>
          <w:iCs/>
          <w:color w:val="808080"/>
          <w:lang w:val="en-US"/>
        </w:rPr>
        <w:t>// we have payment finished, need just show success and send TC.</w:t>
      </w:r>
      <w:r w:rsidRPr="00E5328E">
        <w:rPr>
          <w:i/>
          <w:iCs/>
          <w:color w:val="808080"/>
          <w:lang w:val="en-US"/>
        </w:rPr>
        <w:br/>
        <w:t xml:space="preserve">                    </w:t>
      </w:r>
      <w:r>
        <w:rPr>
          <w:color w:val="000000"/>
          <w:lang w:val="en-US"/>
        </w:rPr>
        <w:t>//finalize payment</w:t>
      </w:r>
      <w:r w:rsidRPr="00E5328E">
        <w:rPr>
          <w:color w:val="000000"/>
          <w:lang w:val="en-US"/>
        </w:rPr>
        <w:br/>
        <w:t xml:space="preserve">                } </w:t>
      </w:r>
      <w:r w:rsidRPr="00E5328E">
        <w:rPr>
          <w:b/>
          <w:bCs/>
          <w:color w:val="000080"/>
          <w:lang w:val="en-US"/>
        </w:rPr>
        <w:t xml:space="preserve">else </w:t>
      </w:r>
      <w:r w:rsidRPr="00E5328E">
        <w:rPr>
          <w:color w:val="000000"/>
          <w:lang w:val="en-US"/>
        </w:rPr>
        <w:t>{</w:t>
      </w:r>
      <w:r w:rsidRPr="00E5328E">
        <w:rPr>
          <w:color w:val="000000"/>
          <w:lang w:val="en-US"/>
        </w:rPr>
        <w:br/>
        <w:t xml:space="preserve">                    Log.</w:t>
      </w:r>
      <w:r w:rsidRPr="00E5328E">
        <w:rPr>
          <w:i/>
          <w:iCs/>
          <w:color w:val="000000"/>
          <w:lang w:val="en-US"/>
        </w:rPr>
        <w:t>e</w:t>
      </w:r>
      <w:r w:rsidRPr="00E5328E">
        <w:rPr>
          <w:color w:val="000000"/>
          <w:lang w:val="en-US"/>
        </w:rPr>
        <w:t>(</w:t>
      </w:r>
      <w:r w:rsidRPr="00E5328E">
        <w:rPr>
          <w:i/>
          <w:iCs/>
          <w:color w:val="660E7A"/>
          <w:lang w:val="en-US"/>
        </w:rPr>
        <w:t>TAG</w:t>
      </w:r>
      <w:r w:rsidRPr="00E5328E">
        <w:rPr>
          <w:color w:val="000000"/>
          <w:lang w:val="en-US"/>
        </w:rPr>
        <w:t xml:space="preserve">, </w:t>
      </w:r>
      <w:r w:rsidRPr="00E5328E">
        <w:rPr>
          <w:b/>
          <w:bCs/>
          <w:color w:val="008000"/>
          <w:lang w:val="en-US"/>
        </w:rPr>
        <w:t>"onSwipeEvent with TRANSACTION_RESULT successfulPaymentObject is null"</w:t>
      </w:r>
      <w:r w:rsidRPr="00E5328E">
        <w:rPr>
          <w:color w:val="000000"/>
          <w:lang w:val="en-US"/>
        </w:rPr>
        <w:t>);</w:t>
      </w:r>
      <w:r w:rsidRPr="00E5328E">
        <w:rPr>
          <w:color w:val="000000"/>
          <w:lang w:val="en-US"/>
        </w:rPr>
        <w:br/>
        <w:t xml:space="preserve">                    startReversal(</w:t>
      </w:r>
      <w:r w:rsidRPr="00E5328E">
        <w:rPr>
          <w:b/>
          <w:bCs/>
          <w:color w:val="000080"/>
          <w:lang w:val="en-US"/>
        </w:rPr>
        <w:t>false</w:t>
      </w:r>
      <w:r w:rsidRPr="00E5328E">
        <w:rPr>
          <w:color w:val="000000"/>
          <w:lang w:val="en-US"/>
        </w:rPr>
        <w:t>,</w:t>
      </w:r>
      <w:r w:rsidRPr="00E5328E">
        <w:rPr>
          <w:b/>
          <w:bCs/>
          <w:color w:val="000080"/>
          <w:lang w:val="en-US"/>
        </w:rPr>
        <w:t>null</w:t>
      </w:r>
      <w:r w:rsidRPr="00E5328E">
        <w:rPr>
          <w:color w:val="000000"/>
          <w:lang w:val="en-US"/>
        </w:rPr>
        <w:t>);</w:t>
      </w:r>
      <w:r w:rsidRPr="00E5328E">
        <w:rPr>
          <w:color w:val="000000"/>
          <w:lang w:val="en-US"/>
        </w:rPr>
        <w:br/>
        <w:t xml:space="preserve">                }</w:t>
      </w:r>
      <w:r w:rsidRPr="00E5328E">
        <w:rPr>
          <w:color w:val="000000"/>
          <w:lang w:val="en-US"/>
        </w:rPr>
        <w:br/>
        <w:t xml:space="preserve">            } </w:t>
      </w:r>
      <w:r w:rsidRPr="00E5328E">
        <w:rPr>
          <w:b/>
          <w:bCs/>
          <w:color w:val="000080"/>
          <w:lang w:val="en-US"/>
        </w:rPr>
        <w:t xml:space="preserve">else </w:t>
      </w:r>
      <w:r w:rsidRPr="00E5328E">
        <w:rPr>
          <w:color w:val="000000"/>
          <w:lang w:val="en-US"/>
        </w:rPr>
        <w:t>{</w:t>
      </w:r>
      <w:r w:rsidRPr="00E5328E">
        <w:rPr>
          <w:color w:val="000000"/>
          <w:lang w:val="en-US"/>
        </w:rPr>
        <w:br/>
        <w:t xml:space="preserve">                showError(EMVSwiperUserFeedbackHelper.</w:t>
      </w:r>
      <w:r w:rsidRPr="00E5328E">
        <w:rPr>
          <w:i/>
          <w:iCs/>
          <w:color w:val="000000"/>
          <w:lang w:val="en-US"/>
        </w:rPr>
        <w:t>getStringResForTransactionResult</w:t>
      </w:r>
      <w:r w:rsidRPr="00E5328E">
        <w:rPr>
          <w:color w:val="000000"/>
          <w:lang w:val="en-US"/>
        </w:rPr>
        <w:t>(transactionResult));</w:t>
      </w:r>
      <w:r w:rsidRPr="00E5328E">
        <w:rPr>
          <w:color w:val="000000"/>
          <w:lang w:val="en-US"/>
        </w:rPr>
        <w:br/>
        <w:t xml:space="preserve">                </w:t>
      </w:r>
      <w:r w:rsidRPr="00E5328E">
        <w:rPr>
          <w:i/>
          <w:iCs/>
          <w:color w:val="808080"/>
          <w:lang w:val="en-US"/>
        </w:rPr>
        <w:t>//if terminal and card decided to decline approved</w:t>
      </w:r>
      <w:r w:rsidRPr="00E5328E">
        <w:rPr>
          <w:i/>
          <w:iCs/>
          <w:color w:val="808080"/>
          <w:lang w:val="en-US"/>
        </w:rPr>
        <w:br/>
        <w:t xml:space="preserve">                </w:t>
      </w:r>
      <w:r w:rsidRPr="00E5328E">
        <w:rPr>
          <w:b/>
          <w:bCs/>
          <w:color w:val="000080"/>
          <w:lang w:val="en-US"/>
        </w:rPr>
        <w:t xml:space="preserve">if </w:t>
      </w:r>
      <w:r w:rsidRPr="00E5328E">
        <w:rPr>
          <w:color w:val="000000"/>
          <w:lang w:val="en-US"/>
        </w:rPr>
        <w:t>(transactionResult == TransactionResult.</w:t>
      </w:r>
      <w:r w:rsidRPr="00E5328E">
        <w:rPr>
          <w:b/>
          <w:bCs/>
          <w:i/>
          <w:iCs/>
          <w:color w:val="660E7A"/>
          <w:lang w:val="en-US"/>
        </w:rPr>
        <w:t>DECLINED</w:t>
      </w:r>
      <w:r w:rsidRPr="00E5328E">
        <w:rPr>
          <w:color w:val="000000"/>
          <w:lang w:val="en-US"/>
        </w:rPr>
        <w:t>) {</w:t>
      </w:r>
      <w:r w:rsidRPr="00E5328E">
        <w:rPr>
          <w:color w:val="000000"/>
          <w:lang w:val="en-US"/>
        </w:rPr>
        <w:br/>
        <w:t xml:space="preserve">                    startReversal(</w:t>
      </w:r>
      <w:r w:rsidRPr="00E5328E">
        <w:rPr>
          <w:b/>
          <w:bCs/>
          <w:color w:val="000080"/>
          <w:lang w:val="en-US"/>
        </w:rPr>
        <w:t>false</w:t>
      </w:r>
      <w:r w:rsidRPr="00E5328E">
        <w:rPr>
          <w:color w:val="000000"/>
          <w:lang w:val="en-US"/>
        </w:rPr>
        <w:t>, getResources().getString(EMVSwiperUserFeedbackHelper.</w:t>
      </w:r>
      <w:r w:rsidRPr="00E5328E">
        <w:rPr>
          <w:i/>
          <w:iCs/>
          <w:color w:val="000000"/>
          <w:lang w:val="en-US"/>
        </w:rPr>
        <w:t>getStringResForTransactionResult</w:t>
      </w:r>
      <w:r w:rsidRPr="00E5328E">
        <w:rPr>
          <w:color w:val="000000"/>
          <w:lang w:val="en-US"/>
        </w:rPr>
        <w:t>(transactionResult)));</w:t>
      </w:r>
      <w:r w:rsidRPr="00E5328E">
        <w:rPr>
          <w:color w:val="000000"/>
          <w:lang w:val="en-US"/>
        </w:rPr>
        <w:br/>
        <w:t xml:space="preserve">                }</w:t>
      </w:r>
      <w:r w:rsidRPr="00E5328E">
        <w:rPr>
          <w:color w:val="000000"/>
          <w:lang w:val="en-US"/>
        </w:rPr>
        <w:br/>
      </w:r>
      <w:r w:rsidRPr="00E5328E">
        <w:rPr>
          <w:color w:val="000000"/>
          <w:lang w:val="en-US"/>
        </w:rPr>
        <w:br/>
        <w:t xml:space="preserve">                </w:t>
      </w:r>
      <w:r w:rsidRPr="00E5328E">
        <w:rPr>
          <w:b/>
          <w:bCs/>
          <w:color w:val="000080"/>
          <w:lang w:val="en-US"/>
        </w:rPr>
        <w:t xml:space="preserve">if </w:t>
      </w:r>
      <w:r w:rsidRPr="00E5328E">
        <w:rPr>
          <w:color w:val="000000"/>
          <w:lang w:val="en-US"/>
        </w:rPr>
        <w:t>(transactionResult == TransactionResult.</w:t>
      </w:r>
      <w:r w:rsidRPr="00E5328E">
        <w:rPr>
          <w:b/>
          <w:bCs/>
          <w:i/>
          <w:iCs/>
          <w:color w:val="660E7A"/>
          <w:lang w:val="en-US"/>
        </w:rPr>
        <w:t>ICC_CARD_REMOVED</w:t>
      </w:r>
      <w:r w:rsidRPr="00E5328E">
        <w:rPr>
          <w:color w:val="000000"/>
          <w:lang w:val="en-US"/>
        </w:rPr>
        <w:t>) {</w:t>
      </w:r>
      <w:r w:rsidRPr="00E5328E">
        <w:rPr>
          <w:color w:val="000000"/>
          <w:lang w:val="en-US"/>
        </w:rPr>
        <w:br/>
        <w:t xml:space="preserve">                    </w:t>
      </w:r>
      <w:r w:rsidRPr="00E5328E">
        <w:rPr>
          <w:b/>
          <w:bCs/>
          <w:color w:val="000080"/>
          <w:lang w:val="en-US"/>
        </w:rPr>
        <w:t xml:space="preserve">new </w:t>
      </w:r>
      <w:r w:rsidRPr="00E5328E">
        <w:rPr>
          <w:color w:val="000000"/>
          <w:lang w:val="en-US"/>
        </w:rPr>
        <w:t>Handler().postDelayed(</w:t>
      </w:r>
      <w:r w:rsidRPr="00E5328E">
        <w:rPr>
          <w:color w:val="000000"/>
          <w:lang w:val="en-US"/>
        </w:rPr>
        <w:br/>
        <w:t xml:space="preserve">                            </w:t>
      </w:r>
      <w:r w:rsidRPr="00E5328E">
        <w:rPr>
          <w:b/>
          <w:bCs/>
          <w:color w:val="000080"/>
          <w:lang w:val="en-US"/>
        </w:rPr>
        <w:t xml:space="preserve">new </w:t>
      </w:r>
      <w:r w:rsidRPr="00E5328E">
        <w:rPr>
          <w:color w:val="000000"/>
          <w:lang w:val="en-US"/>
        </w:rPr>
        <w:t>Runnable() {</w:t>
      </w:r>
      <w:r w:rsidRPr="00E5328E">
        <w:rPr>
          <w:color w:val="000000"/>
          <w:lang w:val="en-US"/>
        </w:rPr>
        <w:br/>
        <w:t xml:space="preserve">                                </w:t>
      </w:r>
      <w:r w:rsidRPr="00E5328E">
        <w:rPr>
          <w:color w:val="808000"/>
          <w:lang w:val="en-US"/>
        </w:rPr>
        <w:t>@Override</w:t>
      </w:r>
      <w:r w:rsidRPr="00E5328E">
        <w:rPr>
          <w:color w:val="808000"/>
          <w:lang w:val="en-US"/>
        </w:rPr>
        <w:br/>
        <w:t xml:space="preserve">                                </w:t>
      </w:r>
      <w:r w:rsidRPr="00E5328E">
        <w:rPr>
          <w:b/>
          <w:bCs/>
          <w:color w:val="000080"/>
          <w:lang w:val="en-US"/>
        </w:rPr>
        <w:t xml:space="preserve">public void </w:t>
      </w:r>
      <w:r w:rsidRPr="00E5328E">
        <w:rPr>
          <w:color w:val="000000"/>
          <w:lang w:val="en-US"/>
        </w:rPr>
        <w:t>run() {</w:t>
      </w:r>
      <w:r w:rsidRPr="00E5328E">
        <w:rPr>
          <w:color w:val="000000"/>
          <w:lang w:val="en-US"/>
        </w:rPr>
        <w:br/>
        <w:t xml:space="preserve">                                    </w:t>
      </w:r>
      <w:r w:rsidRPr="00E5328E">
        <w:rPr>
          <w:b/>
          <w:bCs/>
          <w:color w:val="660E7A"/>
          <w:lang w:val="en-US"/>
        </w:rPr>
        <w:t>statusTextView</w:t>
      </w:r>
      <w:r w:rsidRPr="00E5328E">
        <w:rPr>
          <w:color w:val="000000"/>
          <w:lang w:val="en-US"/>
        </w:rPr>
        <w:t>.setText(EMVSwiperUserFeedbackHelper.</w:t>
      </w:r>
      <w:r w:rsidRPr="00E5328E">
        <w:rPr>
          <w:i/>
          <w:iCs/>
          <w:color w:val="000000"/>
          <w:lang w:val="en-US"/>
        </w:rPr>
        <w:t>getStringResForTransacti</w:t>
      </w:r>
      <w:r w:rsidRPr="00E5328E">
        <w:rPr>
          <w:i/>
          <w:iCs/>
          <w:color w:val="000000"/>
          <w:lang w:val="en-US"/>
        </w:rPr>
        <w:lastRenderedPageBreak/>
        <w:t>onResult</w:t>
      </w:r>
      <w:r w:rsidRPr="00E5328E">
        <w:rPr>
          <w:color w:val="000000"/>
          <w:lang w:val="en-US"/>
        </w:rPr>
        <w:t>(TransactionResult.</w:t>
      </w:r>
      <w:r w:rsidRPr="00E5328E">
        <w:rPr>
          <w:b/>
          <w:bCs/>
          <w:i/>
          <w:iCs/>
          <w:color w:val="660E7A"/>
          <w:lang w:val="en-US"/>
        </w:rPr>
        <w:t>DECLINED</w:t>
      </w:r>
      <w:r w:rsidRPr="00E5328E">
        <w:rPr>
          <w:color w:val="000000"/>
          <w:lang w:val="en-US"/>
        </w:rPr>
        <w:t>));</w:t>
      </w:r>
      <w:r w:rsidRPr="00E5328E">
        <w:rPr>
          <w:color w:val="000000"/>
          <w:lang w:val="en-US"/>
        </w:rPr>
        <w:br/>
        <w:t xml:space="preserve">                                    startReversal(</w:t>
      </w:r>
      <w:r w:rsidRPr="00E5328E">
        <w:rPr>
          <w:b/>
          <w:bCs/>
          <w:color w:val="000080"/>
          <w:lang w:val="en-US"/>
        </w:rPr>
        <w:t>false</w:t>
      </w:r>
      <w:r w:rsidRPr="00E5328E">
        <w:rPr>
          <w:color w:val="000000"/>
          <w:lang w:val="en-US"/>
        </w:rPr>
        <w:t>, getResources().getString(EMVSwiperUserFeedbackHelper.</w:t>
      </w:r>
      <w:r w:rsidRPr="00E5328E">
        <w:rPr>
          <w:i/>
          <w:iCs/>
          <w:color w:val="000000"/>
          <w:lang w:val="en-US"/>
        </w:rPr>
        <w:t>getStringResForTransactionResult</w:t>
      </w:r>
      <w:r w:rsidRPr="00E5328E">
        <w:rPr>
          <w:color w:val="000000"/>
          <w:lang w:val="en-US"/>
        </w:rPr>
        <w:t>(TransactionResult.</w:t>
      </w:r>
      <w:r w:rsidRPr="00E5328E">
        <w:rPr>
          <w:b/>
          <w:bCs/>
          <w:i/>
          <w:iCs/>
          <w:color w:val="660E7A"/>
          <w:lang w:val="en-US"/>
        </w:rPr>
        <w:t>DECLINED</w:t>
      </w:r>
      <w:r w:rsidRPr="00E5328E">
        <w:rPr>
          <w:color w:val="000000"/>
          <w:lang w:val="en-US"/>
        </w:rPr>
        <w:t>)));</w:t>
      </w:r>
      <w:r w:rsidRPr="00E5328E">
        <w:rPr>
          <w:color w:val="000000"/>
          <w:lang w:val="en-US"/>
        </w:rPr>
        <w:br/>
        <w:t xml:space="preserve">                                }</w:t>
      </w:r>
      <w:r w:rsidRPr="00E5328E">
        <w:rPr>
          <w:color w:val="000000"/>
          <w:lang w:val="en-US"/>
        </w:rPr>
        <w:br/>
        <w:t xml:space="preserve">                            }, </w:t>
      </w:r>
      <w:r w:rsidRPr="00E5328E">
        <w:rPr>
          <w:color w:val="0000FF"/>
          <w:lang w:val="en-US"/>
        </w:rPr>
        <w:t>1000</w:t>
      </w:r>
      <w:r w:rsidRPr="00E5328E">
        <w:rPr>
          <w:color w:val="000000"/>
          <w:lang w:val="en-US"/>
        </w:rPr>
        <w:t>);</w:t>
      </w:r>
      <w:r w:rsidRPr="00E5328E">
        <w:rPr>
          <w:i/>
          <w:iCs/>
          <w:color w:val="808080"/>
          <w:lang w:val="en-US"/>
        </w:rPr>
        <w:t>//for check result message and then finish</w:t>
      </w:r>
      <w:r w:rsidRPr="00E5328E">
        <w:rPr>
          <w:i/>
          <w:iCs/>
          <w:color w:val="808080"/>
          <w:lang w:val="en-US"/>
        </w:rPr>
        <w:br/>
        <w:t xml:space="preserve">                </w:t>
      </w:r>
      <w:r w:rsidRPr="00E5328E">
        <w:rPr>
          <w:color w:val="000000"/>
          <w:lang w:val="en-US"/>
        </w:rPr>
        <w:t>}</w:t>
      </w:r>
      <w:r w:rsidRPr="00E5328E">
        <w:rPr>
          <w:color w:val="000000"/>
          <w:lang w:val="en-US"/>
        </w:rPr>
        <w:br/>
        <w:t xml:space="preserve">            }</w:t>
      </w:r>
      <w:r w:rsidRPr="00E5328E">
        <w:rPr>
          <w:color w:val="000000"/>
          <w:lang w:val="en-US"/>
        </w:rPr>
        <w:br/>
        <w:t xml:space="preserve">            </w:t>
      </w:r>
      <w:r w:rsidRPr="00E5328E">
        <w:rPr>
          <w:b/>
          <w:bCs/>
          <w:color w:val="000080"/>
          <w:lang w:val="en-US"/>
        </w:rPr>
        <w:t>break</w:t>
      </w:r>
      <w:r w:rsidRPr="00E5328E">
        <w:rPr>
          <w:color w:val="000000"/>
          <w:lang w:val="en-US"/>
        </w:rPr>
        <w:t>;</w:t>
      </w:r>
      <w:r w:rsidRPr="00E5328E">
        <w:rPr>
          <w:color w:val="000000"/>
          <w:lang w:val="en-US"/>
        </w:rPr>
        <w:br/>
      </w:r>
      <w:r w:rsidRPr="00E5328E">
        <w:rPr>
          <w:color w:val="000000"/>
          <w:lang w:val="en-US"/>
        </w:rPr>
        <w:br/>
        <w:t xml:space="preserve">        </w:t>
      </w:r>
      <w:r w:rsidRPr="00E5328E">
        <w:rPr>
          <w:b/>
          <w:bCs/>
          <w:color w:val="000080"/>
          <w:lang w:val="en-US"/>
        </w:rPr>
        <w:t xml:space="preserve">case </w:t>
      </w:r>
      <w:r w:rsidRPr="00E5328E">
        <w:rPr>
          <w:b/>
          <w:bCs/>
          <w:i/>
          <w:iCs/>
          <w:color w:val="660E7A"/>
          <w:lang w:val="en-US"/>
        </w:rPr>
        <w:t>ERROR</w:t>
      </w:r>
      <w:r w:rsidRPr="00E5328E">
        <w:rPr>
          <w:color w:val="000000"/>
          <w:lang w:val="en-US"/>
        </w:rPr>
        <w:t>:</w:t>
      </w:r>
      <w:r w:rsidRPr="00E5328E">
        <w:rPr>
          <w:color w:val="000000"/>
          <w:lang w:val="en-US"/>
        </w:rPr>
        <w:br/>
        <w:t xml:space="preserve">            </w:t>
      </w:r>
      <w:r w:rsidRPr="00E5328E">
        <w:rPr>
          <w:b/>
          <w:bCs/>
          <w:color w:val="000080"/>
          <w:lang w:val="en-US"/>
        </w:rPr>
        <w:t xml:space="preserve">final </w:t>
      </w:r>
      <w:r w:rsidRPr="00E5328E">
        <w:rPr>
          <w:color w:val="000000"/>
          <w:lang w:val="en-US"/>
        </w:rPr>
        <w:t>EMVError emvError = (EMVError) tag;</w:t>
      </w:r>
      <w:r w:rsidRPr="00E5328E">
        <w:rPr>
          <w:color w:val="000000"/>
          <w:lang w:val="en-US"/>
        </w:rPr>
        <w:br/>
        <w:t xml:space="preserve">            </w:t>
      </w:r>
      <w:r w:rsidRPr="00E5328E">
        <w:rPr>
          <w:b/>
          <w:bCs/>
          <w:color w:val="660E7A"/>
          <w:lang w:val="en-US"/>
        </w:rPr>
        <w:t xml:space="preserve">backWithError </w:t>
      </w:r>
      <w:r w:rsidRPr="00E5328E">
        <w:rPr>
          <w:color w:val="000000"/>
          <w:lang w:val="en-US"/>
        </w:rPr>
        <w:t xml:space="preserve">= </w:t>
      </w:r>
      <w:r w:rsidRPr="00E5328E">
        <w:rPr>
          <w:b/>
          <w:bCs/>
          <w:color w:val="000080"/>
          <w:lang w:val="en-US"/>
        </w:rPr>
        <w:t>true</w:t>
      </w:r>
      <w:r w:rsidRPr="00E5328E">
        <w:rPr>
          <w:color w:val="000000"/>
          <w:lang w:val="en-US"/>
        </w:rPr>
        <w:t>;</w:t>
      </w:r>
      <w:r w:rsidRPr="00E5328E">
        <w:rPr>
          <w:color w:val="000000"/>
          <w:lang w:val="en-US"/>
        </w:rPr>
        <w:br/>
        <w:t xml:space="preserve">            showError(EMVSwiperUserFeedbackHelper.</w:t>
      </w:r>
      <w:r w:rsidRPr="00E5328E">
        <w:rPr>
          <w:i/>
          <w:iCs/>
          <w:color w:val="000000"/>
          <w:lang w:val="en-US"/>
        </w:rPr>
        <w:t>getStringResForEMVError</w:t>
      </w:r>
      <w:r w:rsidRPr="00E5328E">
        <w:rPr>
          <w:color w:val="000000"/>
          <w:lang w:val="en-US"/>
        </w:rPr>
        <w:t>(</w:t>
      </w:r>
      <w:r w:rsidRPr="00E5328E">
        <w:rPr>
          <w:b/>
          <w:bCs/>
          <w:color w:val="000080"/>
          <w:lang w:val="en-US"/>
        </w:rPr>
        <w:t>this</w:t>
      </w:r>
      <w:r w:rsidRPr="00E5328E">
        <w:rPr>
          <w:color w:val="000000"/>
          <w:lang w:val="en-US"/>
        </w:rPr>
        <w:t>, emvError, details));</w:t>
      </w:r>
      <w:r w:rsidRPr="00E5328E">
        <w:rPr>
          <w:color w:val="000000"/>
          <w:lang w:val="en-US"/>
        </w:rPr>
        <w:br/>
        <w:t xml:space="preserve">            </w:t>
      </w:r>
      <w:r w:rsidRPr="00E5328E">
        <w:rPr>
          <w:b/>
          <w:bCs/>
          <w:color w:val="000080"/>
          <w:lang w:val="en-US"/>
        </w:rPr>
        <w:t>break</w:t>
      </w:r>
      <w:r w:rsidRPr="00E5328E">
        <w:rPr>
          <w:color w:val="000000"/>
          <w:lang w:val="en-US"/>
        </w:rPr>
        <w:t>;</w:t>
      </w:r>
      <w:r w:rsidRPr="00E5328E">
        <w:rPr>
          <w:color w:val="000000"/>
          <w:lang w:val="en-US"/>
        </w:rPr>
        <w:br/>
      </w:r>
      <w:r w:rsidRPr="00E5328E">
        <w:rPr>
          <w:color w:val="000000"/>
          <w:lang w:val="en-US"/>
        </w:rPr>
        <w:br/>
        <w:t xml:space="preserve">        </w:t>
      </w:r>
      <w:r w:rsidRPr="00E5328E">
        <w:rPr>
          <w:b/>
          <w:bCs/>
          <w:color w:val="000080"/>
          <w:lang w:val="en-US"/>
        </w:rPr>
        <w:t xml:space="preserve">case </w:t>
      </w:r>
      <w:r w:rsidRPr="00E5328E">
        <w:rPr>
          <w:b/>
          <w:bCs/>
          <w:i/>
          <w:iCs/>
          <w:color w:val="660E7A"/>
          <w:lang w:val="en-US"/>
        </w:rPr>
        <w:t>DEVICE_INFO</w:t>
      </w:r>
      <w:r w:rsidRPr="00E5328E">
        <w:rPr>
          <w:color w:val="000000"/>
          <w:lang w:val="en-US"/>
        </w:rPr>
        <w:t>:</w:t>
      </w:r>
      <w:r w:rsidRPr="00E5328E">
        <w:rPr>
          <w:color w:val="000000"/>
          <w:lang w:val="en-US"/>
        </w:rPr>
        <w:br/>
        <w:t xml:space="preserve">            </w:t>
      </w:r>
      <w:r w:rsidRPr="00E5328E">
        <w:rPr>
          <w:b/>
          <w:bCs/>
          <w:color w:val="660E7A"/>
          <w:lang w:val="en-US"/>
        </w:rPr>
        <w:t>statusTextView</w:t>
      </w:r>
      <w:r w:rsidRPr="00E5328E">
        <w:rPr>
          <w:color w:val="000000"/>
          <w:lang w:val="en-US"/>
        </w:rPr>
        <w:t>.setText(R.string.</w:t>
      </w:r>
      <w:r w:rsidRPr="00E5328E">
        <w:rPr>
          <w:b/>
          <w:bCs/>
          <w:i/>
          <w:iCs/>
          <w:color w:val="660E7A"/>
          <w:lang w:val="en-US"/>
        </w:rPr>
        <w:t>acceptsdk_swiperEvent_connected</w:t>
      </w:r>
      <w:r w:rsidRPr="00E5328E">
        <w:rPr>
          <w:color w:val="000000"/>
          <w:lang w:val="en-US"/>
        </w:rPr>
        <w:t>);</w:t>
      </w:r>
      <w:r w:rsidRPr="00E5328E">
        <w:rPr>
          <w:color w:val="000000"/>
          <w:lang w:val="en-US"/>
        </w:rPr>
        <w:br/>
        <w:t xml:space="preserve">            </w:t>
      </w:r>
      <w:r w:rsidRPr="00E5328E">
        <w:rPr>
          <w:i/>
          <w:iCs/>
          <w:color w:val="808080"/>
          <w:lang w:val="en-US"/>
        </w:rPr>
        <w:t>//DeviceInfo deviceInfo = (DeviceInfo)tag;</w:t>
      </w:r>
      <w:r w:rsidRPr="00E5328E">
        <w:rPr>
          <w:i/>
          <w:iCs/>
          <w:color w:val="808080"/>
          <w:lang w:val="en-US"/>
        </w:rPr>
        <w:br/>
        <w:t xml:space="preserve">            </w:t>
      </w:r>
      <w:r w:rsidRPr="00E5328E">
        <w:rPr>
          <w:b/>
          <w:bCs/>
          <w:color w:val="000080"/>
          <w:lang w:val="en-US"/>
        </w:rPr>
        <w:t>break</w:t>
      </w:r>
      <w:r w:rsidRPr="00E5328E">
        <w:rPr>
          <w:color w:val="000000"/>
          <w:lang w:val="en-US"/>
        </w:rPr>
        <w:t>;</w:t>
      </w:r>
      <w:r w:rsidRPr="00E5328E">
        <w:rPr>
          <w:color w:val="000000"/>
          <w:lang w:val="en-US"/>
        </w:rPr>
        <w:br/>
      </w:r>
      <w:r w:rsidRPr="00E5328E">
        <w:rPr>
          <w:color w:val="000000"/>
          <w:lang w:val="en-US"/>
        </w:rPr>
        <w:br/>
        <w:t xml:space="preserve">        </w:t>
      </w:r>
      <w:r w:rsidRPr="00E5328E">
        <w:rPr>
          <w:b/>
          <w:bCs/>
          <w:color w:val="000080"/>
          <w:lang w:val="en-US"/>
        </w:rPr>
        <w:t xml:space="preserve">case </w:t>
      </w:r>
      <w:r w:rsidRPr="00E5328E">
        <w:rPr>
          <w:b/>
          <w:bCs/>
          <w:i/>
          <w:iCs/>
          <w:color w:val="660E7A"/>
          <w:lang w:val="en-US"/>
        </w:rPr>
        <w:t>MESSAGE</w:t>
      </w:r>
      <w:r w:rsidRPr="00E5328E">
        <w:rPr>
          <w:color w:val="000000"/>
          <w:lang w:val="en-US"/>
        </w:rPr>
        <w:t>:</w:t>
      </w:r>
      <w:r w:rsidRPr="00E5328E">
        <w:rPr>
          <w:color w:val="000000"/>
          <w:lang w:val="en-US"/>
        </w:rPr>
        <w:br/>
        <w:t xml:space="preserve">            </w:t>
      </w:r>
      <w:r w:rsidRPr="00E5328E">
        <w:rPr>
          <w:b/>
          <w:bCs/>
          <w:color w:val="000080"/>
          <w:lang w:val="en-US"/>
        </w:rPr>
        <w:t xml:space="preserve">if </w:t>
      </w:r>
      <w:r w:rsidRPr="00E5328E">
        <w:rPr>
          <w:color w:val="000000"/>
          <w:lang w:val="en-US"/>
        </w:rPr>
        <w:t xml:space="preserve">(tag == </w:t>
      </w:r>
      <w:r w:rsidRPr="00E5328E">
        <w:rPr>
          <w:b/>
          <w:bCs/>
          <w:color w:val="000080"/>
          <w:lang w:val="en-US"/>
        </w:rPr>
        <w:t>null</w:t>
      </w:r>
      <w:r w:rsidRPr="00E5328E">
        <w:rPr>
          <w:color w:val="000000"/>
          <w:lang w:val="en-US"/>
        </w:rPr>
        <w:t>) {</w:t>
      </w:r>
      <w:r w:rsidRPr="00E5328E">
        <w:rPr>
          <w:color w:val="000000"/>
          <w:lang w:val="en-US"/>
        </w:rPr>
        <w:br/>
        <w:t xml:space="preserve">                </w:t>
      </w:r>
      <w:r w:rsidRPr="00E5328E">
        <w:rPr>
          <w:b/>
          <w:bCs/>
          <w:color w:val="660E7A"/>
          <w:lang w:val="en-US"/>
        </w:rPr>
        <w:t>statusTextView</w:t>
      </w:r>
      <w:r w:rsidRPr="00E5328E">
        <w:rPr>
          <w:color w:val="000000"/>
          <w:lang w:val="en-US"/>
        </w:rPr>
        <w:t>.setText(details);</w:t>
      </w:r>
      <w:r w:rsidRPr="00E5328E">
        <w:rPr>
          <w:color w:val="000000"/>
          <w:lang w:val="en-US"/>
        </w:rPr>
        <w:br/>
        <w:t xml:space="preserve">                </w:t>
      </w:r>
      <w:r w:rsidRPr="00E5328E">
        <w:rPr>
          <w:b/>
          <w:bCs/>
          <w:color w:val="000080"/>
          <w:lang w:val="en-US"/>
        </w:rPr>
        <w:t>break</w:t>
      </w:r>
      <w:r w:rsidRPr="00E5328E">
        <w:rPr>
          <w:color w:val="000000"/>
          <w:lang w:val="en-US"/>
        </w:rPr>
        <w:t>;</w:t>
      </w:r>
      <w:r w:rsidRPr="00E5328E">
        <w:rPr>
          <w:color w:val="000000"/>
          <w:lang w:val="en-US"/>
        </w:rPr>
        <w:br/>
        <w:t xml:space="preserve">            }</w:t>
      </w:r>
      <w:r w:rsidRPr="00E5328E">
        <w:rPr>
          <w:color w:val="000000"/>
          <w:lang w:val="en-US"/>
        </w:rPr>
        <w:br/>
      </w:r>
      <w:r w:rsidRPr="00E5328E">
        <w:rPr>
          <w:color w:val="000000"/>
          <w:lang w:val="en-US"/>
        </w:rPr>
        <w:br/>
        <w:t xml:space="preserve">            </w:t>
      </w:r>
      <w:r w:rsidRPr="00E5328E">
        <w:rPr>
          <w:b/>
          <w:bCs/>
          <w:color w:val="000080"/>
          <w:lang w:val="en-US"/>
        </w:rPr>
        <w:t xml:space="preserve">if </w:t>
      </w:r>
      <w:r w:rsidRPr="00E5328E">
        <w:rPr>
          <w:color w:val="000000"/>
          <w:lang w:val="en-US"/>
        </w:rPr>
        <w:t xml:space="preserve">(tag </w:t>
      </w:r>
      <w:r w:rsidRPr="00E5328E">
        <w:rPr>
          <w:b/>
          <w:bCs/>
          <w:color w:val="000080"/>
          <w:lang w:val="en-US"/>
        </w:rPr>
        <w:t xml:space="preserve">instanceof </w:t>
      </w:r>
      <w:r w:rsidRPr="00E5328E">
        <w:rPr>
          <w:color w:val="000000"/>
          <w:lang w:val="en-US"/>
        </w:rPr>
        <w:t>DisplayText) {</w:t>
      </w:r>
      <w:r w:rsidRPr="00E5328E">
        <w:rPr>
          <w:color w:val="000000"/>
          <w:lang w:val="en-US"/>
        </w:rPr>
        <w:br/>
        <w:t xml:space="preserve">                </w:t>
      </w:r>
      <w:r w:rsidRPr="00E5328E">
        <w:rPr>
          <w:b/>
          <w:bCs/>
          <w:color w:val="000080"/>
          <w:lang w:val="en-US"/>
        </w:rPr>
        <w:t>if</w:t>
      </w:r>
      <w:r w:rsidRPr="00E5328E">
        <w:rPr>
          <w:color w:val="000000"/>
          <w:lang w:val="en-US"/>
        </w:rPr>
        <w:t>(DisplayText.</w:t>
      </w:r>
      <w:r w:rsidRPr="00E5328E">
        <w:rPr>
          <w:b/>
          <w:bCs/>
          <w:i/>
          <w:iCs/>
          <w:color w:val="660E7A"/>
          <w:lang w:val="en-US"/>
        </w:rPr>
        <w:t>TRANSACTION_TERMINATED</w:t>
      </w:r>
      <w:r w:rsidRPr="00E5328E">
        <w:rPr>
          <w:color w:val="000000"/>
          <w:lang w:val="en-US"/>
        </w:rPr>
        <w:t>.name().equalsIgnoreCase(((DisplayText) tag).name())){</w:t>
      </w:r>
      <w:r w:rsidRPr="00E5328E">
        <w:rPr>
          <w:color w:val="000000"/>
          <w:lang w:val="en-US"/>
        </w:rPr>
        <w:br/>
        <w:t xml:space="preserve">                    </w:t>
      </w:r>
      <w:r w:rsidRPr="00E5328E">
        <w:rPr>
          <w:b/>
          <w:bCs/>
          <w:color w:val="000080"/>
          <w:lang w:val="en-US"/>
        </w:rPr>
        <w:t xml:space="preserve">if </w:t>
      </w:r>
      <w:r w:rsidRPr="00E5328E">
        <w:rPr>
          <w:color w:val="000000"/>
          <w:lang w:val="en-US"/>
        </w:rPr>
        <w:t>(!TextUtils.</w:t>
      </w:r>
      <w:r w:rsidRPr="00E5328E">
        <w:rPr>
          <w:i/>
          <w:iCs/>
          <w:color w:val="000000"/>
          <w:lang w:val="en-US"/>
        </w:rPr>
        <w:t>isEmpty</w:t>
      </w:r>
      <w:r w:rsidRPr="00E5328E">
        <w:rPr>
          <w:color w:val="000000"/>
          <w:lang w:val="en-US"/>
        </w:rPr>
        <w:t>(AcceptSDK.</w:t>
      </w:r>
      <w:r w:rsidRPr="00E5328E">
        <w:rPr>
          <w:i/>
          <w:iCs/>
          <w:color w:val="000000"/>
          <w:lang w:val="en-US"/>
        </w:rPr>
        <w:t>getLastTransactionID</w:t>
      </w:r>
      <w:r w:rsidRPr="00E5328E">
        <w:rPr>
          <w:color w:val="000000"/>
          <w:lang w:val="en-US"/>
        </w:rPr>
        <w:t>())) {</w:t>
      </w:r>
      <w:r w:rsidRPr="00E5328E">
        <w:rPr>
          <w:color w:val="000000"/>
          <w:lang w:val="en-US"/>
        </w:rPr>
        <w:br/>
        <w:t xml:space="preserve">                        startReversal(</w:t>
      </w:r>
      <w:r w:rsidRPr="00E5328E">
        <w:rPr>
          <w:b/>
          <w:bCs/>
          <w:color w:val="000080"/>
          <w:lang w:val="en-US"/>
        </w:rPr>
        <w:t>true</w:t>
      </w:r>
      <w:r w:rsidRPr="00E5328E">
        <w:rPr>
          <w:color w:val="000000"/>
          <w:lang w:val="en-US"/>
        </w:rPr>
        <w:t xml:space="preserve">, </w:t>
      </w:r>
      <w:r w:rsidRPr="00E5328E">
        <w:rPr>
          <w:b/>
          <w:bCs/>
          <w:color w:val="000080"/>
          <w:lang w:val="en-US"/>
        </w:rPr>
        <w:t>null</w:t>
      </w:r>
      <w:r w:rsidRPr="00E5328E">
        <w:rPr>
          <w:color w:val="000000"/>
          <w:lang w:val="en-US"/>
        </w:rPr>
        <w:t>);</w:t>
      </w:r>
      <w:r w:rsidRPr="00E5328E">
        <w:rPr>
          <w:color w:val="000000"/>
          <w:lang w:val="en-US"/>
        </w:rPr>
        <w:br/>
        <w:t xml:space="preserve">                    } </w:t>
      </w:r>
      <w:r w:rsidRPr="00E5328E">
        <w:rPr>
          <w:b/>
          <w:bCs/>
          <w:color w:val="000080"/>
          <w:lang w:val="en-US"/>
        </w:rPr>
        <w:t xml:space="preserve">else </w:t>
      </w:r>
      <w:r w:rsidRPr="00E5328E">
        <w:rPr>
          <w:color w:val="000000"/>
          <w:lang w:val="en-US"/>
        </w:rPr>
        <w:t>{</w:t>
      </w:r>
      <w:r w:rsidRPr="00E5328E">
        <w:rPr>
          <w:color w:val="000000"/>
          <w:lang w:val="en-US"/>
        </w:rPr>
        <w:br/>
        <w:t xml:space="preserve">                        makeDisconnected();</w:t>
      </w:r>
      <w:r w:rsidRPr="00E5328E">
        <w:rPr>
          <w:color w:val="000000"/>
          <w:lang w:val="en-US"/>
        </w:rPr>
        <w:br/>
        <w:t xml:space="preserve">                    }</w:t>
      </w:r>
      <w:r w:rsidRPr="00E5328E">
        <w:rPr>
          <w:color w:val="000000"/>
          <w:lang w:val="en-US"/>
        </w:rPr>
        <w:br/>
        <w:t xml:space="preserve">                    </w:t>
      </w:r>
      <w:r w:rsidRPr="00E5328E">
        <w:rPr>
          <w:b/>
          <w:bCs/>
          <w:color w:val="000080"/>
          <w:lang w:val="en-US"/>
        </w:rPr>
        <w:t>return</w:t>
      </w:r>
      <w:r w:rsidRPr="00E5328E">
        <w:rPr>
          <w:color w:val="000000"/>
          <w:lang w:val="en-US"/>
        </w:rPr>
        <w:t>;</w:t>
      </w:r>
      <w:r w:rsidRPr="00E5328E">
        <w:rPr>
          <w:color w:val="000000"/>
          <w:lang w:val="en-US"/>
        </w:rPr>
        <w:br/>
        <w:t xml:space="preserve">                }</w:t>
      </w:r>
      <w:r w:rsidRPr="00E5328E">
        <w:rPr>
          <w:color w:val="000000"/>
          <w:lang w:val="en-US"/>
        </w:rPr>
        <w:br/>
      </w:r>
      <w:r w:rsidRPr="00E5328E">
        <w:rPr>
          <w:color w:val="000000"/>
          <w:lang w:val="en-US"/>
        </w:rPr>
        <w:br/>
        <w:t xml:space="preserve">                </w:t>
      </w:r>
      <w:r w:rsidRPr="00E5328E">
        <w:rPr>
          <w:b/>
          <w:bCs/>
          <w:color w:val="000080"/>
          <w:lang w:val="en-US"/>
        </w:rPr>
        <w:t xml:space="preserve">int </w:t>
      </w:r>
      <w:r w:rsidRPr="00E5328E">
        <w:rPr>
          <w:color w:val="000000"/>
          <w:lang w:val="en-US"/>
        </w:rPr>
        <w:t>code = EMVSwiperUserFeedbackHelper.</w:t>
      </w:r>
      <w:r w:rsidRPr="00E5328E">
        <w:rPr>
          <w:i/>
          <w:iCs/>
          <w:color w:val="000000"/>
          <w:lang w:val="en-US"/>
        </w:rPr>
        <w:t>getStringResForDisplayMessage</w:t>
      </w:r>
      <w:r w:rsidRPr="00E5328E">
        <w:rPr>
          <w:color w:val="000000"/>
          <w:lang w:val="en-US"/>
        </w:rPr>
        <w:t>((DisplayText) tag);</w:t>
      </w:r>
      <w:r w:rsidRPr="00E5328E">
        <w:rPr>
          <w:color w:val="000000"/>
          <w:lang w:val="en-US"/>
        </w:rPr>
        <w:br/>
        <w:t xml:space="preserve">                </w:t>
      </w:r>
      <w:r w:rsidRPr="00E5328E">
        <w:rPr>
          <w:b/>
          <w:bCs/>
          <w:color w:val="000080"/>
          <w:lang w:val="en-US"/>
        </w:rPr>
        <w:t xml:space="preserve">if </w:t>
      </w:r>
      <w:r w:rsidRPr="00E5328E">
        <w:rPr>
          <w:color w:val="000000"/>
          <w:lang w:val="en-US"/>
        </w:rPr>
        <w:t xml:space="preserve">(code &gt; </w:t>
      </w:r>
      <w:r w:rsidRPr="00E5328E">
        <w:rPr>
          <w:color w:val="0000FF"/>
          <w:lang w:val="en-US"/>
        </w:rPr>
        <w:t>0</w:t>
      </w:r>
      <w:r w:rsidRPr="00E5328E">
        <w:rPr>
          <w:color w:val="000000"/>
          <w:lang w:val="en-US"/>
        </w:rPr>
        <w:t xml:space="preserve">) </w:t>
      </w:r>
      <w:r w:rsidRPr="00E5328E">
        <w:rPr>
          <w:i/>
          <w:iCs/>
          <w:color w:val="808080"/>
          <w:lang w:val="en-US"/>
        </w:rPr>
        <w:t>//can be -1 if will not display</w:t>
      </w:r>
      <w:r w:rsidRPr="00E5328E">
        <w:rPr>
          <w:i/>
          <w:iCs/>
          <w:color w:val="808080"/>
          <w:lang w:val="en-US"/>
        </w:rPr>
        <w:br/>
        <w:t xml:space="preserve">                    </w:t>
      </w:r>
      <w:r w:rsidRPr="00E5328E">
        <w:rPr>
          <w:b/>
          <w:bCs/>
          <w:color w:val="660E7A"/>
          <w:lang w:val="en-US"/>
        </w:rPr>
        <w:t>statusTextView</w:t>
      </w:r>
      <w:r w:rsidRPr="00E5328E">
        <w:rPr>
          <w:color w:val="000000"/>
          <w:lang w:val="en-US"/>
        </w:rPr>
        <w:t>.setText(code);</w:t>
      </w:r>
      <w:r w:rsidRPr="00E5328E">
        <w:rPr>
          <w:color w:val="000000"/>
          <w:lang w:val="en-US"/>
        </w:rPr>
        <w:br/>
        <w:t xml:space="preserve">            } </w:t>
      </w:r>
      <w:r w:rsidRPr="00E5328E">
        <w:rPr>
          <w:b/>
          <w:bCs/>
          <w:color w:val="000080"/>
          <w:lang w:val="en-US"/>
        </w:rPr>
        <w:t xml:space="preserve">else if </w:t>
      </w:r>
      <w:r w:rsidRPr="00E5328E">
        <w:rPr>
          <w:color w:val="000000"/>
          <w:lang w:val="en-US"/>
        </w:rPr>
        <w:t xml:space="preserve">(tag </w:t>
      </w:r>
      <w:r w:rsidRPr="00E5328E">
        <w:rPr>
          <w:b/>
          <w:bCs/>
          <w:color w:val="000080"/>
          <w:lang w:val="en-US"/>
        </w:rPr>
        <w:t xml:space="preserve">instanceof </w:t>
      </w:r>
      <w:r w:rsidRPr="00E5328E">
        <w:rPr>
          <w:color w:val="000000"/>
          <w:lang w:val="en-US"/>
        </w:rPr>
        <w:t>EMVError) {</w:t>
      </w:r>
      <w:r w:rsidRPr="00E5328E">
        <w:rPr>
          <w:color w:val="000000"/>
          <w:lang w:val="en-US"/>
        </w:rPr>
        <w:br/>
        <w:t xml:space="preserve">                </w:t>
      </w:r>
      <w:r w:rsidRPr="00E5328E">
        <w:rPr>
          <w:b/>
          <w:bCs/>
          <w:color w:val="660E7A"/>
          <w:lang w:val="en-US"/>
        </w:rPr>
        <w:t>statusTextView</w:t>
      </w:r>
      <w:r w:rsidRPr="00E5328E">
        <w:rPr>
          <w:color w:val="000000"/>
          <w:lang w:val="en-US"/>
        </w:rPr>
        <w:t>.setText(EMVSwiperUserFeedbackHelper.</w:t>
      </w:r>
      <w:r w:rsidRPr="00E5328E">
        <w:rPr>
          <w:i/>
          <w:iCs/>
          <w:color w:val="000000"/>
          <w:lang w:val="en-US"/>
        </w:rPr>
        <w:t>getStringResForEMVError</w:t>
      </w:r>
      <w:r w:rsidRPr="00E5328E">
        <w:rPr>
          <w:color w:val="000000"/>
          <w:lang w:val="en-US"/>
        </w:rPr>
        <w:t>(</w:t>
      </w:r>
      <w:r w:rsidRPr="00E5328E">
        <w:rPr>
          <w:b/>
          <w:bCs/>
          <w:color w:val="000080"/>
          <w:lang w:val="en-US"/>
        </w:rPr>
        <w:t>this</w:t>
      </w:r>
      <w:r w:rsidRPr="00E5328E">
        <w:rPr>
          <w:color w:val="000000"/>
          <w:lang w:val="en-US"/>
        </w:rPr>
        <w:t>, (EMVError) tag, details));</w:t>
      </w:r>
      <w:r w:rsidRPr="00E5328E">
        <w:rPr>
          <w:color w:val="000000"/>
          <w:lang w:val="en-US"/>
        </w:rPr>
        <w:br/>
        <w:t xml:space="preserve">            } </w:t>
      </w:r>
      <w:r w:rsidRPr="00E5328E">
        <w:rPr>
          <w:b/>
          <w:bCs/>
          <w:color w:val="000080"/>
          <w:lang w:val="en-US"/>
        </w:rPr>
        <w:t xml:space="preserve">else if </w:t>
      </w:r>
      <w:r w:rsidRPr="00E5328E">
        <w:rPr>
          <w:color w:val="000000"/>
          <w:lang w:val="en-US"/>
        </w:rPr>
        <w:t xml:space="preserve">(tag </w:t>
      </w:r>
      <w:r w:rsidRPr="00E5328E">
        <w:rPr>
          <w:b/>
          <w:bCs/>
          <w:color w:val="000080"/>
          <w:lang w:val="en-US"/>
        </w:rPr>
        <w:t xml:space="preserve">instanceof </w:t>
      </w:r>
      <w:r w:rsidRPr="00E5328E">
        <w:rPr>
          <w:color w:val="000000"/>
          <w:lang w:val="en-US"/>
        </w:rPr>
        <w:t>TransactionResult) {</w:t>
      </w:r>
      <w:r w:rsidRPr="00E5328E">
        <w:rPr>
          <w:color w:val="000000"/>
          <w:lang w:val="en-US"/>
        </w:rPr>
        <w:br/>
        <w:t xml:space="preserve">                </w:t>
      </w:r>
      <w:r w:rsidRPr="00E5328E">
        <w:rPr>
          <w:b/>
          <w:bCs/>
          <w:color w:val="660E7A"/>
          <w:lang w:val="en-US"/>
        </w:rPr>
        <w:t>statusTextView</w:t>
      </w:r>
      <w:r w:rsidRPr="00E5328E">
        <w:rPr>
          <w:color w:val="000000"/>
          <w:lang w:val="en-US"/>
        </w:rPr>
        <w:t>.setText(EMVSwiperUserFeedbackHelper.</w:t>
      </w:r>
      <w:r w:rsidRPr="00E5328E">
        <w:rPr>
          <w:i/>
          <w:iCs/>
          <w:color w:val="000000"/>
          <w:lang w:val="en-US"/>
        </w:rPr>
        <w:t>getStringResForTransactionResult</w:t>
      </w:r>
      <w:r w:rsidRPr="00E5328E">
        <w:rPr>
          <w:color w:val="000000"/>
          <w:lang w:val="en-US"/>
        </w:rPr>
        <w:t>((TransactionResult)tag));</w:t>
      </w:r>
      <w:r w:rsidRPr="00E5328E">
        <w:rPr>
          <w:color w:val="000000"/>
          <w:lang w:val="en-US"/>
        </w:rPr>
        <w:br/>
        <w:t xml:space="preserve">            }</w:t>
      </w:r>
      <w:r w:rsidRPr="00E5328E">
        <w:rPr>
          <w:color w:val="000000"/>
          <w:lang w:val="en-US"/>
        </w:rPr>
        <w:br/>
        <w:t xml:space="preserve">            </w:t>
      </w:r>
      <w:r w:rsidRPr="00E5328E">
        <w:rPr>
          <w:b/>
          <w:bCs/>
          <w:color w:val="000080"/>
          <w:lang w:val="en-US"/>
        </w:rPr>
        <w:t>break</w:t>
      </w:r>
      <w:r w:rsidRPr="00E5328E">
        <w:rPr>
          <w:color w:val="000000"/>
          <w:lang w:val="en-US"/>
        </w:rPr>
        <w:t>;</w:t>
      </w:r>
      <w:r w:rsidRPr="00E5328E">
        <w:rPr>
          <w:color w:val="000000"/>
          <w:lang w:val="en-US"/>
        </w:rPr>
        <w:br/>
      </w:r>
      <w:r w:rsidRPr="00E5328E">
        <w:rPr>
          <w:color w:val="000000"/>
          <w:lang w:val="en-US"/>
        </w:rPr>
        <w:lastRenderedPageBreak/>
        <w:br/>
        <w:t xml:space="preserve">        </w:t>
      </w:r>
      <w:r w:rsidRPr="00E5328E">
        <w:rPr>
          <w:b/>
          <w:bCs/>
          <w:color w:val="000080"/>
          <w:lang w:val="en-US"/>
        </w:rPr>
        <w:t>default</w:t>
      </w:r>
      <w:r w:rsidRPr="00E5328E">
        <w:rPr>
          <w:color w:val="000000"/>
          <w:lang w:val="en-US"/>
        </w:rPr>
        <w:t>:</w:t>
      </w:r>
      <w:r w:rsidRPr="00E5328E">
        <w:rPr>
          <w:color w:val="000000"/>
          <w:lang w:val="en-US"/>
        </w:rPr>
        <w:br/>
        <w:t xml:space="preserve">            Log.</w:t>
      </w:r>
      <w:r w:rsidRPr="00E5328E">
        <w:rPr>
          <w:i/>
          <w:iCs/>
          <w:color w:val="000000"/>
          <w:lang w:val="en-US"/>
        </w:rPr>
        <w:t>e</w:t>
      </w:r>
      <w:r w:rsidRPr="00E5328E">
        <w:rPr>
          <w:color w:val="000000"/>
          <w:lang w:val="en-US"/>
        </w:rPr>
        <w:t>(</w:t>
      </w:r>
      <w:r w:rsidRPr="00E5328E">
        <w:rPr>
          <w:i/>
          <w:iCs/>
          <w:color w:val="660E7A"/>
          <w:lang w:val="en-US"/>
        </w:rPr>
        <w:t>TAG</w:t>
      </w:r>
      <w:r w:rsidRPr="00E5328E">
        <w:rPr>
          <w:color w:val="000000"/>
          <w:lang w:val="en-US"/>
        </w:rPr>
        <w:t xml:space="preserve">, </w:t>
      </w:r>
      <w:r w:rsidRPr="00E5328E">
        <w:rPr>
          <w:b/>
          <w:bCs/>
          <w:color w:val="008000"/>
          <w:lang w:val="en-US"/>
        </w:rPr>
        <w:t>"onSwiperEvent unhandled state occurred"</w:t>
      </w:r>
      <w:r w:rsidRPr="00E5328E">
        <w:rPr>
          <w:color w:val="000000"/>
          <w:lang w:val="en-US"/>
        </w:rPr>
        <w:t>);</w:t>
      </w:r>
      <w:r w:rsidRPr="00E5328E">
        <w:rPr>
          <w:color w:val="000000"/>
          <w:lang w:val="en-US"/>
        </w:rPr>
        <w:br/>
        <w:t xml:space="preserve">    }</w:t>
      </w:r>
      <w:r w:rsidRPr="00E5328E">
        <w:rPr>
          <w:color w:val="000000"/>
          <w:lang w:val="en-US"/>
        </w:rPr>
        <w:br/>
        <w:t>}</w:t>
      </w:r>
    </w:p>
    <w:p w14:paraId="7F66596D" w14:textId="77777777" w:rsidR="00E5328E" w:rsidRDefault="00E5328E" w:rsidP="00E5328E">
      <w:pPr>
        <w:pStyle w:val="HTMLPreformatted"/>
        <w:shd w:val="clear" w:color="auto" w:fill="FFFFFF"/>
        <w:rPr>
          <w:color w:val="000000"/>
          <w:lang w:val="en-US"/>
        </w:rPr>
      </w:pPr>
    </w:p>
    <w:p w14:paraId="1481B9F0" w14:textId="77777777" w:rsidR="00E5328E" w:rsidRPr="00B651F3" w:rsidRDefault="00E5328E" w:rsidP="00E5328E">
      <w:pPr>
        <w:autoSpaceDE w:val="0"/>
        <w:autoSpaceDN w:val="0"/>
        <w:adjustRightInd w:val="0"/>
        <w:rPr>
          <w:rFonts w:ascii="Consolas" w:hAnsi="Consolas" w:cs="Consolas"/>
          <w:szCs w:val="20"/>
          <w:lang w:val="en-US"/>
        </w:rPr>
      </w:pPr>
      <w:r w:rsidRPr="00B651F3">
        <w:rPr>
          <w:rFonts w:ascii="Consolas" w:hAnsi="Consolas" w:cs="Consolas"/>
          <w:b/>
          <w:bCs/>
          <w:color w:val="7F0055"/>
          <w:szCs w:val="20"/>
          <w:lang w:val="en-US"/>
        </w:rPr>
        <w:t>publicvoid</w:t>
      </w:r>
      <w:r w:rsidRPr="00B651F3">
        <w:rPr>
          <w:rFonts w:ascii="Consolas" w:hAnsi="Consolas" w:cs="Consolas"/>
          <w:szCs w:val="20"/>
          <w:lang w:val="en-US"/>
        </w:rPr>
        <w:t xml:space="preserve"> startPreauthorization() {</w:t>
      </w:r>
    </w:p>
    <w:p w14:paraId="4FC6F218" w14:textId="77777777" w:rsidR="00E5328E" w:rsidRPr="00B651F3" w:rsidRDefault="00E5328E" w:rsidP="00E5328E">
      <w:pPr>
        <w:autoSpaceDE w:val="0"/>
        <w:autoSpaceDN w:val="0"/>
        <w:adjustRightInd w:val="0"/>
        <w:rPr>
          <w:rFonts w:ascii="Consolas" w:hAnsi="Consolas" w:cs="Consolas"/>
          <w:szCs w:val="20"/>
          <w:lang w:val="en-US"/>
        </w:rPr>
      </w:pPr>
      <w:r w:rsidRPr="00B651F3">
        <w:rPr>
          <w:rFonts w:ascii="Consolas" w:hAnsi="Consolas" w:cs="Consolas"/>
          <w:szCs w:val="20"/>
          <w:lang w:val="en-US"/>
        </w:rPr>
        <w:tab/>
        <w:t>showPreauthorizingScreen();</w:t>
      </w:r>
    </w:p>
    <w:p w14:paraId="1E426E9E" w14:textId="77777777" w:rsidR="00E5328E" w:rsidRPr="00B651F3" w:rsidRDefault="00E5328E" w:rsidP="00E5328E">
      <w:pPr>
        <w:autoSpaceDE w:val="0"/>
        <w:autoSpaceDN w:val="0"/>
        <w:adjustRightInd w:val="0"/>
        <w:rPr>
          <w:rFonts w:ascii="Consolas" w:hAnsi="Consolas" w:cs="Consolas"/>
          <w:szCs w:val="20"/>
          <w:lang w:val="en-US"/>
        </w:rPr>
      </w:pPr>
      <w:r w:rsidRPr="00B651F3">
        <w:rPr>
          <w:rFonts w:ascii="Consolas" w:hAnsi="Consolas" w:cs="Consolas"/>
          <w:szCs w:val="20"/>
          <w:lang w:val="en-US"/>
        </w:rPr>
        <w:tab/>
        <w:t>AcceptSDK.</w:t>
      </w:r>
      <w:r w:rsidRPr="00B651F3">
        <w:rPr>
          <w:rFonts w:ascii="Consolas" w:hAnsi="Consolas" w:cs="Consolas"/>
          <w:i/>
          <w:iCs/>
          <w:szCs w:val="20"/>
          <w:lang w:val="en-US"/>
        </w:rPr>
        <w:t>preauthorizePayment</w:t>
      </w:r>
      <w:r w:rsidRPr="00B651F3">
        <w:rPr>
          <w:rFonts w:ascii="Consolas" w:hAnsi="Consolas" w:cs="Consolas"/>
          <w:szCs w:val="20"/>
          <w:lang w:val="en-US"/>
        </w:rPr>
        <w:t>(</w:t>
      </w:r>
      <w:r w:rsidRPr="00B651F3">
        <w:rPr>
          <w:rFonts w:ascii="Consolas" w:hAnsi="Consolas" w:cs="Consolas"/>
          <w:b/>
          <w:bCs/>
          <w:color w:val="7F0055"/>
          <w:szCs w:val="20"/>
          <w:lang w:val="en-US"/>
        </w:rPr>
        <w:t>new</w:t>
      </w:r>
      <w:r w:rsidRPr="00B651F3">
        <w:rPr>
          <w:rFonts w:ascii="Consolas" w:hAnsi="Consolas" w:cs="Consolas"/>
          <w:szCs w:val="20"/>
          <w:lang w:val="en-US"/>
        </w:rPr>
        <w:t>OnRequestFinishedListener&lt;PreauthResult&gt;() {</w:t>
      </w:r>
    </w:p>
    <w:p w14:paraId="759A6C73" w14:textId="77777777" w:rsidR="00E5328E" w:rsidRPr="00B651F3" w:rsidRDefault="00E5328E" w:rsidP="00E5328E">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color w:val="646464"/>
          <w:szCs w:val="20"/>
          <w:lang w:val="en-US"/>
        </w:rPr>
        <w:t>@Override</w:t>
      </w:r>
    </w:p>
    <w:p w14:paraId="403F7BCD" w14:textId="77777777" w:rsidR="00E5328E" w:rsidRPr="00B651F3" w:rsidRDefault="00E5328E" w:rsidP="00E5328E">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publicvoid</w:t>
      </w:r>
      <w:r w:rsidRPr="00B651F3">
        <w:rPr>
          <w:rFonts w:ascii="Consolas" w:hAnsi="Consolas" w:cs="Consolas"/>
          <w:szCs w:val="20"/>
          <w:lang w:val="en-US"/>
        </w:rPr>
        <w:t xml:space="preserve"> onRequestFinished(ApiResult apiResult, PreauthResult result) </w:t>
      </w:r>
    </w:p>
    <w:p w14:paraId="5E7D4368" w14:textId="77777777" w:rsidR="00E5328E" w:rsidRPr="00B651F3" w:rsidRDefault="00E5328E" w:rsidP="00E5328E">
      <w:pPr>
        <w:autoSpaceDE w:val="0"/>
        <w:autoSpaceDN w:val="0"/>
        <w:adjustRightInd w:val="0"/>
        <w:ind w:left="720" w:firstLine="720"/>
        <w:rPr>
          <w:rFonts w:ascii="Consolas" w:hAnsi="Consolas" w:cs="Consolas"/>
          <w:szCs w:val="20"/>
          <w:lang w:val="en-US"/>
        </w:rPr>
      </w:pPr>
      <w:r w:rsidRPr="00B651F3">
        <w:rPr>
          <w:rFonts w:ascii="Consolas" w:hAnsi="Consolas" w:cs="Consolas"/>
          <w:szCs w:val="20"/>
          <w:lang w:val="en-US"/>
        </w:rPr>
        <w:t>{</w:t>
      </w:r>
    </w:p>
    <w:p w14:paraId="068FE81E" w14:textId="77777777" w:rsidR="00E5328E" w:rsidRPr="00B651F3" w:rsidRDefault="00E5328E" w:rsidP="00E5328E">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if</w:t>
      </w:r>
      <w:r w:rsidRPr="00B651F3">
        <w:rPr>
          <w:rFonts w:ascii="Consolas" w:hAnsi="Consolas" w:cs="Consolas"/>
          <w:szCs w:val="20"/>
          <w:lang w:val="en-US"/>
        </w:rPr>
        <w:t>(apiResult.isSuccess()) {</w:t>
      </w:r>
    </w:p>
    <w:p w14:paraId="59C879A0" w14:textId="77777777" w:rsidR="00E5328E" w:rsidRPr="00B651F3" w:rsidRDefault="00E5328E" w:rsidP="00E5328E">
      <w:pPr>
        <w:autoSpaceDE w:val="0"/>
        <w:autoSpaceDN w:val="0"/>
        <w:adjustRightInd w:val="0"/>
        <w:ind w:left="1440" w:firstLine="720"/>
        <w:rPr>
          <w:rFonts w:ascii="Consolas" w:hAnsi="Consolas" w:cs="Consolas"/>
          <w:color w:val="3F7F5F"/>
          <w:szCs w:val="20"/>
          <w:lang w:val="en-US"/>
        </w:rPr>
      </w:pPr>
      <w:r w:rsidRPr="00B651F3">
        <w:rPr>
          <w:rFonts w:ascii="Consolas" w:hAnsi="Consolas" w:cs="Consolas"/>
          <w:color w:val="3F7F5F"/>
          <w:szCs w:val="20"/>
          <w:lang w:val="en-US"/>
        </w:rPr>
        <w:t>// nothing to do here, since PreauthResult is automatically</w:t>
      </w:r>
    </w:p>
    <w:p w14:paraId="7AEEC7D6" w14:textId="77777777" w:rsidR="00E5328E" w:rsidRPr="00B651F3" w:rsidRDefault="00E5328E" w:rsidP="00E5328E">
      <w:pPr>
        <w:autoSpaceDE w:val="0"/>
        <w:autoSpaceDN w:val="0"/>
        <w:adjustRightInd w:val="0"/>
        <w:ind w:left="1440" w:firstLine="720"/>
        <w:rPr>
          <w:rFonts w:ascii="Consolas" w:hAnsi="Consolas" w:cs="Consolas"/>
          <w:color w:val="3F7F5F"/>
          <w:szCs w:val="20"/>
          <w:lang w:val="en-US"/>
        </w:rPr>
      </w:pPr>
      <w:r w:rsidRPr="00B651F3">
        <w:rPr>
          <w:rFonts w:ascii="Consolas" w:hAnsi="Consolas" w:cs="Consolas"/>
          <w:color w:val="3F7F5F"/>
          <w:szCs w:val="20"/>
          <w:lang w:val="en-US"/>
        </w:rPr>
        <w:t xml:space="preserve">// passed to terminal. Event will be passed to CNPListener once </w:t>
      </w:r>
    </w:p>
    <w:p w14:paraId="35755F58" w14:textId="77777777" w:rsidR="00E5328E" w:rsidRPr="00B651F3" w:rsidRDefault="00E5328E" w:rsidP="00E5328E">
      <w:pPr>
        <w:autoSpaceDE w:val="0"/>
        <w:autoSpaceDN w:val="0"/>
        <w:adjustRightInd w:val="0"/>
        <w:ind w:left="1440" w:firstLine="720"/>
        <w:rPr>
          <w:rFonts w:ascii="Consolas" w:hAnsi="Consolas" w:cs="Consolas"/>
          <w:szCs w:val="20"/>
          <w:lang w:val="en-US"/>
        </w:rPr>
      </w:pPr>
      <w:r w:rsidRPr="00B651F3">
        <w:rPr>
          <w:rFonts w:ascii="Consolas" w:hAnsi="Consolas" w:cs="Consolas"/>
          <w:color w:val="3F7F5F"/>
          <w:szCs w:val="20"/>
          <w:lang w:val="en-US"/>
        </w:rPr>
        <w:t>// result is processed by terminal</w:t>
      </w:r>
    </w:p>
    <w:p w14:paraId="72D77D85" w14:textId="77777777" w:rsidR="00E5328E" w:rsidRPr="00B651F3" w:rsidRDefault="00E5328E" w:rsidP="00E5328E">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 xml:space="preserve">} </w:t>
      </w:r>
      <w:r w:rsidRPr="00B651F3">
        <w:rPr>
          <w:rFonts w:ascii="Consolas" w:hAnsi="Consolas" w:cs="Consolas"/>
          <w:b/>
          <w:bCs/>
          <w:color w:val="7F0055"/>
          <w:szCs w:val="20"/>
          <w:lang w:val="en-US"/>
        </w:rPr>
        <w:t>else</w:t>
      </w:r>
      <w:r w:rsidRPr="00B651F3">
        <w:rPr>
          <w:rFonts w:ascii="Consolas" w:hAnsi="Consolas" w:cs="Consolas"/>
          <w:szCs w:val="20"/>
          <w:lang w:val="en-US"/>
        </w:rPr>
        <w:t xml:space="preserve"> {</w:t>
      </w:r>
    </w:p>
    <w:p w14:paraId="4FF74D41" w14:textId="77777777" w:rsidR="00E5328E" w:rsidRPr="00B651F3" w:rsidRDefault="00E5328E" w:rsidP="00E5328E">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Code code = apiResult.getCode();</w:t>
      </w:r>
    </w:p>
    <w:p w14:paraId="5D5B8CDB" w14:textId="77777777" w:rsidR="00E5328E" w:rsidRPr="00B651F3" w:rsidRDefault="00E5328E" w:rsidP="00E5328E">
      <w:pPr>
        <w:autoSpaceDE w:val="0"/>
        <w:autoSpaceDN w:val="0"/>
        <w:adjustRightInd w:val="0"/>
        <w:ind w:left="2160" w:firstLine="720"/>
        <w:rPr>
          <w:rFonts w:ascii="Consolas" w:hAnsi="Consolas" w:cs="Consolas"/>
          <w:szCs w:val="20"/>
          <w:lang w:val="en-US"/>
        </w:rPr>
      </w:pPr>
      <w:r w:rsidRPr="00B651F3">
        <w:rPr>
          <w:rFonts w:ascii="Consolas" w:hAnsi="Consolas" w:cs="Consolas"/>
          <w:b/>
          <w:bCs/>
          <w:color w:val="7F0055"/>
          <w:szCs w:val="20"/>
          <w:lang w:val="en-US"/>
        </w:rPr>
        <w:t>if</w:t>
      </w:r>
      <w:r w:rsidRPr="00B651F3">
        <w:rPr>
          <w:rFonts w:ascii="Consolas" w:hAnsi="Consolas" w:cs="Consolas"/>
          <w:szCs w:val="20"/>
          <w:lang w:val="en-US"/>
        </w:rPr>
        <w:t>(code == Code.</w:t>
      </w:r>
      <w:r w:rsidRPr="00B651F3">
        <w:rPr>
          <w:rFonts w:ascii="Consolas" w:hAnsi="Consolas" w:cs="Consolas"/>
          <w:i/>
          <w:iCs/>
          <w:color w:val="0000C0"/>
          <w:szCs w:val="20"/>
          <w:lang w:val="en-US"/>
        </w:rPr>
        <w:t>WirecardError</w:t>
      </w:r>
      <w:r w:rsidRPr="00B651F3">
        <w:rPr>
          <w:rFonts w:ascii="Consolas" w:hAnsi="Consolas" w:cs="Consolas"/>
          <w:szCs w:val="20"/>
          <w:lang w:val="en-US"/>
        </w:rPr>
        <w:t>) {</w:t>
      </w:r>
    </w:p>
    <w:p w14:paraId="1C378A06" w14:textId="77777777" w:rsidR="00E5328E" w:rsidRPr="00B651F3" w:rsidRDefault="00E5328E" w:rsidP="00E5328E">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if</w:t>
      </w:r>
      <w:r w:rsidRPr="00B651F3">
        <w:rPr>
          <w:rFonts w:ascii="Consolas" w:hAnsi="Consolas" w:cs="Consolas"/>
          <w:szCs w:val="20"/>
          <w:lang w:val="en-US"/>
        </w:rPr>
        <w:t xml:space="preserve">(apiResult.getWirecardError() != </w:t>
      </w:r>
      <w:r w:rsidRPr="00B651F3">
        <w:rPr>
          <w:rFonts w:ascii="Consolas" w:hAnsi="Consolas" w:cs="Consolas"/>
          <w:b/>
          <w:bCs/>
          <w:color w:val="7F0055"/>
          <w:szCs w:val="20"/>
          <w:lang w:val="en-US"/>
        </w:rPr>
        <w:t>null</w:t>
      </w:r>
      <w:r w:rsidRPr="00B651F3">
        <w:rPr>
          <w:rFonts w:ascii="Consolas" w:hAnsi="Consolas" w:cs="Consolas"/>
          <w:szCs w:val="20"/>
          <w:lang w:val="en-US"/>
        </w:rPr>
        <w:t>) {</w:t>
      </w:r>
    </w:p>
    <w:p w14:paraId="19B6C134" w14:textId="77777777" w:rsidR="00E5328E" w:rsidRPr="00B651F3" w:rsidRDefault="00E5328E" w:rsidP="00E5328E">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WCDCode wcdCode=apiResult.getWirecardError();</w:t>
      </w:r>
    </w:p>
    <w:p w14:paraId="131EA423" w14:textId="77777777" w:rsidR="00E5328E" w:rsidRPr="00B651F3" w:rsidRDefault="00E5328E" w:rsidP="00E5328E">
      <w:pPr>
        <w:autoSpaceDE w:val="0"/>
        <w:autoSpaceDN w:val="0"/>
        <w:adjustRightInd w:val="0"/>
        <w:ind w:left="4320"/>
        <w:rPr>
          <w:rFonts w:ascii="Consolas" w:hAnsi="Consolas" w:cs="Consolas"/>
          <w:szCs w:val="20"/>
          <w:lang w:val="en-US"/>
        </w:rPr>
      </w:pPr>
      <w:r w:rsidRPr="00B651F3">
        <w:rPr>
          <w:rFonts w:ascii="Consolas" w:hAnsi="Consolas" w:cs="Consolas"/>
          <w:b/>
          <w:bCs/>
          <w:color w:val="7F0055"/>
          <w:szCs w:val="20"/>
          <w:lang w:val="en-US"/>
        </w:rPr>
        <w:t>if</w:t>
      </w:r>
      <w:r w:rsidRPr="00B651F3">
        <w:rPr>
          <w:rFonts w:ascii="Consolas" w:hAnsi="Consolas" w:cs="Consolas"/>
          <w:szCs w:val="20"/>
          <w:lang w:val="en-US"/>
        </w:rPr>
        <w:t xml:space="preserve">(wcdCode != </w:t>
      </w:r>
      <w:r w:rsidRPr="00B651F3">
        <w:rPr>
          <w:rFonts w:ascii="Consolas" w:hAnsi="Consolas" w:cs="Consolas"/>
          <w:b/>
          <w:bCs/>
          <w:color w:val="7F0055"/>
          <w:szCs w:val="20"/>
          <w:lang w:val="en-US"/>
        </w:rPr>
        <w:t>null</w:t>
      </w:r>
      <w:r w:rsidRPr="00B651F3">
        <w:rPr>
          <w:rFonts w:ascii="Consolas" w:hAnsi="Consolas" w:cs="Consolas"/>
          <w:szCs w:val="20"/>
          <w:lang w:val="en-US"/>
        </w:rPr>
        <w:t>) {</w:t>
      </w:r>
    </w:p>
    <w:p w14:paraId="198B87B1" w14:textId="77777777" w:rsidR="00E5328E" w:rsidRPr="00B651F3" w:rsidRDefault="00E5328E" w:rsidP="00E5328E">
      <w:pPr>
        <w:autoSpaceDE w:val="0"/>
        <w:autoSpaceDN w:val="0"/>
        <w:adjustRightInd w:val="0"/>
        <w:ind w:left="3600" w:firstLine="720"/>
        <w:rPr>
          <w:rFonts w:ascii="Consolas" w:hAnsi="Consolas" w:cs="Consolas"/>
          <w:color w:val="3F7F5F"/>
          <w:szCs w:val="20"/>
          <w:lang w:val="en-US"/>
        </w:rPr>
      </w:pPr>
      <w:r w:rsidRPr="00B651F3">
        <w:rPr>
          <w:rFonts w:ascii="Consolas" w:hAnsi="Consolas" w:cs="Consolas"/>
          <w:color w:val="3F7F5F"/>
          <w:szCs w:val="20"/>
          <w:lang w:val="en-US"/>
        </w:rPr>
        <w:t>// It is important to notify merchant about</w:t>
      </w:r>
    </w:p>
    <w:p w14:paraId="18E154E4" w14:textId="77777777" w:rsidR="00E5328E" w:rsidRPr="00B651F3" w:rsidRDefault="00E5328E" w:rsidP="00E5328E">
      <w:pPr>
        <w:autoSpaceDE w:val="0"/>
        <w:autoSpaceDN w:val="0"/>
        <w:adjustRightInd w:val="0"/>
        <w:ind w:left="3600" w:firstLine="720"/>
        <w:rPr>
          <w:rFonts w:ascii="Consolas" w:hAnsi="Consolas" w:cs="Consolas"/>
          <w:szCs w:val="20"/>
          <w:lang w:val="en-US"/>
        </w:rPr>
      </w:pPr>
      <w:r w:rsidRPr="00B651F3">
        <w:rPr>
          <w:rFonts w:ascii="Consolas" w:hAnsi="Consolas" w:cs="Consolas"/>
          <w:color w:val="3F7F5F"/>
          <w:szCs w:val="20"/>
          <w:lang w:val="en-US"/>
        </w:rPr>
        <w:t>// exact reason of card rejection.</w:t>
      </w:r>
    </w:p>
    <w:p w14:paraId="17825C2A" w14:textId="77777777" w:rsidR="00E5328E" w:rsidRPr="00B651F3" w:rsidRDefault="00E5328E" w:rsidP="00E5328E">
      <w:pPr>
        <w:autoSpaceDE w:val="0"/>
        <w:autoSpaceDN w:val="0"/>
        <w:adjustRightInd w:val="0"/>
        <w:ind w:left="3600" w:firstLine="720"/>
        <w:rPr>
          <w:rFonts w:ascii="Consolas" w:hAnsi="Consolas" w:cs="Consolas"/>
          <w:color w:val="3F7F5F"/>
          <w:szCs w:val="20"/>
          <w:lang w:val="en-US"/>
        </w:rPr>
      </w:pPr>
      <w:r w:rsidRPr="00B651F3">
        <w:rPr>
          <w:rFonts w:ascii="Consolas" w:hAnsi="Consolas" w:cs="Consolas"/>
          <w:color w:val="3F7F5F"/>
          <w:szCs w:val="20"/>
          <w:lang w:val="en-US"/>
        </w:rPr>
        <w:t xml:space="preserve">// currently sdk comes with wcdstrings.xml </w:t>
      </w:r>
    </w:p>
    <w:p w14:paraId="7F16669C" w14:textId="77777777" w:rsidR="00E5328E" w:rsidRPr="00B651F3" w:rsidRDefault="00E5328E" w:rsidP="00E5328E">
      <w:pPr>
        <w:autoSpaceDE w:val="0"/>
        <w:autoSpaceDN w:val="0"/>
        <w:adjustRightInd w:val="0"/>
        <w:ind w:left="3600" w:firstLine="720"/>
        <w:rPr>
          <w:rFonts w:ascii="Consolas" w:hAnsi="Consolas" w:cs="Consolas"/>
          <w:szCs w:val="20"/>
          <w:lang w:val="en-US"/>
        </w:rPr>
      </w:pPr>
      <w:r w:rsidRPr="00B651F3">
        <w:rPr>
          <w:rFonts w:ascii="Consolas" w:hAnsi="Consolas" w:cs="Consolas"/>
          <w:color w:val="3F7F5F"/>
          <w:szCs w:val="20"/>
          <w:lang w:val="en-US"/>
        </w:rPr>
        <w:t>// file containing all possible error codes.</w:t>
      </w:r>
    </w:p>
    <w:p w14:paraId="196B6716" w14:textId="77777777" w:rsidR="00E5328E" w:rsidRPr="00B651F3" w:rsidRDefault="00E5328E" w:rsidP="00E5328E">
      <w:pPr>
        <w:autoSpaceDE w:val="0"/>
        <w:autoSpaceDN w:val="0"/>
        <w:adjustRightInd w:val="0"/>
        <w:ind w:left="4320" w:firstLine="720"/>
        <w:rPr>
          <w:rFonts w:ascii="Consolas" w:hAnsi="Consolas" w:cs="Consolas"/>
          <w:szCs w:val="20"/>
          <w:lang w:val="en-US"/>
        </w:rPr>
      </w:pPr>
      <w:r w:rsidRPr="00B651F3">
        <w:rPr>
          <w:rFonts w:ascii="Consolas" w:hAnsi="Consolas" w:cs="Consolas"/>
          <w:szCs w:val="20"/>
          <w:lang w:val="en-US"/>
        </w:rPr>
        <w:t>showMessage(</w:t>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R.string.</w:t>
      </w:r>
      <w:r w:rsidRPr="00B651F3">
        <w:rPr>
          <w:rFonts w:ascii="Consolas" w:hAnsi="Consolas" w:cs="Consolas"/>
          <w:i/>
          <w:iCs/>
          <w:color w:val="0000C0"/>
          <w:szCs w:val="20"/>
          <w:lang w:val="en-US"/>
        </w:rPr>
        <w:t>wirecard_error</w:t>
      </w:r>
      <w:r w:rsidRPr="00B651F3">
        <w:rPr>
          <w:rFonts w:ascii="Consolas" w:hAnsi="Consolas" w:cs="Consolas"/>
          <w:szCs w:val="20"/>
          <w:lang w:val="en-US"/>
        </w:rPr>
        <w:t>,</w:t>
      </w:r>
    </w:p>
    <w:p w14:paraId="485E6692" w14:textId="77777777" w:rsidR="00E5328E" w:rsidRPr="00B651F3" w:rsidRDefault="00E5328E" w:rsidP="00E5328E">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wcdCode.getDescriptionResID());</w:t>
      </w:r>
    </w:p>
    <w:p w14:paraId="6891D5FD" w14:textId="77777777" w:rsidR="00E5328E" w:rsidRPr="00B651F3" w:rsidRDefault="00E5328E" w:rsidP="00E5328E">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 xml:space="preserve">} </w:t>
      </w:r>
    </w:p>
    <w:p w14:paraId="3DCB3AC7" w14:textId="77777777" w:rsidR="00E5328E" w:rsidRPr="00B651F3" w:rsidRDefault="00E5328E" w:rsidP="00E5328E">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w:t>
      </w:r>
    </w:p>
    <w:p w14:paraId="389AC567" w14:textId="77777777" w:rsidR="00E5328E" w:rsidRPr="00B651F3" w:rsidRDefault="00E5328E" w:rsidP="00E5328E">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w:t>
      </w:r>
    </w:p>
    <w:p w14:paraId="2493C37B" w14:textId="77777777" w:rsidR="00E5328E" w:rsidRPr="00B651F3" w:rsidRDefault="00E5328E" w:rsidP="00E5328E">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w:t>
      </w:r>
    </w:p>
    <w:p w14:paraId="53BF0EF6" w14:textId="77777777" w:rsidR="00E5328E" w:rsidRPr="00B651F3" w:rsidRDefault="00E5328E" w:rsidP="00E5328E">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w:t>
      </w:r>
    </w:p>
    <w:p w14:paraId="63ADE5EE" w14:textId="77777777" w:rsidR="00E5328E" w:rsidRPr="00B651F3" w:rsidRDefault="00E5328E" w:rsidP="00E5328E">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w:t>
      </w:r>
    </w:p>
    <w:p w14:paraId="215AD140" w14:textId="77777777" w:rsidR="00E5328E" w:rsidRPr="00B651F3" w:rsidRDefault="00E5328E" w:rsidP="00E5328E">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t>}</w:t>
      </w:r>
    </w:p>
    <w:p w14:paraId="341A4C68" w14:textId="77777777" w:rsidR="00E5328E" w:rsidRPr="00B651F3" w:rsidRDefault="00E5328E" w:rsidP="00E5328E">
      <w:pPr>
        <w:autoSpaceDE w:val="0"/>
        <w:autoSpaceDN w:val="0"/>
        <w:adjustRightInd w:val="0"/>
        <w:rPr>
          <w:rFonts w:ascii="Consolas" w:hAnsi="Consolas" w:cs="Consolas"/>
          <w:szCs w:val="20"/>
          <w:lang w:val="en-US"/>
        </w:rPr>
      </w:pPr>
      <w:r w:rsidRPr="00B651F3">
        <w:rPr>
          <w:rFonts w:ascii="Consolas" w:hAnsi="Consolas" w:cs="Consolas"/>
          <w:szCs w:val="20"/>
          <w:lang w:val="en-US"/>
        </w:rPr>
        <w:tab/>
        <w:t>});</w:t>
      </w:r>
    </w:p>
    <w:p w14:paraId="6FF2088C" w14:textId="77777777" w:rsidR="00E5328E" w:rsidRPr="00DE2545" w:rsidRDefault="00E5328E" w:rsidP="00E5328E">
      <w:pPr>
        <w:pStyle w:val="content"/>
        <w:rPr>
          <w:rFonts w:ascii="Consolas" w:eastAsia="Times New Roman" w:hAnsi="Consolas" w:cs="Consolas"/>
          <w:sz w:val="20"/>
        </w:rPr>
      </w:pPr>
      <w:r w:rsidRPr="00DE2545">
        <w:rPr>
          <w:rFonts w:ascii="Consolas" w:eastAsia="Times New Roman" w:hAnsi="Consolas" w:cs="Consolas"/>
          <w:sz w:val="20"/>
        </w:rPr>
        <w:t>}</w:t>
      </w:r>
    </w:p>
    <w:p w14:paraId="333EC9BD" w14:textId="77777777" w:rsidR="00E5328E" w:rsidRPr="00DE2545" w:rsidRDefault="00E5328E" w:rsidP="00E5328E">
      <w:pPr>
        <w:pStyle w:val="content"/>
        <w:rPr>
          <w:rFonts w:ascii="Consolas" w:eastAsia="Times New Roman" w:hAnsi="Consolas" w:cs="Consolas"/>
          <w:sz w:val="20"/>
        </w:rPr>
      </w:pPr>
    </w:p>
    <w:p w14:paraId="0ACE1A46" w14:textId="77777777" w:rsidR="00E5328E" w:rsidRPr="00B651F3" w:rsidRDefault="00E5328E" w:rsidP="00E5328E">
      <w:pPr>
        <w:autoSpaceDE w:val="0"/>
        <w:autoSpaceDN w:val="0"/>
        <w:adjustRightInd w:val="0"/>
        <w:rPr>
          <w:rFonts w:ascii="Consolas" w:hAnsi="Consolas" w:cs="Consolas"/>
          <w:szCs w:val="20"/>
          <w:lang w:val="en-US"/>
        </w:rPr>
      </w:pPr>
      <w:r>
        <w:rPr>
          <w:rFonts w:ascii="Consolas" w:hAnsi="Consolas" w:cs="Consolas"/>
          <w:b/>
          <w:bCs/>
          <w:color w:val="7F0055"/>
          <w:szCs w:val="20"/>
          <w:lang w:val="en-US"/>
        </w:rPr>
        <w:t>p</w:t>
      </w:r>
      <w:r w:rsidRPr="00B651F3">
        <w:rPr>
          <w:rFonts w:ascii="Consolas" w:hAnsi="Consolas" w:cs="Consolas"/>
          <w:b/>
          <w:bCs/>
          <w:color w:val="7F0055"/>
          <w:szCs w:val="20"/>
          <w:lang w:val="en-US"/>
        </w:rPr>
        <w:t>ublic</w:t>
      </w:r>
      <w:r>
        <w:rPr>
          <w:rFonts w:ascii="Consolas" w:hAnsi="Consolas" w:cs="Consolas"/>
          <w:b/>
          <w:bCs/>
          <w:color w:val="7F0055"/>
          <w:szCs w:val="20"/>
          <w:lang w:val="en-US"/>
        </w:rPr>
        <w:t xml:space="preserve"> </w:t>
      </w:r>
      <w:r w:rsidRPr="00B651F3">
        <w:rPr>
          <w:rFonts w:ascii="Consolas" w:hAnsi="Consolas" w:cs="Consolas"/>
          <w:b/>
          <w:bCs/>
          <w:color w:val="7F0055"/>
          <w:szCs w:val="20"/>
          <w:lang w:val="en-US"/>
        </w:rPr>
        <w:t>void</w:t>
      </w:r>
      <w:r>
        <w:rPr>
          <w:rFonts w:ascii="Consolas" w:hAnsi="Consolas" w:cs="Consolas"/>
          <w:b/>
          <w:bCs/>
          <w:color w:val="7F0055"/>
          <w:szCs w:val="20"/>
          <w:lang w:val="en-US"/>
        </w:rPr>
        <w:t xml:space="preserve"> </w:t>
      </w:r>
      <w:r w:rsidRPr="00B651F3">
        <w:rPr>
          <w:rFonts w:ascii="Consolas" w:hAnsi="Consolas" w:cs="Consolas"/>
          <w:szCs w:val="20"/>
          <w:lang w:val="en-US"/>
        </w:rPr>
        <w:t>finalizePayment() {</w:t>
      </w:r>
    </w:p>
    <w:p w14:paraId="1FD2B544" w14:textId="77777777" w:rsidR="00E5328E" w:rsidRPr="00B651F3" w:rsidRDefault="00E5328E" w:rsidP="00E5328E">
      <w:pPr>
        <w:autoSpaceDE w:val="0"/>
        <w:autoSpaceDN w:val="0"/>
        <w:adjustRightInd w:val="0"/>
        <w:rPr>
          <w:rFonts w:ascii="Consolas" w:hAnsi="Consolas" w:cs="Consolas"/>
          <w:szCs w:val="20"/>
          <w:lang w:val="en-US"/>
        </w:rPr>
      </w:pPr>
      <w:r w:rsidRPr="00B651F3">
        <w:rPr>
          <w:rFonts w:ascii="Consolas" w:hAnsi="Consolas" w:cs="Consolas"/>
          <w:szCs w:val="20"/>
          <w:lang w:val="en-US"/>
        </w:rPr>
        <w:tab/>
        <w:t>showSendingPaymentScreen();</w:t>
      </w:r>
    </w:p>
    <w:p w14:paraId="7180B044" w14:textId="77777777" w:rsidR="00E5328E" w:rsidRPr="00B651F3" w:rsidRDefault="00E5328E" w:rsidP="00E5328E">
      <w:pPr>
        <w:autoSpaceDE w:val="0"/>
        <w:autoSpaceDN w:val="0"/>
        <w:adjustRightInd w:val="0"/>
        <w:rPr>
          <w:rFonts w:ascii="Consolas" w:hAnsi="Consolas" w:cs="Consolas"/>
          <w:szCs w:val="20"/>
          <w:lang w:val="en-US"/>
        </w:rPr>
      </w:pPr>
      <w:r w:rsidRPr="00B651F3">
        <w:rPr>
          <w:rFonts w:ascii="Consolas" w:hAnsi="Consolas" w:cs="Consolas"/>
          <w:szCs w:val="20"/>
          <w:lang w:val="en-US"/>
        </w:rPr>
        <w:tab/>
        <w:t>AcceptSDK.</w:t>
      </w:r>
      <w:r w:rsidRPr="00B651F3">
        <w:rPr>
          <w:rFonts w:ascii="Consolas" w:hAnsi="Consolas" w:cs="Consolas"/>
          <w:i/>
          <w:iCs/>
          <w:szCs w:val="20"/>
          <w:lang w:val="en-US"/>
        </w:rPr>
        <w:t>sendPayment</w:t>
      </w:r>
      <w:r w:rsidRPr="00B651F3">
        <w:rPr>
          <w:rFonts w:ascii="Consolas" w:hAnsi="Consolas" w:cs="Consolas"/>
          <w:szCs w:val="20"/>
          <w:lang w:val="en-US"/>
        </w:rPr>
        <w:t>(</w:t>
      </w:r>
      <w:r w:rsidRPr="00B651F3">
        <w:rPr>
          <w:rFonts w:ascii="Consolas" w:hAnsi="Consolas" w:cs="Consolas"/>
          <w:b/>
          <w:bCs/>
          <w:color w:val="7F0055"/>
          <w:szCs w:val="20"/>
          <w:lang w:val="en-US"/>
        </w:rPr>
        <w:t>new</w:t>
      </w:r>
      <w:r w:rsidRPr="00B651F3">
        <w:rPr>
          <w:rFonts w:ascii="Consolas" w:hAnsi="Consolas" w:cs="Consolas"/>
          <w:szCs w:val="20"/>
          <w:lang w:val="en-US"/>
        </w:rPr>
        <w:t>OnRequestFinishedListener&lt;Payment&gt;() {</w:t>
      </w:r>
    </w:p>
    <w:p w14:paraId="70F7143D" w14:textId="77777777" w:rsidR="00E5328E" w:rsidRPr="00B651F3" w:rsidRDefault="00E5328E" w:rsidP="00E5328E">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color w:val="646464"/>
          <w:szCs w:val="20"/>
          <w:lang w:val="en-US"/>
        </w:rPr>
        <w:t>@Override</w:t>
      </w:r>
    </w:p>
    <w:p w14:paraId="51D06BF5" w14:textId="77777777" w:rsidR="00E5328E" w:rsidRPr="00B651F3" w:rsidRDefault="00E5328E" w:rsidP="00E5328E">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publicvoid</w:t>
      </w:r>
      <w:r w:rsidRPr="00B651F3">
        <w:rPr>
          <w:rFonts w:ascii="Consolas" w:hAnsi="Consolas" w:cs="Consolas"/>
          <w:szCs w:val="20"/>
          <w:lang w:val="en-US"/>
        </w:rPr>
        <w:t xml:space="preserve"> onRequestFinished(ApiResult apiResult, Payment result) </w:t>
      </w:r>
    </w:p>
    <w:p w14:paraId="43CA8353" w14:textId="77777777" w:rsidR="00E5328E" w:rsidRDefault="00E5328E" w:rsidP="00E5328E">
      <w:pPr>
        <w:autoSpaceDE w:val="0"/>
        <w:autoSpaceDN w:val="0"/>
        <w:adjustRightInd w:val="0"/>
        <w:ind w:left="720" w:firstLine="720"/>
        <w:rPr>
          <w:rFonts w:ascii="Consolas" w:hAnsi="Consolas" w:cs="Consolas"/>
          <w:szCs w:val="20"/>
        </w:rPr>
      </w:pPr>
      <w:r>
        <w:rPr>
          <w:rFonts w:ascii="Consolas" w:hAnsi="Consolas" w:cs="Consolas"/>
          <w:szCs w:val="20"/>
        </w:rPr>
        <w:t>{</w:t>
      </w:r>
    </w:p>
    <w:p w14:paraId="4B1CE184" w14:textId="77777777" w:rsidR="00E5328E" w:rsidRDefault="00E5328E" w:rsidP="00E5328E">
      <w:pPr>
        <w:autoSpaceDE w:val="0"/>
        <w:autoSpaceDN w:val="0"/>
        <w:adjustRightInd w:val="0"/>
        <w:ind w:left="720" w:firstLine="720"/>
        <w:rPr>
          <w:rFonts w:ascii="Consolas" w:hAnsi="Consolas" w:cs="Consolas"/>
          <w:szCs w:val="20"/>
        </w:rPr>
      </w:pPr>
      <w:r>
        <w:rPr>
          <w:rFonts w:ascii="Consolas" w:hAnsi="Consolas" w:cs="Consolas"/>
          <w:color w:val="3F7F5F"/>
          <w:szCs w:val="20"/>
        </w:rPr>
        <w:t>// standard sendPayment method handling.</w:t>
      </w:r>
    </w:p>
    <w:p w14:paraId="2E04610B" w14:textId="77777777" w:rsidR="00E5328E" w:rsidRPr="00315D3B" w:rsidRDefault="00E5328E" w:rsidP="00E5328E">
      <w:pPr>
        <w:autoSpaceDE w:val="0"/>
        <w:autoSpaceDN w:val="0"/>
        <w:adjustRightInd w:val="0"/>
        <w:ind w:left="720" w:firstLine="720"/>
        <w:rPr>
          <w:rFonts w:ascii="Consolas" w:hAnsi="Consolas" w:cs="Consolas"/>
          <w:szCs w:val="20"/>
        </w:rPr>
      </w:pPr>
      <w:r>
        <w:rPr>
          <w:rFonts w:ascii="Consolas" w:hAnsi="Consolas" w:cs="Consolas"/>
          <w:szCs w:val="20"/>
        </w:rPr>
        <w:t>(...)</w:t>
      </w:r>
    </w:p>
    <w:p w14:paraId="790B9F89" w14:textId="77777777" w:rsidR="00E5328E" w:rsidRPr="00315D3B" w:rsidRDefault="00E5328E" w:rsidP="00E5328E">
      <w:pPr>
        <w:autoSpaceDE w:val="0"/>
        <w:autoSpaceDN w:val="0"/>
        <w:adjustRightInd w:val="0"/>
        <w:rPr>
          <w:rFonts w:ascii="Consolas" w:hAnsi="Consolas" w:cs="Consolas"/>
          <w:szCs w:val="20"/>
        </w:rPr>
      </w:pPr>
      <w:r w:rsidRPr="00315D3B">
        <w:rPr>
          <w:rFonts w:ascii="Consolas" w:hAnsi="Consolas" w:cs="Consolas"/>
          <w:szCs w:val="20"/>
        </w:rPr>
        <w:tab/>
      </w:r>
      <w:r w:rsidRPr="00315D3B">
        <w:rPr>
          <w:rFonts w:ascii="Consolas" w:hAnsi="Consolas" w:cs="Consolas"/>
          <w:szCs w:val="20"/>
        </w:rPr>
        <w:tab/>
        <w:t>}</w:t>
      </w:r>
    </w:p>
    <w:p w14:paraId="4DF441FB" w14:textId="77777777" w:rsidR="00E5328E" w:rsidRPr="00315D3B" w:rsidRDefault="00E5328E" w:rsidP="00E5328E">
      <w:pPr>
        <w:autoSpaceDE w:val="0"/>
        <w:autoSpaceDN w:val="0"/>
        <w:adjustRightInd w:val="0"/>
        <w:rPr>
          <w:rFonts w:ascii="Consolas" w:hAnsi="Consolas" w:cs="Consolas"/>
          <w:szCs w:val="20"/>
        </w:rPr>
      </w:pPr>
      <w:r w:rsidRPr="00315D3B">
        <w:rPr>
          <w:rFonts w:ascii="Consolas" w:hAnsi="Consolas" w:cs="Consolas"/>
          <w:szCs w:val="20"/>
        </w:rPr>
        <w:tab/>
        <w:t>});</w:t>
      </w:r>
    </w:p>
    <w:p w14:paraId="2E9413B9" w14:textId="77777777" w:rsidR="00E5328E" w:rsidRDefault="00E5328E" w:rsidP="00E5328E">
      <w:pPr>
        <w:pStyle w:val="Caption"/>
        <w:rPr>
          <w:rFonts w:ascii="Consolas" w:hAnsi="Consolas" w:cs="Consolas"/>
        </w:rPr>
      </w:pPr>
      <w:r w:rsidRPr="00315D3B">
        <w:rPr>
          <w:rFonts w:ascii="Consolas" w:hAnsi="Consolas" w:cs="Consolas"/>
        </w:rPr>
        <w:t>}</w:t>
      </w:r>
    </w:p>
    <w:p w14:paraId="01C57C5F" w14:textId="77777777" w:rsidR="00E5328E" w:rsidRPr="00E5328E" w:rsidRDefault="00E5328E" w:rsidP="00E5328E">
      <w:pPr>
        <w:pStyle w:val="HTMLPreformatted"/>
        <w:shd w:val="clear" w:color="auto" w:fill="FFFFFF"/>
        <w:rPr>
          <w:color w:val="000000"/>
          <w:lang w:val="en-US"/>
        </w:rPr>
      </w:pPr>
    </w:p>
    <w:p w14:paraId="10410C06" w14:textId="77777777" w:rsidR="00192664" w:rsidRPr="00192664" w:rsidRDefault="00192664" w:rsidP="00192664">
      <w:pPr>
        <w:rPr>
          <w:lang w:val="en-US"/>
        </w:rPr>
      </w:pPr>
    </w:p>
    <w:p w14:paraId="2A770EE9" w14:textId="77777777" w:rsidR="00577829" w:rsidRPr="00880B92" w:rsidRDefault="00577829" w:rsidP="00880B92">
      <w:pPr>
        <w:pStyle w:val="Caption"/>
      </w:pPr>
    </w:p>
    <w:p w14:paraId="3483CB20" w14:textId="77777777" w:rsidR="00577829" w:rsidRDefault="00577829" w:rsidP="006F4748">
      <w:pPr>
        <w:pStyle w:val="Heading2"/>
      </w:pPr>
      <w:bookmarkStart w:id="164" w:name="_Toc365013079"/>
      <w:bookmarkStart w:id="165" w:name="_Toc431302961"/>
      <w:r>
        <w:t>Processing payment</w:t>
      </w:r>
      <w:bookmarkEnd w:id="164"/>
      <w:r w:rsidR="00CC365F">
        <w:t xml:space="preserve"> with Thyron(Chip&amp;Pin)</w:t>
      </w:r>
      <w:bookmarkEnd w:id="165"/>
    </w:p>
    <w:p w14:paraId="3F14533B" w14:textId="77777777" w:rsidR="00577829" w:rsidRPr="00880B92" w:rsidRDefault="00577829" w:rsidP="00880B92">
      <w:pPr>
        <w:pStyle w:val="Caption"/>
      </w:pPr>
    </w:p>
    <w:p w14:paraId="09C9D8A7" w14:textId="77777777" w:rsidR="00577829" w:rsidRPr="00880B92" w:rsidRDefault="00577829" w:rsidP="00880B92">
      <w:pPr>
        <w:pStyle w:val="Caption"/>
      </w:pPr>
      <w:r w:rsidRPr="00880B92">
        <w:rPr>
          <w:szCs w:val="22"/>
        </w:rPr>
        <w:t>This section should be treated as a guideline on how to perform transactions using CNPController. It shows</w:t>
      </w:r>
      <w:r w:rsidR="0025700D">
        <w:rPr>
          <w:szCs w:val="22"/>
        </w:rPr>
        <w:t xml:space="preserve"> the</w:t>
      </w:r>
      <w:r w:rsidRPr="00880B92">
        <w:rPr>
          <w:szCs w:val="22"/>
        </w:rPr>
        <w:t xml:space="preserve"> standard flow of such </w:t>
      </w:r>
      <w:r w:rsidR="0025700D">
        <w:rPr>
          <w:szCs w:val="22"/>
        </w:rPr>
        <w:t xml:space="preserve">a </w:t>
      </w:r>
      <w:r w:rsidRPr="00880B92">
        <w:rPr>
          <w:szCs w:val="22"/>
        </w:rPr>
        <w:t>transaction using magstripe or ICC interface. The order in which subsections are presented reflects the expected flow during the transaction.</w:t>
      </w:r>
    </w:p>
    <w:p w14:paraId="1F892675" w14:textId="77777777" w:rsidR="00577829" w:rsidRPr="00880B92" w:rsidRDefault="00577829" w:rsidP="00880B92">
      <w:pPr>
        <w:pStyle w:val="Caption"/>
      </w:pPr>
    </w:p>
    <w:p w14:paraId="6B951B49" w14:textId="77777777" w:rsidR="00577829" w:rsidRDefault="00577829" w:rsidP="006F4748">
      <w:pPr>
        <w:pStyle w:val="Heading3"/>
      </w:pPr>
      <w:bookmarkStart w:id="166" w:name="_Toc365013080"/>
      <w:bookmarkStart w:id="167" w:name="_Toc431302962"/>
      <w:r>
        <w:t>Accessing CNPController instance.</w:t>
      </w:r>
      <w:bookmarkEnd w:id="166"/>
      <w:bookmarkEnd w:id="167"/>
    </w:p>
    <w:p w14:paraId="5244B5FB" w14:textId="77777777" w:rsidR="00577829" w:rsidRPr="00880B92" w:rsidRDefault="00577829" w:rsidP="00880B92">
      <w:pPr>
        <w:pStyle w:val="Caption"/>
      </w:pPr>
    </w:p>
    <w:p w14:paraId="31063EC4" w14:textId="77777777" w:rsidR="00577829" w:rsidRDefault="00577829" w:rsidP="00880B92">
      <w:pPr>
        <w:pStyle w:val="Caption"/>
      </w:pPr>
      <w:r w:rsidRPr="00880B92">
        <w:rPr>
          <w:szCs w:val="22"/>
        </w:rPr>
        <w:t xml:space="preserve">In order to obtain a CNPController object, call </w:t>
      </w:r>
      <w:r w:rsidRPr="00F002C6">
        <w:rPr>
          <w:rStyle w:val="inlinecodeZnak0"/>
          <w:rFonts w:eastAsia="ヒラギノ角ゴ Pro W3"/>
        </w:rPr>
        <w:t>AcceptSDK.getCNPController()</w:t>
      </w:r>
      <w:r>
        <w:rPr>
          <w:szCs w:val="22"/>
        </w:rPr>
        <w:t xml:space="preserve"> method. If the returned reference is null, make sure that all steps shown in section 1 of this document were performed.</w:t>
      </w:r>
    </w:p>
    <w:p w14:paraId="57A2C436" w14:textId="77777777" w:rsidR="00577829" w:rsidRPr="00880B92" w:rsidRDefault="00577829" w:rsidP="00880B92">
      <w:pPr>
        <w:pStyle w:val="Caption"/>
      </w:pPr>
    </w:p>
    <w:p w14:paraId="1A4E31BF" w14:textId="77777777" w:rsidR="00577829" w:rsidRPr="00880B92" w:rsidRDefault="00577829" w:rsidP="00880B92">
      <w:pPr>
        <w:pStyle w:val="Caption"/>
      </w:pPr>
      <w:r w:rsidRPr="00880B92">
        <w:rPr>
          <w:szCs w:val="22"/>
        </w:rPr>
        <w:t>After obtaining a CNPController object, a listener should be registered to start receiving events. Upon registering the listener, the most recent event is being delivered instantly. Thanks to this, it is possible to unregister the listener in onPause method of one activity and register the listener in a different activity without losing track of what has happened in this gap.</w:t>
      </w:r>
    </w:p>
    <w:p w14:paraId="44D735F7" w14:textId="77777777" w:rsidR="00577829" w:rsidRPr="00880B92" w:rsidRDefault="00577829" w:rsidP="00880B92">
      <w:pPr>
        <w:pStyle w:val="Caption"/>
      </w:pPr>
    </w:p>
    <w:p w14:paraId="0F3E2CCF" w14:textId="77777777" w:rsidR="00577829" w:rsidRDefault="00577829" w:rsidP="006F4748">
      <w:pPr>
        <w:pStyle w:val="Heading3"/>
      </w:pPr>
      <w:bookmarkStart w:id="168" w:name="_Toc365013081"/>
      <w:bookmarkStart w:id="169" w:name="_Toc431302963"/>
      <w:r>
        <w:t>Connection</w:t>
      </w:r>
      <w:bookmarkEnd w:id="168"/>
      <w:bookmarkEnd w:id="169"/>
    </w:p>
    <w:p w14:paraId="5F49C023" w14:textId="77777777" w:rsidR="00577829" w:rsidRPr="00880B92" w:rsidRDefault="00577829" w:rsidP="00880B92">
      <w:pPr>
        <w:pStyle w:val="Caption"/>
      </w:pPr>
    </w:p>
    <w:p w14:paraId="2B5CEEBC" w14:textId="77777777" w:rsidR="00577829" w:rsidRDefault="00577829" w:rsidP="00880B92">
      <w:pPr>
        <w:pStyle w:val="Caption"/>
      </w:pPr>
      <w:r w:rsidRPr="00880B92">
        <w:rPr>
          <w:szCs w:val="22"/>
        </w:rPr>
        <w:t xml:space="preserve">Connecting to device can be performed only by calling </w:t>
      </w:r>
      <w:r w:rsidRPr="00F002C6">
        <w:rPr>
          <w:rStyle w:val="inlinecodeZnak0"/>
          <w:rFonts w:eastAsia="ヒラギノ角ゴ Pro W3"/>
        </w:rPr>
        <w:t>CNPController.connectToDevice()</w:t>
      </w:r>
      <w:r>
        <w:rPr>
          <w:szCs w:val="22"/>
        </w:rPr>
        <w:t xml:space="preserve"> method, giving an instance of CNPDevice class as a parameter. The CNPDevice can be obtained in 3 ways:</w:t>
      </w:r>
    </w:p>
    <w:p w14:paraId="273F6AFB" w14:textId="77777777" w:rsidR="00577829" w:rsidRDefault="00577829" w:rsidP="00880B92">
      <w:pPr>
        <w:pStyle w:val="Caption"/>
      </w:pPr>
      <w:r w:rsidRPr="00880B92">
        <w:rPr>
          <w:szCs w:val="22"/>
        </w:rPr>
        <w:t xml:space="preserve">from list returned by </w:t>
      </w:r>
      <w:r w:rsidRPr="00F002C6">
        <w:rPr>
          <w:rStyle w:val="inlinecodeZnak0"/>
          <w:rFonts w:eastAsia="ヒラギノ角ゴ Pro W3"/>
        </w:rPr>
        <w:t>CNPController.getBoundDevices()</w:t>
      </w:r>
      <w:r>
        <w:rPr>
          <w:szCs w:val="22"/>
        </w:rPr>
        <w:t xml:space="preserve"> method,</w:t>
      </w:r>
    </w:p>
    <w:p w14:paraId="46F7DA01" w14:textId="77777777" w:rsidR="00577829" w:rsidRPr="00880B92" w:rsidRDefault="00577829" w:rsidP="00880B92">
      <w:pPr>
        <w:pStyle w:val="Caption"/>
      </w:pPr>
      <w:r w:rsidRPr="00880B92">
        <w:rPr>
          <w:szCs w:val="22"/>
        </w:rPr>
        <w:t>by performing search using CNPController.searchForDevices() method and passing DiscoveryListener object to obtain found devices,</w:t>
      </w:r>
    </w:p>
    <w:p w14:paraId="2D732265" w14:textId="77777777" w:rsidR="00577829" w:rsidRDefault="00577829" w:rsidP="00880B92">
      <w:pPr>
        <w:pStyle w:val="Caption"/>
      </w:pPr>
      <w:r w:rsidRPr="00880B92">
        <w:rPr>
          <w:szCs w:val="22"/>
        </w:rPr>
        <w:t xml:space="preserve">by calling </w:t>
      </w:r>
      <w:r w:rsidRPr="00F002C6">
        <w:rPr>
          <w:rStyle w:val="inlinecodeZnak0"/>
          <w:rFonts w:eastAsia="ヒラギノ角ゴ Pro W3"/>
        </w:rPr>
        <w:t>CNPController.getLastConnectedDevice()</w:t>
      </w:r>
      <w:r>
        <w:rPr>
          <w:szCs w:val="22"/>
        </w:rPr>
        <w:t xml:space="preserve"> method, which will return null if no connection was established yet, or an instance of most recent CNPDevice with which the smartphone has successfully connected.</w:t>
      </w:r>
    </w:p>
    <w:p w14:paraId="34FB41DA" w14:textId="77777777" w:rsidR="00577829" w:rsidRPr="00880B92" w:rsidRDefault="00577829" w:rsidP="00880B92">
      <w:pPr>
        <w:pStyle w:val="Caption"/>
      </w:pPr>
    </w:p>
    <w:p w14:paraId="261A14C6" w14:textId="77777777" w:rsidR="00577829" w:rsidRDefault="00577829" w:rsidP="00880B92">
      <w:pPr>
        <w:pStyle w:val="Caption"/>
      </w:pPr>
      <w:r w:rsidRPr="00880B92">
        <w:rPr>
          <w:szCs w:val="22"/>
        </w:rPr>
        <w:t xml:space="preserve">A connection attempt should be performed only when the Adapter is in </w:t>
      </w:r>
      <w:r w:rsidRPr="0092726F">
        <w:rPr>
          <w:rStyle w:val="valueZnak"/>
          <w:rFonts w:eastAsiaTheme="majorEastAsia"/>
        </w:rPr>
        <w:t>IDLE</w:t>
      </w:r>
      <w:r>
        <w:rPr>
          <w:szCs w:val="22"/>
        </w:rPr>
        <w:t xml:space="preserve"> state.</w:t>
      </w:r>
    </w:p>
    <w:p w14:paraId="519BBBD5" w14:textId="77777777" w:rsidR="00577829" w:rsidRPr="00880B92" w:rsidRDefault="00577829" w:rsidP="00880B92">
      <w:pPr>
        <w:pStyle w:val="Caption"/>
      </w:pPr>
    </w:p>
    <w:p w14:paraId="5E81B44B" w14:textId="77777777" w:rsidR="00577829" w:rsidRDefault="00577829" w:rsidP="00880B92">
      <w:pPr>
        <w:pStyle w:val="Caption"/>
      </w:pPr>
      <w:r w:rsidRPr="00880B92">
        <w:rPr>
          <w:szCs w:val="22"/>
        </w:rPr>
        <w:t xml:space="preserve">To enable the adapter, call </w:t>
      </w:r>
      <w:r w:rsidRPr="00F002C6">
        <w:rPr>
          <w:rStyle w:val="inlinecodeZnak0"/>
          <w:rFonts w:eastAsia="ヒラギノ角ゴ Pro W3"/>
        </w:rPr>
        <w:t>CNPController.enableAdapter()</w:t>
      </w:r>
      <w:r>
        <w:rPr>
          <w:szCs w:val="22"/>
        </w:rPr>
        <w:t xml:space="preserve"> method. In order to disable it, call </w:t>
      </w:r>
      <w:r w:rsidRPr="00F002C6">
        <w:rPr>
          <w:rStyle w:val="inlinecodeZnak0"/>
          <w:rFonts w:eastAsia="ヒラギノ角ゴ Pro W3"/>
        </w:rPr>
        <w:t>CNPController.disableAdapter()</w:t>
      </w:r>
      <w:r>
        <w:rPr>
          <w:szCs w:val="22"/>
        </w:rPr>
        <w:t xml:space="preserve"> method.</w:t>
      </w:r>
    </w:p>
    <w:p w14:paraId="30EE79E3" w14:textId="77777777" w:rsidR="00577829" w:rsidRPr="00880B92" w:rsidRDefault="00577829" w:rsidP="00880B92">
      <w:pPr>
        <w:pStyle w:val="Caption"/>
      </w:pPr>
    </w:p>
    <w:p w14:paraId="47C6CEBC" w14:textId="77777777" w:rsidR="00577829" w:rsidRPr="00880B92" w:rsidRDefault="00577829" w:rsidP="00880B92">
      <w:pPr>
        <w:pStyle w:val="Caption"/>
      </w:pPr>
    </w:p>
    <w:p w14:paraId="30F5D0E6" w14:textId="77777777" w:rsidR="00577829" w:rsidRDefault="00577829" w:rsidP="00880B92">
      <w:pPr>
        <w:pStyle w:val="Caption"/>
      </w:pPr>
      <w:r w:rsidRPr="00880B92">
        <w:rPr>
          <w:szCs w:val="22"/>
        </w:rPr>
        <w:t xml:space="preserve">After calling </w:t>
      </w:r>
      <w:r w:rsidRPr="00F002C6">
        <w:rPr>
          <w:rStyle w:val="inlinecodeZnak0"/>
          <w:rFonts w:eastAsia="ヒラギノ角ゴ Pro W3"/>
        </w:rPr>
        <w:t>CNPController.connectToDevice()</w:t>
      </w:r>
      <w:r>
        <w:rPr>
          <w:szCs w:val="22"/>
        </w:rPr>
        <w:t xml:space="preserve"> method, the following behavior is expected:</w:t>
      </w:r>
    </w:p>
    <w:p w14:paraId="615BCFC9" w14:textId="77777777" w:rsidR="00577829" w:rsidRPr="00880B92" w:rsidRDefault="00577829" w:rsidP="00880B92">
      <w:pPr>
        <w:pStyle w:val="Caption"/>
      </w:pPr>
      <w:r w:rsidRPr="00F002C6">
        <w:rPr>
          <w:rStyle w:val="inlinecodeZnak0"/>
          <w:rFonts w:eastAsia="ヒラギノ角ゴ Pro W3"/>
        </w:rPr>
        <w:t>CNPListener.onConnectionStarted()</w:t>
      </w:r>
      <w:r w:rsidRPr="00880B92">
        <w:rPr>
          <w:szCs w:val="22"/>
        </w:rPr>
        <w:t xml:space="preserve"> method is called.</w:t>
      </w:r>
    </w:p>
    <w:p w14:paraId="1A3F2FC2" w14:textId="77777777" w:rsidR="00577829" w:rsidRPr="00383D54" w:rsidRDefault="00577829" w:rsidP="00880B92">
      <w:pPr>
        <w:pStyle w:val="Caption"/>
        <w:rPr>
          <w:rStyle w:val="valueZnak"/>
          <w:rFonts w:ascii="Arial" w:hAnsi="Arial" w:cs="Arial"/>
          <w:i w:val="0"/>
          <w:iCs w:val="0"/>
          <w:color w:val="auto"/>
          <w:szCs w:val="22"/>
        </w:rPr>
      </w:pPr>
      <w:r w:rsidRPr="00880B92">
        <w:rPr>
          <w:szCs w:val="22"/>
        </w:rPr>
        <w:t xml:space="preserve">If connection fails, </w:t>
      </w:r>
      <w:r w:rsidRPr="00F002C6">
        <w:rPr>
          <w:rStyle w:val="inlinecodeZnak0"/>
          <w:rFonts w:eastAsia="ヒラギノ角ゴ Pro W3"/>
        </w:rPr>
        <w:t>CNPListener.onAdapterEvent()</w:t>
      </w:r>
      <w:r>
        <w:rPr>
          <w:szCs w:val="22"/>
        </w:rPr>
        <w:t xml:space="preserve"> method is called with </w:t>
      </w:r>
      <w:r w:rsidRPr="0092726F">
        <w:rPr>
          <w:rStyle w:val="valueZnak"/>
          <w:rFonts w:eastAsiaTheme="majorEastAsia"/>
        </w:rPr>
        <w:t>IDLE</w:t>
      </w:r>
      <w:r>
        <w:rPr>
          <w:szCs w:val="22"/>
        </w:rPr>
        <w:t xml:space="preserve"> value and action code </w:t>
      </w:r>
      <w:r w:rsidRPr="0092726F">
        <w:rPr>
          <w:rStyle w:val="valueZnak"/>
          <w:rFonts w:eastAsiaTheme="majorEastAsia"/>
        </w:rPr>
        <w:t>ACTION</w:t>
      </w:r>
      <w:r w:rsidRPr="00383D54">
        <w:rPr>
          <w:rStyle w:val="valueZnak"/>
          <w:rFonts w:eastAsiaTheme="majorEastAsia"/>
        </w:rPr>
        <w:t>_</w:t>
      </w:r>
      <w:r w:rsidRPr="0092726F">
        <w:rPr>
          <w:rStyle w:val="valueZnak"/>
          <w:rFonts w:eastAsiaTheme="majorEastAsia"/>
        </w:rPr>
        <w:t>IDLE</w:t>
      </w:r>
      <w:r w:rsidRPr="00383D54">
        <w:rPr>
          <w:rStyle w:val="valueZnak"/>
          <w:rFonts w:eastAsiaTheme="majorEastAsia"/>
        </w:rPr>
        <w:t>_</w:t>
      </w:r>
      <w:r w:rsidRPr="0092726F">
        <w:rPr>
          <w:rStyle w:val="valueZnak"/>
          <w:rFonts w:eastAsiaTheme="majorEastAsia"/>
        </w:rPr>
        <w:t>CONNECTION_FAILED</w:t>
      </w:r>
    </w:p>
    <w:p w14:paraId="0517E1DF" w14:textId="77777777" w:rsidR="00577829" w:rsidRPr="00383D54" w:rsidRDefault="00577829" w:rsidP="00880B92">
      <w:pPr>
        <w:pStyle w:val="Caption"/>
        <w:rPr>
          <w:rStyle w:val="valueZnak"/>
          <w:rFonts w:ascii="Arial" w:hAnsi="Arial" w:cs="Arial"/>
          <w:i w:val="0"/>
          <w:iCs w:val="0"/>
          <w:color w:val="auto"/>
          <w:szCs w:val="22"/>
        </w:rPr>
      </w:pPr>
      <w:r w:rsidRPr="00880B92">
        <w:t xml:space="preserve">If connection fails because update of configuration or firmware was unsuccessful, </w:t>
      </w:r>
      <w:r w:rsidRPr="00F002C6">
        <w:rPr>
          <w:rStyle w:val="inlinecodeZnak0"/>
          <w:rFonts w:eastAsia="ヒラギノ角ゴ Pro W3"/>
        </w:rPr>
        <w:t>CNPListener.onAdapterEvent()</w:t>
      </w:r>
      <w:r>
        <w:t xml:space="preserve"> method is called with </w:t>
      </w:r>
      <w:r w:rsidRPr="0092726F">
        <w:rPr>
          <w:rStyle w:val="valueZnak"/>
          <w:rFonts w:eastAsiaTheme="majorEastAsia"/>
        </w:rPr>
        <w:t>IDLE</w:t>
      </w:r>
      <w:r>
        <w:rPr>
          <w:szCs w:val="22"/>
        </w:rPr>
        <w:t xml:space="preserve"> value and action code </w:t>
      </w:r>
      <w:r w:rsidRPr="0092726F">
        <w:rPr>
          <w:rStyle w:val="valueZnak"/>
          <w:rFonts w:eastAsiaTheme="majorEastAsia"/>
        </w:rPr>
        <w:t>ACTION_IDLE_CONF_UPDATE_FAILED</w:t>
      </w:r>
    </w:p>
    <w:p w14:paraId="0040EAED" w14:textId="77777777" w:rsidR="00577829" w:rsidRDefault="00577829" w:rsidP="00880B92">
      <w:pPr>
        <w:pStyle w:val="Caption"/>
      </w:pPr>
      <w:r w:rsidRPr="00880B92">
        <w:t xml:space="preserve">Connection succeeds and </w:t>
      </w:r>
      <w:r w:rsidRPr="00F002C6">
        <w:rPr>
          <w:rStyle w:val="inlinecodeZnak0"/>
          <w:rFonts w:eastAsia="ヒラギノ角ゴ Pro W3"/>
        </w:rPr>
        <w:t>CNPListener.onConnectionEstablished()</w:t>
      </w:r>
      <w:r>
        <w:t xml:space="preserve"> method is called with its boolean parameter having 'true' value, meaning that a restart is required. </w:t>
      </w:r>
      <w:r w:rsidRPr="00F002C6">
        <w:rPr>
          <w:rStyle w:val="inlinecodeZnak0"/>
          <w:rFonts w:eastAsia="ヒラギノ角ゴ Pro W3"/>
        </w:rPr>
        <w:t>CNPController.restartDevice()</w:t>
      </w:r>
      <w:r>
        <w:t xml:space="preserve"> should be called if the controller supports software restart. If it does not, the c'n'p device should be restarted physically (for example by using a hardware switch).</w:t>
      </w:r>
    </w:p>
    <w:p w14:paraId="55814171" w14:textId="77777777" w:rsidR="00577829" w:rsidRDefault="00577829" w:rsidP="00880B92">
      <w:pPr>
        <w:pStyle w:val="Caption"/>
      </w:pPr>
      <w:r w:rsidRPr="00880B92">
        <w:t xml:space="preserve">Connection succeeds and </w:t>
      </w:r>
      <w:r w:rsidRPr="00F002C6">
        <w:rPr>
          <w:rStyle w:val="inlinecodeZnak0"/>
          <w:rFonts w:eastAsia="ヒラギノ角ゴ Pro W3"/>
        </w:rPr>
        <w:t>CNPListener.onConnectionEstablished()</w:t>
      </w:r>
      <w:r>
        <w:t xml:space="preserve"> method is called with its boolean parameter having 'false' value, meaning that a restart is not required. The controller is now in standby mode and waiting for the transaction to start.</w:t>
      </w:r>
    </w:p>
    <w:p w14:paraId="5AB8607F" w14:textId="77777777" w:rsidR="00577829" w:rsidRPr="00880B92" w:rsidRDefault="00577829" w:rsidP="00880B92">
      <w:pPr>
        <w:pStyle w:val="Caption"/>
      </w:pPr>
    </w:p>
    <w:p w14:paraId="6E5AC532" w14:textId="77777777" w:rsidR="00577829" w:rsidRDefault="00577829" w:rsidP="006F4748">
      <w:pPr>
        <w:pStyle w:val="Heading3"/>
      </w:pPr>
      <w:bookmarkStart w:id="170" w:name="_Toc365013082"/>
      <w:bookmarkStart w:id="171" w:name="_Toc431302964"/>
      <w:r>
        <w:t>Configuration update</w:t>
      </w:r>
      <w:bookmarkEnd w:id="170"/>
      <w:bookmarkEnd w:id="171"/>
    </w:p>
    <w:p w14:paraId="2B4BFFEF" w14:textId="77777777" w:rsidR="00577829" w:rsidRPr="00880B92" w:rsidRDefault="00577829" w:rsidP="00880B92">
      <w:pPr>
        <w:pStyle w:val="Caption"/>
      </w:pPr>
    </w:p>
    <w:p w14:paraId="1DA6358A" w14:textId="77777777" w:rsidR="00577829" w:rsidRDefault="00577829" w:rsidP="00880B92">
      <w:pPr>
        <w:pStyle w:val="Caption"/>
      </w:pPr>
      <w:r w:rsidRPr="00880B92">
        <w:rPr>
          <w:szCs w:val="22"/>
        </w:rPr>
        <w:t xml:space="preserve">Chip and PIN devices require maintenance in order to keep their configuration up to date. When possible, AcceptSDK automates this process. In that case a c'n'p device is reconfigured right after establishing a connection on communication layer and before starting a transaction. Keep in mind that this may vary between different controller implementations. In general, the configuration version should be checked before </w:t>
      </w:r>
      <w:r w:rsidRPr="00F002C6">
        <w:rPr>
          <w:rStyle w:val="inlinecodeZnak0"/>
          <w:rFonts w:eastAsia="ヒラギノ角ゴ Pro W3"/>
        </w:rPr>
        <w:t>CNPListener.onConnectionEstablished()</w:t>
      </w:r>
      <w:r>
        <w:t xml:space="preserve"> event is dispatched, and updated </w:t>
      </w:r>
      <w:r>
        <w:lastRenderedPageBreak/>
        <w:t>accordingly. If this event's boolean parameter has 'true' value, it most likely means that the configuration has been updated and a restart is required to make sure that it is reloaded.</w:t>
      </w:r>
    </w:p>
    <w:p w14:paraId="0C60AE13" w14:textId="77777777" w:rsidR="00577829" w:rsidRPr="00880B92" w:rsidRDefault="00577829" w:rsidP="00880B92">
      <w:pPr>
        <w:pStyle w:val="Caption"/>
      </w:pPr>
    </w:p>
    <w:p w14:paraId="7402D88E" w14:textId="77777777" w:rsidR="00577829" w:rsidRDefault="00577829" w:rsidP="006F4748">
      <w:pPr>
        <w:pStyle w:val="Heading3"/>
      </w:pPr>
      <w:bookmarkStart w:id="172" w:name="_Toc365013083"/>
      <w:bookmarkStart w:id="173" w:name="_Toc431302965"/>
      <w:r>
        <w:t>Transaction initialization</w:t>
      </w:r>
      <w:bookmarkEnd w:id="172"/>
      <w:bookmarkEnd w:id="173"/>
    </w:p>
    <w:p w14:paraId="2C3AAEA2" w14:textId="77777777" w:rsidR="00577829" w:rsidRPr="00880B92" w:rsidRDefault="00577829" w:rsidP="00880B92">
      <w:pPr>
        <w:pStyle w:val="Caption"/>
      </w:pPr>
    </w:p>
    <w:p w14:paraId="624A37D2" w14:textId="77777777" w:rsidR="00577829" w:rsidRPr="00880B92" w:rsidRDefault="00577829" w:rsidP="00880B92">
      <w:pPr>
        <w:pStyle w:val="Caption"/>
      </w:pPr>
      <w:r w:rsidRPr="00880B92">
        <w:rPr>
          <w:szCs w:val="22"/>
        </w:rPr>
        <w:t>After establishing the connection, transaction processing can finally be started. The following example shows how to start a transaction immediately after connecting to the Chip'n'PIN device:</w:t>
      </w:r>
    </w:p>
    <w:p w14:paraId="544C4B41" w14:textId="77777777" w:rsidR="00577829" w:rsidRPr="00880B92" w:rsidRDefault="00577829" w:rsidP="00880B92">
      <w:pPr>
        <w:pStyle w:val="Caption"/>
      </w:pPr>
    </w:p>
    <w:p w14:paraId="0DEFDFE6"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color w:val="646464"/>
          <w:szCs w:val="20"/>
          <w:lang w:val="en-US"/>
        </w:rPr>
        <w:t>@Override</w:t>
      </w:r>
    </w:p>
    <w:p w14:paraId="466D2184"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b/>
          <w:bCs/>
          <w:color w:val="7F0055"/>
          <w:szCs w:val="20"/>
          <w:lang w:val="en-US"/>
        </w:rPr>
        <w:t>publicvoid</w:t>
      </w:r>
      <w:r w:rsidRPr="00B651F3">
        <w:rPr>
          <w:rFonts w:ascii="Consolas" w:hAnsi="Consolas" w:cs="Consolas"/>
          <w:szCs w:val="20"/>
          <w:lang w:val="en-US"/>
        </w:rPr>
        <w:t xml:space="preserve"> onConnectionEstablished(</w:t>
      </w:r>
      <w:r w:rsidRPr="00B651F3">
        <w:rPr>
          <w:rFonts w:ascii="Consolas" w:hAnsi="Consolas" w:cs="Consolas"/>
          <w:b/>
          <w:bCs/>
          <w:color w:val="7F0055"/>
          <w:szCs w:val="20"/>
          <w:lang w:val="en-US"/>
        </w:rPr>
        <w:t>boolean</w:t>
      </w:r>
      <w:r w:rsidRPr="00B651F3">
        <w:rPr>
          <w:rFonts w:ascii="Consolas" w:hAnsi="Consolas" w:cs="Consolas"/>
          <w:szCs w:val="20"/>
          <w:lang w:val="en-US"/>
        </w:rPr>
        <w:t xml:space="preserve"> restartRequired) {</w:t>
      </w:r>
    </w:p>
    <w:p w14:paraId="63ABB02C"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b/>
          <w:bCs/>
          <w:color w:val="7F0055"/>
          <w:szCs w:val="20"/>
          <w:lang w:val="en-US"/>
        </w:rPr>
        <w:t>if</w:t>
      </w:r>
      <w:r w:rsidRPr="00B651F3">
        <w:rPr>
          <w:rFonts w:ascii="Consolas" w:hAnsi="Consolas" w:cs="Consolas"/>
          <w:szCs w:val="20"/>
          <w:lang w:val="en-US"/>
        </w:rPr>
        <w:t xml:space="preserve">(restartRequired == </w:t>
      </w:r>
      <w:r w:rsidRPr="00B651F3">
        <w:rPr>
          <w:rFonts w:ascii="Consolas" w:hAnsi="Consolas" w:cs="Consolas"/>
          <w:b/>
          <w:bCs/>
          <w:color w:val="7F0055"/>
          <w:szCs w:val="20"/>
          <w:lang w:val="en-US"/>
        </w:rPr>
        <w:t>true</w:t>
      </w:r>
      <w:r w:rsidRPr="00B651F3">
        <w:rPr>
          <w:rFonts w:ascii="Consolas" w:hAnsi="Consolas" w:cs="Consolas"/>
          <w:szCs w:val="20"/>
          <w:lang w:val="en-US"/>
        </w:rPr>
        <w:t>) {</w:t>
      </w:r>
    </w:p>
    <w:p w14:paraId="4C92856A" w14:textId="77777777" w:rsidR="00577829" w:rsidRPr="00A76C3F"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A76C3F">
        <w:rPr>
          <w:rFonts w:ascii="Consolas" w:hAnsi="Consolas" w:cs="Consolas"/>
          <w:szCs w:val="20"/>
          <w:lang w:val="en-US"/>
        </w:rPr>
        <w:t xml:space="preserve">AlertDialog.Builder builder = </w:t>
      </w:r>
      <w:r w:rsidRPr="00A76C3F">
        <w:rPr>
          <w:rFonts w:ascii="Consolas" w:hAnsi="Consolas" w:cs="Consolas"/>
          <w:b/>
          <w:bCs/>
          <w:color w:val="7F0055"/>
          <w:szCs w:val="20"/>
          <w:lang w:val="en-US"/>
        </w:rPr>
        <w:t>new</w:t>
      </w:r>
      <w:r w:rsidRPr="00A76C3F">
        <w:rPr>
          <w:rFonts w:ascii="Consolas" w:hAnsi="Consolas" w:cs="Consolas"/>
          <w:szCs w:val="20"/>
          <w:lang w:val="en-US"/>
        </w:rPr>
        <w:t>AlertDialog.Builder(</w:t>
      </w:r>
    </w:p>
    <w:p w14:paraId="2C150FE5" w14:textId="77777777" w:rsidR="00577829" w:rsidRPr="00B651F3" w:rsidRDefault="00577829" w:rsidP="00577829">
      <w:pPr>
        <w:autoSpaceDE w:val="0"/>
        <w:autoSpaceDN w:val="0"/>
        <w:adjustRightInd w:val="0"/>
        <w:ind w:left="1440" w:firstLine="720"/>
        <w:rPr>
          <w:rFonts w:ascii="Consolas" w:hAnsi="Consolas" w:cs="Consolas"/>
          <w:szCs w:val="20"/>
          <w:lang w:val="en-US"/>
        </w:rPr>
      </w:pPr>
      <w:r w:rsidRPr="00B651F3">
        <w:rPr>
          <w:rFonts w:ascii="Consolas" w:hAnsi="Consolas" w:cs="Consolas"/>
          <w:szCs w:val="20"/>
          <w:lang w:val="en-US"/>
        </w:rPr>
        <w:t>BluetoothConnectionActivity.</w:t>
      </w:r>
      <w:r w:rsidRPr="00B651F3">
        <w:rPr>
          <w:rFonts w:ascii="Consolas" w:hAnsi="Consolas" w:cs="Consolas"/>
          <w:b/>
          <w:bCs/>
          <w:color w:val="7F0055"/>
          <w:szCs w:val="20"/>
          <w:lang w:val="en-US"/>
        </w:rPr>
        <w:t>this</w:t>
      </w:r>
      <w:r w:rsidRPr="00B651F3">
        <w:rPr>
          <w:rFonts w:ascii="Consolas" w:hAnsi="Consolas" w:cs="Consolas"/>
          <w:szCs w:val="20"/>
          <w:lang w:val="en-US"/>
        </w:rPr>
        <w:t>)</w:t>
      </w:r>
    </w:p>
    <w:p w14:paraId="3F0F9C9B"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.setTitle(</w:t>
      </w:r>
      <w:r w:rsidRPr="00B651F3">
        <w:rPr>
          <w:rFonts w:ascii="Consolas" w:hAnsi="Consolas" w:cs="Consolas"/>
          <w:color w:val="2A00FF"/>
          <w:szCs w:val="20"/>
          <w:lang w:val="en-US"/>
        </w:rPr>
        <w:t>"Restart required"</w:t>
      </w:r>
      <w:r w:rsidRPr="00B651F3">
        <w:rPr>
          <w:rFonts w:ascii="Consolas" w:hAnsi="Consolas" w:cs="Consolas"/>
          <w:szCs w:val="20"/>
          <w:lang w:val="en-US"/>
        </w:rPr>
        <w:t>)</w:t>
      </w:r>
    </w:p>
    <w:p w14:paraId="54F7CD09" w14:textId="77777777" w:rsidR="00577829" w:rsidRPr="00B651F3" w:rsidRDefault="00577829" w:rsidP="00577829">
      <w:pPr>
        <w:autoSpaceDE w:val="0"/>
        <w:autoSpaceDN w:val="0"/>
        <w:adjustRightInd w:val="0"/>
        <w:rPr>
          <w:rFonts w:ascii="Consolas" w:hAnsi="Consolas" w:cs="Consolas"/>
          <w:color w:val="2A00FF"/>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.setMessage(</w:t>
      </w:r>
      <w:r w:rsidRPr="00B651F3">
        <w:rPr>
          <w:rFonts w:ascii="Consolas" w:hAnsi="Consolas" w:cs="Consolas"/>
          <w:color w:val="2A00FF"/>
          <w:szCs w:val="20"/>
          <w:lang w:val="en-US"/>
        </w:rPr>
        <w:t>"Terminal configuration update finished. Terminal "+</w:t>
      </w:r>
    </w:p>
    <w:p w14:paraId="4181AD3C" w14:textId="77777777" w:rsidR="00577829" w:rsidRPr="00B651F3" w:rsidRDefault="00577829" w:rsidP="00577829">
      <w:pPr>
        <w:autoSpaceDE w:val="0"/>
        <w:autoSpaceDN w:val="0"/>
        <w:adjustRightInd w:val="0"/>
        <w:ind w:left="3600" w:firstLine="720"/>
        <w:rPr>
          <w:rFonts w:ascii="Consolas" w:hAnsi="Consolas" w:cs="Consolas"/>
          <w:szCs w:val="20"/>
          <w:lang w:val="en-US"/>
        </w:rPr>
      </w:pPr>
      <w:r w:rsidRPr="00B651F3">
        <w:rPr>
          <w:rFonts w:ascii="Consolas" w:hAnsi="Consolas" w:cs="Consolas"/>
          <w:color w:val="2A00FF"/>
          <w:szCs w:val="20"/>
          <w:lang w:val="en-US"/>
        </w:rPr>
        <w:t>"will now restart in order to apply changes"</w:t>
      </w:r>
      <w:r w:rsidRPr="00B651F3">
        <w:rPr>
          <w:rFonts w:ascii="Consolas" w:hAnsi="Consolas" w:cs="Consolas"/>
          <w:szCs w:val="20"/>
          <w:lang w:val="en-US"/>
        </w:rPr>
        <w:t>)</w:t>
      </w:r>
    </w:p>
    <w:p w14:paraId="26DF9DE8"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.setPositiveButton(</w:t>
      </w:r>
      <w:r w:rsidRPr="00B651F3">
        <w:rPr>
          <w:rFonts w:ascii="Consolas" w:hAnsi="Consolas" w:cs="Consolas"/>
          <w:color w:val="2A00FF"/>
          <w:szCs w:val="20"/>
          <w:lang w:val="en-US"/>
        </w:rPr>
        <w:t>"OK"</w:t>
      </w:r>
      <w:r w:rsidRPr="00B651F3">
        <w:rPr>
          <w:rFonts w:ascii="Consolas" w:hAnsi="Consolas" w:cs="Consolas"/>
          <w:szCs w:val="20"/>
          <w:lang w:val="en-US"/>
        </w:rPr>
        <w:t xml:space="preserve">, </w:t>
      </w:r>
      <w:r w:rsidRPr="00B651F3">
        <w:rPr>
          <w:rFonts w:ascii="Consolas" w:hAnsi="Consolas" w:cs="Consolas"/>
          <w:b/>
          <w:bCs/>
          <w:color w:val="7F0055"/>
          <w:szCs w:val="20"/>
          <w:lang w:val="en-US"/>
        </w:rPr>
        <w:t>new</w:t>
      </w:r>
      <w:r w:rsidRPr="00B651F3">
        <w:rPr>
          <w:rFonts w:ascii="Consolas" w:hAnsi="Consolas" w:cs="Consolas"/>
          <w:szCs w:val="20"/>
          <w:lang w:val="en-US"/>
        </w:rPr>
        <w:t xml:space="preserve"> DialogInterface.OnClickListener() {</w:t>
      </w:r>
    </w:p>
    <w:p w14:paraId="6BB98F37"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b/>
          <w:bCs/>
          <w:color w:val="7F0055"/>
          <w:szCs w:val="20"/>
          <w:lang w:val="en-US"/>
        </w:rPr>
        <w:t>publicvoid</w:t>
      </w:r>
      <w:r w:rsidRPr="00B651F3">
        <w:rPr>
          <w:rFonts w:ascii="Consolas" w:hAnsi="Consolas" w:cs="Consolas"/>
          <w:szCs w:val="20"/>
          <w:lang w:val="en-US"/>
        </w:rPr>
        <w:t xml:space="preserve"> onClick(DialogInterface dialog, </w:t>
      </w:r>
      <w:r w:rsidRPr="00B651F3">
        <w:rPr>
          <w:rFonts w:ascii="Consolas" w:hAnsi="Consolas" w:cs="Consolas"/>
          <w:b/>
          <w:bCs/>
          <w:color w:val="7F0055"/>
          <w:szCs w:val="20"/>
          <w:lang w:val="en-US"/>
        </w:rPr>
        <w:t>int</w:t>
      </w:r>
      <w:r w:rsidRPr="00B651F3">
        <w:rPr>
          <w:rFonts w:ascii="Consolas" w:hAnsi="Consolas" w:cs="Consolas"/>
          <w:szCs w:val="20"/>
          <w:lang w:val="en-US"/>
        </w:rPr>
        <w:t xml:space="preserve"> id) {</w:t>
      </w:r>
    </w:p>
    <w:p w14:paraId="48B82B30"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color w:val="0000C0"/>
          <w:szCs w:val="20"/>
          <w:lang w:val="en-US"/>
        </w:rPr>
        <w:t>controller</w:t>
      </w:r>
      <w:r w:rsidRPr="00B651F3">
        <w:rPr>
          <w:rFonts w:ascii="Consolas" w:hAnsi="Consolas" w:cs="Consolas"/>
          <w:szCs w:val="20"/>
          <w:lang w:val="en-US"/>
        </w:rPr>
        <w:t>.restartDevice();</w:t>
      </w:r>
    </w:p>
    <w:p w14:paraId="5C5DB42A" w14:textId="77777777" w:rsidR="00577829" w:rsidRPr="00B651F3" w:rsidRDefault="00577829" w:rsidP="00577829">
      <w:pPr>
        <w:autoSpaceDE w:val="0"/>
        <w:autoSpaceDN w:val="0"/>
        <w:adjustRightInd w:val="0"/>
        <w:ind w:left="2160" w:firstLine="720"/>
        <w:rPr>
          <w:rFonts w:ascii="Consolas" w:hAnsi="Consolas" w:cs="Consolas"/>
          <w:szCs w:val="20"/>
          <w:lang w:val="en-US"/>
        </w:rPr>
      </w:pPr>
      <w:r w:rsidRPr="00B651F3">
        <w:rPr>
          <w:rFonts w:ascii="Consolas" w:hAnsi="Consolas" w:cs="Consolas"/>
          <w:szCs w:val="20"/>
          <w:lang w:val="en-US"/>
        </w:rPr>
        <w:t>}</w:t>
      </w:r>
    </w:p>
    <w:p w14:paraId="11D5A666" w14:textId="77777777" w:rsidR="00577829" w:rsidRPr="00B651F3" w:rsidRDefault="00577829" w:rsidP="00577829">
      <w:pPr>
        <w:autoSpaceDE w:val="0"/>
        <w:autoSpaceDN w:val="0"/>
        <w:adjustRightInd w:val="0"/>
        <w:ind w:left="720" w:firstLine="720"/>
        <w:rPr>
          <w:rFonts w:ascii="Consolas" w:hAnsi="Consolas" w:cs="Consolas"/>
          <w:szCs w:val="20"/>
          <w:lang w:val="en-US"/>
        </w:rPr>
      </w:pPr>
      <w:r w:rsidRPr="00B651F3">
        <w:rPr>
          <w:rFonts w:ascii="Consolas" w:hAnsi="Consolas" w:cs="Consolas"/>
          <w:szCs w:val="20"/>
          <w:lang w:val="en-US"/>
        </w:rPr>
        <w:t>});</w:t>
      </w:r>
    </w:p>
    <w:p w14:paraId="4C5D4330"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t>builder.create().show();</w:t>
      </w:r>
    </w:p>
    <w:p w14:paraId="30E761C1"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t xml:space="preserve">} </w:t>
      </w:r>
      <w:r w:rsidRPr="00B651F3">
        <w:rPr>
          <w:rFonts w:ascii="Consolas" w:hAnsi="Consolas" w:cs="Consolas"/>
          <w:b/>
          <w:bCs/>
          <w:color w:val="7F0055"/>
          <w:szCs w:val="20"/>
          <w:lang w:val="en-US"/>
        </w:rPr>
        <w:t>else</w:t>
      </w:r>
      <w:r w:rsidRPr="00B651F3">
        <w:rPr>
          <w:rFonts w:ascii="Consolas" w:hAnsi="Consolas" w:cs="Consolas"/>
          <w:szCs w:val="20"/>
          <w:lang w:val="en-US"/>
        </w:rPr>
        <w:t>{</w:t>
      </w:r>
    </w:p>
    <w:p w14:paraId="379DF05F"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color w:val="0000C0"/>
          <w:szCs w:val="20"/>
          <w:lang w:val="en-US"/>
        </w:rPr>
        <w:t>controller</w:t>
      </w:r>
      <w:r w:rsidRPr="00B651F3">
        <w:rPr>
          <w:rFonts w:ascii="Consolas" w:hAnsi="Consolas" w:cs="Consolas"/>
          <w:szCs w:val="20"/>
          <w:lang w:val="en-US"/>
        </w:rPr>
        <w:t>.startTransactionProcess(CardEntryType.</w:t>
      </w:r>
      <w:r w:rsidRPr="00B651F3">
        <w:rPr>
          <w:rFonts w:ascii="Consolas" w:hAnsi="Consolas" w:cs="Consolas"/>
          <w:i/>
          <w:iCs/>
          <w:color w:val="0000C0"/>
          <w:szCs w:val="20"/>
          <w:lang w:val="en-US"/>
        </w:rPr>
        <w:t>SWIPE_OR_ICC</w:t>
      </w:r>
      <w:r w:rsidRPr="00B651F3">
        <w:rPr>
          <w:rFonts w:ascii="Consolas" w:hAnsi="Consolas" w:cs="Consolas"/>
          <w:szCs w:val="20"/>
          <w:lang w:val="en-US"/>
        </w:rPr>
        <w:t xml:space="preserve">, </w:t>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AcceptSDK.</w:t>
      </w:r>
      <w:r w:rsidRPr="00B651F3">
        <w:rPr>
          <w:rFonts w:ascii="Consolas" w:hAnsi="Consolas" w:cs="Consolas"/>
          <w:i/>
          <w:iCs/>
          <w:szCs w:val="20"/>
          <w:lang w:val="en-US"/>
        </w:rPr>
        <w:t>getGratuityType</w:t>
      </w:r>
      <w:r w:rsidRPr="00B651F3">
        <w:rPr>
          <w:rFonts w:ascii="Consolas" w:hAnsi="Consolas" w:cs="Consolas"/>
          <w:szCs w:val="20"/>
          <w:lang w:val="en-US"/>
        </w:rPr>
        <w:t>() == GratuityType.</w:t>
      </w:r>
      <w:r w:rsidRPr="00B651F3">
        <w:rPr>
          <w:rFonts w:ascii="Consolas" w:hAnsi="Consolas" w:cs="Consolas"/>
          <w:i/>
          <w:iCs/>
          <w:color w:val="0000C0"/>
          <w:szCs w:val="20"/>
          <w:lang w:val="en-US"/>
        </w:rPr>
        <w:t>TIP</w:t>
      </w:r>
      <w:r w:rsidRPr="00B651F3">
        <w:rPr>
          <w:rFonts w:ascii="Consolas" w:hAnsi="Consolas" w:cs="Consolas"/>
          <w:szCs w:val="20"/>
          <w:lang w:val="en-US"/>
        </w:rPr>
        <w:t>);</w:t>
      </w:r>
      <w:r w:rsidRPr="00B651F3">
        <w:rPr>
          <w:rFonts w:ascii="Consolas" w:hAnsi="Consolas" w:cs="Consolas"/>
          <w:szCs w:val="20"/>
          <w:lang w:val="en-US"/>
        </w:rPr>
        <w:tab/>
      </w:r>
    </w:p>
    <w:p w14:paraId="411B3C63"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t>}</w:t>
      </w:r>
    </w:p>
    <w:p w14:paraId="4CE86D91" w14:textId="77777777" w:rsidR="00577829" w:rsidRPr="00880B92" w:rsidRDefault="00577829" w:rsidP="00880B92">
      <w:pPr>
        <w:pStyle w:val="Caption"/>
      </w:pPr>
      <w:r w:rsidRPr="00214F36">
        <w:rPr>
          <w:rFonts w:ascii="Consolas" w:hAnsi="Consolas" w:cs="Consolas"/>
        </w:rPr>
        <w:t>}</w:t>
      </w:r>
    </w:p>
    <w:p w14:paraId="0BC03815" w14:textId="77777777" w:rsidR="00577829" w:rsidRPr="00880B92" w:rsidRDefault="00577829" w:rsidP="00880B92">
      <w:pPr>
        <w:pStyle w:val="Caption"/>
      </w:pPr>
    </w:p>
    <w:p w14:paraId="68344063" w14:textId="77777777" w:rsidR="00577829" w:rsidRPr="00880B92" w:rsidRDefault="00577829" w:rsidP="00880B92">
      <w:pPr>
        <w:pStyle w:val="Caption"/>
      </w:pPr>
      <w:r w:rsidRPr="00880B92">
        <w:rPr>
          <w:szCs w:val="22"/>
        </w:rPr>
        <w:t xml:space="preserve">As you can see, this example also shows how to handle a case when the controller signals the need for device restart. </w:t>
      </w:r>
    </w:p>
    <w:p w14:paraId="37971019" w14:textId="77777777" w:rsidR="00577829" w:rsidRPr="00880B92" w:rsidRDefault="00577829" w:rsidP="00880B92">
      <w:pPr>
        <w:pStyle w:val="Caption"/>
      </w:pPr>
      <w:r w:rsidRPr="00880B92">
        <w:rPr>
          <w:szCs w:val="22"/>
        </w:rPr>
        <w:t>In case a restart is not required, the transaction process is started with the following setup:</w:t>
      </w:r>
    </w:p>
    <w:p w14:paraId="39516BC5" w14:textId="77777777" w:rsidR="00577829" w:rsidRPr="00880B92" w:rsidRDefault="00577829" w:rsidP="00880B92">
      <w:pPr>
        <w:pStyle w:val="Caption"/>
      </w:pPr>
      <w:r w:rsidRPr="00880B92">
        <w:rPr>
          <w:szCs w:val="22"/>
        </w:rPr>
        <w:t>device should ask for a card swipe or icc card entry based on its own rules set,</w:t>
      </w:r>
    </w:p>
    <w:p w14:paraId="03A0327F" w14:textId="77777777" w:rsidR="00577829" w:rsidRPr="00880B92" w:rsidRDefault="00577829" w:rsidP="00880B92">
      <w:pPr>
        <w:pStyle w:val="Caption"/>
      </w:pPr>
      <w:r w:rsidRPr="00880B92">
        <w:rPr>
          <w:szCs w:val="22"/>
        </w:rPr>
        <w:t>if device is capable, it should allow entry of tip if it is set as current gratuity type in SDK. It is left to programmer to decide if the Chip'n'PIN device should prompt for a tip or if a tip will be entered in the mobile app itself when the AcceptSDK's gratuity type is set accordingly.</w:t>
      </w:r>
    </w:p>
    <w:p w14:paraId="33BDE204" w14:textId="77777777" w:rsidR="00577829" w:rsidRPr="00880B92" w:rsidRDefault="00577829" w:rsidP="00880B92">
      <w:pPr>
        <w:pStyle w:val="Caption"/>
      </w:pPr>
    </w:p>
    <w:p w14:paraId="16948FEB" w14:textId="77777777" w:rsidR="00577829" w:rsidRDefault="00577829" w:rsidP="00880B92">
      <w:pPr>
        <w:pStyle w:val="Caption"/>
      </w:pPr>
      <w:r w:rsidRPr="00880B92">
        <w:rPr>
          <w:szCs w:val="22"/>
        </w:rPr>
        <w:t xml:space="preserve">After starting the transaction It is expected to receive onProcessUpdate event with </w:t>
      </w:r>
      <w:r>
        <w:rPr>
          <w:rFonts w:ascii="Consolas" w:hAnsi="Consolas" w:cs="Consolas"/>
          <w:i/>
          <w:iCs/>
          <w:color w:val="0000C0"/>
        </w:rPr>
        <w:t xml:space="preserve">SWIPE_OR_INSERT </w:t>
      </w:r>
      <w:r w:rsidRPr="00880B92">
        <w:rPr>
          <w:rStyle w:val="textZnak"/>
        </w:rPr>
        <w:t>value.</w:t>
      </w:r>
    </w:p>
    <w:p w14:paraId="5C61E364" w14:textId="77777777" w:rsidR="00577829" w:rsidRPr="00880B92" w:rsidRDefault="00577829" w:rsidP="00880B92">
      <w:pPr>
        <w:pStyle w:val="Caption"/>
      </w:pPr>
    </w:p>
    <w:p w14:paraId="325D55EF" w14:textId="77777777" w:rsidR="00577829" w:rsidRDefault="00577829" w:rsidP="006F4748">
      <w:pPr>
        <w:pStyle w:val="Heading3"/>
      </w:pPr>
      <w:bookmarkStart w:id="174" w:name="_Toc365013084"/>
      <w:bookmarkStart w:id="175" w:name="_Toc431302966"/>
      <w:r>
        <w:t>Preauthorization</w:t>
      </w:r>
      <w:bookmarkEnd w:id="174"/>
      <w:bookmarkEnd w:id="175"/>
    </w:p>
    <w:p w14:paraId="41B68D29" w14:textId="77777777" w:rsidR="00577829" w:rsidRPr="00880B92" w:rsidRDefault="00577829" w:rsidP="00880B92">
      <w:pPr>
        <w:pStyle w:val="Caption"/>
      </w:pPr>
    </w:p>
    <w:p w14:paraId="135247D9" w14:textId="77777777" w:rsidR="00577829" w:rsidRPr="00570F92" w:rsidRDefault="00577829" w:rsidP="00570F92">
      <w:pPr>
        <w:pStyle w:val="Caption"/>
        <w:rPr>
          <w:rStyle w:val="textZnak"/>
          <w:color w:val="auto"/>
          <w:sz w:val="20"/>
        </w:rPr>
      </w:pPr>
      <w:r w:rsidRPr="00880B92">
        <w:rPr>
          <w:szCs w:val="22"/>
        </w:rPr>
        <w:t xml:space="preserve">At some point in transaction processing, the controller will dispatch onProcessUpdate event with </w:t>
      </w:r>
      <w:r>
        <w:rPr>
          <w:rFonts w:ascii="Consolas" w:hAnsi="Consolas" w:cs="Consolas"/>
          <w:i/>
          <w:iCs/>
          <w:color w:val="0000C0"/>
        </w:rPr>
        <w:t xml:space="preserve">PREAUTHORIZATION_REQUIRED </w:t>
      </w:r>
      <w:r w:rsidRPr="00570F92">
        <w:rPr>
          <w:rStyle w:val="textZnak"/>
          <w:color w:val="auto"/>
          <w:sz w:val="20"/>
        </w:rPr>
        <w:t xml:space="preserve">value, indicating that a preauthorization request needs to be sent. The preauthorization request is not sent automatically, in order to give more flexibility for the programmer implementing SDK. </w:t>
      </w:r>
    </w:p>
    <w:p w14:paraId="569AFD2A" w14:textId="77777777" w:rsidR="00577829" w:rsidRPr="00570F92" w:rsidRDefault="00577829" w:rsidP="00570F92">
      <w:pPr>
        <w:pStyle w:val="Caption"/>
        <w:rPr>
          <w:rStyle w:val="textZnak"/>
          <w:color w:val="auto"/>
          <w:sz w:val="20"/>
        </w:rPr>
      </w:pPr>
    </w:p>
    <w:p w14:paraId="12EF09FB" w14:textId="77777777" w:rsidR="00577829" w:rsidRPr="00570F92" w:rsidRDefault="00577829" w:rsidP="00570F92">
      <w:pPr>
        <w:pStyle w:val="Caption"/>
        <w:rPr>
          <w:rStyle w:val="textZnak"/>
          <w:color w:val="auto"/>
          <w:sz w:val="20"/>
        </w:rPr>
      </w:pPr>
      <w:r w:rsidRPr="00570F92">
        <w:rPr>
          <w:rStyle w:val="textZnak"/>
          <w:color w:val="auto"/>
          <w:sz w:val="20"/>
        </w:rPr>
        <w:t>It is safe to retry preauthorization attempts in case a network error has occurred. If preauthorization failed for another reason, it is advised to show to the merchant why the request has failed. This is because the returned error may include such information as: this specific card should not be honored; it is stolen; or the transaction amount exceeds the amount available on that card.</w:t>
      </w:r>
    </w:p>
    <w:p w14:paraId="775E8DDD" w14:textId="77777777" w:rsidR="00577829" w:rsidRPr="00570F92" w:rsidRDefault="00577829" w:rsidP="00570F92">
      <w:pPr>
        <w:pStyle w:val="Caption"/>
        <w:rPr>
          <w:rStyle w:val="textZnak"/>
          <w:color w:val="auto"/>
          <w:sz w:val="20"/>
        </w:rPr>
      </w:pPr>
    </w:p>
    <w:p w14:paraId="01755385" w14:textId="77777777" w:rsidR="00577829" w:rsidRPr="00570F92" w:rsidRDefault="00577829" w:rsidP="00570F92">
      <w:pPr>
        <w:pStyle w:val="Caption"/>
        <w:rPr>
          <w:rStyle w:val="textZnak"/>
          <w:color w:val="auto"/>
          <w:sz w:val="20"/>
        </w:rPr>
      </w:pPr>
      <w:r w:rsidRPr="00570F92">
        <w:rPr>
          <w:rStyle w:val="textZnak"/>
          <w:color w:val="auto"/>
          <w:sz w:val="20"/>
        </w:rPr>
        <w:t>This is possible using the following calls:</w:t>
      </w:r>
    </w:p>
    <w:p w14:paraId="0D11CF17" w14:textId="77777777" w:rsidR="00577829" w:rsidRPr="00880B92" w:rsidRDefault="00577829" w:rsidP="00880B92">
      <w:pPr>
        <w:pStyle w:val="Caption"/>
        <w:rPr>
          <w:rStyle w:val="textZnak"/>
        </w:rPr>
      </w:pPr>
    </w:p>
    <w:p w14:paraId="7F425A8D"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AcceptSDK.</w:t>
      </w:r>
      <w:r w:rsidRPr="00B651F3">
        <w:rPr>
          <w:rFonts w:ascii="Consolas" w:hAnsi="Consolas" w:cs="Consolas"/>
          <w:i/>
          <w:iCs/>
          <w:szCs w:val="20"/>
          <w:lang w:val="en-US"/>
        </w:rPr>
        <w:t>preauthorizePayment</w:t>
      </w:r>
      <w:r w:rsidRPr="00B651F3">
        <w:rPr>
          <w:rFonts w:ascii="Consolas" w:hAnsi="Consolas" w:cs="Consolas"/>
          <w:szCs w:val="20"/>
          <w:lang w:val="en-US"/>
        </w:rPr>
        <w:t>(</w:t>
      </w:r>
      <w:r w:rsidRPr="00B651F3">
        <w:rPr>
          <w:rFonts w:ascii="Consolas" w:hAnsi="Consolas" w:cs="Consolas"/>
          <w:b/>
          <w:bCs/>
          <w:color w:val="7F0055"/>
          <w:szCs w:val="20"/>
          <w:lang w:val="en-US"/>
        </w:rPr>
        <w:t>new</w:t>
      </w:r>
      <w:r w:rsidRPr="00B651F3">
        <w:rPr>
          <w:rFonts w:ascii="Consolas" w:hAnsi="Consolas" w:cs="Consolas"/>
          <w:szCs w:val="20"/>
          <w:lang w:val="en-US"/>
        </w:rPr>
        <w:t xml:space="preserve"> OnRequestFinishedListener&lt;PreauthResult&gt;() {</w:t>
      </w:r>
    </w:p>
    <w:p w14:paraId="2F98DD94"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lastRenderedPageBreak/>
        <w:tab/>
      </w:r>
      <w:r w:rsidRPr="00B651F3">
        <w:rPr>
          <w:rFonts w:ascii="Consolas" w:hAnsi="Consolas" w:cs="Consolas"/>
          <w:color w:val="646464"/>
          <w:szCs w:val="20"/>
          <w:lang w:val="en-US"/>
        </w:rPr>
        <w:t>@Override</w:t>
      </w:r>
    </w:p>
    <w:p w14:paraId="16794CDC" w14:textId="77777777" w:rsidR="00577829" w:rsidRDefault="00577829" w:rsidP="00577829">
      <w:pPr>
        <w:pStyle w:val="content"/>
        <w:rPr>
          <w:rFonts w:ascii="Consolas" w:eastAsia="Times New Roman" w:hAnsi="Consolas" w:cs="Consolas"/>
          <w:sz w:val="20"/>
        </w:rPr>
      </w:pPr>
      <w:r>
        <w:rPr>
          <w:rFonts w:ascii="Consolas" w:eastAsia="Times New Roman" w:hAnsi="Consolas" w:cs="Consolas"/>
          <w:sz w:val="20"/>
        </w:rPr>
        <w:tab/>
      </w:r>
      <w:r>
        <w:rPr>
          <w:rFonts w:ascii="Consolas" w:eastAsia="Times New Roman" w:hAnsi="Consolas" w:cs="Consolas"/>
          <w:b/>
          <w:bCs/>
          <w:color w:val="7F0055"/>
          <w:sz w:val="20"/>
        </w:rPr>
        <w:t>publicvoid</w:t>
      </w:r>
      <w:r>
        <w:rPr>
          <w:rFonts w:ascii="Consolas" w:eastAsia="Times New Roman" w:hAnsi="Consolas" w:cs="Consolas"/>
          <w:sz w:val="20"/>
        </w:rPr>
        <w:t xml:space="preserve"> onRequestFinished(ApiResult apiResult, PreauthResult result) {</w:t>
      </w:r>
    </w:p>
    <w:p w14:paraId="46866272" w14:textId="77777777" w:rsidR="00577829" w:rsidRPr="00880B92" w:rsidRDefault="00577829" w:rsidP="00880B92">
      <w:pPr>
        <w:pStyle w:val="Caption"/>
        <w:rPr>
          <w:rStyle w:val="textZnak"/>
        </w:rPr>
      </w:pPr>
      <w:r>
        <w:rPr>
          <w:rFonts w:ascii="Consolas" w:hAnsi="Consolas" w:cs="Consolas"/>
        </w:rPr>
        <w:tab/>
      </w:r>
      <w:r>
        <w:rPr>
          <w:rFonts w:ascii="Consolas" w:hAnsi="Consolas" w:cs="Consolas"/>
        </w:rPr>
        <w:tab/>
        <w:t>(...)</w:t>
      </w:r>
    </w:p>
    <w:p w14:paraId="2C7B970B"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b/>
          <w:bCs/>
          <w:color w:val="7F0055"/>
          <w:szCs w:val="20"/>
          <w:lang w:val="en-US"/>
        </w:rPr>
        <w:tab/>
      </w:r>
      <w:r w:rsidRPr="00B651F3">
        <w:rPr>
          <w:rFonts w:ascii="Consolas" w:hAnsi="Consolas" w:cs="Consolas"/>
          <w:b/>
          <w:bCs/>
          <w:color w:val="7F0055"/>
          <w:szCs w:val="20"/>
          <w:lang w:val="en-US"/>
        </w:rPr>
        <w:tab/>
        <w:t>if</w:t>
      </w:r>
      <w:r w:rsidRPr="00B651F3">
        <w:rPr>
          <w:rFonts w:ascii="Consolas" w:hAnsi="Consolas" w:cs="Consolas"/>
          <w:szCs w:val="20"/>
          <w:lang w:val="en-US"/>
        </w:rPr>
        <w:t xml:space="preserve">(apiResult.getWirecardError() != </w:t>
      </w:r>
      <w:r w:rsidRPr="00B651F3">
        <w:rPr>
          <w:rFonts w:ascii="Consolas" w:hAnsi="Consolas" w:cs="Consolas"/>
          <w:b/>
          <w:bCs/>
          <w:color w:val="7F0055"/>
          <w:szCs w:val="20"/>
          <w:lang w:val="en-US"/>
        </w:rPr>
        <w:t>null</w:t>
      </w:r>
      <w:r w:rsidRPr="00B651F3">
        <w:rPr>
          <w:rFonts w:ascii="Consolas" w:hAnsi="Consolas" w:cs="Consolas"/>
          <w:szCs w:val="20"/>
          <w:lang w:val="en-US"/>
        </w:rPr>
        <w:t>) {</w:t>
      </w:r>
    </w:p>
    <w:p w14:paraId="1C5E3C7E"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WCDCode wcdCode = apiResult.getWirecardError();</w:t>
      </w:r>
    </w:p>
    <w:p w14:paraId="664369CA" w14:textId="77777777" w:rsidR="00577829" w:rsidRPr="00B651F3" w:rsidRDefault="00577829" w:rsidP="00577829">
      <w:pPr>
        <w:autoSpaceDE w:val="0"/>
        <w:autoSpaceDN w:val="0"/>
        <w:adjustRightInd w:val="0"/>
        <w:rPr>
          <w:rFonts w:ascii="Consolas" w:hAnsi="Consolas" w:cs="Consolas"/>
          <w:szCs w:val="20"/>
          <w:lang w:val="en-US"/>
        </w:rPr>
      </w:pPr>
      <w:r w:rsidRPr="00B651F3">
        <w:rPr>
          <w:rFonts w:ascii="Consolas" w:hAnsi="Consolas" w:cs="Consolas"/>
          <w:b/>
          <w:bCs/>
          <w:color w:val="7F0055"/>
          <w:szCs w:val="20"/>
          <w:lang w:val="en-US"/>
        </w:rPr>
        <w:tab/>
      </w:r>
      <w:r w:rsidRPr="00B651F3">
        <w:rPr>
          <w:rFonts w:ascii="Consolas" w:hAnsi="Consolas" w:cs="Consolas"/>
          <w:b/>
          <w:bCs/>
          <w:color w:val="7F0055"/>
          <w:szCs w:val="20"/>
          <w:lang w:val="en-US"/>
        </w:rPr>
        <w:tab/>
      </w:r>
      <w:r w:rsidRPr="00B651F3">
        <w:rPr>
          <w:rFonts w:ascii="Consolas" w:hAnsi="Consolas" w:cs="Consolas"/>
          <w:b/>
          <w:bCs/>
          <w:color w:val="7F0055"/>
          <w:szCs w:val="20"/>
          <w:lang w:val="en-US"/>
        </w:rPr>
        <w:tab/>
        <w:t>if</w:t>
      </w:r>
      <w:r w:rsidRPr="00B651F3">
        <w:rPr>
          <w:rFonts w:ascii="Consolas" w:hAnsi="Consolas" w:cs="Consolas"/>
          <w:szCs w:val="20"/>
          <w:lang w:val="en-US"/>
        </w:rPr>
        <w:t xml:space="preserve">(wcdCode != </w:t>
      </w:r>
      <w:r w:rsidRPr="00B651F3">
        <w:rPr>
          <w:rFonts w:ascii="Consolas" w:hAnsi="Consolas" w:cs="Consolas"/>
          <w:b/>
          <w:bCs/>
          <w:color w:val="7F0055"/>
          <w:szCs w:val="20"/>
          <w:lang w:val="en-US"/>
        </w:rPr>
        <w:t>null</w:t>
      </w:r>
      <w:r w:rsidRPr="00B651F3">
        <w:rPr>
          <w:rFonts w:ascii="Consolas" w:hAnsi="Consolas" w:cs="Consolas"/>
          <w:szCs w:val="20"/>
          <w:lang w:val="en-US"/>
        </w:rPr>
        <w:t>)</w:t>
      </w:r>
    </w:p>
    <w:p w14:paraId="433E572E" w14:textId="77777777" w:rsidR="00577829" w:rsidRPr="00B651F3" w:rsidRDefault="00577829" w:rsidP="00577829">
      <w:pPr>
        <w:autoSpaceDE w:val="0"/>
        <w:autoSpaceDN w:val="0"/>
        <w:adjustRightInd w:val="0"/>
        <w:rPr>
          <w:rFonts w:ascii="Consolas" w:hAnsi="Consolas" w:cs="Consolas"/>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showMessage(wcdCode.getDescriptionResID());</w:t>
      </w:r>
    </w:p>
    <w:p w14:paraId="49A34FA9" w14:textId="77777777" w:rsidR="00577829" w:rsidRDefault="00577829" w:rsidP="00577829">
      <w:pPr>
        <w:pStyle w:val="content"/>
        <w:rPr>
          <w:rFonts w:ascii="Consolas" w:eastAsia="Times New Roman" w:hAnsi="Consolas" w:cs="Consolas"/>
          <w:sz w:val="20"/>
        </w:rPr>
      </w:pPr>
      <w:r>
        <w:rPr>
          <w:rFonts w:ascii="Consolas" w:eastAsia="Times New Roman" w:hAnsi="Consolas" w:cs="Consolas"/>
          <w:sz w:val="20"/>
        </w:rPr>
        <w:tab/>
      </w:r>
      <w:r>
        <w:rPr>
          <w:rFonts w:ascii="Consolas" w:eastAsia="Times New Roman" w:hAnsi="Consolas" w:cs="Consolas"/>
          <w:sz w:val="20"/>
        </w:rPr>
        <w:tab/>
        <w:t>}</w:t>
      </w:r>
    </w:p>
    <w:p w14:paraId="1933D8F8" w14:textId="77777777" w:rsidR="00577829" w:rsidRDefault="00577829" w:rsidP="00577829">
      <w:pPr>
        <w:pStyle w:val="content"/>
        <w:rPr>
          <w:rFonts w:ascii="Consolas" w:eastAsia="Times New Roman" w:hAnsi="Consolas" w:cs="Consolas"/>
          <w:sz w:val="20"/>
        </w:rPr>
      </w:pPr>
      <w:r>
        <w:rPr>
          <w:rFonts w:ascii="Consolas" w:eastAsia="Times New Roman" w:hAnsi="Consolas" w:cs="Consolas"/>
          <w:sz w:val="20"/>
        </w:rPr>
        <w:tab/>
        <w:t>}</w:t>
      </w:r>
    </w:p>
    <w:p w14:paraId="75175C03" w14:textId="77777777" w:rsidR="00577829" w:rsidRDefault="00577829" w:rsidP="00577829">
      <w:pPr>
        <w:pStyle w:val="content"/>
        <w:rPr>
          <w:rFonts w:ascii="Consolas" w:eastAsia="Times New Roman" w:hAnsi="Consolas" w:cs="Consolas"/>
          <w:sz w:val="20"/>
        </w:rPr>
      </w:pPr>
      <w:r>
        <w:rPr>
          <w:rFonts w:ascii="Consolas" w:eastAsia="Times New Roman" w:hAnsi="Consolas" w:cs="Consolas"/>
          <w:sz w:val="20"/>
        </w:rPr>
        <w:t>}</w:t>
      </w:r>
    </w:p>
    <w:p w14:paraId="1C31C897" w14:textId="77777777" w:rsidR="00577829" w:rsidRDefault="00577829" w:rsidP="00577829">
      <w:pPr>
        <w:pStyle w:val="content"/>
        <w:rPr>
          <w:rFonts w:ascii="Consolas" w:eastAsia="Times New Roman" w:hAnsi="Consolas" w:cs="Consolas"/>
          <w:sz w:val="20"/>
        </w:rPr>
      </w:pPr>
    </w:p>
    <w:p w14:paraId="3CE9191B" w14:textId="77777777" w:rsidR="00577829" w:rsidRPr="00880B92" w:rsidRDefault="00577829" w:rsidP="00880B92">
      <w:pPr>
        <w:pStyle w:val="Caption"/>
      </w:pPr>
      <w:r w:rsidRPr="00880B92">
        <w:t>Where showMessage is the propertiary method taking string resource id as parameter. Messages contained in strings resources connected with those error codes are currently available only in English language.</w:t>
      </w:r>
    </w:p>
    <w:p w14:paraId="5574E8E3" w14:textId="77777777" w:rsidR="00577829" w:rsidRPr="00880B92" w:rsidRDefault="00577829" w:rsidP="00880B92">
      <w:pPr>
        <w:pStyle w:val="Caption"/>
      </w:pPr>
    </w:p>
    <w:p w14:paraId="011742A2" w14:textId="77777777" w:rsidR="00577829" w:rsidRDefault="00577829" w:rsidP="006F4748">
      <w:pPr>
        <w:pStyle w:val="Heading3"/>
      </w:pPr>
      <w:bookmarkStart w:id="176" w:name="_Toc365013085"/>
      <w:bookmarkStart w:id="177" w:name="_Toc431302967"/>
      <w:r>
        <w:t>Signature placing</w:t>
      </w:r>
      <w:bookmarkEnd w:id="176"/>
      <w:bookmarkEnd w:id="177"/>
    </w:p>
    <w:p w14:paraId="7463DF1F" w14:textId="77777777" w:rsidR="00577829" w:rsidRPr="00880B92" w:rsidRDefault="00577829" w:rsidP="00880B92">
      <w:pPr>
        <w:pStyle w:val="Caption"/>
      </w:pPr>
    </w:p>
    <w:p w14:paraId="367390CA" w14:textId="77777777" w:rsidR="00577829" w:rsidRPr="00570F92" w:rsidRDefault="00577829" w:rsidP="00570F92">
      <w:pPr>
        <w:pStyle w:val="Caption"/>
        <w:rPr>
          <w:rStyle w:val="textZnak"/>
          <w:color w:val="auto"/>
          <w:sz w:val="20"/>
        </w:rPr>
      </w:pPr>
      <w:r w:rsidRPr="00880B92">
        <w:rPr>
          <w:szCs w:val="22"/>
        </w:rPr>
        <w:t xml:space="preserve">After passing PreauthResult object to controller via </w:t>
      </w:r>
      <w:r w:rsidRPr="003919E7">
        <w:rPr>
          <w:rStyle w:val="inlinecodeZnak0"/>
          <w:rFonts w:eastAsia="ヒラギノ角ゴ Pro W3"/>
        </w:rPr>
        <w:t>CNPController.setPreauthorizationResult()</w:t>
      </w:r>
      <w:r w:rsidR="00570F92">
        <w:rPr>
          <w:rStyle w:val="inlinecodeZnak0"/>
          <w:rFonts w:eastAsia="ヒラギノ角ゴ Pro W3"/>
        </w:rPr>
        <w:t xml:space="preserve"> </w:t>
      </w:r>
      <w:r w:rsidRPr="00570F92">
        <w:rPr>
          <w:rFonts w:eastAsia="ヒラギノ角ゴ Pro W3"/>
        </w:rPr>
        <w:t>method, the controller may take the decision of requesting a signature to verify the cardholder. At this point,</w:t>
      </w:r>
      <w:r w:rsidRPr="00880B92">
        <w:rPr>
          <w:rStyle w:val="textZnak"/>
        </w:rPr>
        <w:t xml:space="preserve"> </w:t>
      </w:r>
      <w:r w:rsidRPr="003919E7">
        <w:rPr>
          <w:rStyle w:val="inlinecodeZnak0"/>
          <w:rFonts w:eastAsia="ヒラギノ角ゴ Pro W3"/>
        </w:rPr>
        <w:t>CNPListener.onProcessUpdate()</w:t>
      </w:r>
      <w:r w:rsidRPr="00880B92">
        <w:rPr>
          <w:rStyle w:val="textZnak"/>
        </w:rPr>
        <w:t xml:space="preserve"> </w:t>
      </w:r>
      <w:r w:rsidRPr="00570F92">
        <w:rPr>
          <w:rFonts w:eastAsia="ヒラギノ角ゴ Pro W3"/>
        </w:rPr>
        <w:t>method will be called with</w:t>
      </w:r>
      <w:r w:rsidRPr="00880B92">
        <w:rPr>
          <w:rStyle w:val="textZnak"/>
        </w:rPr>
        <w:t xml:space="preserve"> </w:t>
      </w:r>
      <w:r>
        <w:rPr>
          <w:rFonts w:ascii="Consolas" w:hAnsi="Consolas" w:cs="Consolas"/>
          <w:i/>
          <w:iCs/>
          <w:color w:val="0000C0"/>
        </w:rPr>
        <w:t xml:space="preserve">SIGNATURE_REQUIRED </w:t>
      </w:r>
      <w:r w:rsidRPr="00570F92">
        <w:rPr>
          <w:rFonts w:eastAsia="ヒラギノ角ゴ Pro W3"/>
        </w:rPr>
        <w:t>value. Depending on the type of CNP device</w:t>
      </w:r>
      <w:r w:rsidRPr="00880B92">
        <w:rPr>
          <w:rStyle w:val="textZnak"/>
        </w:rPr>
        <w:t xml:space="preserve"> </w:t>
      </w:r>
      <w:r w:rsidRPr="00570F92">
        <w:rPr>
          <w:rFonts w:eastAsia="ヒラギノ角ゴ Pro W3"/>
        </w:rPr>
        <w:t xml:space="preserve">used, it may be required to state if </w:t>
      </w:r>
      <w:r w:rsidR="00570F92" w:rsidRPr="00570F92">
        <w:rPr>
          <w:rFonts w:eastAsia="ヒラギノ角ゴ Pro W3"/>
        </w:rPr>
        <w:t xml:space="preserve">the </w:t>
      </w:r>
      <w:r w:rsidRPr="00570F92">
        <w:rPr>
          <w:rFonts w:eastAsia="ヒラギノ角ゴ Pro W3"/>
        </w:rPr>
        <w:t>signature is valid using its interface (for example, confirm that the signature is valid by pressing a button). Because of this, a signature should be provided to the SDK only after</w:t>
      </w:r>
      <w:r w:rsidRPr="00880B92">
        <w:rPr>
          <w:rStyle w:val="textZnak"/>
        </w:rPr>
        <w:t xml:space="preserve"> </w:t>
      </w:r>
      <w:r w:rsidRPr="003919E7">
        <w:rPr>
          <w:rStyle w:val="inlinecodeZnak0"/>
          <w:rFonts w:eastAsia="ヒラギノ角ゴ Pro W3"/>
        </w:rPr>
        <w:t>CNPListener.onProcessFinished()</w:t>
      </w:r>
      <w:r w:rsidRPr="00880B92">
        <w:rPr>
          <w:rStyle w:val="textZnak"/>
        </w:rPr>
        <w:t xml:space="preserve"> </w:t>
      </w:r>
      <w:r w:rsidRPr="00570F92">
        <w:rPr>
          <w:rFonts w:eastAsia="ヒラギノ角ゴ Pro W3"/>
        </w:rPr>
        <w:t>method is called with</w:t>
      </w:r>
      <w:r w:rsidRPr="00880B92">
        <w:rPr>
          <w:rStyle w:val="textZnak"/>
        </w:rPr>
        <w:t xml:space="preserve"> </w:t>
      </w:r>
      <w:r w:rsidRPr="0092726F">
        <w:rPr>
          <w:rStyle w:val="valueZnak"/>
          <w:rFonts w:eastAsiaTheme="majorEastAsia"/>
        </w:rPr>
        <w:t>SUCCESS</w:t>
      </w:r>
      <w:r w:rsidRPr="00880B92">
        <w:rPr>
          <w:rStyle w:val="textZnak"/>
        </w:rPr>
        <w:t xml:space="preserve"> </w:t>
      </w:r>
      <w:r w:rsidRPr="00570F92">
        <w:rPr>
          <w:rStyle w:val="textZnak"/>
          <w:color w:val="auto"/>
          <w:sz w:val="20"/>
        </w:rPr>
        <w:t xml:space="preserve">result and before attempting to capture the transaction. </w:t>
      </w:r>
    </w:p>
    <w:p w14:paraId="0A866363" w14:textId="77777777" w:rsidR="00577829" w:rsidRPr="00570F92" w:rsidRDefault="00577829" w:rsidP="00570F92">
      <w:pPr>
        <w:pStyle w:val="Caption"/>
        <w:rPr>
          <w:rStyle w:val="textZnak"/>
          <w:color w:val="auto"/>
          <w:sz w:val="20"/>
        </w:rPr>
      </w:pPr>
    </w:p>
    <w:p w14:paraId="609F83D0" w14:textId="77777777" w:rsidR="00577829" w:rsidRPr="00570F92" w:rsidRDefault="00577829" w:rsidP="00570F92">
      <w:pPr>
        <w:pStyle w:val="Caption"/>
        <w:rPr>
          <w:rStyle w:val="textZnak"/>
          <w:color w:val="auto"/>
          <w:sz w:val="20"/>
        </w:rPr>
      </w:pPr>
      <w:r w:rsidRPr="00570F92">
        <w:rPr>
          <w:rStyle w:val="textZnak"/>
          <w:color w:val="auto"/>
          <w:sz w:val="20"/>
        </w:rPr>
        <w:t>There are currently 2 ways to provide a signature image to the SDK:</w:t>
      </w:r>
    </w:p>
    <w:p w14:paraId="62909AE7" w14:textId="77777777" w:rsidR="00577829" w:rsidRPr="00880B92" w:rsidRDefault="00577829" w:rsidP="00880B92">
      <w:pPr>
        <w:pStyle w:val="Caption"/>
        <w:rPr>
          <w:rStyle w:val="textZnak"/>
        </w:rPr>
      </w:pPr>
      <w:r w:rsidRPr="00880B92">
        <w:rPr>
          <w:rStyle w:val="textZnak"/>
        </w:rPr>
        <w:t xml:space="preserve">call </w:t>
      </w:r>
      <w:r w:rsidRPr="003919E7">
        <w:rPr>
          <w:rStyle w:val="inlinecodeZnak0"/>
          <w:rFonts w:eastAsia="ヒラギノ角ゴ Pro W3"/>
        </w:rPr>
        <w:t>AcceptSDK.setPaymentSignature()</w:t>
      </w:r>
      <w:r w:rsidRPr="00880B92">
        <w:rPr>
          <w:rStyle w:val="textZnak"/>
        </w:rPr>
        <w:t xml:space="preserve"> </w:t>
      </w:r>
      <w:r w:rsidRPr="00570F92">
        <w:rPr>
          <w:rFonts w:eastAsia="ヒラギノ角ゴ Pro W3"/>
        </w:rPr>
        <w:t>method, giving path to signature image present in local storage. This image will be then attached to the capture request.</w:t>
      </w:r>
    </w:p>
    <w:p w14:paraId="60936FAD" w14:textId="77777777" w:rsidR="00577829" w:rsidRPr="00570F92" w:rsidRDefault="00577829" w:rsidP="00880B92">
      <w:pPr>
        <w:pStyle w:val="Caption"/>
        <w:rPr>
          <w:rFonts w:eastAsia="ヒラギノ角ゴ Pro W3"/>
        </w:rPr>
      </w:pPr>
      <w:r w:rsidRPr="00880B92">
        <w:rPr>
          <w:rStyle w:val="textZnak"/>
        </w:rPr>
        <w:t xml:space="preserve">call </w:t>
      </w:r>
      <w:r w:rsidRPr="003919E7">
        <w:rPr>
          <w:rStyle w:val="inlinecodeZnak0"/>
          <w:rFonts w:eastAsia="ヒラギノ角ゴ Pro W3"/>
        </w:rPr>
        <w:t>AcceptSDK.setSignatureBytes()</w:t>
      </w:r>
      <w:r w:rsidRPr="00880B92">
        <w:rPr>
          <w:rStyle w:val="textZnak"/>
        </w:rPr>
        <w:t xml:space="preserve"> </w:t>
      </w:r>
      <w:r w:rsidRPr="00570F92">
        <w:rPr>
          <w:rFonts w:eastAsia="ヒラギノ角ゴ Pro W3"/>
        </w:rPr>
        <w:t>method, providing byte array containing binary data of jpeg or png compressed image. This way is more secure than first one, since signature doesn't have to be stored as image in local storage.</w:t>
      </w:r>
    </w:p>
    <w:p w14:paraId="13301EEF" w14:textId="77777777" w:rsidR="00577829" w:rsidRDefault="00577829" w:rsidP="00577829">
      <w:pPr>
        <w:pStyle w:val="header3"/>
      </w:pPr>
    </w:p>
    <w:p w14:paraId="381F7D8F" w14:textId="77777777" w:rsidR="00577829" w:rsidRDefault="00577829" w:rsidP="006F4748">
      <w:pPr>
        <w:pStyle w:val="Heading3"/>
      </w:pPr>
      <w:bookmarkStart w:id="178" w:name="_Toc365013086"/>
      <w:bookmarkStart w:id="179" w:name="_Toc431302968"/>
      <w:r>
        <w:t>Transaction finalization (capture)</w:t>
      </w:r>
      <w:bookmarkEnd w:id="178"/>
      <w:bookmarkEnd w:id="179"/>
    </w:p>
    <w:p w14:paraId="2B209C69" w14:textId="77777777" w:rsidR="00577829" w:rsidRPr="00880B92" w:rsidRDefault="00577829" w:rsidP="00880B92">
      <w:pPr>
        <w:pStyle w:val="Caption"/>
      </w:pPr>
    </w:p>
    <w:p w14:paraId="1D1D2A3C" w14:textId="77777777" w:rsidR="00577829" w:rsidRPr="00570F92" w:rsidRDefault="00577829" w:rsidP="00570F92">
      <w:pPr>
        <w:pStyle w:val="Caption"/>
        <w:rPr>
          <w:rStyle w:val="textZnak"/>
          <w:color w:val="auto"/>
          <w:sz w:val="20"/>
        </w:rPr>
      </w:pPr>
      <w:r w:rsidRPr="00880B92">
        <w:rPr>
          <w:szCs w:val="22"/>
        </w:rPr>
        <w:t xml:space="preserve">The final step of performing the transaction using CNPController is capturing it. The amount specified in transaction will be subtracted from client's account only after capture. Capture should be done after receiving </w:t>
      </w:r>
      <w:r w:rsidRPr="003919E7">
        <w:rPr>
          <w:rStyle w:val="inlinecodeZnak0"/>
          <w:rFonts w:eastAsia="ヒラギノ角ゴ Pro W3"/>
        </w:rPr>
        <w:t>CNPListener.onProcessUpdate()</w:t>
      </w:r>
      <w:r>
        <w:rPr>
          <w:szCs w:val="22"/>
        </w:rPr>
        <w:t xml:space="preserve"> event with </w:t>
      </w:r>
      <w:r>
        <w:rPr>
          <w:rFonts w:ascii="Consolas" w:hAnsi="Consolas" w:cs="Consolas"/>
          <w:i/>
          <w:iCs/>
          <w:color w:val="0000C0"/>
        </w:rPr>
        <w:t xml:space="preserve">CAPTURE_REQUIRED </w:t>
      </w:r>
      <w:r w:rsidRPr="00570F92">
        <w:rPr>
          <w:rStyle w:val="textZnak"/>
          <w:color w:val="auto"/>
          <w:sz w:val="20"/>
        </w:rPr>
        <w:t>value. Performing capture on a transaction that was not preauthorized, or that failed preauthorization (on backend side or was rejected by c'n'p device), will automatically fail.</w:t>
      </w:r>
    </w:p>
    <w:p w14:paraId="02E9FB38" w14:textId="77777777" w:rsidR="00577829" w:rsidRPr="00570F92" w:rsidRDefault="00577829" w:rsidP="00570F92">
      <w:pPr>
        <w:pStyle w:val="Caption"/>
        <w:rPr>
          <w:rStyle w:val="textZnak"/>
          <w:color w:val="auto"/>
          <w:sz w:val="20"/>
        </w:rPr>
      </w:pPr>
    </w:p>
    <w:p w14:paraId="65574864" w14:textId="77777777" w:rsidR="00577829" w:rsidRPr="00570F92" w:rsidRDefault="00577829" w:rsidP="00570F92">
      <w:pPr>
        <w:pStyle w:val="Caption"/>
        <w:rPr>
          <w:rFonts w:eastAsia="ヒラギノ角ゴ Pro W3"/>
        </w:rPr>
      </w:pPr>
      <w:r w:rsidRPr="00570F92">
        <w:rPr>
          <w:rStyle w:val="textZnak"/>
          <w:color w:val="auto"/>
          <w:sz w:val="20"/>
        </w:rPr>
        <w:t xml:space="preserve">To send a capture request, call </w:t>
      </w:r>
      <w:r w:rsidRPr="003919E7">
        <w:rPr>
          <w:rStyle w:val="inlinecodeZnak0"/>
          <w:rFonts w:eastAsia="ヒラギノ角ゴ Pro W3"/>
        </w:rPr>
        <w:t>AcceptSDK.sendPayment()</w:t>
      </w:r>
      <w:r w:rsidRPr="00880B92">
        <w:rPr>
          <w:rStyle w:val="textZnak"/>
        </w:rPr>
        <w:t xml:space="preserve"> </w:t>
      </w:r>
      <w:r w:rsidRPr="00570F92">
        <w:rPr>
          <w:rFonts w:eastAsia="ヒラギノ角ゴ Pro W3"/>
        </w:rPr>
        <w:t xml:space="preserve">according to the description contained in section </w:t>
      </w:r>
      <w:r w:rsidR="00570F92" w:rsidRPr="00570F92">
        <w:rPr>
          <w:rFonts w:eastAsia="ヒラギノ角ゴ Pro W3"/>
        </w:rPr>
        <w:t>3</w:t>
      </w:r>
      <w:r w:rsidRPr="00570F92">
        <w:rPr>
          <w:rFonts w:eastAsia="ヒラギノ角ゴ Pro W3"/>
        </w:rPr>
        <w:t>.6.</w:t>
      </w:r>
    </w:p>
    <w:p w14:paraId="6081153F" w14:textId="77777777" w:rsidR="00577829" w:rsidRPr="00880B92" w:rsidRDefault="00577829" w:rsidP="00880B92">
      <w:pPr>
        <w:pStyle w:val="Caption"/>
      </w:pPr>
    </w:p>
    <w:p w14:paraId="5318F876" w14:textId="77777777" w:rsidR="00577829" w:rsidRPr="00880B92" w:rsidRDefault="00577829" w:rsidP="00880B92">
      <w:pPr>
        <w:pStyle w:val="Caption"/>
      </w:pPr>
      <w:r w:rsidRPr="00880B92">
        <w:rPr>
          <w:szCs w:val="22"/>
        </w:rPr>
        <w:t>If sendPayment request succeeds, it can be safely assumed that the transaction was completed without errors.</w:t>
      </w:r>
    </w:p>
    <w:p w14:paraId="0000BA43" w14:textId="77777777" w:rsidR="00577829" w:rsidRPr="00880B92" w:rsidRDefault="00577829" w:rsidP="00880B92">
      <w:pPr>
        <w:pStyle w:val="Caption"/>
      </w:pPr>
    </w:p>
    <w:p w14:paraId="36F64554" w14:textId="77777777" w:rsidR="00577829" w:rsidRDefault="00577829" w:rsidP="006F4748">
      <w:pPr>
        <w:pStyle w:val="Heading3"/>
      </w:pPr>
      <w:bookmarkStart w:id="180" w:name="_Toc365013087"/>
      <w:bookmarkStart w:id="181" w:name="_Toc431302969"/>
      <w:r>
        <w:t>Interrupting transaction</w:t>
      </w:r>
      <w:bookmarkEnd w:id="180"/>
      <w:bookmarkEnd w:id="181"/>
    </w:p>
    <w:p w14:paraId="20CE68B5" w14:textId="77777777" w:rsidR="00577829" w:rsidRPr="00880B92" w:rsidRDefault="00577829" w:rsidP="00880B92">
      <w:pPr>
        <w:pStyle w:val="Caption"/>
      </w:pPr>
    </w:p>
    <w:p w14:paraId="2993AA11" w14:textId="77777777" w:rsidR="00577829" w:rsidRPr="00880B92" w:rsidRDefault="00577829" w:rsidP="00880B92">
      <w:pPr>
        <w:pStyle w:val="Caption"/>
      </w:pPr>
      <w:r w:rsidRPr="00880B92">
        <w:rPr>
          <w:szCs w:val="22"/>
        </w:rPr>
        <w:t>In case a transaction needs to be terminated, there are a number of available options:</w:t>
      </w:r>
    </w:p>
    <w:p w14:paraId="20F01E80" w14:textId="77777777" w:rsidR="00577829" w:rsidRPr="00880B92" w:rsidRDefault="00577829" w:rsidP="00880B92">
      <w:pPr>
        <w:pStyle w:val="Caption"/>
      </w:pPr>
      <w:r w:rsidRPr="00880B92">
        <w:rPr>
          <w:szCs w:val="22"/>
        </w:rPr>
        <w:t>canceling transaction on Chip'n'PIN device. However, this is not always possible.</w:t>
      </w:r>
    </w:p>
    <w:p w14:paraId="36CEE38D" w14:textId="77777777" w:rsidR="00577829" w:rsidRDefault="00577829" w:rsidP="00880B92">
      <w:pPr>
        <w:pStyle w:val="Caption"/>
      </w:pPr>
      <w:r w:rsidRPr="00880B92">
        <w:rPr>
          <w:szCs w:val="22"/>
        </w:rPr>
        <w:t xml:space="preserve">calling </w:t>
      </w:r>
      <w:r w:rsidRPr="003919E7">
        <w:rPr>
          <w:rStyle w:val="inlinecodeZnak0"/>
          <w:rFonts w:eastAsia="ヒラギノ角ゴ Pro W3"/>
        </w:rPr>
        <w:t>CNPController.voidTransaction()</w:t>
      </w:r>
      <w:r>
        <w:rPr>
          <w:szCs w:val="22"/>
        </w:rPr>
        <w:t xml:space="preserve"> method. This starts cancelling the procedure, which based on device type, might take a few seconds.</w:t>
      </w:r>
    </w:p>
    <w:p w14:paraId="39FC63E7" w14:textId="77777777" w:rsidR="00577829" w:rsidRDefault="00577829" w:rsidP="00880B92">
      <w:pPr>
        <w:pStyle w:val="Caption"/>
      </w:pPr>
      <w:r w:rsidRPr="00880B92">
        <w:rPr>
          <w:szCs w:val="22"/>
        </w:rPr>
        <w:t xml:space="preserve">calling </w:t>
      </w:r>
      <w:r w:rsidRPr="003919E7">
        <w:rPr>
          <w:rStyle w:val="inlinecodeZnak0"/>
          <w:rFonts w:eastAsia="ヒラギノ角ゴ Pro W3"/>
        </w:rPr>
        <w:t>CNPController.disconnect()</w:t>
      </w:r>
      <w:r>
        <w:rPr>
          <w:szCs w:val="22"/>
        </w:rPr>
        <w:t xml:space="preserve"> method. When </w:t>
      </w:r>
      <w:r w:rsidRPr="003919E7">
        <w:rPr>
          <w:rStyle w:val="inlinecodeZnak0"/>
          <w:rFonts w:eastAsia="ヒラギノ角ゴ Pro W3"/>
        </w:rPr>
        <w:t>disconnect()</w:t>
      </w:r>
      <w:r>
        <w:rPr>
          <w:szCs w:val="22"/>
        </w:rPr>
        <w:t xml:space="preserve"> is called, the communication link is still maintained for a short period of time in order to void the transaction gracefully.</w:t>
      </w:r>
    </w:p>
    <w:p w14:paraId="229159EE" w14:textId="77777777" w:rsidR="00577829" w:rsidRDefault="00577829" w:rsidP="00577829">
      <w:pPr>
        <w:pStyle w:val="header3"/>
      </w:pPr>
    </w:p>
    <w:p w14:paraId="3D33BE1A" w14:textId="77777777" w:rsidR="00577829" w:rsidRDefault="00577829" w:rsidP="006F4748">
      <w:pPr>
        <w:pStyle w:val="Heading2"/>
      </w:pPr>
      <w:bookmarkStart w:id="182" w:name="_Toc365013088"/>
      <w:bookmarkStart w:id="183" w:name="_Toc431302970"/>
      <w:r>
        <w:lastRenderedPageBreak/>
        <w:t>Connection and transaction flow diagrams</w:t>
      </w:r>
      <w:bookmarkEnd w:id="182"/>
      <w:bookmarkEnd w:id="183"/>
    </w:p>
    <w:p w14:paraId="0510BF98" w14:textId="77777777" w:rsidR="00577829" w:rsidRPr="00880B92" w:rsidRDefault="00577829" w:rsidP="00880B92">
      <w:pPr>
        <w:pStyle w:val="Caption"/>
      </w:pPr>
    </w:p>
    <w:p w14:paraId="6E92DD05" w14:textId="77777777" w:rsidR="00577829" w:rsidRPr="00880B92" w:rsidRDefault="00577829" w:rsidP="00880B92">
      <w:pPr>
        <w:pStyle w:val="Caption"/>
      </w:pPr>
      <w:r w:rsidRPr="00880B92">
        <w:rPr>
          <w:szCs w:val="22"/>
        </w:rPr>
        <w:t>The goal of this section is to provide better insight into the processing done between the terminal and the application. The diagrams contain information about possible flows and show what conditions must be met to receive specific events.</w:t>
      </w:r>
    </w:p>
    <w:p w14:paraId="1335E881" w14:textId="77777777" w:rsidR="00577829" w:rsidRPr="00880B92" w:rsidRDefault="00577829" w:rsidP="00880B92">
      <w:pPr>
        <w:pStyle w:val="Caption"/>
      </w:pPr>
    </w:p>
    <w:p w14:paraId="16254EB2" w14:textId="77777777" w:rsidR="00577829" w:rsidRPr="00880B92" w:rsidRDefault="00577829" w:rsidP="00880B92">
      <w:pPr>
        <w:pStyle w:val="Caption"/>
      </w:pPr>
      <w:r w:rsidRPr="00880B92">
        <w:rPr>
          <w:szCs w:val="22"/>
        </w:rPr>
        <w:t>The following scheme is used in both diagrams:</w:t>
      </w:r>
    </w:p>
    <w:p w14:paraId="3048AE20" w14:textId="77777777" w:rsidR="00577829" w:rsidRPr="00880B92" w:rsidRDefault="00577829" w:rsidP="00880B92">
      <w:pPr>
        <w:pStyle w:val="Caption"/>
      </w:pPr>
    </w:p>
    <w:p w14:paraId="6F4CC296" w14:textId="77777777" w:rsidR="00577829" w:rsidRDefault="00812E7F" w:rsidP="00880B92">
      <w:pPr>
        <w:pStyle w:val="Caption"/>
      </w:pPr>
      <w:r>
        <w:rPr>
          <w:noProof/>
          <w:szCs w:val="22"/>
          <w:lang w:eastAsia="en-US"/>
        </w:rPr>
        <mc:AlternateContent>
          <mc:Choice Requires="wps">
            <w:drawing>
              <wp:inline distT="0" distB="0" distL="0" distR="0" wp14:anchorId="47B01037" wp14:editId="486AD922">
                <wp:extent cx="1457325" cy="238125"/>
                <wp:effectExtent l="13335" t="12065" r="5715" b="6985"/>
                <wp:docPr id="1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238125"/>
                        </a:xfrm>
                        <a:prstGeom prst="rect">
                          <a:avLst/>
                        </a:prstGeom>
                        <a:solidFill>
                          <a:schemeClr val="accent3">
                            <a:lumMod val="20000"/>
                            <a:lumOff val="80000"/>
                          </a:schemeClr>
                        </a:solidFill>
                        <a:ln w="9525">
                          <a:solidFill>
                            <a:srgbClr val="000000"/>
                          </a:solidFill>
                          <a:miter lim="800000"/>
                          <a:headEnd/>
                          <a:tailEnd/>
                        </a:ln>
                      </wps:spPr>
                      <wps:txbx>
                        <w:txbxContent>
                          <w:p w14:paraId="5E449909" w14:textId="77777777" w:rsidR="00FA12F5" w:rsidRPr="009754AB" w:rsidRDefault="00FA12F5" w:rsidP="00577829">
                            <w:pPr>
                              <w:jc w:val="center"/>
                              <w:rPr>
                                <w:lang w:val="pl-PL"/>
                              </w:rPr>
                            </w:pPr>
                            <w:r>
                              <w:rPr>
                                <w:lang w:val="pl-PL"/>
                              </w:rPr>
                              <w:t>VALUE</w:t>
                            </w:r>
                          </w:p>
                          <w:p w14:paraId="08AFCBEF" w14:textId="77777777" w:rsidR="00FA12F5" w:rsidRPr="009754AB" w:rsidRDefault="00FA12F5" w:rsidP="00577829">
                            <w:pPr>
                              <w:jc w:val="center"/>
                              <w:rPr>
                                <w:lang w:val="pl-PL"/>
                              </w:rPr>
                            </w:pPr>
                          </w:p>
                        </w:txbxContent>
                      </wps:txbx>
                      <wps:bodyPr rot="0" vert="horz" wrap="square" lIns="91440" tIns="45720" rIns="91440" bIns="45720" anchor="t" anchorCtr="0" upright="1">
                        <a:noAutofit/>
                      </wps:bodyPr>
                    </wps:wsp>
                  </a:graphicData>
                </a:graphic>
              </wp:inline>
            </w:drawing>
          </mc:Choice>
          <mc:Fallback>
            <w:pict>
              <v:rect w14:anchorId="47B01037" id="Rectangle_x0020_17" o:spid="_x0000_s1028" style="width:114.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" fillcolor="#eaf1dd [662]">
                <v:textbox>
                  <w:txbxContent>
                    <w:p w14:paraId="5E449909" w14:textId="77777777" w:rsidR="00FA12F5" w:rsidRPr="009754AB" w:rsidRDefault="00FA12F5" w:rsidP="00577829">
                      <w:pPr>
                        <w:jc w:val="center"/>
                        <w:rPr>
                          <w:lang w:val="pl-PL"/>
                        </w:rPr>
                      </w:pPr>
                      <w:r>
                        <w:rPr>
                          <w:lang w:val="pl-PL"/>
                        </w:rPr>
                        <w:t>VALUE</w:t>
                      </w:r>
                    </w:p>
                    <w:p w14:paraId="08AFCBEF" w14:textId="77777777" w:rsidR="00FA12F5" w:rsidRPr="009754AB" w:rsidRDefault="00FA12F5" w:rsidP="00577829">
                      <w:pPr>
                        <w:jc w:val="center"/>
                        <w:rPr>
                          <w:lang w:val="pl-PL"/>
                        </w:rPr>
                      </w:pPr>
                    </w:p>
                  </w:txbxContent>
                </v:textbox>
                <w10:anchorlock/>
              </v:rect>
            </w:pict>
          </mc:Fallback>
        </mc:AlternateContent>
      </w:r>
      <w:r w:rsidR="00577829" w:rsidRPr="00880B92">
        <w:rPr>
          <w:szCs w:val="22"/>
        </w:rPr>
        <w:t xml:space="preserve"> onAdapterEvent() is dispatched with </w:t>
      </w:r>
      <w:r w:rsidR="00577829" w:rsidRPr="008B6D04">
        <w:rPr>
          <w:rStyle w:val="valueZnak"/>
          <w:rFonts w:eastAsiaTheme="majorEastAsia"/>
        </w:rPr>
        <w:t>AdapterEvent.VALUE</w:t>
      </w:r>
    </w:p>
    <w:p w14:paraId="6ED1E0D6" w14:textId="77777777" w:rsidR="00577829" w:rsidRPr="00880B92" w:rsidRDefault="00577829" w:rsidP="00880B92">
      <w:pPr>
        <w:pStyle w:val="Caption"/>
      </w:pPr>
    </w:p>
    <w:p w14:paraId="04AB64C3" w14:textId="77777777" w:rsidR="00577829" w:rsidRDefault="00812E7F" w:rsidP="00880B92">
      <w:pPr>
        <w:pStyle w:val="Caption"/>
      </w:pPr>
      <w:r>
        <w:rPr>
          <w:noProof/>
          <w:szCs w:val="22"/>
          <w:lang w:eastAsia="en-US"/>
        </w:rPr>
        <mc:AlternateContent>
          <mc:Choice Requires="wps">
            <w:drawing>
              <wp:inline distT="0" distB="0" distL="0" distR="0" wp14:anchorId="4618CE4F" wp14:editId="40AF8830">
                <wp:extent cx="1457325" cy="238125"/>
                <wp:effectExtent l="13335" t="12065" r="5715" b="6985"/>
                <wp:docPr id="1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238125"/>
                        </a:xfrm>
                        <a:prstGeom prst="rect">
                          <a:avLst/>
                        </a:prstGeom>
                        <a:solidFill>
                          <a:schemeClr val="accent5">
                            <a:lumMod val="20000"/>
                            <a:lumOff val="80000"/>
                          </a:schemeClr>
                        </a:solidFill>
                        <a:ln w="9525">
                          <a:solidFill>
                            <a:srgbClr val="000000"/>
                          </a:solidFill>
                          <a:miter lim="800000"/>
                          <a:headEnd/>
                          <a:tailEnd/>
                        </a:ln>
                      </wps:spPr>
                      <wps:txbx>
                        <w:txbxContent>
                          <w:p w14:paraId="3F806F48" w14:textId="77777777" w:rsidR="00FA12F5" w:rsidRPr="009754AB" w:rsidRDefault="00FA12F5" w:rsidP="00577829">
                            <w:pPr>
                              <w:jc w:val="center"/>
                              <w:rPr>
                                <w:lang w:val="pl-PL"/>
                              </w:rPr>
                            </w:pPr>
                            <w:r>
                              <w:rPr>
                                <w:lang w:val="pl-PL"/>
                              </w:rPr>
                              <w:t>VALUE</w:t>
                            </w:r>
                          </w:p>
                          <w:p w14:paraId="3D39FE7D" w14:textId="77777777" w:rsidR="00FA12F5" w:rsidRPr="009754AB" w:rsidRDefault="00FA12F5" w:rsidP="00577829">
                            <w:pPr>
                              <w:jc w:val="center"/>
                              <w:rPr>
                                <w:lang w:val="pl-PL"/>
                              </w:rPr>
                            </w:pPr>
                          </w:p>
                        </w:txbxContent>
                      </wps:txbx>
                      <wps:bodyPr rot="0" vert="horz" wrap="square" lIns="91440" tIns="45720" rIns="91440" bIns="45720" anchor="t" anchorCtr="0" upright="1">
                        <a:noAutofit/>
                      </wps:bodyPr>
                    </wps:wsp>
                  </a:graphicData>
                </a:graphic>
              </wp:inline>
            </w:drawing>
          </mc:Choice>
          <mc:Fallback>
            <w:pict>
              <v:rect w14:anchorId="4618CE4F" id="Rectangle_x0020_16" o:spid="_x0000_s1029" style="width:114.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" fillcolor="#daeef3 [664]">
                <v:textbox>
                  <w:txbxContent>
                    <w:p w14:paraId="3F806F48" w14:textId="77777777" w:rsidR="00FA12F5" w:rsidRPr="009754AB" w:rsidRDefault="00FA12F5" w:rsidP="00577829">
                      <w:pPr>
                        <w:jc w:val="center"/>
                        <w:rPr>
                          <w:lang w:val="pl-PL"/>
                        </w:rPr>
                      </w:pPr>
                      <w:r>
                        <w:rPr>
                          <w:lang w:val="pl-PL"/>
                        </w:rPr>
                        <w:t>VALUE</w:t>
                      </w:r>
                    </w:p>
                    <w:p w14:paraId="3D39FE7D" w14:textId="77777777" w:rsidR="00FA12F5" w:rsidRPr="009754AB" w:rsidRDefault="00FA12F5" w:rsidP="00577829">
                      <w:pPr>
                        <w:jc w:val="center"/>
                        <w:rPr>
                          <w:lang w:val="pl-PL"/>
                        </w:rPr>
                      </w:pPr>
                    </w:p>
                  </w:txbxContent>
                </v:textbox>
                <w10:anchorlock/>
              </v:rect>
            </w:pict>
          </mc:Fallback>
        </mc:AlternateContent>
      </w:r>
      <w:r w:rsidR="00577829" w:rsidRPr="00880B92">
        <w:rPr>
          <w:szCs w:val="22"/>
        </w:rPr>
        <w:t xml:space="preserve"> onProcessUpdate() is dispatched with </w:t>
      </w:r>
      <w:r w:rsidR="00577829" w:rsidRPr="008B6D04">
        <w:rPr>
          <w:rStyle w:val="valueZnak"/>
          <w:rFonts w:eastAsiaTheme="majorEastAsia"/>
        </w:rPr>
        <w:t>ProcessState.VALUE</w:t>
      </w:r>
    </w:p>
    <w:p w14:paraId="3E45396C" w14:textId="77777777" w:rsidR="00577829" w:rsidRPr="00880B92" w:rsidRDefault="00577829" w:rsidP="00880B92">
      <w:pPr>
        <w:pStyle w:val="Caption"/>
      </w:pPr>
    </w:p>
    <w:p w14:paraId="00B8C100" w14:textId="77777777" w:rsidR="00577829" w:rsidRDefault="00812E7F" w:rsidP="00880B92">
      <w:pPr>
        <w:pStyle w:val="Caption"/>
        <w:rPr>
          <w:rStyle w:val="valueZnak"/>
          <w:rFonts w:eastAsiaTheme="majorEastAsia"/>
        </w:rPr>
      </w:pPr>
      <w:r>
        <w:rPr>
          <w:noProof/>
          <w:szCs w:val="22"/>
          <w:lang w:eastAsia="en-US"/>
        </w:rPr>
        <mc:AlternateContent>
          <mc:Choice Requires="wps">
            <w:drawing>
              <wp:inline distT="0" distB="0" distL="0" distR="0" wp14:anchorId="29086AF6" wp14:editId="42FC2AD2">
                <wp:extent cx="1457325" cy="238125"/>
                <wp:effectExtent l="13335" t="10795" r="5715" b="8255"/>
                <wp:docPr id="1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238125"/>
                        </a:xfrm>
                        <a:prstGeom prst="rect">
                          <a:avLst/>
                        </a:prstGeom>
                        <a:solidFill>
                          <a:schemeClr val="accent6">
                            <a:lumMod val="40000"/>
                            <a:lumOff val="60000"/>
                          </a:schemeClr>
                        </a:solidFill>
                        <a:ln w="9525">
                          <a:solidFill>
                            <a:srgbClr val="000000"/>
                          </a:solidFill>
                          <a:miter lim="800000"/>
                          <a:headEnd/>
                          <a:tailEnd/>
                        </a:ln>
                      </wps:spPr>
                      <wps:txbx>
                        <w:txbxContent>
                          <w:p w14:paraId="0A741B29" w14:textId="77777777" w:rsidR="00FA12F5" w:rsidRPr="009754AB" w:rsidRDefault="00FA12F5" w:rsidP="00577829">
                            <w:pPr>
                              <w:jc w:val="center"/>
                              <w:rPr>
                                <w:lang w:val="pl-PL"/>
                              </w:rPr>
                            </w:pPr>
                            <w:r>
                              <w:rPr>
                                <w:lang w:val="pl-PL"/>
                              </w:rPr>
                              <w:t>VALUE</w:t>
                            </w:r>
                          </w:p>
                          <w:p w14:paraId="23429AEF" w14:textId="77777777" w:rsidR="00FA12F5" w:rsidRPr="009754AB" w:rsidRDefault="00FA12F5" w:rsidP="00577829">
                            <w:pPr>
                              <w:jc w:val="center"/>
                              <w:rPr>
                                <w:lang w:val="pl-PL"/>
                              </w:rPr>
                            </w:pPr>
                          </w:p>
                        </w:txbxContent>
                      </wps:txbx>
                      <wps:bodyPr rot="0" vert="horz" wrap="square" lIns="91440" tIns="45720" rIns="91440" bIns="45720" anchor="t" anchorCtr="0" upright="1">
                        <a:noAutofit/>
                      </wps:bodyPr>
                    </wps:wsp>
                  </a:graphicData>
                </a:graphic>
              </wp:inline>
            </w:drawing>
          </mc:Choice>
          <mc:Fallback>
            <w:pict>
              <v:rect w14:anchorId="29086AF6" id="Rectangle_x0020_15" o:spid="_x0000_s1030" style="width:114.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" fillcolor="#fbd4b4 [1305]">
                <v:textbox>
                  <w:txbxContent>
                    <w:p w14:paraId="0A741B29" w14:textId="77777777" w:rsidR="00FA12F5" w:rsidRPr="009754AB" w:rsidRDefault="00FA12F5" w:rsidP="00577829">
                      <w:pPr>
                        <w:jc w:val="center"/>
                        <w:rPr>
                          <w:lang w:val="pl-PL"/>
                        </w:rPr>
                      </w:pPr>
                      <w:r>
                        <w:rPr>
                          <w:lang w:val="pl-PL"/>
                        </w:rPr>
                        <w:t>VALUE</w:t>
                      </w:r>
                    </w:p>
                    <w:p w14:paraId="23429AEF" w14:textId="77777777" w:rsidR="00FA12F5" w:rsidRPr="009754AB" w:rsidRDefault="00FA12F5" w:rsidP="00577829">
                      <w:pPr>
                        <w:jc w:val="center"/>
                        <w:rPr>
                          <w:lang w:val="pl-PL"/>
                        </w:rPr>
                      </w:pPr>
                    </w:p>
                  </w:txbxContent>
                </v:textbox>
                <w10:anchorlock/>
              </v:rect>
            </w:pict>
          </mc:Fallback>
        </mc:AlternateContent>
      </w:r>
      <w:r w:rsidR="00577829" w:rsidRPr="00880B92">
        <w:rPr>
          <w:szCs w:val="22"/>
        </w:rPr>
        <w:t xml:space="preserve"> onProcessFinished() is dispatched with </w:t>
      </w:r>
      <w:r w:rsidR="00577829" w:rsidRPr="008B6D04">
        <w:rPr>
          <w:rStyle w:val="valueZnak"/>
          <w:rFonts w:eastAsiaTheme="majorEastAsia"/>
        </w:rPr>
        <w:t>ProcessResult.VALUE</w:t>
      </w:r>
    </w:p>
    <w:p w14:paraId="4AD0CB88" w14:textId="77777777" w:rsidR="00577829" w:rsidRPr="00620854" w:rsidRDefault="00577829" w:rsidP="00577829">
      <w:pPr>
        <w:pStyle w:val="content"/>
        <w:rPr>
          <w:rStyle w:val="valueZnak"/>
          <w:rFonts w:ascii="Arial" w:eastAsia="ヒラギノ角ゴ Pro W3" w:hAnsi="Arial" w:cs="Arial"/>
          <w:i w:val="0"/>
          <w:iCs w:val="0"/>
          <w:color w:val="auto"/>
          <w:szCs w:val="22"/>
        </w:rPr>
      </w:pPr>
    </w:p>
    <w:p w14:paraId="471CF287" w14:textId="77777777" w:rsidR="00577829" w:rsidRPr="00880B92" w:rsidRDefault="00812E7F" w:rsidP="00880B92">
      <w:pPr>
        <w:pStyle w:val="Caption"/>
      </w:pPr>
      <w:r>
        <w:rPr>
          <w:noProof/>
          <w:lang w:eastAsia="en-US"/>
        </w:rPr>
        <mc:AlternateContent>
          <mc:Choice Requires="wps">
            <w:drawing>
              <wp:inline distT="0" distB="0" distL="0" distR="0" wp14:anchorId="5F0390C1" wp14:editId="26D52D7B">
                <wp:extent cx="1457325" cy="238125"/>
                <wp:effectExtent l="13335" t="10160" r="5715" b="8890"/>
                <wp:docPr id="1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238125"/>
                        </a:xfrm>
                        <a:prstGeom prst="rect">
                          <a:avLst/>
                        </a:prstGeom>
                        <a:solidFill>
                          <a:schemeClr val="accent2">
                            <a:lumMod val="20000"/>
                            <a:lumOff val="80000"/>
                          </a:schemeClr>
                        </a:solidFill>
                        <a:ln w="9525">
                          <a:solidFill>
                            <a:srgbClr val="000000"/>
                          </a:solidFill>
                          <a:miter lim="800000"/>
                          <a:headEnd/>
                          <a:tailEnd/>
                        </a:ln>
                      </wps:spPr>
                      <wps:txbx>
                        <w:txbxContent>
                          <w:p w14:paraId="73F36F9C" w14:textId="77777777" w:rsidR="00FA12F5" w:rsidRPr="009754AB" w:rsidRDefault="00FA12F5" w:rsidP="00577829">
                            <w:pPr>
                              <w:jc w:val="center"/>
                              <w:rPr>
                                <w:lang w:val="pl-PL"/>
                              </w:rPr>
                            </w:pPr>
                            <w:r>
                              <w:rPr>
                                <w:lang w:val="pl-PL"/>
                              </w:rPr>
                              <w:t>methodName</w:t>
                            </w:r>
                          </w:p>
                          <w:p w14:paraId="5D0DB6CC" w14:textId="77777777" w:rsidR="00FA12F5" w:rsidRPr="009754AB" w:rsidRDefault="00FA12F5" w:rsidP="00577829">
                            <w:pPr>
                              <w:jc w:val="center"/>
                              <w:rPr>
                                <w:lang w:val="pl-PL"/>
                              </w:rPr>
                            </w:pPr>
                          </w:p>
                        </w:txbxContent>
                      </wps:txbx>
                      <wps:bodyPr rot="0" vert="horz" wrap="square" lIns="91440" tIns="45720" rIns="91440" bIns="45720" anchor="t" anchorCtr="0" upright="1">
                        <a:noAutofit/>
                      </wps:bodyPr>
                    </wps:wsp>
                  </a:graphicData>
                </a:graphic>
              </wp:inline>
            </w:drawing>
          </mc:Choice>
          <mc:Fallback>
            <w:pict>
              <v:rect w14:anchorId="5F0390C1" id="Rectangle_x0020_14" o:spid="_x0000_s1031" style="width:114.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" fillcolor="#f2dbdb [661]">
                <v:textbox>
                  <w:txbxContent>
                    <w:p w14:paraId="73F36F9C" w14:textId="77777777" w:rsidR="00FA12F5" w:rsidRPr="009754AB" w:rsidRDefault="00FA12F5" w:rsidP="00577829">
                      <w:pPr>
                        <w:jc w:val="center"/>
                        <w:rPr>
                          <w:lang w:val="pl-PL"/>
                        </w:rPr>
                      </w:pPr>
                      <w:r>
                        <w:rPr>
                          <w:lang w:val="pl-PL"/>
                        </w:rPr>
                        <w:t>methodName</w:t>
                      </w:r>
                    </w:p>
                    <w:p w14:paraId="5D0DB6CC" w14:textId="77777777" w:rsidR="00FA12F5" w:rsidRPr="009754AB" w:rsidRDefault="00FA12F5" w:rsidP="00577829">
                      <w:pPr>
                        <w:jc w:val="center"/>
                        <w:rPr>
                          <w:lang w:val="pl-PL"/>
                        </w:rPr>
                      </w:pPr>
                    </w:p>
                  </w:txbxContent>
                </v:textbox>
                <w10:anchorlock/>
              </v:rect>
            </w:pict>
          </mc:Fallback>
        </mc:AlternateContent>
      </w:r>
      <w:r w:rsidR="00577829" w:rsidRPr="00880B92">
        <w:t xml:space="preserve"> other event is dispatched by provided methodName.</w:t>
      </w:r>
    </w:p>
    <w:p w14:paraId="3C910D58" w14:textId="77777777" w:rsidR="00577829" w:rsidRPr="00880B92" w:rsidRDefault="00577829" w:rsidP="00880B92">
      <w:pPr>
        <w:pStyle w:val="Caption"/>
      </w:pPr>
    </w:p>
    <w:p w14:paraId="23B9BCD1" w14:textId="77777777" w:rsidR="00577829" w:rsidRPr="00880B92" w:rsidRDefault="00577829" w:rsidP="00880B92">
      <w:pPr>
        <w:pStyle w:val="Caption"/>
      </w:pPr>
      <w:r w:rsidRPr="00880B92">
        <w:rPr>
          <w:color w:val="7030A0"/>
        </w:rPr>
        <w:t xml:space="preserve">ACTION_VALUE </w:t>
      </w:r>
      <w:r w:rsidRPr="00880B92">
        <w:t>– indicates that an event is dispatched with a specified action</w:t>
      </w:r>
    </w:p>
    <w:p w14:paraId="278D5B38" w14:textId="77777777" w:rsidR="00577829" w:rsidRPr="00880B92" w:rsidRDefault="00577829" w:rsidP="00880B92">
      <w:pPr>
        <w:pStyle w:val="Caption"/>
      </w:pPr>
    </w:p>
    <w:p w14:paraId="74F13D25" w14:textId="77777777" w:rsidR="00577829" w:rsidRDefault="00577829" w:rsidP="00880B92">
      <w:pPr>
        <w:pStyle w:val="Caption"/>
      </w:pPr>
      <w:r w:rsidRPr="00F872A5">
        <w:rPr>
          <w:rStyle w:val="inlinecodeZnak0"/>
          <w:rFonts w:eastAsia="ヒラギノ角ゴ Pro W3"/>
          <w:color w:val="548DD4" w:themeColor="text2" w:themeTint="99"/>
        </w:rPr>
        <w:t>methodName()</w:t>
      </w:r>
      <w:r w:rsidRPr="00880B92">
        <w:t xml:space="preserve"> – indicates that transition to another state is initiated by calling </w:t>
      </w:r>
      <w:r w:rsidRPr="00F872A5">
        <w:rPr>
          <w:rStyle w:val="valueZnak"/>
          <w:rFonts w:eastAsiaTheme="majorEastAsia"/>
        </w:rPr>
        <w:t>CNPController.methodName()</w:t>
      </w:r>
      <w:r>
        <w:t xml:space="preserve"> method.</w:t>
      </w:r>
    </w:p>
    <w:p w14:paraId="65C3B16B" w14:textId="77777777" w:rsidR="00577829" w:rsidRPr="00880B92" w:rsidRDefault="00577829" w:rsidP="00880B92">
      <w:pPr>
        <w:pStyle w:val="Caption"/>
      </w:pPr>
    </w:p>
    <w:p w14:paraId="1F7A552D" w14:textId="77777777" w:rsidR="00577829" w:rsidRDefault="00577829" w:rsidP="00880B92">
      <w:pPr>
        <w:pStyle w:val="Caption"/>
      </w:pPr>
      <w:r w:rsidRPr="00F872A5">
        <w:rPr>
          <w:rStyle w:val="inlinecodeZnak0"/>
          <w:rFonts w:eastAsia="ヒラギノ角ゴ Pro W3"/>
          <w:color w:val="FF5050"/>
        </w:rPr>
        <w:t>methodName</w:t>
      </w:r>
      <w:r w:rsidRPr="00F872A5">
        <w:rPr>
          <w:rStyle w:val="inlinecodeZnak0"/>
          <w:rFonts w:eastAsia="ヒラギノ角ゴ Pro W3"/>
          <w:color w:val="FF0000"/>
        </w:rPr>
        <w:t>()</w:t>
      </w:r>
      <w:r w:rsidRPr="00880B92">
        <w:t xml:space="preserve"> – indicates that transition to another state is initiated by calling </w:t>
      </w:r>
      <w:r>
        <w:rPr>
          <w:rStyle w:val="valueZnak"/>
          <w:rFonts w:eastAsiaTheme="majorEastAsia"/>
        </w:rPr>
        <w:t>AcceptSDK</w:t>
      </w:r>
      <w:r w:rsidRPr="00F872A5">
        <w:rPr>
          <w:rStyle w:val="valueZnak"/>
          <w:rFonts w:eastAsiaTheme="majorEastAsia"/>
        </w:rPr>
        <w:t>.methodName()</w:t>
      </w:r>
      <w:r>
        <w:t xml:space="preserve"> method.</w:t>
      </w:r>
    </w:p>
    <w:p w14:paraId="33226A21" w14:textId="77777777" w:rsidR="00577829" w:rsidRPr="00880B92" w:rsidRDefault="00577829" w:rsidP="00880B92">
      <w:pPr>
        <w:pStyle w:val="Caption"/>
      </w:pPr>
    </w:p>
    <w:p w14:paraId="4A4E321B" w14:textId="77777777" w:rsidR="00577829" w:rsidRPr="00880B92" w:rsidRDefault="00577829" w:rsidP="00880B92">
      <w:pPr>
        <w:pStyle w:val="Caption"/>
      </w:pPr>
      <w:r w:rsidRPr="00880B92">
        <w:rPr>
          <w:i/>
          <w:szCs w:val="22"/>
        </w:rPr>
        <w:t xml:space="preserve">External event </w:t>
      </w:r>
      <w:r w:rsidRPr="00880B92">
        <w:t>– indicates that additional actions are required to change the state, such as interaction with GUI or terminal.</w:t>
      </w:r>
    </w:p>
    <w:p w14:paraId="34E4FF8A" w14:textId="77777777" w:rsidR="00577829" w:rsidRPr="00880B92" w:rsidRDefault="00577829" w:rsidP="00880B92">
      <w:pPr>
        <w:pStyle w:val="Caption"/>
      </w:pPr>
    </w:p>
    <w:p w14:paraId="502C20C8" w14:textId="77777777" w:rsidR="00577829" w:rsidRPr="00880B92" w:rsidRDefault="00577829" w:rsidP="00880B92">
      <w:pPr>
        <w:pStyle w:val="Caption"/>
      </w:pPr>
      <w:r w:rsidRPr="00880B92">
        <w:t>The most recent event is preserved in CNPController. As a result, after unregistering CNPListener, the latest event is dispatched to it as soon as it is registered again (this does not have to be the last event received before unregistering, as a new event could arrive before registering again). Because of this persistent nature, events are shown on diagrams as states.</w:t>
      </w:r>
    </w:p>
    <w:p w14:paraId="47F275B8" w14:textId="77777777" w:rsidR="00577829" w:rsidRPr="00880B92" w:rsidRDefault="00577829" w:rsidP="00880B92">
      <w:pPr>
        <w:pStyle w:val="Caption"/>
      </w:pPr>
      <w:r w:rsidRPr="00880B92">
        <w:rPr>
          <w:noProof/>
          <w:szCs w:val="22"/>
          <w:lang w:eastAsia="en-US"/>
        </w:rPr>
        <w:lastRenderedPageBreak/>
        <w:drawing>
          <wp:inline distT="0" distB="0" distL="0" distR="0" wp14:anchorId="5B3E9AB4" wp14:editId="0BC1CF20">
            <wp:extent cx="5995670" cy="7591425"/>
            <wp:effectExtent l="0" t="0" r="0" b="0"/>
            <wp:docPr id="20" name="Obraz 8" descr="C:\Users\Taltos\Downloads\Connection 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ltos\Downloads\Connection diagram(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5670" cy="7591425"/>
                    </a:xfrm>
                    <a:prstGeom prst="rect">
                      <a:avLst/>
                    </a:prstGeom>
                    <a:noFill/>
                    <a:ln>
                      <a:noFill/>
                    </a:ln>
                  </pic:spPr>
                </pic:pic>
              </a:graphicData>
            </a:graphic>
          </wp:inline>
        </w:drawing>
      </w:r>
    </w:p>
    <w:p w14:paraId="3B9ADE40" w14:textId="77777777" w:rsidR="00577829" w:rsidRDefault="00577829" w:rsidP="00577829">
      <w:pPr>
        <w:pStyle w:val="text0"/>
        <w:jc w:val="center"/>
        <w:rPr>
          <w:i/>
          <w:sz w:val="20"/>
        </w:rPr>
      </w:pPr>
    </w:p>
    <w:p w14:paraId="3F4CFEE3" w14:textId="77777777" w:rsidR="00577829" w:rsidRDefault="00577829" w:rsidP="00577829">
      <w:pPr>
        <w:pStyle w:val="text0"/>
        <w:jc w:val="center"/>
        <w:rPr>
          <w:i/>
          <w:sz w:val="20"/>
        </w:rPr>
      </w:pPr>
      <w:r w:rsidRPr="00F131D2">
        <w:rPr>
          <w:i/>
          <w:sz w:val="20"/>
        </w:rPr>
        <w:t>Connection flow diagram</w:t>
      </w:r>
    </w:p>
    <w:p w14:paraId="07DB28CE" w14:textId="77777777" w:rsidR="00577829" w:rsidRDefault="00577829" w:rsidP="00577829">
      <w:pPr>
        <w:pStyle w:val="text0"/>
        <w:jc w:val="center"/>
        <w:rPr>
          <w:i/>
          <w:sz w:val="20"/>
        </w:rPr>
      </w:pPr>
    </w:p>
    <w:p w14:paraId="7DB90E3F" w14:textId="77777777" w:rsidR="00577829" w:rsidRDefault="00577829" w:rsidP="00577829">
      <w:pPr>
        <w:pStyle w:val="text0"/>
        <w:jc w:val="center"/>
        <w:rPr>
          <w:i/>
          <w:sz w:val="20"/>
        </w:rPr>
      </w:pPr>
    </w:p>
    <w:p w14:paraId="3F64758E" w14:textId="77777777" w:rsidR="00577829" w:rsidRDefault="00577829" w:rsidP="00577829">
      <w:pPr>
        <w:pStyle w:val="text0"/>
        <w:jc w:val="center"/>
        <w:rPr>
          <w:i/>
          <w:sz w:val="20"/>
        </w:rPr>
      </w:pPr>
      <w:r>
        <w:rPr>
          <w:i/>
          <w:noProof/>
          <w:sz w:val="20"/>
        </w:rPr>
        <w:lastRenderedPageBreak/>
        <w:drawing>
          <wp:inline distT="0" distB="0" distL="0" distR="0" wp14:anchorId="2533A909" wp14:editId="49E890C4">
            <wp:extent cx="5972175" cy="7915275"/>
            <wp:effectExtent l="0" t="0" r="0" b="0"/>
            <wp:docPr id="21" name="Obraz 18" descr="C:\Users\Taltos\Downloads\Transaction flow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altos\Downloads\Transaction flow diagram(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7915275"/>
                    </a:xfrm>
                    <a:prstGeom prst="rect">
                      <a:avLst/>
                    </a:prstGeom>
                    <a:noFill/>
                    <a:ln>
                      <a:noFill/>
                    </a:ln>
                  </pic:spPr>
                </pic:pic>
              </a:graphicData>
            </a:graphic>
          </wp:inline>
        </w:drawing>
      </w:r>
    </w:p>
    <w:p w14:paraId="0BFEAD5E" w14:textId="77777777" w:rsidR="00577829" w:rsidRDefault="00577829" w:rsidP="00577829">
      <w:pPr>
        <w:pStyle w:val="text0"/>
        <w:jc w:val="center"/>
        <w:rPr>
          <w:i/>
          <w:sz w:val="20"/>
        </w:rPr>
      </w:pPr>
      <w:r>
        <w:rPr>
          <w:i/>
          <w:sz w:val="20"/>
        </w:rPr>
        <w:t>Transaction flow diagram. Continuation on next page.</w:t>
      </w:r>
    </w:p>
    <w:p w14:paraId="444DAE63" w14:textId="77777777" w:rsidR="00577829" w:rsidRDefault="00577829" w:rsidP="00577829">
      <w:pPr>
        <w:pStyle w:val="text0"/>
        <w:jc w:val="center"/>
        <w:rPr>
          <w:i/>
          <w:sz w:val="20"/>
        </w:rPr>
      </w:pPr>
    </w:p>
    <w:p w14:paraId="7327F17D" w14:textId="77777777" w:rsidR="00577829" w:rsidRDefault="00577829" w:rsidP="00577829">
      <w:pPr>
        <w:pStyle w:val="text0"/>
        <w:jc w:val="center"/>
        <w:rPr>
          <w:i/>
          <w:sz w:val="20"/>
        </w:rPr>
      </w:pPr>
      <w:r>
        <w:rPr>
          <w:i/>
          <w:noProof/>
          <w:sz w:val="20"/>
        </w:rPr>
        <w:lastRenderedPageBreak/>
        <w:drawing>
          <wp:inline distT="0" distB="0" distL="0" distR="0" wp14:anchorId="7A068884" wp14:editId="67B01D92">
            <wp:extent cx="5972175" cy="5105400"/>
            <wp:effectExtent l="0" t="0" r="0" b="0"/>
            <wp:docPr id="22" name="Obraz 17" descr="C:\Users\Taltos\Downloads\Transaction flow diagram p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altos\Downloads\Transaction flow diagram part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5105400"/>
                    </a:xfrm>
                    <a:prstGeom prst="rect">
                      <a:avLst/>
                    </a:prstGeom>
                    <a:noFill/>
                    <a:ln>
                      <a:noFill/>
                    </a:ln>
                  </pic:spPr>
                </pic:pic>
              </a:graphicData>
            </a:graphic>
          </wp:inline>
        </w:drawing>
      </w:r>
    </w:p>
    <w:p w14:paraId="5E684D55" w14:textId="77777777" w:rsidR="0056602C" w:rsidRDefault="00577829" w:rsidP="009B2552">
      <w:pPr>
        <w:pStyle w:val="text0"/>
        <w:jc w:val="center"/>
        <w:rPr>
          <w:i/>
          <w:sz w:val="20"/>
        </w:rPr>
      </w:pPr>
      <w:r>
        <w:rPr>
          <w:i/>
          <w:sz w:val="20"/>
        </w:rPr>
        <w:t>Transaction flow diagram cont.</w:t>
      </w:r>
    </w:p>
    <w:p w14:paraId="626B98B5" w14:textId="77777777" w:rsidR="0025700D" w:rsidRDefault="0025700D" w:rsidP="009B2552">
      <w:pPr>
        <w:pStyle w:val="text0"/>
        <w:jc w:val="center"/>
        <w:rPr>
          <w:i/>
          <w:sz w:val="20"/>
        </w:rPr>
      </w:pPr>
    </w:p>
    <w:p w14:paraId="54CE47FF" w14:textId="77777777" w:rsidR="00CC365F" w:rsidRDefault="0025700D" w:rsidP="00CC365F">
      <w:pPr>
        <w:pStyle w:val="Heading2"/>
      </w:pPr>
      <w:r w:rsidRPr="00CC365F">
        <w:rPr>
          <w:i/>
        </w:rPr>
        <w:br w:type="page"/>
      </w:r>
      <w:bookmarkStart w:id="184" w:name="_Toc431302971"/>
      <w:r w:rsidR="00CC365F">
        <w:lastRenderedPageBreak/>
        <w:t>Processing payment with Swiper</w:t>
      </w:r>
      <w:r w:rsidR="00945529">
        <w:t xml:space="preserve"> (chip</w:t>
      </w:r>
      <w:r w:rsidR="000826AC">
        <w:t>&amp;sign</w:t>
      </w:r>
      <w:r w:rsidR="00945529">
        <w:t>)</w:t>
      </w:r>
      <w:bookmarkEnd w:id="184"/>
    </w:p>
    <w:p w14:paraId="08ACDF3A" w14:textId="77777777" w:rsidR="00CC365F" w:rsidRPr="00CC365F" w:rsidRDefault="00CC365F" w:rsidP="00CC365F">
      <w:pPr>
        <w:pStyle w:val="NormalIndent"/>
        <w:rPr>
          <w:lang w:val="en-US"/>
        </w:rPr>
      </w:pPr>
    </w:p>
    <w:p w14:paraId="6AFC6286" w14:textId="77777777" w:rsidR="00CC365F" w:rsidRPr="00880B92" w:rsidRDefault="00CC365F" w:rsidP="00CC365F">
      <w:pPr>
        <w:pStyle w:val="Caption"/>
      </w:pPr>
      <w:r w:rsidRPr="00880B92">
        <w:rPr>
          <w:szCs w:val="22"/>
        </w:rPr>
        <w:t xml:space="preserve">This section should be treated as a guideline on how to perform transactions using </w:t>
      </w:r>
      <w:r>
        <w:rPr>
          <w:szCs w:val="22"/>
        </w:rPr>
        <w:t xml:space="preserve">Swiper </w:t>
      </w:r>
      <w:r w:rsidRPr="00CC365F">
        <w:rPr>
          <w:szCs w:val="22"/>
        </w:rPr>
        <w:t>OnSwipeDetectedListener</w:t>
      </w:r>
      <w:r w:rsidRPr="00880B92">
        <w:rPr>
          <w:szCs w:val="22"/>
        </w:rPr>
        <w:t>. It shows</w:t>
      </w:r>
      <w:r>
        <w:rPr>
          <w:szCs w:val="22"/>
        </w:rPr>
        <w:t xml:space="preserve"> the</w:t>
      </w:r>
      <w:r w:rsidRPr="00880B92">
        <w:rPr>
          <w:szCs w:val="22"/>
        </w:rPr>
        <w:t xml:space="preserve"> standard flow of such </w:t>
      </w:r>
      <w:r>
        <w:rPr>
          <w:szCs w:val="22"/>
        </w:rPr>
        <w:t xml:space="preserve">a </w:t>
      </w:r>
      <w:r w:rsidRPr="00880B92">
        <w:rPr>
          <w:szCs w:val="22"/>
        </w:rPr>
        <w:t>transaction using magstripe or ICC interface. The order in which subsections are presented reflects the expected flow during the transaction.</w:t>
      </w:r>
    </w:p>
    <w:p w14:paraId="6F5CA032" w14:textId="77777777" w:rsidR="00CC365F" w:rsidRPr="00880B92" w:rsidRDefault="00CC365F" w:rsidP="00CC365F">
      <w:pPr>
        <w:pStyle w:val="Caption"/>
      </w:pPr>
    </w:p>
    <w:p w14:paraId="4F7A7F32" w14:textId="77777777" w:rsidR="00CC365F" w:rsidRDefault="00CC365F" w:rsidP="00CC365F">
      <w:pPr>
        <w:pStyle w:val="Heading3"/>
      </w:pPr>
      <w:bookmarkStart w:id="185" w:name="_Toc431302972"/>
      <w:r>
        <w:t xml:space="preserve">Accessing </w:t>
      </w:r>
      <w:r w:rsidR="00E17E7C">
        <w:t>Swiper</w:t>
      </w:r>
      <w:r>
        <w:t xml:space="preserve"> instance.</w:t>
      </w:r>
      <w:bookmarkEnd w:id="185"/>
    </w:p>
    <w:p w14:paraId="296E83B2" w14:textId="77777777" w:rsidR="00CC365F" w:rsidRPr="00880B92" w:rsidRDefault="00CC365F" w:rsidP="00CC365F">
      <w:pPr>
        <w:pStyle w:val="Caption"/>
      </w:pPr>
    </w:p>
    <w:p w14:paraId="0FBF1809" w14:textId="77777777" w:rsidR="00CC365F" w:rsidRDefault="00CC365F" w:rsidP="00CC365F">
      <w:pPr>
        <w:pStyle w:val="Caption"/>
      </w:pPr>
      <w:r w:rsidRPr="00880B92">
        <w:rPr>
          <w:szCs w:val="22"/>
        </w:rPr>
        <w:t xml:space="preserve">In order to obtain a </w:t>
      </w:r>
      <w:r w:rsidR="00E17E7C">
        <w:rPr>
          <w:szCs w:val="22"/>
        </w:rPr>
        <w:t>Swiper</w:t>
      </w:r>
      <w:r w:rsidRPr="00880B92">
        <w:rPr>
          <w:szCs w:val="22"/>
        </w:rPr>
        <w:t xml:space="preserve"> object, call </w:t>
      </w:r>
      <w:r w:rsidRPr="00F002C6">
        <w:rPr>
          <w:rStyle w:val="inlinecodeZnak0"/>
          <w:rFonts w:eastAsia="ヒラギノ角ゴ Pro W3"/>
        </w:rPr>
        <w:t>AcceptSDK.get</w:t>
      </w:r>
      <w:r w:rsidR="00E17E7C">
        <w:rPr>
          <w:rStyle w:val="inlinecodeZnak0"/>
          <w:rFonts w:eastAsia="ヒラギノ角ゴ Pro W3"/>
        </w:rPr>
        <w:t>Swiper</w:t>
      </w:r>
      <w:r w:rsidRPr="00F002C6">
        <w:rPr>
          <w:rStyle w:val="inlinecodeZnak0"/>
          <w:rFonts w:eastAsia="ヒラギノ角ゴ Pro W3"/>
        </w:rPr>
        <w:t>()</w:t>
      </w:r>
      <w:r>
        <w:rPr>
          <w:szCs w:val="22"/>
        </w:rPr>
        <w:t xml:space="preserve"> method. If the returned reference is null, make sure that all steps shown in section 1 of this document were performed.</w:t>
      </w:r>
    </w:p>
    <w:p w14:paraId="3109D8FA" w14:textId="77777777" w:rsidR="00CC365F" w:rsidRPr="00880B92" w:rsidRDefault="00CC365F" w:rsidP="00CC365F">
      <w:pPr>
        <w:pStyle w:val="Caption"/>
      </w:pPr>
    </w:p>
    <w:p w14:paraId="61D5C224" w14:textId="77777777" w:rsidR="00CC365F" w:rsidRDefault="00CC365F" w:rsidP="00CC365F">
      <w:pPr>
        <w:pStyle w:val="Caption"/>
        <w:rPr>
          <w:szCs w:val="22"/>
        </w:rPr>
      </w:pPr>
      <w:r w:rsidRPr="00880B92">
        <w:rPr>
          <w:szCs w:val="22"/>
        </w:rPr>
        <w:t xml:space="preserve">After obtaining a </w:t>
      </w:r>
      <w:r w:rsidR="00E17E7C">
        <w:rPr>
          <w:szCs w:val="22"/>
        </w:rPr>
        <w:t>Swiper</w:t>
      </w:r>
      <w:r w:rsidRPr="00880B92">
        <w:rPr>
          <w:szCs w:val="22"/>
        </w:rPr>
        <w:t xml:space="preserve"> object, a </w:t>
      </w:r>
      <w:r w:rsidR="00E17E7C" w:rsidRPr="00E17E7C">
        <w:rPr>
          <w:szCs w:val="22"/>
        </w:rPr>
        <w:t>OnSwipeDetectedListener</w:t>
      </w:r>
      <w:r w:rsidR="00E17E7C">
        <w:rPr>
          <w:szCs w:val="22"/>
        </w:rPr>
        <w:t xml:space="preserve"> </w:t>
      </w:r>
      <w:r w:rsidRPr="00880B92">
        <w:rPr>
          <w:szCs w:val="22"/>
        </w:rPr>
        <w:t>listener should be registered to start receiving events. Upon registering the listener, the most recent event is being delivered instantly. Thanks to this, it is possible to unregister the listener in onPause method of one activity and register the listener in a different activity without losing track of what has happened in this gap.</w:t>
      </w:r>
      <w:r w:rsidR="00E17E7C">
        <w:rPr>
          <w:szCs w:val="22"/>
        </w:rPr>
        <w:t xml:space="preserve"> Communication to Swiper terminal is provided by the audio jack. It is good to call initSwiper directly in the onCreate of activity.</w:t>
      </w:r>
    </w:p>
    <w:p w14:paraId="6085B851" w14:textId="77777777" w:rsidR="00E17E7C" w:rsidRDefault="00E17E7C" w:rsidP="00E17E7C">
      <w:pPr>
        <w:rPr>
          <w:lang w:val="en-US"/>
        </w:rPr>
      </w:pPr>
    </w:p>
    <w:p w14:paraId="04FCE215" w14:textId="77777777" w:rsidR="006C3631" w:rsidRDefault="00E17E7C" w:rsidP="00E17E7C">
      <w:pPr>
        <w:pStyle w:val="HTMLPreformatted"/>
        <w:shd w:val="clear" w:color="auto" w:fill="FFFFFF"/>
        <w:rPr>
          <w:color w:val="000000"/>
          <w:lang w:val="en-US"/>
        </w:rPr>
      </w:pPr>
      <w:r w:rsidRPr="00E17E7C">
        <w:rPr>
          <w:color w:val="000000"/>
          <w:lang w:val="en-US"/>
        </w:rPr>
        <w:t>AcceptSDK.</w:t>
      </w:r>
      <w:r w:rsidRPr="00E17E7C">
        <w:rPr>
          <w:i/>
          <w:iCs/>
          <w:color w:val="000000"/>
          <w:lang w:val="en-US"/>
        </w:rPr>
        <w:t>registerOnSwipeDetectedListener</w:t>
      </w:r>
      <w:r w:rsidRPr="00E17E7C">
        <w:rPr>
          <w:color w:val="000000"/>
          <w:lang w:val="en-US"/>
        </w:rPr>
        <w:t>(</w:t>
      </w:r>
      <w:r w:rsidRPr="00E17E7C">
        <w:rPr>
          <w:b/>
          <w:bCs/>
          <w:color w:val="000080"/>
          <w:lang w:val="en-US"/>
        </w:rPr>
        <w:t>this</w:t>
      </w:r>
      <w:r w:rsidRPr="00E17E7C">
        <w:rPr>
          <w:color w:val="000000"/>
          <w:lang w:val="en-US"/>
        </w:rPr>
        <w:t>);</w:t>
      </w:r>
    </w:p>
    <w:p w14:paraId="7479ED42" w14:textId="77777777" w:rsidR="006C3631" w:rsidRDefault="006C3631" w:rsidP="00E17E7C">
      <w:pPr>
        <w:pStyle w:val="HTMLPreformatted"/>
        <w:shd w:val="clear" w:color="auto" w:fill="FFFFFF"/>
        <w:rPr>
          <w:color w:val="000000"/>
          <w:lang w:val="en-US"/>
        </w:rPr>
      </w:pPr>
    </w:p>
    <w:p w14:paraId="048FEE92" w14:textId="77777777" w:rsidR="006C3631" w:rsidRDefault="006C3631" w:rsidP="006C3631">
      <w:pPr>
        <w:pStyle w:val="Heading3"/>
      </w:pPr>
      <w:bookmarkStart w:id="186" w:name="_Toc431302973"/>
      <w:r>
        <w:t>Tip and gratuity</w:t>
      </w:r>
      <w:bookmarkEnd w:id="186"/>
    </w:p>
    <w:p w14:paraId="20C0189B" w14:textId="77777777" w:rsidR="006C3631" w:rsidRPr="006C3631" w:rsidRDefault="006C3631" w:rsidP="006C3631">
      <w:pPr>
        <w:rPr>
          <w:lang w:val="en-US"/>
        </w:rPr>
      </w:pPr>
    </w:p>
    <w:p w14:paraId="047CA351" w14:textId="77777777" w:rsidR="006C3631" w:rsidRPr="00880B92" w:rsidRDefault="006C3631" w:rsidP="006C3631">
      <w:pPr>
        <w:pStyle w:val="Caption"/>
        <w:jc w:val="left"/>
      </w:pPr>
      <w:r>
        <w:rPr>
          <w:szCs w:val="22"/>
        </w:rPr>
        <w:t xml:space="preserve">Swiper </w:t>
      </w:r>
      <w:r w:rsidRPr="00880B92">
        <w:rPr>
          <w:szCs w:val="22"/>
        </w:rPr>
        <w:t xml:space="preserve">device is </w:t>
      </w:r>
      <w:r>
        <w:rPr>
          <w:szCs w:val="22"/>
        </w:rPr>
        <w:t xml:space="preserve">not </w:t>
      </w:r>
      <w:r w:rsidRPr="00880B92">
        <w:rPr>
          <w:szCs w:val="22"/>
        </w:rPr>
        <w:t>capable</w:t>
      </w:r>
      <w:r>
        <w:rPr>
          <w:szCs w:val="22"/>
        </w:rPr>
        <w:t xml:space="preserve"> to display some messages</w:t>
      </w:r>
      <w:r w:rsidRPr="00880B92">
        <w:rPr>
          <w:szCs w:val="22"/>
        </w:rPr>
        <w:t xml:space="preserve">, it </w:t>
      </w:r>
      <w:r>
        <w:rPr>
          <w:szCs w:val="22"/>
        </w:rPr>
        <w:t xml:space="preserve">is using </w:t>
      </w:r>
      <w:r w:rsidRPr="000B3159">
        <w:rPr>
          <w:rFonts w:ascii="Courier New" w:hAnsi="Courier New" w:cs="Courier New"/>
          <w:bCs w:val="0"/>
          <w:i/>
          <w:iCs/>
          <w:color w:val="000000"/>
        </w:rPr>
        <w:t>onSwiperEvent</w:t>
      </w:r>
      <w:r w:rsidRPr="00880B92">
        <w:rPr>
          <w:szCs w:val="22"/>
        </w:rPr>
        <w:t xml:space="preserve"> </w:t>
      </w:r>
      <w:r>
        <w:rPr>
          <w:szCs w:val="22"/>
        </w:rPr>
        <w:t>(Message) to ingorm about statuses. A</w:t>
      </w:r>
      <w:r w:rsidRPr="00880B92">
        <w:rPr>
          <w:szCs w:val="22"/>
        </w:rPr>
        <w:t>llow</w:t>
      </w:r>
      <w:r>
        <w:rPr>
          <w:szCs w:val="22"/>
        </w:rPr>
        <w:t>ing</w:t>
      </w:r>
      <w:r w:rsidRPr="00880B92">
        <w:rPr>
          <w:szCs w:val="22"/>
        </w:rPr>
        <w:t xml:space="preserve"> entry of tip if it is set as current gratuity type in SDK. It is left to programmer to decide if the </w:t>
      </w:r>
      <w:r>
        <w:rPr>
          <w:szCs w:val="22"/>
        </w:rPr>
        <w:t>applicatin</w:t>
      </w:r>
      <w:r w:rsidRPr="00880B92">
        <w:rPr>
          <w:szCs w:val="22"/>
        </w:rPr>
        <w:t xml:space="preserve"> should prompt for a tip</w:t>
      </w:r>
      <w:r>
        <w:rPr>
          <w:szCs w:val="22"/>
        </w:rPr>
        <w:t xml:space="preserve">. Tip </w:t>
      </w:r>
      <w:r w:rsidRPr="00880B92">
        <w:rPr>
          <w:szCs w:val="22"/>
        </w:rPr>
        <w:t>will be entered in the mobile app itself when the AcceptSDK's gratuity type is set accordingly.</w:t>
      </w:r>
      <w:r>
        <w:rPr>
          <w:szCs w:val="22"/>
        </w:rPr>
        <w:t xml:space="preserve"> </w:t>
      </w:r>
      <w:r w:rsidR="004C05D0">
        <w:rPr>
          <w:szCs w:val="22"/>
        </w:rPr>
        <w:t>This setting should be done in time of initialization of communication with BBPos Swiper described in 4.9.3.</w:t>
      </w:r>
    </w:p>
    <w:p w14:paraId="3C9205F6" w14:textId="77777777" w:rsidR="00CC365F" w:rsidRPr="006C3631" w:rsidRDefault="00E17E7C" w:rsidP="00E17E7C">
      <w:pPr>
        <w:pStyle w:val="HTMLPreformatted"/>
        <w:shd w:val="clear" w:color="auto" w:fill="FFFFFF"/>
        <w:rPr>
          <w:lang w:val="en-US"/>
        </w:rPr>
      </w:pPr>
      <w:r w:rsidRPr="00E17E7C">
        <w:rPr>
          <w:color w:val="000000"/>
          <w:lang w:val="en-US"/>
        </w:rPr>
        <w:br/>
      </w:r>
    </w:p>
    <w:p w14:paraId="48FB764C" w14:textId="77777777" w:rsidR="00CC365F" w:rsidRDefault="00CC365F" w:rsidP="00CC365F">
      <w:pPr>
        <w:pStyle w:val="Heading3"/>
      </w:pPr>
      <w:bookmarkStart w:id="187" w:name="_Toc431302974"/>
      <w:r>
        <w:t>Connection</w:t>
      </w:r>
      <w:bookmarkEnd w:id="187"/>
    </w:p>
    <w:p w14:paraId="71F629D5" w14:textId="77777777" w:rsidR="00CC365F" w:rsidRPr="00880B92" w:rsidRDefault="00CC365F" w:rsidP="00CC365F">
      <w:pPr>
        <w:pStyle w:val="Caption"/>
      </w:pPr>
    </w:p>
    <w:p w14:paraId="0BAFC39F" w14:textId="77777777" w:rsidR="00E17E7C" w:rsidRDefault="00CC365F" w:rsidP="00CC365F">
      <w:pPr>
        <w:pStyle w:val="Caption"/>
        <w:rPr>
          <w:szCs w:val="22"/>
        </w:rPr>
      </w:pPr>
      <w:r w:rsidRPr="00880B92">
        <w:rPr>
          <w:szCs w:val="22"/>
        </w:rPr>
        <w:t xml:space="preserve">Connecting to device </w:t>
      </w:r>
      <w:r w:rsidR="00E17E7C">
        <w:rPr>
          <w:szCs w:val="22"/>
        </w:rPr>
        <w:t>should</w:t>
      </w:r>
      <w:r w:rsidRPr="00880B92">
        <w:rPr>
          <w:szCs w:val="22"/>
        </w:rPr>
        <w:t xml:space="preserve"> be performed </w:t>
      </w:r>
      <w:r w:rsidR="00E17E7C">
        <w:rPr>
          <w:szCs w:val="22"/>
        </w:rPr>
        <w:t>in two steps:</w:t>
      </w:r>
    </w:p>
    <w:p w14:paraId="70F06C52" w14:textId="77777777" w:rsidR="00E17E7C" w:rsidRDefault="00E17E7C" w:rsidP="00E17E7C">
      <w:pPr>
        <w:pStyle w:val="Caption"/>
        <w:numPr>
          <w:ilvl w:val="0"/>
          <w:numId w:val="23"/>
        </w:numPr>
        <w:rPr>
          <w:szCs w:val="22"/>
        </w:rPr>
      </w:pPr>
      <w:r>
        <w:rPr>
          <w:szCs w:val="22"/>
        </w:rPr>
        <w:t>Physicaly connect Swiper terminal to audiojack</w:t>
      </w:r>
    </w:p>
    <w:p w14:paraId="52788385" w14:textId="77777777" w:rsidR="000B3159" w:rsidRPr="000B3159" w:rsidRDefault="00CC365F" w:rsidP="00134688">
      <w:pPr>
        <w:pStyle w:val="Caption"/>
        <w:numPr>
          <w:ilvl w:val="0"/>
          <w:numId w:val="23"/>
        </w:numPr>
      </w:pPr>
      <w:r w:rsidRPr="00880B92">
        <w:rPr>
          <w:szCs w:val="22"/>
        </w:rPr>
        <w:t xml:space="preserve">by calling </w:t>
      </w:r>
      <w:r w:rsidR="00A7468F">
        <w:rPr>
          <w:rStyle w:val="inlinecodeZnak0"/>
          <w:rFonts w:eastAsia="ヒラギノ角ゴ Pro W3"/>
        </w:rPr>
        <w:t>AcceptSDK.initSwiper()</w:t>
      </w:r>
      <w:r>
        <w:rPr>
          <w:szCs w:val="22"/>
        </w:rPr>
        <w:t xml:space="preserve"> method, </w:t>
      </w:r>
      <w:r w:rsidR="00A7468F">
        <w:rPr>
          <w:szCs w:val="22"/>
        </w:rPr>
        <w:t>which is initialisating communication with terminal.</w:t>
      </w:r>
      <w:r w:rsidR="00134688">
        <w:rPr>
          <w:szCs w:val="22"/>
        </w:rPr>
        <w:t xml:space="preserve"> </w:t>
      </w:r>
    </w:p>
    <w:p w14:paraId="745A575C" w14:textId="77777777" w:rsidR="000B3159" w:rsidRPr="000B3159" w:rsidRDefault="000B3159" w:rsidP="000B3159">
      <w:pPr>
        <w:pStyle w:val="Caption"/>
        <w:ind w:left="720"/>
      </w:pPr>
    </w:p>
    <w:p w14:paraId="48D660A7" w14:textId="77777777" w:rsidR="00CC365F" w:rsidRDefault="000B3159" w:rsidP="000B3159">
      <w:pPr>
        <w:pStyle w:val="Caption"/>
      </w:pPr>
      <w:r>
        <w:rPr>
          <w:szCs w:val="22"/>
        </w:rPr>
        <w:t>PlugInAction is</w:t>
      </w:r>
      <w:r w:rsidR="00E224C6">
        <w:rPr>
          <w:szCs w:val="22"/>
        </w:rPr>
        <w:t xml:space="preserve"> </w:t>
      </w:r>
      <w:r>
        <w:rPr>
          <w:szCs w:val="22"/>
        </w:rPr>
        <w:t xml:space="preserve">method with couple of  commands needed to start communication and receive fist response </w:t>
      </w:r>
      <w:r w:rsidRPr="000B3159">
        <w:rPr>
          <w:rFonts w:ascii="Courier New" w:hAnsi="Courier New" w:cs="Courier New"/>
          <w:bCs w:val="0"/>
          <w:i/>
          <w:iCs/>
          <w:color w:val="000000"/>
        </w:rPr>
        <w:t>onSwiperEvent(SwiperEvent.DEVICE_INFO</w:t>
      </w:r>
      <w:r>
        <w:rPr>
          <w:rFonts w:ascii="Courier New" w:hAnsi="Courier New" w:cs="Courier New"/>
          <w:bCs w:val="0"/>
          <w:i/>
          <w:iCs/>
          <w:color w:val="000000"/>
        </w:rPr>
        <w:t>,TerminalInfo,message</w:t>
      </w:r>
      <w:r w:rsidRPr="000B3159">
        <w:rPr>
          <w:rFonts w:ascii="Courier New" w:hAnsi="Courier New" w:cs="Courier New"/>
          <w:bCs w:val="0"/>
          <w:i/>
          <w:iCs/>
          <w:color w:val="000000"/>
        </w:rPr>
        <w:t>)</w:t>
      </w:r>
      <w:r>
        <w:rPr>
          <w:rFonts w:ascii="Courier New" w:hAnsi="Courier New" w:cs="Courier New"/>
          <w:bCs w:val="0"/>
          <w:i/>
          <w:iCs/>
          <w:color w:val="000000"/>
        </w:rPr>
        <w:t>.</w:t>
      </w:r>
      <w:r>
        <w:t>Last command is starting “CheckCardMode” with request for displaying corresponding message.</w:t>
      </w:r>
    </w:p>
    <w:p w14:paraId="6346C6CD" w14:textId="77777777" w:rsidR="000B3159" w:rsidRDefault="000B3159" w:rsidP="000B3159">
      <w:pPr>
        <w:rPr>
          <w:lang w:val="en-US"/>
        </w:rPr>
      </w:pPr>
    </w:p>
    <w:p w14:paraId="2D458209" w14:textId="77777777" w:rsidR="000B3159" w:rsidRDefault="000B3159" w:rsidP="000B3159">
      <w:pPr>
        <w:rPr>
          <w:lang w:val="en-US"/>
        </w:rPr>
      </w:pPr>
      <w:r>
        <w:rPr>
          <w:lang w:val="en-US"/>
        </w:rPr>
        <w:t xml:space="preserve">If in the step 2. </w:t>
      </w:r>
      <w:r w:rsidR="00E224C6">
        <w:rPr>
          <w:lang w:val="en-US"/>
        </w:rPr>
        <w:t>o</w:t>
      </w:r>
      <w:r>
        <w:rPr>
          <w:lang w:val="en-US"/>
        </w:rPr>
        <w:t>f connection process is terminal not present</w:t>
      </w:r>
      <w:r w:rsidR="00E224C6">
        <w:rPr>
          <w:lang w:val="en-US"/>
        </w:rPr>
        <w:t xml:space="preserve">, plugin action will be fired by the pluging terminal to the smartfone. Wecan write that registering of listener and call </w:t>
      </w:r>
      <w:r w:rsidR="00E224C6" w:rsidRPr="00E12C2C">
        <w:rPr>
          <w:rFonts w:ascii="Courier New" w:hAnsi="Courier New" w:cs="Courier New"/>
          <w:i/>
          <w:iCs/>
          <w:color w:val="000000"/>
          <w:szCs w:val="20"/>
          <w:lang w:val="en-US"/>
        </w:rPr>
        <w:t>initSwiper</w:t>
      </w:r>
      <w:r w:rsidR="00E224C6">
        <w:rPr>
          <w:lang w:val="en-US"/>
        </w:rPr>
        <w:t xml:space="preserve"> is everything what is required to implement proper initialization in android activity.</w:t>
      </w:r>
    </w:p>
    <w:p w14:paraId="5E9A6BC2" w14:textId="77777777" w:rsidR="00E224C6" w:rsidRDefault="00E224C6" w:rsidP="000B3159">
      <w:pPr>
        <w:rPr>
          <w:lang w:val="en-US"/>
        </w:rPr>
      </w:pPr>
    </w:p>
    <w:p w14:paraId="6524DF2B" w14:textId="77777777" w:rsidR="000B3159" w:rsidRPr="000B3159" w:rsidRDefault="00E224C6" w:rsidP="000B3159">
      <w:pPr>
        <w:rPr>
          <w:lang w:val="en-US"/>
        </w:rPr>
      </w:pPr>
      <w:r>
        <w:rPr>
          <w:lang w:val="en-US"/>
        </w:rPr>
        <w:t>I</w:t>
      </w:r>
      <w:r w:rsidR="00C33C43">
        <w:rPr>
          <w:lang w:val="en-US"/>
        </w:rPr>
        <w:t>n this time</w:t>
      </w:r>
      <w:r>
        <w:rPr>
          <w:lang w:val="en-US"/>
        </w:rPr>
        <w:t xml:space="preserve"> Sdk is controlling batteryLevel state, and if it is lower like 10%, communication will stop with </w:t>
      </w:r>
      <w:r w:rsidRPr="00E12C2C">
        <w:rPr>
          <w:rFonts w:ascii="Courier New" w:hAnsi="Courier New" w:cs="Courier New"/>
          <w:i/>
          <w:iCs/>
          <w:color w:val="000000"/>
          <w:szCs w:val="20"/>
          <w:lang w:val="en-US"/>
        </w:rPr>
        <w:t>EMVError.LOW_BATTERY</w:t>
      </w:r>
      <w:r>
        <w:rPr>
          <w:lang w:val="en-US"/>
        </w:rPr>
        <w:t xml:space="preserve"> message.</w:t>
      </w:r>
    </w:p>
    <w:p w14:paraId="529271D3" w14:textId="77777777" w:rsidR="00CC365F" w:rsidRDefault="00CC365F" w:rsidP="00CC365F">
      <w:pPr>
        <w:pStyle w:val="Caption"/>
      </w:pPr>
    </w:p>
    <w:p w14:paraId="5725997F" w14:textId="77777777" w:rsidR="00CC365F" w:rsidRPr="00880B92" w:rsidRDefault="00CC365F" w:rsidP="00CC365F">
      <w:pPr>
        <w:pStyle w:val="Caption"/>
      </w:pPr>
    </w:p>
    <w:p w14:paraId="587E81EA" w14:textId="77777777" w:rsidR="00CC365F" w:rsidRDefault="00E224C6" w:rsidP="007D4591">
      <w:pPr>
        <w:pStyle w:val="Heading3"/>
      </w:pPr>
      <w:bookmarkStart w:id="188" w:name="_Toc431302975"/>
      <w:r>
        <w:t>Autoc</w:t>
      </w:r>
      <w:r w:rsidR="00CC365F">
        <w:t>onfiguration</w:t>
      </w:r>
      <w:bookmarkEnd w:id="188"/>
    </w:p>
    <w:p w14:paraId="084AD39D" w14:textId="77777777" w:rsidR="00E224C6" w:rsidRPr="00E224C6" w:rsidRDefault="00E224C6" w:rsidP="00E224C6">
      <w:pPr>
        <w:rPr>
          <w:lang w:val="en-US"/>
        </w:rPr>
      </w:pPr>
    </w:p>
    <w:p w14:paraId="39A4ED33" w14:textId="77777777" w:rsidR="00C33C43" w:rsidRDefault="00C33C43" w:rsidP="00CC365F">
      <w:pPr>
        <w:pStyle w:val="Caption"/>
        <w:rPr>
          <w:szCs w:val="22"/>
        </w:rPr>
      </w:pPr>
      <w:r>
        <w:rPr>
          <w:szCs w:val="22"/>
        </w:rPr>
        <w:t>Swiper</w:t>
      </w:r>
      <w:r w:rsidR="00CC365F" w:rsidRPr="00880B92">
        <w:rPr>
          <w:szCs w:val="22"/>
        </w:rPr>
        <w:t xml:space="preserve"> devices require maintenance in order to keep their configuration </w:t>
      </w:r>
      <w:r>
        <w:rPr>
          <w:szCs w:val="22"/>
        </w:rPr>
        <w:t>compatible with android device used for communication with backend.</w:t>
      </w:r>
      <w:r w:rsidR="00CC365F" w:rsidRPr="00880B92">
        <w:rPr>
          <w:szCs w:val="22"/>
        </w:rPr>
        <w:t xml:space="preserve"> AcceptSDK </w:t>
      </w:r>
      <w:r>
        <w:rPr>
          <w:szCs w:val="22"/>
        </w:rPr>
        <w:t xml:space="preserve">and terminal SDK </w:t>
      </w:r>
      <w:r w:rsidR="00CC365F" w:rsidRPr="00880B92">
        <w:rPr>
          <w:szCs w:val="22"/>
        </w:rPr>
        <w:t>automates this process</w:t>
      </w:r>
      <w:r>
        <w:rPr>
          <w:szCs w:val="22"/>
        </w:rPr>
        <w:t xml:space="preserve"> with starting autoconfiguration process</w:t>
      </w:r>
      <w:r w:rsidR="00CC365F" w:rsidRPr="00880B92">
        <w:rPr>
          <w:szCs w:val="22"/>
        </w:rPr>
        <w:t xml:space="preserve">. </w:t>
      </w:r>
      <w:r>
        <w:rPr>
          <w:szCs w:val="22"/>
        </w:rPr>
        <w:t>This is according to hardware compatibility and setup some maximal and minimal configuration values, because terminal is communicating with smartpfone per stereo jack. AcceptSDK provides functionality to switch on automatic configuration process.</w:t>
      </w:r>
    </w:p>
    <w:p w14:paraId="072C9C17" w14:textId="77777777" w:rsidR="00C33C43" w:rsidRPr="00C33C43" w:rsidRDefault="00C33C43" w:rsidP="00C33C43">
      <w:pPr>
        <w:rPr>
          <w:lang w:val="en-US"/>
        </w:rPr>
      </w:pPr>
      <w:r>
        <w:rPr>
          <w:lang w:val="en-US"/>
        </w:rPr>
        <w:lastRenderedPageBreak/>
        <w:t xml:space="preserve">Is using local parameter defined in SDK : </w:t>
      </w:r>
      <w:r w:rsidRPr="00E12C2C">
        <w:rPr>
          <w:rFonts w:ascii="Courier New" w:hAnsi="Courier New" w:cs="Courier New"/>
          <w:i/>
          <w:iCs/>
          <w:color w:val="000000"/>
          <w:szCs w:val="20"/>
          <w:lang w:val="en-US"/>
        </w:rPr>
        <w:t>R.bool.wl_auto_configuration_enabled</w:t>
      </w:r>
      <w:r>
        <w:rPr>
          <w:lang w:val="en-US"/>
        </w:rPr>
        <w:t>. After autoconfiguration AcceptSDK remember and save configuration profile for next use. Every next try to connect terminal and start transaction is this configuration profile used. This is saving time, because autoconfiguration is q</w:t>
      </w:r>
      <w:r w:rsidR="006C3631">
        <w:rPr>
          <w:lang w:val="en-US"/>
        </w:rPr>
        <w:t>uit long process.</w:t>
      </w:r>
    </w:p>
    <w:p w14:paraId="556CDAAC" w14:textId="77777777" w:rsidR="004C05D0" w:rsidRDefault="006C3631" w:rsidP="006C3631">
      <w:pPr>
        <w:pStyle w:val="Caption"/>
        <w:jc w:val="left"/>
        <w:rPr>
          <w:szCs w:val="22"/>
        </w:rPr>
      </w:pPr>
      <w:r>
        <w:rPr>
          <w:szCs w:val="22"/>
        </w:rPr>
        <w:t xml:space="preserve">On end of autoconfiguration procces we have </w:t>
      </w:r>
      <w:r w:rsidR="00CC365F" w:rsidRPr="00880B92">
        <w:rPr>
          <w:szCs w:val="22"/>
        </w:rPr>
        <w:t>device ask</w:t>
      </w:r>
      <w:r>
        <w:rPr>
          <w:szCs w:val="22"/>
        </w:rPr>
        <w:t>ing</w:t>
      </w:r>
      <w:r w:rsidR="00CC365F" w:rsidRPr="00880B92">
        <w:rPr>
          <w:szCs w:val="22"/>
        </w:rPr>
        <w:t xml:space="preserve"> for a card swipe or icc card entry based on its own rules set</w:t>
      </w:r>
      <w:r>
        <w:rPr>
          <w:szCs w:val="22"/>
        </w:rPr>
        <w:t xml:space="preserve">. </w:t>
      </w:r>
    </w:p>
    <w:p w14:paraId="4C0DDACA" w14:textId="77777777" w:rsidR="004C05D0" w:rsidRDefault="004C05D0" w:rsidP="006C3631">
      <w:pPr>
        <w:pStyle w:val="Caption"/>
        <w:jc w:val="left"/>
        <w:rPr>
          <w:szCs w:val="22"/>
        </w:rPr>
      </w:pPr>
    </w:p>
    <w:p w14:paraId="4A8F5D36" w14:textId="77777777" w:rsidR="004C05D0" w:rsidRDefault="004C05D0" w:rsidP="004C05D0">
      <w:pPr>
        <w:pStyle w:val="Heading3"/>
      </w:pPr>
      <w:bookmarkStart w:id="189" w:name="_Toc431302976"/>
      <w:r>
        <w:t>MRC vs.start EMV</w:t>
      </w:r>
      <w:bookmarkEnd w:id="189"/>
    </w:p>
    <w:p w14:paraId="78F7B4AF" w14:textId="77777777" w:rsidR="00CC365F" w:rsidRDefault="004C05D0" w:rsidP="004C05D0">
      <w:pPr>
        <w:pStyle w:val="Caption"/>
        <w:jc w:val="left"/>
      </w:pPr>
      <w:r>
        <w:t>Last state  was perompting for swipe or insert card.</w:t>
      </w:r>
    </w:p>
    <w:p w14:paraId="51DB9622" w14:textId="77777777" w:rsidR="004C05D0" w:rsidRDefault="004C05D0" w:rsidP="004C05D0">
      <w:pPr>
        <w:rPr>
          <w:lang w:val="en-US"/>
        </w:rPr>
      </w:pPr>
      <w:r>
        <w:rPr>
          <w:lang w:val="en-US"/>
        </w:rPr>
        <w:t>Depends on card type with specified payment method (pure magstripe or chip and magstripe</w:t>
      </w:r>
      <w:r w:rsidR="00E12C2C">
        <w:rPr>
          <w:lang w:val="en-US"/>
        </w:rPr>
        <w:t xml:space="preserve"> or pure chip</w:t>
      </w:r>
      <w:r>
        <w:rPr>
          <w:lang w:val="en-US"/>
        </w:rPr>
        <w:t>) can terminal</w:t>
      </w:r>
      <w:r w:rsidR="00E12C2C">
        <w:rPr>
          <w:lang w:val="en-US"/>
        </w:rPr>
        <w:t xml:space="preserve"> response with </w:t>
      </w:r>
      <w:r w:rsidR="00E12C2C" w:rsidRPr="00E12C2C">
        <w:rPr>
          <w:rFonts w:ascii="Courier New" w:hAnsi="Courier New" w:cs="Courier New"/>
          <w:i/>
          <w:iCs/>
          <w:color w:val="000000"/>
          <w:szCs w:val="20"/>
          <w:lang w:val="en-US"/>
        </w:rPr>
        <w:t>onSwipeSuccessful</w:t>
      </w:r>
      <w:r w:rsidR="00E12C2C">
        <w:rPr>
          <w:rFonts w:ascii="Courier New" w:hAnsi="Courier New" w:cs="Courier New"/>
          <w:i/>
          <w:iCs/>
          <w:color w:val="000000"/>
          <w:szCs w:val="20"/>
          <w:lang w:val="en-US"/>
        </w:rPr>
        <w:t>()</w:t>
      </w:r>
      <w:r w:rsidR="00E12C2C" w:rsidRPr="00E12C2C">
        <w:rPr>
          <w:lang w:val="en-US"/>
        </w:rPr>
        <w:t>or can start EMVprocess.</w:t>
      </w:r>
    </w:p>
    <w:p w14:paraId="701B7A3A" w14:textId="77777777" w:rsidR="004C05D0" w:rsidRDefault="00E12C2C" w:rsidP="004C05D0">
      <w:pPr>
        <w:rPr>
          <w:lang w:val="en-US"/>
        </w:rPr>
      </w:pPr>
      <w:r>
        <w:rPr>
          <w:lang w:val="en-US"/>
        </w:rPr>
        <w:t xml:space="preserve">It is depending of payment method used. If user decide for magstripe AcceptSDK will provide </w:t>
      </w:r>
      <w:r w:rsidRPr="00E12C2C">
        <w:rPr>
          <w:rFonts w:ascii="Courier New" w:hAnsi="Courier New" w:cs="Courier New"/>
          <w:i/>
          <w:iCs/>
          <w:color w:val="000000"/>
          <w:szCs w:val="20"/>
          <w:lang w:val="en-US"/>
        </w:rPr>
        <w:t>onSwipeSuccessful</w:t>
      </w:r>
      <w:r>
        <w:rPr>
          <w:rFonts w:ascii="Courier New" w:hAnsi="Courier New" w:cs="Courier New"/>
          <w:i/>
          <w:iCs/>
          <w:color w:val="000000"/>
          <w:szCs w:val="20"/>
          <w:lang w:val="en-US"/>
        </w:rPr>
        <w:t xml:space="preserve">(). </w:t>
      </w:r>
      <w:r w:rsidRPr="00E12C2C">
        <w:rPr>
          <w:lang w:val="en-US"/>
        </w:rPr>
        <w:t>If used chip card AcceptSDK started EMV transaction.</w:t>
      </w:r>
    </w:p>
    <w:p w14:paraId="692D0824" w14:textId="77777777" w:rsidR="00E12C2C" w:rsidRDefault="00E12C2C" w:rsidP="004C05D0">
      <w:pPr>
        <w:rPr>
          <w:lang w:val="en-US"/>
        </w:rPr>
      </w:pPr>
    </w:p>
    <w:p w14:paraId="7F9E3DB1" w14:textId="77777777" w:rsidR="00E12C2C" w:rsidRDefault="00E12C2C" w:rsidP="00E12C2C">
      <w:pPr>
        <w:pStyle w:val="Heading3"/>
      </w:pPr>
      <w:bookmarkStart w:id="190" w:name="_Toc431302977"/>
      <w:r>
        <w:t>Configuration update</w:t>
      </w:r>
      <w:bookmarkEnd w:id="190"/>
    </w:p>
    <w:p w14:paraId="74B1AFBA" w14:textId="77777777" w:rsidR="00E12C2C" w:rsidRPr="00E12C2C" w:rsidRDefault="00E12C2C" w:rsidP="004C05D0">
      <w:pPr>
        <w:rPr>
          <w:lang w:val="en-US"/>
        </w:rPr>
      </w:pPr>
      <w:r>
        <w:rPr>
          <w:lang w:val="en-US"/>
        </w:rPr>
        <w:t>In case of EMV transaction AcceptSDK starts automatically download terminal configuration from backend</w:t>
      </w:r>
      <w:r w:rsidR="00F64BFE">
        <w:rPr>
          <w:lang w:val="en-US"/>
        </w:rPr>
        <w:t xml:space="preserve"> and start EMV transaction with this configuration like with one of parameter needed to provide correct EMV data for sendig to the backend.(4.9.7)</w:t>
      </w:r>
    </w:p>
    <w:p w14:paraId="5FAF594C" w14:textId="77777777" w:rsidR="00E12C2C" w:rsidRPr="004C05D0" w:rsidRDefault="00E12C2C" w:rsidP="004C05D0">
      <w:pPr>
        <w:rPr>
          <w:lang w:val="en-US"/>
        </w:rPr>
      </w:pPr>
    </w:p>
    <w:p w14:paraId="650193A5" w14:textId="77777777" w:rsidR="00CC365F" w:rsidRDefault="00CC365F" w:rsidP="00CC365F">
      <w:pPr>
        <w:pStyle w:val="Heading3"/>
      </w:pPr>
      <w:bookmarkStart w:id="191" w:name="_Toc431302978"/>
      <w:r>
        <w:t>Preauthorization</w:t>
      </w:r>
      <w:bookmarkEnd w:id="191"/>
    </w:p>
    <w:p w14:paraId="088A1562" w14:textId="77777777" w:rsidR="00CC365F" w:rsidRPr="00880B92" w:rsidRDefault="00CC365F" w:rsidP="00CC365F">
      <w:pPr>
        <w:pStyle w:val="Caption"/>
      </w:pPr>
    </w:p>
    <w:p w14:paraId="34630E6B" w14:textId="77777777" w:rsidR="00CC365F" w:rsidRPr="00570F92" w:rsidRDefault="00CC365F" w:rsidP="00F64BFE">
      <w:pPr>
        <w:pStyle w:val="Caption"/>
        <w:rPr>
          <w:rStyle w:val="textZnak"/>
          <w:color w:val="auto"/>
          <w:sz w:val="20"/>
        </w:rPr>
      </w:pPr>
      <w:r w:rsidRPr="00880B92">
        <w:rPr>
          <w:szCs w:val="22"/>
        </w:rPr>
        <w:t xml:space="preserve">At some point in transaction processing, the controller will dispatch </w:t>
      </w:r>
      <w:r w:rsidR="00F64BFE">
        <w:rPr>
          <w:szCs w:val="22"/>
        </w:rPr>
        <w:t xml:space="preserve">using </w:t>
      </w:r>
      <w:r w:rsidR="00F64BFE" w:rsidRPr="00F64BFE">
        <w:rPr>
          <w:szCs w:val="22"/>
        </w:rPr>
        <w:t>dispatchSwiperEvent</w:t>
      </w:r>
      <w:r w:rsidR="00F64BFE">
        <w:rPr>
          <w:szCs w:val="22"/>
        </w:rPr>
        <w:t xml:space="preserve">() </w:t>
      </w:r>
      <w:r w:rsidRPr="00880B92">
        <w:rPr>
          <w:szCs w:val="22"/>
        </w:rPr>
        <w:t xml:space="preserve">event with </w:t>
      </w:r>
      <w:r w:rsidR="00F64BFE" w:rsidRPr="00F64BFE">
        <w:rPr>
          <w:rFonts w:ascii="Consolas" w:hAnsi="Consolas" w:cs="Consolas"/>
          <w:i/>
          <w:iCs/>
          <w:color w:val="0000C0"/>
        </w:rPr>
        <w:t>SwiperEvent.REQUEST_ONLINE_PROCESSING</w:t>
      </w:r>
      <w:r>
        <w:rPr>
          <w:rFonts w:ascii="Consolas" w:hAnsi="Consolas" w:cs="Consolas"/>
          <w:i/>
          <w:iCs/>
          <w:color w:val="0000C0"/>
        </w:rPr>
        <w:t xml:space="preserve"> </w:t>
      </w:r>
      <w:r w:rsidRPr="00570F92">
        <w:rPr>
          <w:rStyle w:val="textZnak"/>
          <w:color w:val="auto"/>
          <w:sz w:val="20"/>
        </w:rPr>
        <w:t xml:space="preserve">value, indicating that a preauthorization request needs to be sent. The preauthorization request is not sent automatically, in order to give more flexibility for the programmer implementing SDK. </w:t>
      </w:r>
    </w:p>
    <w:p w14:paraId="572CF317" w14:textId="77777777" w:rsidR="00CC365F" w:rsidRPr="00570F92" w:rsidRDefault="00CC365F" w:rsidP="00CC365F">
      <w:pPr>
        <w:pStyle w:val="Caption"/>
        <w:rPr>
          <w:rStyle w:val="textZnak"/>
          <w:color w:val="auto"/>
          <w:sz w:val="20"/>
        </w:rPr>
      </w:pPr>
    </w:p>
    <w:p w14:paraId="7276997C" w14:textId="77777777" w:rsidR="00CC365F" w:rsidRPr="00570F92" w:rsidRDefault="00CC365F" w:rsidP="00CC365F">
      <w:pPr>
        <w:pStyle w:val="Caption"/>
        <w:rPr>
          <w:rStyle w:val="textZnak"/>
          <w:color w:val="auto"/>
          <w:sz w:val="20"/>
        </w:rPr>
      </w:pPr>
      <w:r w:rsidRPr="00570F92">
        <w:rPr>
          <w:rStyle w:val="textZnak"/>
          <w:color w:val="auto"/>
          <w:sz w:val="20"/>
        </w:rPr>
        <w:t>It is safe to retry preauthorization attempts in case a network error has occurred. If preauthorization failed for another reason, it is advised to show to the merchant why the request has failed. This is because the returned error may include such information as: this specific card should not be honored; it is stolen; or the transaction amount exceeds the amount available on that card.</w:t>
      </w:r>
    </w:p>
    <w:p w14:paraId="4AEB2BF9" w14:textId="77777777" w:rsidR="00CC365F" w:rsidRPr="00570F92" w:rsidRDefault="00CC365F" w:rsidP="00CC365F">
      <w:pPr>
        <w:pStyle w:val="Caption"/>
        <w:rPr>
          <w:rStyle w:val="textZnak"/>
          <w:color w:val="auto"/>
          <w:sz w:val="20"/>
        </w:rPr>
      </w:pPr>
    </w:p>
    <w:p w14:paraId="3B02C819" w14:textId="77777777" w:rsidR="00CC365F" w:rsidRPr="00570F92" w:rsidRDefault="00CC365F" w:rsidP="00CC365F">
      <w:pPr>
        <w:pStyle w:val="Caption"/>
        <w:rPr>
          <w:rStyle w:val="textZnak"/>
          <w:color w:val="auto"/>
          <w:sz w:val="20"/>
        </w:rPr>
      </w:pPr>
      <w:r w:rsidRPr="00570F92">
        <w:rPr>
          <w:rStyle w:val="textZnak"/>
          <w:color w:val="auto"/>
          <w:sz w:val="20"/>
        </w:rPr>
        <w:t>This is possible using the following calls:</w:t>
      </w:r>
    </w:p>
    <w:p w14:paraId="74C33C59" w14:textId="77777777" w:rsidR="00CC365F" w:rsidRPr="00880B92" w:rsidRDefault="00CC365F" w:rsidP="00CC365F">
      <w:pPr>
        <w:pStyle w:val="Caption"/>
        <w:rPr>
          <w:rStyle w:val="textZnak"/>
        </w:rPr>
      </w:pPr>
    </w:p>
    <w:p w14:paraId="00EF174D" w14:textId="77777777" w:rsidR="00CC365F" w:rsidRPr="00B651F3" w:rsidRDefault="00CC365F" w:rsidP="00CC365F">
      <w:pPr>
        <w:autoSpaceDE w:val="0"/>
        <w:autoSpaceDN w:val="0"/>
        <w:adjustRightInd w:val="0"/>
        <w:rPr>
          <w:rFonts w:ascii="Consolas" w:hAnsi="Consolas" w:cs="Consolas"/>
          <w:szCs w:val="20"/>
          <w:lang w:val="en-US"/>
        </w:rPr>
      </w:pPr>
      <w:r w:rsidRPr="00B651F3">
        <w:rPr>
          <w:rFonts w:ascii="Consolas" w:hAnsi="Consolas" w:cs="Consolas"/>
          <w:szCs w:val="20"/>
          <w:lang w:val="en-US"/>
        </w:rPr>
        <w:t>AcceptSDK.</w:t>
      </w:r>
      <w:r w:rsidRPr="00B651F3">
        <w:rPr>
          <w:rFonts w:ascii="Consolas" w:hAnsi="Consolas" w:cs="Consolas"/>
          <w:i/>
          <w:iCs/>
          <w:szCs w:val="20"/>
          <w:lang w:val="en-US"/>
        </w:rPr>
        <w:t>preauthorizePayment</w:t>
      </w:r>
      <w:r w:rsidRPr="00B651F3">
        <w:rPr>
          <w:rFonts w:ascii="Consolas" w:hAnsi="Consolas" w:cs="Consolas"/>
          <w:szCs w:val="20"/>
          <w:lang w:val="en-US"/>
        </w:rPr>
        <w:t>(</w:t>
      </w:r>
      <w:r w:rsidRPr="00B651F3">
        <w:rPr>
          <w:rFonts w:ascii="Consolas" w:hAnsi="Consolas" w:cs="Consolas"/>
          <w:b/>
          <w:bCs/>
          <w:color w:val="7F0055"/>
          <w:szCs w:val="20"/>
          <w:lang w:val="en-US"/>
        </w:rPr>
        <w:t>new</w:t>
      </w:r>
      <w:r w:rsidRPr="00B651F3">
        <w:rPr>
          <w:rFonts w:ascii="Consolas" w:hAnsi="Consolas" w:cs="Consolas"/>
          <w:szCs w:val="20"/>
          <w:lang w:val="en-US"/>
        </w:rPr>
        <w:t xml:space="preserve"> OnRequestFinishedListener&lt;PreauthResult&gt;() {</w:t>
      </w:r>
    </w:p>
    <w:p w14:paraId="6F5D86EA" w14:textId="77777777" w:rsidR="00CC365F" w:rsidRPr="00B651F3" w:rsidRDefault="00CC365F" w:rsidP="00CC365F">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color w:val="646464"/>
          <w:szCs w:val="20"/>
          <w:lang w:val="en-US"/>
        </w:rPr>
        <w:t>@Override</w:t>
      </w:r>
    </w:p>
    <w:p w14:paraId="720DA3B6" w14:textId="77777777" w:rsidR="00CC365F" w:rsidRDefault="00CC365F" w:rsidP="00CC365F">
      <w:pPr>
        <w:pStyle w:val="content"/>
        <w:rPr>
          <w:rFonts w:ascii="Consolas" w:eastAsia="Times New Roman" w:hAnsi="Consolas" w:cs="Consolas"/>
          <w:sz w:val="20"/>
        </w:rPr>
      </w:pPr>
      <w:r>
        <w:rPr>
          <w:rFonts w:ascii="Consolas" w:eastAsia="Times New Roman" w:hAnsi="Consolas" w:cs="Consolas"/>
          <w:sz w:val="20"/>
        </w:rPr>
        <w:tab/>
      </w:r>
      <w:r>
        <w:rPr>
          <w:rFonts w:ascii="Consolas" w:eastAsia="Times New Roman" w:hAnsi="Consolas" w:cs="Consolas"/>
          <w:b/>
          <w:bCs/>
          <w:color w:val="7F0055"/>
          <w:sz w:val="20"/>
        </w:rPr>
        <w:t>publicvoid</w:t>
      </w:r>
      <w:r>
        <w:rPr>
          <w:rFonts w:ascii="Consolas" w:eastAsia="Times New Roman" w:hAnsi="Consolas" w:cs="Consolas"/>
          <w:sz w:val="20"/>
        </w:rPr>
        <w:t xml:space="preserve"> onRequestFinished(ApiResult apiResult, PreauthResult result) {</w:t>
      </w:r>
    </w:p>
    <w:p w14:paraId="104E674B" w14:textId="77777777" w:rsidR="00CC365F" w:rsidRPr="00880B92" w:rsidRDefault="00CC365F" w:rsidP="00CC365F">
      <w:pPr>
        <w:pStyle w:val="Caption"/>
        <w:rPr>
          <w:rStyle w:val="textZnak"/>
        </w:rPr>
      </w:pPr>
      <w:r>
        <w:rPr>
          <w:rFonts w:ascii="Consolas" w:hAnsi="Consolas" w:cs="Consolas"/>
        </w:rPr>
        <w:tab/>
      </w:r>
      <w:r>
        <w:rPr>
          <w:rFonts w:ascii="Consolas" w:hAnsi="Consolas" w:cs="Consolas"/>
        </w:rPr>
        <w:tab/>
        <w:t>(...)</w:t>
      </w:r>
    </w:p>
    <w:p w14:paraId="2ADD6A8F" w14:textId="77777777" w:rsidR="00CC365F" w:rsidRPr="00B651F3" w:rsidRDefault="00CC365F" w:rsidP="00CC365F">
      <w:pPr>
        <w:autoSpaceDE w:val="0"/>
        <w:autoSpaceDN w:val="0"/>
        <w:adjustRightInd w:val="0"/>
        <w:rPr>
          <w:rFonts w:ascii="Consolas" w:hAnsi="Consolas" w:cs="Consolas"/>
          <w:szCs w:val="20"/>
          <w:lang w:val="en-US"/>
        </w:rPr>
      </w:pPr>
      <w:r w:rsidRPr="00B651F3">
        <w:rPr>
          <w:rFonts w:ascii="Consolas" w:hAnsi="Consolas" w:cs="Consolas"/>
          <w:b/>
          <w:bCs/>
          <w:color w:val="7F0055"/>
          <w:szCs w:val="20"/>
          <w:lang w:val="en-US"/>
        </w:rPr>
        <w:tab/>
      </w:r>
      <w:r w:rsidRPr="00B651F3">
        <w:rPr>
          <w:rFonts w:ascii="Consolas" w:hAnsi="Consolas" w:cs="Consolas"/>
          <w:b/>
          <w:bCs/>
          <w:color w:val="7F0055"/>
          <w:szCs w:val="20"/>
          <w:lang w:val="en-US"/>
        </w:rPr>
        <w:tab/>
        <w:t>if</w:t>
      </w:r>
      <w:r w:rsidRPr="00B651F3">
        <w:rPr>
          <w:rFonts w:ascii="Consolas" w:hAnsi="Consolas" w:cs="Consolas"/>
          <w:szCs w:val="20"/>
          <w:lang w:val="en-US"/>
        </w:rPr>
        <w:t xml:space="preserve">(apiResult.getWirecardError() != </w:t>
      </w:r>
      <w:r w:rsidRPr="00B651F3">
        <w:rPr>
          <w:rFonts w:ascii="Consolas" w:hAnsi="Consolas" w:cs="Consolas"/>
          <w:b/>
          <w:bCs/>
          <w:color w:val="7F0055"/>
          <w:szCs w:val="20"/>
          <w:lang w:val="en-US"/>
        </w:rPr>
        <w:t>null</w:t>
      </w:r>
      <w:r w:rsidRPr="00B651F3">
        <w:rPr>
          <w:rFonts w:ascii="Consolas" w:hAnsi="Consolas" w:cs="Consolas"/>
          <w:szCs w:val="20"/>
          <w:lang w:val="en-US"/>
        </w:rPr>
        <w:t>) {</w:t>
      </w:r>
    </w:p>
    <w:p w14:paraId="0B4DC047" w14:textId="77777777" w:rsidR="00CC365F" w:rsidRPr="00B651F3" w:rsidRDefault="00CC365F" w:rsidP="00CC365F">
      <w:pPr>
        <w:autoSpaceDE w:val="0"/>
        <w:autoSpaceDN w:val="0"/>
        <w:adjustRightInd w:val="0"/>
        <w:rPr>
          <w:rFonts w:ascii="Consolas" w:hAnsi="Consolas" w:cs="Consolas"/>
          <w:szCs w:val="20"/>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WCDCode wcdCode = apiResult.getWirecardError();</w:t>
      </w:r>
    </w:p>
    <w:p w14:paraId="40D60C7B" w14:textId="77777777" w:rsidR="00CC365F" w:rsidRPr="00B651F3" w:rsidRDefault="00CC365F" w:rsidP="00CC365F">
      <w:pPr>
        <w:autoSpaceDE w:val="0"/>
        <w:autoSpaceDN w:val="0"/>
        <w:adjustRightInd w:val="0"/>
        <w:rPr>
          <w:rFonts w:ascii="Consolas" w:hAnsi="Consolas" w:cs="Consolas"/>
          <w:szCs w:val="20"/>
          <w:lang w:val="en-US"/>
        </w:rPr>
      </w:pPr>
      <w:r w:rsidRPr="00B651F3">
        <w:rPr>
          <w:rFonts w:ascii="Consolas" w:hAnsi="Consolas" w:cs="Consolas"/>
          <w:b/>
          <w:bCs/>
          <w:color w:val="7F0055"/>
          <w:szCs w:val="20"/>
          <w:lang w:val="en-US"/>
        </w:rPr>
        <w:tab/>
      </w:r>
      <w:r w:rsidRPr="00B651F3">
        <w:rPr>
          <w:rFonts w:ascii="Consolas" w:hAnsi="Consolas" w:cs="Consolas"/>
          <w:b/>
          <w:bCs/>
          <w:color w:val="7F0055"/>
          <w:szCs w:val="20"/>
          <w:lang w:val="en-US"/>
        </w:rPr>
        <w:tab/>
      </w:r>
      <w:r w:rsidRPr="00B651F3">
        <w:rPr>
          <w:rFonts w:ascii="Consolas" w:hAnsi="Consolas" w:cs="Consolas"/>
          <w:b/>
          <w:bCs/>
          <w:color w:val="7F0055"/>
          <w:szCs w:val="20"/>
          <w:lang w:val="en-US"/>
        </w:rPr>
        <w:tab/>
        <w:t>if</w:t>
      </w:r>
      <w:r w:rsidRPr="00B651F3">
        <w:rPr>
          <w:rFonts w:ascii="Consolas" w:hAnsi="Consolas" w:cs="Consolas"/>
          <w:szCs w:val="20"/>
          <w:lang w:val="en-US"/>
        </w:rPr>
        <w:t xml:space="preserve">(wcdCode != </w:t>
      </w:r>
      <w:r w:rsidRPr="00B651F3">
        <w:rPr>
          <w:rFonts w:ascii="Consolas" w:hAnsi="Consolas" w:cs="Consolas"/>
          <w:b/>
          <w:bCs/>
          <w:color w:val="7F0055"/>
          <w:szCs w:val="20"/>
          <w:lang w:val="en-US"/>
        </w:rPr>
        <w:t>null</w:t>
      </w:r>
      <w:r w:rsidRPr="00B651F3">
        <w:rPr>
          <w:rFonts w:ascii="Consolas" w:hAnsi="Consolas" w:cs="Consolas"/>
          <w:szCs w:val="20"/>
          <w:lang w:val="en-US"/>
        </w:rPr>
        <w:t>)</w:t>
      </w:r>
    </w:p>
    <w:p w14:paraId="6EA9965C" w14:textId="77777777" w:rsidR="00CC365F" w:rsidRPr="00B651F3" w:rsidRDefault="00CC365F" w:rsidP="00CC365F">
      <w:pPr>
        <w:autoSpaceDE w:val="0"/>
        <w:autoSpaceDN w:val="0"/>
        <w:adjustRightInd w:val="0"/>
        <w:rPr>
          <w:rFonts w:ascii="Consolas" w:hAnsi="Consolas" w:cs="Consolas"/>
          <w:lang w:val="en-US"/>
        </w:rPr>
      </w:pP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r>
      <w:r w:rsidRPr="00B651F3">
        <w:rPr>
          <w:rFonts w:ascii="Consolas" w:hAnsi="Consolas" w:cs="Consolas"/>
          <w:szCs w:val="20"/>
          <w:lang w:val="en-US"/>
        </w:rPr>
        <w:tab/>
        <w:t>showMessage(wcdCode.getDescriptionResID());</w:t>
      </w:r>
    </w:p>
    <w:p w14:paraId="7AFA32CA" w14:textId="77777777" w:rsidR="00CC365F" w:rsidRDefault="00CC365F" w:rsidP="00CC365F">
      <w:pPr>
        <w:pStyle w:val="content"/>
        <w:rPr>
          <w:rFonts w:ascii="Consolas" w:eastAsia="Times New Roman" w:hAnsi="Consolas" w:cs="Consolas"/>
          <w:sz w:val="20"/>
        </w:rPr>
      </w:pPr>
      <w:r>
        <w:rPr>
          <w:rFonts w:ascii="Consolas" w:eastAsia="Times New Roman" w:hAnsi="Consolas" w:cs="Consolas"/>
          <w:sz w:val="20"/>
        </w:rPr>
        <w:tab/>
      </w:r>
      <w:r>
        <w:rPr>
          <w:rFonts w:ascii="Consolas" w:eastAsia="Times New Roman" w:hAnsi="Consolas" w:cs="Consolas"/>
          <w:sz w:val="20"/>
        </w:rPr>
        <w:tab/>
        <w:t>}</w:t>
      </w:r>
    </w:p>
    <w:p w14:paraId="6B7B7AD2" w14:textId="77777777" w:rsidR="00F64BFE" w:rsidRPr="00880B92" w:rsidRDefault="00F64BFE" w:rsidP="00F64BFE">
      <w:pPr>
        <w:pStyle w:val="Caption"/>
        <w:rPr>
          <w:rStyle w:val="textZnak"/>
        </w:rPr>
      </w:pPr>
      <w:r>
        <w:rPr>
          <w:rFonts w:ascii="Consolas" w:hAnsi="Consolas" w:cs="Consolas"/>
        </w:rPr>
        <w:tab/>
      </w:r>
      <w:r>
        <w:rPr>
          <w:rFonts w:ascii="Consolas" w:hAnsi="Consolas" w:cs="Consolas"/>
        </w:rPr>
        <w:tab/>
        <w:t>(...)</w:t>
      </w:r>
    </w:p>
    <w:p w14:paraId="7B23CBD6" w14:textId="77777777" w:rsidR="00F64BFE" w:rsidRPr="00F64BFE" w:rsidRDefault="00F64BFE" w:rsidP="00F64BFE">
      <w:pPr>
        <w:autoSpaceDE w:val="0"/>
        <w:autoSpaceDN w:val="0"/>
        <w:adjustRightInd w:val="0"/>
        <w:ind w:left="709" w:firstLine="709"/>
        <w:rPr>
          <w:rFonts w:ascii="Consolas" w:hAnsi="Consolas" w:cs="Consolas"/>
          <w:szCs w:val="20"/>
          <w:lang w:val="en-US"/>
        </w:rPr>
      </w:pPr>
      <w:r w:rsidRPr="00F64BFE">
        <w:rPr>
          <w:rFonts w:ascii="Consolas" w:hAnsi="Consolas" w:cs="Consolas"/>
          <w:szCs w:val="20"/>
          <w:lang w:val="en-US"/>
        </w:rPr>
        <w:t>AcceptSDK.sendOnlineprocessResult(result.getEmvData())</w:t>
      </w:r>
    </w:p>
    <w:p w14:paraId="274FD332" w14:textId="77777777" w:rsidR="00CC365F" w:rsidRDefault="00CC365F" w:rsidP="00CC365F">
      <w:pPr>
        <w:pStyle w:val="content"/>
        <w:rPr>
          <w:rFonts w:ascii="Consolas" w:eastAsia="Times New Roman" w:hAnsi="Consolas" w:cs="Consolas"/>
          <w:sz w:val="20"/>
        </w:rPr>
      </w:pPr>
      <w:r>
        <w:rPr>
          <w:rFonts w:ascii="Consolas" w:eastAsia="Times New Roman" w:hAnsi="Consolas" w:cs="Consolas"/>
          <w:sz w:val="20"/>
        </w:rPr>
        <w:tab/>
        <w:t>}</w:t>
      </w:r>
    </w:p>
    <w:p w14:paraId="3C65E1C8" w14:textId="77777777" w:rsidR="00CC365F" w:rsidRDefault="00CC365F" w:rsidP="00CC365F">
      <w:pPr>
        <w:pStyle w:val="content"/>
        <w:rPr>
          <w:rFonts w:ascii="Consolas" w:eastAsia="Times New Roman" w:hAnsi="Consolas" w:cs="Consolas"/>
          <w:sz w:val="20"/>
        </w:rPr>
      </w:pPr>
      <w:r>
        <w:rPr>
          <w:rFonts w:ascii="Consolas" w:eastAsia="Times New Roman" w:hAnsi="Consolas" w:cs="Consolas"/>
          <w:sz w:val="20"/>
        </w:rPr>
        <w:t>}</w:t>
      </w:r>
    </w:p>
    <w:p w14:paraId="2B938D79" w14:textId="77777777" w:rsidR="00CC365F" w:rsidRDefault="00CC365F" w:rsidP="00CC365F">
      <w:pPr>
        <w:pStyle w:val="content"/>
        <w:rPr>
          <w:rFonts w:ascii="Consolas" w:eastAsia="Times New Roman" w:hAnsi="Consolas" w:cs="Consolas"/>
          <w:sz w:val="20"/>
        </w:rPr>
      </w:pPr>
    </w:p>
    <w:p w14:paraId="56A7304D" w14:textId="77777777" w:rsidR="00CC365F" w:rsidRDefault="00CC365F" w:rsidP="00CC365F">
      <w:pPr>
        <w:pStyle w:val="Caption"/>
      </w:pPr>
      <w:r w:rsidRPr="00880B92">
        <w:t>Where showMessage is the propertiary method taking string resource id as parameter. Messages contained in strings resources connected with those error codes are currently available only in English language.</w:t>
      </w:r>
    </w:p>
    <w:p w14:paraId="66F4CF8A" w14:textId="77777777" w:rsidR="00F64BFE" w:rsidRPr="00F64BFE" w:rsidRDefault="00F64BFE" w:rsidP="00F64BFE">
      <w:pPr>
        <w:pStyle w:val="HTMLPreformatted"/>
        <w:shd w:val="clear" w:color="auto" w:fill="FFFFFF"/>
        <w:rPr>
          <w:rFonts w:ascii="Arial" w:hAnsi="Arial" w:cs="Arial"/>
          <w:bCs/>
          <w:lang w:val="en-US"/>
        </w:rPr>
      </w:pPr>
      <w:r w:rsidRPr="00F64BFE">
        <w:rPr>
          <w:rFonts w:ascii="Arial" w:hAnsi="Arial" w:cs="Arial"/>
          <w:bCs/>
          <w:lang w:val="en-US"/>
        </w:rPr>
        <w:t>Important is to call</w:t>
      </w:r>
      <w:r>
        <w:rPr>
          <w:lang w:val="en-US"/>
        </w:rPr>
        <w:t xml:space="preserve"> </w:t>
      </w:r>
      <w:r w:rsidRPr="00F64BFE">
        <w:rPr>
          <w:color w:val="000000"/>
          <w:lang w:val="en-US"/>
        </w:rPr>
        <w:t>AcceptSDK.</w:t>
      </w:r>
      <w:r w:rsidRPr="00F64BFE">
        <w:rPr>
          <w:i/>
          <w:iCs/>
          <w:color w:val="000000"/>
          <w:lang w:val="en-US"/>
        </w:rPr>
        <w:t>sendOnlineprocessResult</w:t>
      </w:r>
      <w:r>
        <w:rPr>
          <w:color w:val="000000"/>
          <w:lang w:val="en-US"/>
        </w:rPr>
        <w:t xml:space="preserve">(result.getEmvData()) </w:t>
      </w:r>
      <w:r w:rsidRPr="00F64BFE">
        <w:rPr>
          <w:rFonts w:ascii="Arial" w:hAnsi="Arial" w:cs="Arial"/>
          <w:bCs/>
          <w:lang w:val="en-US"/>
        </w:rPr>
        <w:t>to provide feedback to terminal and card</w:t>
      </w:r>
      <w:r w:rsidR="009921CB">
        <w:rPr>
          <w:rFonts w:ascii="Arial" w:hAnsi="Arial" w:cs="Arial"/>
          <w:bCs/>
          <w:lang w:val="en-US"/>
        </w:rPr>
        <w:t xml:space="preserve"> if it is not empty</w:t>
      </w:r>
      <w:r>
        <w:rPr>
          <w:rFonts w:ascii="Arial" w:hAnsi="Arial" w:cs="Arial"/>
          <w:bCs/>
          <w:lang w:val="en-US"/>
        </w:rPr>
        <w:t>.</w:t>
      </w:r>
    </w:p>
    <w:p w14:paraId="58CACB9B" w14:textId="77777777" w:rsidR="00F64BFE" w:rsidRPr="00F64BFE" w:rsidRDefault="00F64BFE" w:rsidP="00F64BFE">
      <w:pPr>
        <w:rPr>
          <w:lang w:val="en-US"/>
        </w:rPr>
      </w:pPr>
    </w:p>
    <w:p w14:paraId="76F1D76A" w14:textId="77777777" w:rsidR="00CC365F" w:rsidRPr="00880B92" w:rsidRDefault="00CC365F" w:rsidP="00CC365F">
      <w:pPr>
        <w:pStyle w:val="Caption"/>
      </w:pPr>
    </w:p>
    <w:p w14:paraId="36E2031B" w14:textId="77777777" w:rsidR="00CC365F" w:rsidRDefault="00CC365F" w:rsidP="00CC365F">
      <w:pPr>
        <w:pStyle w:val="Heading3"/>
      </w:pPr>
      <w:bookmarkStart w:id="192" w:name="_Toc431302979"/>
      <w:r>
        <w:t>Signature placing</w:t>
      </w:r>
      <w:bookmarkEnd w:id="192"/>
    </w:p>
    <w:p w14:paraId="179DF78E" w14:textId="77777777" w:rsidR="00CC365F" w:rsidRPr="00880B92" w:rsidRDefault="00CC365F" w:rsidP="00CC365F">
      <w:pPr>
        <w:pStyle w:val="Caption"/>
      </w:pPr>
    </w:p>
    <w:p w14:paraId="222EC6C6" w14:textId="77777777" w:rsidR="00072A97" w:rsidRDefault="00061FCB" w:rsidP="00CC365F">
      <w:pPr>
        <w:pStyle w:val="Caption"/>
        <w:rPr>
          <w:szCs w:val="22"/>
        </w:rPr>
      </w:pPr>
      <w:r>
        <w:rPr>
          <w:szCs w:val="22"/>
        </w:rPr>
        <w:lastRenderedPageBreak/>
        <w:t xml:space="preserve">Important information is that swiper can use only one Cardholder Verification Method and it is Signature. Good strategy is to provide signature </w:t>
      </w:r>
      <w:r w:rsidR="00D20B75">
        <w:rPr>
          <w:szCs w:val="22"/>
        </w:rPr>
        <w:t>using</w:t>
      </w:r>
      <w:r w:rsidR="00D20B75" w:rsidRPr="00D20B75">
        <w:rPr>
          <w:szCs w:val="22"/>
        </w:rPr>
        <w:t xml:space="preserve">   </w:t>
      </w:r>
      <w:r w:rsidR="00D20B75" w:rsidRPr="00D20B75">
        <w:rPr>
          <w:rFonts w:ascii="Courier New" w:hAnsi="Courier New" w:cs="Courier New"/>
          <w:i/>
          <w:iCs/>
          <w:color w:val="000000"/>
        </w:rPr>
        <w:t>AcceptSDK.setSignatureBytes(</w:t>
      </w:r>
      <w:r w:rsidR="00D20B75">
        <w:rPr>
          <w:rFonts w:ascii="Courier New" w:hAnsi="Courier New" w:cs="Courier New"/>
          <w:i/>
          <w:iCs/>
          <w:color w:val="000000"/>
        </w:rPr>
        <w:t xml:space="preserve">byte[] </w:t>
      </w:r>
      <w:r w:rsidR="00D20B75" w:rsidRPr="00D20B75">
        <w:rPr>
          <w:rFonts w:ascii="Courier New" w:hAnsi="Courier New" w:cs="Courier New"/>
          <w:i/>
          <w:iCs/>
          <w:color w:val="000000"/>
        </w:rPr>
        <w:t>byteArray)</w:t>
      </w:r>
      <w:r w:rsidR="00D20B75" w:rsidRPr="00D20B75">
        <w:rPr>
          <w:szCs w:val="22"/>
        </w:rPr>
        <w:t xml:space="preserve"> </w:t>
      </w:r>
      <w:r>
        <w:rPr>
          <w:szCs w:val="22"/>
        </w:rPr>
        <w:t>to SDK before goOnlineRequest</w:t>
      </w:r>
      <w:r w:rsidR="00D20B75">
        <w:rPr>
          <w:szCs w:val="22"/>
        </w:rPr>
        <w:t xml:space="preserve"> (if EMV) or after succesfull swipe</w:t>
      </w:r>
      <w:r>
        <w:rPr>
          <w:szCs w:val="22"/>
        </w:rPr>
        <w:t>.</w:t>
      </w:r>
    </w:p>
    <w:p w14:paraId="778C58A4" w14:textId="77777777" w:rsidR="00072A97" w:rsidRPr="00570F92" w:rsidRDefault="00072A97" w:rsidP="00072A97">
      <w:pPr>
        <w:pStyle w:val="Caption"/>
        <w:rPr>
          <w:rFonts w:eastAsia="ヒラギノ角ゴ Pro W3"/>
        </w:rPr>
      </w:pPr>
      <w:r>
        <w:rPr>
          <w:rStyle w:val="textZnak"/>
        </w:rPr>
        <w:t>C</w:t>
      </w:r>
      <w:r w:rsidRPr="00880B92">
        <w:rPr>
          <w:rStyle w:val="textZnak"/>
        </w:rPr>
        <w:t xml:space="preserve">all </w:t>
      </w:r>
      <w:r w:rsidRPr="00986816">
        <w:rPr>
          <w:rFonts w:ascii="Courier New" w:hAnsi="Courier New" w:cs="Courier New"/>
          <w:i/>
          <w:iCs/>
          <w:color w:val="000000"/>
        </w:rPr>
        <w:t>AcceptSDK.setSignatureBytes()</w:t>
      </w:r>
      <w:r w:rsidRPr="00880B92">
        <w:rPr>
          <w:rStyle w:val="textZnak"/>
        </w:rPr>
        <w:t xml:space="preserve"> </w:t>
      </w:r>
      <w:r w:rsidRPr="00570F92">
        <w:rPr>
          <w:rFonts w:eastAsia="ヒラギノ角ゴ Pro W3"/>
        </w:rPr>
        <w:t>method, providing byte array containing binary data of jpeg or png compressed image. This way is more secure than first one, since signature doesn't have to be stored as image in local storage.</w:t>
      </w:r>
    </w:p>
    <w:p w14:paraId="5E318D0D" w14:textId="77777777" w:rsidR="00D20B75" w:rsidRDefault="00D20B75" w:rsidP="00CC365F">
      <w:pPr>
        <w:pStyle w:val="Caption"/>
        <w:rPr>
          <w:rFonts w:eastAsia="ヒラギノ角ゴ Pro W3"/>
        </w:rPr>
      </w:pPr>
      <w:r>
        <w:rPr>
          <w:szCs w:val="22"/>
        </w:rPr>
        <w:t xml:space="preserve">Usually it is after </w:t>
      </w:r>
      <w:r w:rsidRPr="00E12C2C">
        <w:rPr>
          <w:rFonts w:ascii="Courier New" w:hAnsi="Courier New" w:cs="Courier New"/>
          <w:i/>
          <w:iCs/>
          <w:color w:val="000000"/>
        </w:rPr>
        <w:t>onSwipeSuccessful</w:t>
      </w:r>
      <w:r>
        <w:rPr>
          <w:rFonts w:ascii="Courier New" w:hAnsi="Courier New" w:cs="Courier New"/>
          <w:i/>
          <w:iCs/>
          <w:color w:val="000000"/>
        </w:rPr>
        <w:t xml:space="preserve">() </w:t>
      </w:r>
      <w:r w:rsidRPr="00D20B75">
        <w:rPr>
          <w:szCs w:val="22"/>
        </w:rPr>
        <w:t>or</w:t>
      </w:r>
      <w:r>
        <w:rPr>
          <w:rFonts w:ascii="Courier New" w:hAnsi="Courier New" w:cs="Courier New"/>
          <w:i/>
          <w:iCs/>
          <w:color w:val="000000"/>
        </w:rPr>
        <w:t xml:space="preserve"> </w:t>
      </w:r>
      <w:r w:rsidRPr="00D20B75">
        <w:rPr>
          <w:rFonts w:ascii="Courier New" w:hAnsi="Courier New" w:cs="Courier New"/>
          <w:i/>
          <w:iCs/>
          <w:color w:val="000000"/>
        </w:rPr>
        <w:t xml:space="preserve">dispatchSwiperEvent() </w:t>
      </w:r>
      <w:r w:rsidRPr="00D20B75">
        <w:rPr>
          <w:szCs w:val="22"/>
        </w:rPr>
        <w:t>event with</w:t>
      </w:r>
      <w:r w:rsidRPr="00D20B75">
        <w:rPr>
          <w:rFonts w:ascii="Courier New" w:hAnsi="Courier New" w:cs="Courier New"/>
          <w:i/>
          <w:iCs/>
          <w:color w:val="000000"/>
        </w:rPr>
        <w:t xml:space="preserve"> SwiperEvent.REQUEST_ONLINE_PROCESSING </w:t>
      </w:r>
      <w:r w:rsidRPr="00D20B75">
        <w:rPr>
          <w:szCs w:val="22"/>
        </w:rPr>
        <w:t>value</w:t>
      </w:r>
      <w:r>
        <w:rPr>
          <w:szCs w:val="22"/>
        </w:rPr>
        <w:t>.</w:t>
      </w:r>
      <w:r w:rsidR="00072A97">
        <w:rPr>
          <w:szCs w:val="22"/>
        </w:rPr>
        <w:t xml:space="preserve"> </w:t>
      </w:r>
      <w:r w:rsidR="00CC365F" w:rsidRPr="00880B92">
        <w:rPr>
          <w:szCs w:val="22"/>
        </w:rPr>
        <w:t xml:space="preserve">After passing PreauthResult object to </w:t>
      </w:r>
      <w:r w:rsidR="008C1F7C">
        <w:rPr>
          <w:szCs w:val="22"/>
        </w:rPr>
        <w:t>swiper</w:t>
      </w:r>
      <w:r w:rsidR="00CC365F" w:rsidRPr="00880B92">
        <w:rPr>
          <w:szCs w:val="22"/>
        </w:rPr>
        <w:t xml:space="preserve"> via </w:t>
      </w:r>
      <w:r w:rsidR="008C1F7C" w:rsidRPr="00F64BFE">
        <w:rPr>
          <w:rFonts w:ascii="Courier New" w:hAnsi="Courier New" w:cs="Courier New"/>
          <w:color w:val="000000"/>
        </w:rPr>
        <w:t>AcceptSDK.</w:t>
      </w:r>
      <w:r w:rsidR="008C1F7C" w:rsidRPr="00F64BFE">
        <w:rPr>
          <w:rFonts w:ascii="Courier New" w:hAnsi="Courier New" w:cs="Courier New"/>
          <w:i/>
          <w:iCs/>
          <w:color w:val="000000"/>
        </w:rPr>
        <w:t>sendOnlineprocessResul</w:t>
      </w:r>
      <w:r w:rsidR="008C1F7C" w:rsidRPr="008C1F7C">
        <w:rPr>
          <w:rFonts w:ascii="Courier New" w:hAnsi="Courier New" w:cs="Courier New"/>
          <w:i/>
          <w:iCs/>
          <w:color w:val="000000"/>
        </w:rPr>
        <w:t>t</w:t>
      </w:r>
      <w:r w:rsidR="00CC365F" w:rsidRPr="008C1F7C">
        <w:rPr>
          <w:rFonts w:ascii="Courier New" w:hAnsi="Courier New" w:cs="Courier New"/>
          <w:i/>
          <w:iCs/>
          <w:color w:val="000000"/>
        </w:rPr>
        <w:t>(</w:t>
      </w:r>
      <w:r w:rsidR="00986816" w:rsidRPr="00986816">
        <w:rPr>
          <w:rFonts w:ascii="Courier New" w:hAnsi="Courier New" w:cs="Courier New"/>
          <w:i/>
          <w:iCs/>
          <w:color w:val="000000"/>
        </w:rPr>
        <w:t>result.getEmvData()</w:t>
      </w:r>
      <w:r w:rsidR="00CC365F" w:rsidRPr="008C1F7C">
        <w:rPr>
          <w:rFonts w:ascii="Courier New" w:hAnsi="Courier New" w:cs="Courier New"/>
          <w:i/>
          <w:iCs/>
          <w:color w:val="000000"/>
        </w:rPr>
        <w:t>)</w:t>
      </w:r>
      <w:r w:rsidR="00CC365F">
        <w:rPr>
          <w:rStyle w:val="inlinecodeZnak0"/>
          <w:rFonts w:eastAsia="ヒラギノ角ゴ Pro W3"/>
        </w:rPr>
        <w:t xml:space="preserve"> </w:t>
      </w:r>
      <w:r w:rsidR="00CC365F" w:rsidRPr="00570F92">
        <w:rPr>
          <w:rFonts w:eastAsia="ヒラギノ角ゴ Pro W3"/>
        </w:rPr>
        <w:t xml:space="preserve">method, the </w:t>
      </w:r>
      <w:r w:rsidR="008C1F7C">
        <w:rPr>
          <w:rFonts w:eastAsia="ヒラギノ角ゴ Pro W3"/>
        </w:rPr>
        <w:t xml:space="preserve">terminal </w:t>
      </w:r>
      <w:r w:rsidR="00CC365F" w:rsidRPr="00570F92">
        <w:rPr>
          <w:rFonts w:eastAsia="ヒラギノ角ゴ Pro W3"/>
        </w:rPr>
        <w:t>may take the decision of requesting a signature to verify the cardholder</w:t>
      </w:r>
      <w:r>
        <w:rPr>
          <w:rFonts w:eastAsia="ヒラギノ角ゴ Pro W3"/>
        </w:rPr>
        <w:t xml:space="preserve"> (In case of swiper terminal it is everytime)</w:t>
      </w:r>
      <w:r w:rsidR="00CC365F" w:rsidRPr="00570F92">
        <w:rPr>
          <w:rFonts w:eastAsia="ヒラギノ角ゴ Pro W3"/>
        </w:rPr>
        <w:t xml:space="preserve">. </w:t>
      </w:r>
    </w:p>
    <w:p w14:paraId="2DFD2722" w14:textId="77777777" w:rsidR="00CC365F" w:rsidRPr="00570F92" w:rsidRDefault="00CC365F" w:rsidP="00CC365F">
      <w:pPr>
        <w:pStyle w:val="Caption"/>
        <w:rPr>
          <w:rStyle w:val="textZnak"/>
          <w:color w:val="auto"/>
          <w:sz w:val="20"/>
        </w:rPr>
      </w:pPr>
      <w:r w:rsidRPr="00570F92">
        <w:rPr>
          <w:rFonts w:eastAsia="ヒラギノ角ゴ Pro W3"/>
        </w:rPr>
        <w:t>At this point,</w:t>
      </w:r>
      <w:r w:rsidRPr="00880B92">
        <w:rPr>
          <w:rStyle w:val="textZnak"/>
        </w:rPr>
        <w:t xml:space="preserve"> </w:t>
      </w:r>
      <w:r w:rsidR="00986816">
        <w:rPr>
          <w:rStyle w:val="textZnak"/>
        </w:rPr>
        <w:t>we have to show signature in app and provide functionality for aprooving / declining signature comparision check.</w:t>
      </w:r>
    </w:p>
    <w:p w14:paraId="63D2FD0B" w14:textId="77777777" w:rsidR="00CC365F" w:rsidRDefault="00CC365F" w:rsidP="00CC365F">
      <w:pPr>
        <w:pStyle w:val="header3"/>
      </w:pPr>
    </w:p>
    <w:p w14:paraId="304289F4" w14:textId="77777777" w:rsidR="00CC365F" w:rsidRDefault="00CC365F" w:rsidP="00CC365F">
      <w:pPr>
        <w:pStyle w:val="Heading3"/>
      </w:pPr>
      <w:bookmarkStart w:id="193" w:name="_Toc431302980"/>
      <w:r>
        <w:t>Transaction finalization (capture)</w:t>
      </w:r>
      <w:bookmarkEnd w:id="193"/>
    </w:p>
    <w:p w14:paraId="03B33242" w14:textId="77777777" w:rsidR="00CC365F" w:rsidRPr="00880B92" w:rsidRDefault="00CC365F" w:rsidP="00CC365F">
      <w:pPr>
        <w:pStyle w:val="Caption"/>
      </w:pPr>
    </w:p>
    <w:p w14:paraId="0C9BAE93" w14:textId="77777777" w:rsidR="00A461EB" w:rsidRDefault="00CC365F" w:rsidP="00CC365F">
      <w:pPr>
        <w:pStyle w:val="Caption"/>
        <w:rPr>
          <w:rStyle w:val="textZnak"/>
          <w:color w:val="auto"/>
          <w:sz w:val="20"/>
        </w:rPr>
      </w:pPr>
      <w:r w:rsidRPr="00880B92">
        <w:rPr>
          <w:szCs w:val="22"/>
        </w:rPr>
        <w:t xml:space="preserve">The final step of performing the transaction using </w:t>
      </w:r>
      <w:r w:rsidR="00A461EB">
        <w:rPr>
          <w:szCs w:val="22"/>
        </w:rPr>
        <w:t>Swiper</w:t>
      </w:r>
      <w:r w:rsidRPr="00880B92">
        <w:rPr>
          <w:szCs w:val="22"/>
        </w:rPr>
        <w:t xml:space="preserve"> is capturing it. The amount specified in transaction will be subtracted from client's account only after capture. Capture should be done after receiving </w:t>
      </w:r>
      <w:r w:rsidR="00A461EB" w:rsidRPr="00D20B75">
        <w:rPr>
          <w:rFonts w:ascii="Courier New" w:hAnsi="Courier New" w:cs="Courier New"/>
          <w:i/>
          <w:iCs/>
          <w:color w:val="000000"/>
        </w:rPr>
        <w:t xml:space="preserve">dispatchSwiperEvent() </w:t>
      </w:r>
      <w:r w:rsidR="00A461EB" w:rsidRPr="00D20B75">
        <w:rPr>
          <w:szCs w:val="22"/>
        </w:rPr>
        <w:t>event with</w:t>
      </w:r>
      <w:r w:rsidR="00A461EB" w:rsidRPr="00D20B75">
        <w:rPr>
          <w:rFonts w:ascii="Courier New" w:hAnsi="Courier New" w:cs="Courier New"/>
          <w:i/>
          <w:iCs/>
          <w:color w:val="000000"/>
        </w:rPr>
        <w:t xml:space="preserve"> SwiperEvent.</w:t>
      </w:r>
      <w:r w:rsidR="00A461EB">
        <w:rPr>
          <w:rFonts w:ascii="Courier New" w:hAnsi="Courier New" w:cs="Courier New"/>
          <w:i/>
          <w:iCs/>
          <w:color w:val="000000"/>
        </w:rPr>
        <w:t xml:space="preserve">TRANSACTION_RESULT </w:t>
      </w:r>
      <w:r>
        <w:rPr>
          <w:szCs w:val="22"/>
        </w:rPr>
        <w:t>with</w:t>
      </w:r>
      <w:r w:rsidR="00A461EB">
        <w:rPr>
          <w:szCs w:val="22"/>
        </w:rPr>
        <w:t xml:space="preserve"> tag </w:t>
      </w:r>
      <w:r w:rsidR="00A461EB" w:rsidRPr="00A461EB">
        <w:rPr>
          <w:rFonts w:ascii="Courier New" w:hAnsi="Courier New" w:cs="Courier New"/>
          <w:i/>
          <w:iCs/>
          <w:color w:val="000000"/>
        </w:rPr>
        <w:t>TransactionResult.APPROVED</w:t>
      </w:r>
      <w:r>
        <w:rPr>
          <w:szCs w:val="22"/>
        </w:rPr>
        <w:t xml:space="preserve"> </w:t>
      </w:r>
      <w:r w:rsidRPr="00570F92">
        <w:rPr>
          <w:rStyle w:val="textZnak"/>
          <w:color w:val="auto"/>
          <w:sz w:val="20"/>
        </w:rPr>
        <w:t xml:space="preserve">value. </w:t>
      </w:r>
    </w:p>
    <w:p w14:paraId="4B84F167" w14:textId="77777777" w:rsidR="00A461EB" w:rsidRDefault="00A461EB" w:rsidP="00A461EB">
      <w:pPr>
        <w:rPr>
          <w:rFonts w:eastAsia="ヒラギノ角ゴ Pro W3"/>
          <w:lang w:val="en-US"/>
        </w:rPr>
      </w:pPr>
    </w:p>
    <w:p w14:paraId="462DD881" w14:textId="77777777" w:rsidR="00A461EB" w:rsidRDefault="00A461EB" w:rsidP="00A461EB">
      <w:pPr>
        <w:pStyle w:val="HTMLPreformatted"/>
        <w:shd w:val="clear" w:color="auto" w:fill="FFFFFF"/>
        <w:rPr>
          <w:color w:val="000000"/>
          <w:lang w:val="en-US"/>
        </w:rPr>
      </w:pPr>
      <w:r w:rsidRPr="00A461EB">
        <w:rPr>
          <w:b/>
          <w:bCs/>
          <w:color w:val="000080"/>
          <w:lang w:val="en-US"/>
        </w:rPr>
        <w:t xml:space="preserve">case </w:t>
      </w:r>
      <w:r w:rsidRPr="00A461EB">
        <w:rPr>
          <w:b/>
          <w:bCs/>
          <w:i/>
          <w:iCs/>
          <w:color w:val="660E7A"/>
          <w:lang w:val="en-US"/>
        </w:rPr>
        <w:t>TRANSACTION_RESULT</w:t>
      </w:r>
      <w:r w:rsidRPr="00A461EB">
        <w:rPr>
          <w:color w:val="000000"/>
          <w:lang w:val="en-US"/>
        </w:rPr>
        <w:t>:</w:t>
      </w:r>
      <w:r w:rsidRPr="00A461EB">
        <w:rPr>
          <w:color w:val="000000"/>
          <w:lang w:val="en-US"/>
        </w:rPr>
        <w:br/>
        <w:t xml:space="preserve">    TransactionResult transactionResult = (TransactionResult) tag;</w:t>
      </w:r>
      <w:r w:rsidRPr="00A461EB">
        <w:rPr>
          <w:color w:val="000000"/>
          <w:lang w:val="en-US"/>
        </w:rPr>
        <w:br/>
        <w:t xml:space="preserve">    </w:t>
      </w:r>
      <w:r w:rsidRPr="00A461EB">
        <w:rPr>
          <w:b/>
          <w:bCs/>
          <w:color w:val="000080"/>
          <w:lang w:val="en-US"/>
        </w:rPr>
        <w:t xml:space="preserve">if </w:t>
      </w:r>
      <w:r w:rsidRPr="00A461EB">
        <w:rPr>
          <w:color w:val="000000"/>
          <w:lang w:val="en-US"/>
        </w:rPr>
        <w:t>(transactionResult == TransactionResult.</w:t>
      </w:r>
      <w:r w:rsidRPr="00A461EB">
        <w:rPr>
          <w:b/>
          <w:bCs/>
          <w:i/>
          <w:iCs/>
          <w:color w:val="660E7A"/>
          <w:lang w:val="en-US"/>
        </w:rPr>
        <w:t>APPROVED</w:t>
      </w:r>
      <w:r w:rsidRPr="00A461EB">
        <w:rPr>
          <w:color w:val="000000"/>
          <w:lang w:val="en-US"/>
        </w:rPr>
        <w:t>) {</w:t>
      </w:r>
    </w:p>
    <w:p w14:paraId="67D7AFC4" w14:textId="77777777" w:rsidR="00A461EB" w:rsidRDefault="00A461EB" w:rsidP="00A461EB">
      <w:pPr>
        <w:pStyle w:val="HTMLPreformatted"/>
        <w:shd w:val="clear" w:color="auto" w:fill="FFFFFF"/>
        <w:rPr>
          <w:color w:val="000000"/>
          <w:lang w:val="en-US"/>
        </w:rPr>
      </w:pPr>
      <w:r>
        <w:rPr>
          <w:color w:val="000000"/>
          <w:lang w:val="en-US"/>
        </w:rPr>
        <w:tab/>
        <w:t>//send capture request</w:t>
      </w:r>
    </w:p>
    <w:p w14:paraId="587EE96A" w14:textId="77777777" w:rsidR="00A461EB" w:rsidRPr="00A461EB" w:rsidRDefault="00A461EB" w:rsidP="00A461EB">
      <w:pPr>
        <w:pStyle w:val="HTMLPreformatted"/>
        <w:shd w:val="clear" w:color="auto" w:fill="FFFFFF"/>
        <w:rPr>
          <w:color w:val="000000"/>
          <w:lang w:val="en-US"/>
        </w:rPr>
      </w:pPr>
      <w:r>
        <w:rPr>
          <w:color w:val="000000"/>
          <w:lang w:val="en-US"/>
        </w:rPr>
        <w:tab/>
        <w:t>}</w:t>
      </w:r>
    </w:p>
    <w:p w14:paraId="17CD60FA" w14:textId="77777777" w:rsidR="00CC365F" w:rsidRPr="00570F92" w:rsidRDefault="00CC365F" w:rsidP="00CC365F">
      <w:pPr>
        <w:pStyle w:val="Caption"/>
        <w:rPr>
          <w:rStyle w:val="textZnak"/>
          <w:color w:val="auto"/>
          <w:sz w:val="20"/>
        </w:rPr>
      </w:pPr>
      <w:r w:rsidRPr="00570F92">
        <w:rPr>
          <w:rStyle w:val="textZnak"/>
          <w:color w:val="auto"/>
          <w:sz w:val="20"/>
        </w:rPr>
        <w:t xml:space="preserve">Performing capture on a transaction that was not preauthorized, or that failed preauthorization (on backend side or was rejected by </w:t>
      </w:r>
      <w:r w:rsidR="00A461EB">
        <w:rPr>
          <w:rStyle w:val="textZnak"/>
          <w:color w:val="auto"/>
          <w:sz w:val="20"/>
        </w:rPr>
        <w:t>terminal</w:t>
      </w:r>
      <w:r w:rsidRPr="00570F92">
        <w:rPr>
          <w:rStyle w:val="textZnak"/>
          <w:color w:val="auto"/>
          <w:sz w:val="20"/>
        </w:rPr>
        <w:t xml:space="preserve"> device), will automatically fail.</w:t>
      </w:r>
    </w:p>
    <w:p w14:paraId="3D0E05A7" w14:textId="77777777" w:rsidR="00CC365F" w:rsidRPr="00570F92" w:rsidRDefault="00CC365F" w:rsidP="00CC365F">
      <w:pPr>
        <w:pStyle w:val="Caption"/>
        <w:rPr>
          <w:rStyle w:val="textZnak"/>
          <w:color w:val="auto"/>
          <w:sz w:val="20"/>
        </w:rPr>
      </w:pPr>
    </w:p>
    <w:p w14:paraId="5DFB9F4C" w14:textId="77777777" w:rsidR="00A461EB" w:rsidRPr="00A461EB" w:rsidRDefault="00CC365F" w:rsidP="00A461EB">
      <w:pPr>
        <w:pStyle w:val="Caption"/>
        <w:rPr>
          <w:rFonts w:ascii="Consolas" w:eastAsia="ヒラギノ角ゴ Pro W3" w:hAnsi="Consolas" w:cs="Consolas"/>
          <w:color w:val="1A4654"/>
        </w:rPr>
      </w:pPr>
      <w:r w:rsidRPr="00570F92">
        <w:rPr>
          <w:rStyle w:val="textZnak"/>
          <w:color w:val="auto"/>
          <w:sz w:val="20"/>
        </w:rPr>
        <w:t xml:space="preserve">To send a capture request, call </w:t>
      </w:r>
      <w:r w:rsidR="00A461EB" w:rsidRPr="00A461EB">
        <w:rPr>
          <w:rFonts w:ascii="Courier New" w:hAnsi="Courier New" w:cs="Courier New"/>
          <w:color w:val="000000"/>
        </w:rPr>
        <w:t xml:space="preserve"> </w:t>
      </w:r>
      <w:r w:rsidR="00A461EB" w:rsidRPr="00A461EB">
        <w:rPr>
          <w:rFonts w:ascii="Consolas" w:eastAsia="ヒラギノ角ゴ Pro W3" w:hAnsi="Consolas" w:cs="Consolas"/>
          <w:color w:val="1A4654"/>
        </w:rPr>
        <w:t>AcceptSDK.</w:t>
      </w:r>
      <w:r w:rsidR="00A461EB" w:rsidRPr="00A461EB">
        <w:rPr>
          <w:rFonts w:ascii="Consolas" w:eastAsia="ヒラギノ角ゴ Pro W3" w:hAnsi="Consolas" w:cs="Consolas"/>
          <w:i/>
          <w:iCs/>
          <w:color w:val="1A4654"/>
        </w:rPr>
        <w:t>certifyTransaction</w:t>
      </w:r>
      <w:r w:rsidR="00A461EB" w:rsidRPr="00A461EB">
        <w:rPr>
          <w:rFonts w:ascii="Consolas" w:eastAsia="ヒラギノ角ゴ Pro W3" w:hAnsi="Consolas" w:cs="Consolas"/>
          <w:color w:val="1A4654"/>
        </w:rPr>
        <w:t>(</w:t>
      </w:r>
      <w:r w:rsidR="00A461EB">
        <w:rPr>
          <w:rFonts w:ascii="Consolas" w:eastAsia="ヒラギノ角ゴ Pro W3" w:hAnsi="Consolas" w:cs="Consolas"/>
          <w:color w:val="1A4654"/>
        </w:rPr>
        <w:t xml:space="preserve"> </w:t>
      </w:r>
      <w:r w:rsidR="00A461EB" w:rsidRPr="00A461EB">
        <w:rPr>
          <w:rFonts w:ascii="Consolas" w:eastAsia="ヒラギノ角ゴ Pro W3" w:hAnsi="Consolas" w:cs="Consolas"/>
          <w:color w:val="1A4654"/>
        </w:rPr>
        <w:t>AcceptSDK.</w:t>
      </w:r>
      <w:r w:rsidR="00A461EB" w:rsidRPr="00A461EB">
        <w:rPr>
          <w:rFonts w:ascii="Consolas" w:eastAsia="ヒラギノ角ゴ Pro W3" w:hAnsi="Consolas" w:cs="Consolas"/>
          <w:i/>
          <w:iCs/>
          <w:color w:val="1A4654"/>
        </w:rPr>
        <w:t>getLastTransactionID</w:t>
      </w:r>
      <w:r w:rsidR="00A461EB" w:rsidRPr="00A461EB">
        <w:rPr>
          <w:rFonts w:ascii="Consolas" w:eastAsia="ヒラギノ角ゴ Pro W3" w:hAnsi="Consolas" w:cs="Consolas"/>
          <w:color w:val="1A4654"/>
        </w:rPr>
        <w:t>(), AcceptSDK.</w:t>
      </w:r>
      <w:r w:rsidR="00A461EB" w:rsidRPr="00A461EB">
        <w:rPr>
          <w:rFonts w:ascii="Consolas" w:eastAsia="ヒラギノ角ゴ Pro W3" w:hAnsi="Consolas" w:cs="Consolas"/>
          <w:i/>
          <w:iCs/>
          <w:color w:val="1A4654"/>
        </w:rPr>
        <w:t>getLastApplicationCryptogram</w:t>
      </w:r>
      <w:r w:rsidR="00A461EB" w:rsidRPr="00A461EB">
        <w:rPr>
          <w:rFonts w:ascii="Consolas" w:eastAsia="ヒラギノ角ゴ Pro W3" w:hAnsi="Consolas" w:cs="Consolas"/>
          <w:color w:val="1A4654"/>
        </w:rPr>
        <w:t>());</w:t>
      </w:r>
    </w:p>
    <w:p w14:paraId="191B1954" w14:textId="77777777" w:rsidR="00CC365F" w:rsidRPr="00880B92" w:rsidRDefault="00CC365F" w:rsidP="00CC365F">
      <w:pPr>
        <w:pStyle w:val="Caption"/>
      </w:pPr>
    </w:p>
    <w:p w14:paraId="3FA76283" w14:textId="77777777" w:rsidR="00CC365F" w:rsidRDefault="00CC365F" w:rsidP="00CC365F">
      <w:pPr>
        <w:pStyle w:val="Caption"/>
        <w:rPr>
          <w:szCs w:val="22"/>
        </w:rPr>
      </w:pPr>
      <w:r w:rsidRPr="00880B92">
        <w:rPr>
          <w:szCs w:val="22"/>
        </w:rPr>
        <w:t>If sendPayment request succeeds, it can be safely assumed that the transaction was completed without errors.</w:t>
      </w:r>
    </w:p>
    <w:p w14:paraId="137B21DF" w14:textId="77777777" w:rsidR="00A461EB" w:rsidRPr="00A461EB" w:rsidRDefault="00A461EB" w:rsidP="00A461EB">
      <w:pPr>
        <w:rPr>
          <w:lang w:val="en-US"/>
        </w:rPr>
      </w:pPr>
    </w:p>
    <w:p w14:paraId="75CF1929" w14:textId="77777777" w:rsidR="00A461EB" w:rsidRDefault="00A461EB" w:rsidP="00A461EB">
      <w:pPr>
        <w:pStyle w:val="HTMLPreformatted"/>
        <w:shd w:val="clear" w:color="auto" w:fill="FFFFFF"/>
        <w:rPr>
          <w:color w:val="000000"/>
          <w:lang w:val="en-US"/>
        </w:rPr>
      </w:pPr>
      <w:r w:rsidRPr="00A461EB">
        <w:rPr>
          <w:b/>
          <w:bCs/>
          <w:color w:val="000080"/>
          <w:lang w:val="en-US"/>
        </w:rPr>
        <w:t xml:space="preserve">new </w:t>
      </w:r>
      <w:r w:rsidRPr="00A461EB">
        <w:rPr>
          <w:color w:val="000000"/>
          <w:lang w:val="en-US"/>
        </w:rPr>
        <w:t>Thread(</w:t>
      </w:r>
      <w:r w:rsidRPr="00A461EB">
        <w:rPr>
          <w:b/>
          <w:bCs/>
          <w:color w:val="000080"/>
          <w:lang w:val="en-US"/>
        </w:rPr>
        <w:t xml:space="preserve">new </w:t>
      </w:r>
      <w:r w:rsidRPr="00A461EB">
        <w:rPr>
          <w:color w:val="000000"/>
          <w:lang w:val="en-US"/>
        </w:rPr>
        <w:t>Runnable() {</w:t>
      </w:r>
      <w:r w:rsidRPr="00A461EB">
        <w:rPr>
          <w:color w:val="000000"/>
          <w:lang w:val="en-US"/>
        </w:rPr>
        <w:br/>
        <w:t xml:space="preserve">    </w:t>
      </w:r>
      <w:r w:rsidRPr="00A461EB">
        <w:rPr>
          <w:color w:val="808000"/>
          <w:lang w:val="en-US"/>
        </w:rPr>
        <w:t>@Override</w:t>
      </w:r>
      <w:r w:rsidRPr="00A461EB">
        <w:rPr>
          <w:color w:val="808000"/>
          <w:lang w:val="en-US"/>
        </w:rPr>
        <w:br/>
        <w:t xml:space="preserve">    </w:t>
      </w:r>
      <w:r w:rsidRPr="00A461EB">
        <w:rPr>
          <w:b/>
          <w:bCs/>
          <w:color w:val="000080"/>
          <w:lang w:val="en-US"/>
        </w:rPr>
        <w:t xml:space="preserve">public void </w:t>
      </w:r>
      <w:r w:rsidRPr="00A461EB">
        <w:rPr>
          <w:color w:val="000000"/>
          <w:lang w:val="en-US"/>
        </w:rPr>
        <w:t>run() {</w:t>
      </w:r>
      <w:r w:rsidRPr="00A461EB">
        <w:rPr>
          <w:color w:val="000000"/>
          <w:lang w:val="en-US"/>
        </w:rPr>
        <w:br/>
        <w:t xml:space="preserve">        </w:t>
      </w:r>
      <w:r w:rsidRPr="00A461EB">
        <w:rPr>
          <w:b/>
          <w:bCs/>
          <w:color w:val="000080"/>
          <w:lang w:val="en-US"/>
        </w:rPr>
        <w:t xml:space="preserve">final </w:t>
      </w:r>
      <w:r w:rsidRPr="00A461EB">
        <w:rPr>
          <w:color w:val="000000"/>
          <w:lang w:val="en-US"/>
        </w:rPr>
        <w:t>AcceptBackendService.Response&lt;AcceptTransaction, Void&gt; response =</w:t>
      </w:r>
      <w:r w:rsidRPr="00A461EB">
        <w:rPr>
          <w:color w:val="000000"/>
          <w:lang w:val="en-US"/>
        </w:rPr>
        <w:br/>
        <w:t xml:space="preserve">                AcceptSDK.</w:t>
      </w:r>
      <w:r w:rsidRPr="00A461EB">
        <w:rPr>
          <w:i/>
          <w:iCs/>
          <w:color w:val="000000"/>
          <w:lang w:val="en-US"/>
        </w:rPr>
        <w:t>certifyTransaction</w:t>
      </w:r>
      <w:r w:rsidRPr="00A461EB">
        <w:rPr>
          <w:color w:val="000000"/>
          <w:lang w:val="en-US"/>
        </w:rPr>
        <w:t>(AcceptSDK.</w:t>
      </w:r>
      <w:r w:rsidRPr="00A461EB">
        <w:rPr>
          <w:i/>
          <w:iCs/>
          <w:color w:val="000000"/>
          <w:lang w:val="en-US"/>
        </w:rPr>
        <w:t>getLastTransactionID</w:t>
      </w:r>
      <w:r w:rsidRPr="00A461EB">
        <w:rPr>
          <w:color w:val="000000"/>
          <w:lang w:val="en-US"/>
        </w:rPr>
        <w:t>(), AcceptSDK.</w:t>
      </w:r>
      <w:r w:rsidRPr="00A461EB">
        <w:rPr>
          <w:i/>
          <w:iCs/>
          <w:color w:val="000000"/>
          <w:lang w:val="en-US"/>
        </w:rPr>
        <w:t>getLastApplicationCryptogram</w:t>
      </w:r>
      <w:r w:rsidRPr="00A461EB">
        <w:rPr>
          <w:color w:val="000000"/>
          <w:lang w:val="en-US"/>
        </w:rPr>
        <w:t>());</w:t>
      </w:r>
      <w:r w:rsidRPr="00A461EB">
        <w:rPr>
          <w:color w:val="000000"/>
          <w:lang w:val="en-US"/>
        </w:rPr>
        <w:br/>
        <w:t xml:space="preserve">        runOnUiThread(</w:t>
      </w:r>
      <w:r w:rsidRPr="00A461EB">
        <w:rPr>
          <w:b/>
          <w:bCs/>
          <w:color w:val="000080"/>
          <w:lang w:val="en-US"/>
        </w:rPr>
        <w:t xml:space="preserve">new </w:t>
      </w:r>
      <w:r w:rsidRPr="00A461EB">
        <w:rPr>
          <w:color w:val="000000"/>
          <w:lang w:val="en-US"/>
        </w:rPr>
        <w:t>Runnable() {</w:t>
      </w:r>
      <w:r w:rsidRPr="00A461EB">
        <w:rPr>
          <w:color w:val="000000"/>
          <w:lang w:val="en-US"/>
        </w:rPr>
        <w:br/>
        <w:t xml:space="preserve">            </w:t>
      </w:r>
      <w:r w:rsidRPr="00A461EB">
        <w:rPr>
          <w:color w:val="808000"/>
          <w:lang w:val="en-US"/>
        </w:rPr>
        <w:t>@Override</w:t>
      </w:r>
      <w:r w:rsidRPr="00A461EB">
        <w:rPr>
          <w:color w:val="808000"/>
          <w:lang w:val="en-US"/>
        </w:rPr>
        <w:br/>
        <w:t xml:space="preserve">            </w:t>
      </w:r>
      <w:r w:rsidRPr="00A461EB">
        <w:rPr>
          <w:b/>
          <w:bCs/>
          <w:color w:val="000080"/>
          <w:lang w:val="en-US"/>
        </w:rPr>
        <w:t xml:space="preserve">public void </w:t>
      </w:r>
      <w:r w:rsidRPr="00A461EB">
        <w:rPr>
          <w:color w:val="000000"/>
          <w:lang w:val="en-US"/>
        </w:rPr>
        <w:t>run() {</w:t>
      </w:r>
      <w:r w:rsidRPr="00A461EB">
        <w:rPr>
          <w:color w:val="000000"/>
          <w:lang w:val="en-US"/>
        </w:rPr>
        <w:br/>
        <w:t xml:space="preserve">                </w:t>
      </w:r>
      <w:r w:rsidRPr="00A461EB">
        <w:rPr>
          <w:b/>
          <w:bCs/>
          <w:color w:val="000080"/>
          <w:lang w:val="en-US"/>
        </w:rPr>
        <w:t xml:space="preserve">if </w:t>
      </w:r>
      <w:r w:rsidRPr="00A461EB">
        <w:rPr>
          <w:color w:val="000000"/>
          <w:lang w:val="en-US"/>
        </w:rPr>
        <w:t xml:space="preserve">( </w:t>
      </w:r>
      <w:r w:rsidRPr="00A461EB">
        <w:rPr>
          <w:color w:val="660E7A"/>
          <w:lang w:val="en-US"/>
        </w:rPr>
        <w:t>response</w:t>
      </w:r>
      <w:r w:rsidRPr="00A461EB">
        <w:rPr>
          <w:color w:val="000000"/>
          <w:lang w:val="en-US"/>
        </w:rPr>
        <w:t>.hasError() || isApproved(</w:t>
      </w:r>
      <w:r w:rsidRPr="00A461EB">
        <w:rPr>
          <w:color w:val="660E7A"/>
          <w:lang w:val="en-US"/>
        </w:rPr>
        <w:t>response</w:t>
      </w:r>
      <w:r w:rsidRPr="00A461EB">
        <w:rPr>
          <w:color w:val="000000"/>
          <w:lang w:val="en-US"/>
        </w:rPr>
        <w:t xml:space="preserve">.getBody())) </w:t>
      </w:r>
      <w:r>
        <w:rPr>
          <w:color w:val="000000"/>
          <w:lang w:val="en-US"/>
        </w:rPr>
        <w:t>{</w:t>
      </w:r>
      <w:r w:rsidRPr="00A461EB">
        <w:rPr>
          <w:color w:val="000000"/>
          <w:lang w:val="en-US"/>
        </w:rPr>
        <w:br/>
      </w:r>
      <w:r>
        <w:rPr>
          <w:color w:val="000000"/>
          <w:lang w:val="en-US"/>
        </w:rPr>
        <w:t>//show error</w:t>
      </w:r>
      <w:r w:rsidRPr="00A461EB">
        <w:rPr>
          <w:color w:val="000000"/>
          <w:lang w:val="en-US"/>
        </w:rPr>
        <w:t xml:space="preserve"> </w:t>
      </w:r>
    </w:p>
    <w:p w14:paraId="25054018" w14:textId="77777777" w:rsidR="00A461EB" w:rsidRDefault="00A461EB" w:rsidP="00A461EB">
      <w:pPr>
        <w:pStyle w:val="HTMLPreformatted"/>
        <w:shd w:val="clear" w:color="auto" w:fill="FFFFFF"/>
        <w:rPr>
          <w:color w:val="000000"/>
          <w:lang w:val="en-US"/>
        </w:rPr>
      </w:pPr>
      <w:r w:rsidRPr="00A461EB">
        <w:rPr>
          <w:color w:val="000000"/>
          <w:lang w:val="en-US"/>
        </w:rPr>
        <w:t xml:space="preserve">                } </w:t>
      </w:r>
      <w:r w:rsidRPr="00A461EB">
        <w:rPr>
          <w:b/>
          <w:bCs/>
          <w:color w:val="000080"/>
          <w:lang w:val="en-US"/>
        </w:rPr>
        <w:t xml:space="preserve">else </w:t>
      </w:r>
      <w:r w:rsidRPr="00A461EB">
        <w:rPr>
          <w:color w:val="000000"/>
          <w:lang w:val="en-US"/>
        </w:rPr>
        <w:t>{</w:t>
      </w:r>
      <w:r w:rsidRPr="00A461EB">
        <w:rPr>
          <w:color w:val="000000"/>
          <w:lang w:val="en-US"/>
        </w:rPr>
        <w:br/>
        <w:t xml:space="preserve">                    </w:t>
      </w:r>
      <w:r>
        <w:rPr>
          <w:color w:val="000000"/>
          <w:lang w:val="en-US"/>
        </w:rPr>
        <w:t>//</w:t>
      </w:r>
      <w:r w:rsidRPr="00A461EB">
        <w:rPr>
          <w:color w:val="000000"/>
          <w:lang w:val="en-US"/>
        </w:rPr>
        <w:t>show</w:t>
      </w:r>
      <w:r>
        <w:rPr>
          <w:color w:val="000000"/>
          <w:lang w:val="en-US"/>
        </w:rPr>
        <w:t xml:space="preserve"> s</w:t>
      </w:r>
      <w:r w:rsidRPr="00A461EB">
        <w:rPr>
          <w:color w:val="000000"/>
          <w:lang w:val="en-US"/>
        </w:rPr>
        <w:t>uccess</w:t>
      </w:r>
      <w:r>
        <w:rPr>
          <w:color w:val="000000"/>
          <w:lang w:val="en-US"/>
        </w:rPr>
        <w:t xml:space="preserve"> s</w:t>
      </w:r>
      <w:r w:rsidRPr="00A461EB">
        <w:rPr>
          <w:color w:val="000000"/>
          <w:lang w:val="en-US"/>
        </w:rPr>
        <w:t>ummary</w:t>
      </w:r>
    </w:p>
    <w:p w14:paraId="5578987B" w14:textId="77777777" w:rsidR="00A461EB" w:rsidRPr="00A461EB" w:rsidRDefault="00A461EB" w:rsidP="00A461EB">
      <w:pPr>
        <w:pStyle w:val="HTMLPreformatted"/>
        <w:shd w:val="clear" w:color="auto" w:fill="FFFFFF"/>
        <w:rPr>
          <w:color w:val="000000"/>
          <w:lang w:val="en-US"/>
        </w:rPr>
      </w:pPr>
      <w:r w:rsidRPr="00A461EB">
        <w:rPr>
          <w:color w:val="000000"/>
          <w:lang w:val="en-US"/>
        </w:rPr>
        <w:t xml:space="preserve">                }</w:t>
      </w:r>
      <w:r w:rsidRPr="00A461EB">
        <w:rPr>
          <w:color w:val="000000"/>
          <w:lang w:val="en-US"/>
        </w:rPr>
        <w:br/>
        <w:t xml:space="preserve">            }</w:t>
      </w:r>
      <w:r w:rsidRPr="00A461EB">
        <w:rPr>
          <w:color w:val="000000"/>
          <w:lang w:val="en-US"/>
        </w:rPr>
        <w:br/>
        <w:t xml:space="preserve">        });</w:t>
      </w:r>
      <w:r w:rsidRPr="00A461EB">
        <w:rPr>
          <w:color w:val="000000"/>
          <w:lang w:val="en-US"/>
        </w:rPr>
        <w:br/>
        <w:t xml:space="preserve">    }</w:t>
      </w:r>
      <w:r w:rsidRPr="00A461EB">
        <w:rPr>
          <w:color w:val="000000"/>
          <w:lang w:val="en-US"/>
        </w:rPr>
        <w:br/>
        <w:t>}).start();</w:t>
      </w:r>
    </w:p>
    <w:p w14:paraId="0E7E96A1" w14:textId="77777777" w:rsidR="001A48B3" w:rsidRDefault="001A48B3">
      <w:pPr>
        <w:spacing w:after="200" w:line="276" w:lineRule="auto"/>
        <w:rPr>
          <w:lang w:val="en-US"/>
        </w:rPr>
      </w:pPr>
      <w:r>
        <w:rPr>
          <w:lang w:val="en-US"/>
        </w:rPr>
        <w:br w:type="page"/>
      </w:r>
    </w:p>
    <w:p w14:paraId="29656034" w14:textId="77777777" w:rsidR="0025700D" w:rsidRDefault="0025700D" w:rsidP="0025700D">
      <w:pPr>
        <w:pStyle w:val="Heading1"/>
      </w:pPr>
      <w:bookmarkStart w:id="194" w:name="_Toc431302981"/>
      <w:r>
        <w:lastRenderedPageBreak/>
        <w:t>Payment flow</w:t>
      </w:r>
      <w:bookmarkEnd w:id="194"/>
    </w:p>
    <w:p w14:paraId="312869D5" w14:textId="77777777" w:rsidR="0025700D" w:rsidRPr="0025700D" w:rsidRDefault="0025700D" w:rsidP="0025700D">
      <w:pPr>
        <w:pStyle w:val="NormalIndent"/>
      </w:pPr>
    </w:p>
    <w:p w14:paraId="7670DA08" w14:textId="77777777" w:rsidR="0025700D" w:rsidRDefault="0025700D" w:rsidP="0025700D">
      <w:pPr>
        <w:pStyle w:val="NormalIndent"/>
      </w:pPr>
    </w:p>
    <w:p w14:paraId="626953F3" w14:textId="77777777" w:rsidR="0025700D" w:rsidRDefault="0025700D" w:rsidP="0025700D">
      <w:pPr>
        <w:pStyle w:val="Heading2"/>
      </w:pPr>
      <w:bookmarkStart w:id="195" w:name="_Toc431302982"/>
      <w:r>
        <w:t>Payment states</w:t>
      </w:r>
      <w:bookmarkEnd w:id="195"/>
    </w:p>
    <w:p w14:paraId="7DC6729B" w14:textId="77777777" w:rsidR="0025700D" w:rsidRPr="0025700D" w:rsidRDefault="0025700D" w:rsidP="0025700D">
      <w:pPr>
        <w:pStyle w:val="NormalIndent"/>
        <w:rPr>
          <w:lang w:val="en-US"/>
        </w:rPr>
      </w:pPr>
    </w:p>
    <w:p w14:paraId="4127A2A3" w14:textId="77777777" w:rsidR="0025700D" w:rsidRPr="00B651F3" w:rsidRDefault="0025700D" w:rsidP="0025700D">
      <w:pPr>
        <w:rPr>
          <w:lang w:val="en-US"/>
        </w:rPr>
      </w:pPr>
      <w:r w:rsidRPr="00B651F3">
        <w:rPr>
          <w:lang w:val="en-US"/>
        </w:rPr>
        <w:t>Once a payment is transferred from the SDK to the Accept system, the payment will have one of following states:</w:t>
      </w:r>
    </w:p>
    <w:p w14:paraId="28972AA5" w14:textId="77777777" w:rsidR="0025700D" w:rsidRDefault="0025700D" w:rsidP="00FF7401">
      <w:pPr>
        <w:pStyle w:val="ListParagraph"/>
        <w:numPr>
          <w:ilvl w:val="0"/>
          <w:numId w:val="7"/>
        </w:numPr>
      </w:pPr>
      <w:r>
        <w:t>pending</w:t>
      </w:r>
    </w:p>
    <w:p w14:paraId="4A4BD734" w14:textId="77777777" w:rsidR="0025700D" w:rsidRDefault="0025700D" w:rsidP="00FF7401">
      <w:pPr>
        <w:pStyle w:val="ListParagraph"/>
        <w:numPr>
          <w:ilvl w:val="0"/>
          <w:numId w:val="7"/>
        </w:numPr>
      </w:pPr>
      <w:r>
        <w:t>rejected</w:t>
      </w:r>
    </w:p>
    <w:p w14:paraId="5A8BC8DF" w14:textId="77777777" w:rsidR="0025700D" w:rsidRDefault="0025700D" w:rsidP="00FF7401">
      <w:pPr>
        <w:pStyle w:val="ListParagraph"/>
        <w:numPr>
          <w:ilvl w:val="0"/>
          <w:numId w:val="7"/>
        </w:numPr>
      </w:pPr>
      <w:r>
        <w:t>approved</w:t>
      </w:r>
    </w:p>
    <w:p w14:paraId="3FA5EAD4" w14:textId="77777777" w:rsidR="0025700D" w:rsidRDefault="0025700D" w:rsidP="00FF7401">
      <w:pPr>
        <w:pStyle w:val="ListParagraph"/>
        <w:numPr>
          <w:ilvl w:val="0"/>
          <w:numId w:val="7"/>
        </w:numPr>
      </w:pPr>
      <w:r>
        <w:t>refunded</w:t>
      </w:r>
    </w:p>
    <w:p w14:paraId="5B2E9C5C" w14:textId="77777777" w:rsidR="0025700D" w:rsidRDefault="0025700D" w:rsidP="00FF7401">
      <w:pPr>
        <w:pStyle w:val="ListParagraph"/>
        <w:numPr>
          <w:ilvl w:val="0"/>
          <w:numId w:val="7"/>
        </w:numPr>
      </w:pPr>
      <w:r>
        <w:t>reversed</w:t>
      </w:r>
    </w:p>
    <w:p w14:paraId="26314AFE" w14:textId="77777777" w:rsidR="0025700D" w:rsidRDefault="0025700D" w:rsidP="0025700D">
      <w:pPr>
        <w:pStyle w:val="NormalWeb"/>
        <w:shd w:val="clear" w:color="auto" w:fill="FFFFFF"/>
        <w:spacing w:before="150" w:beforeAutospacing="0" w:after="0" w:afterAutospacing="0" w:line="300" w:lineRule="atLeast"/>
        <w:rPr>
          <w:rFonts w:ascii="Arial" w:hAnsi="Arial" w:cs="Arial"/>
          <w:color w:val="333333"/>
          <w:sz w:val="21"/>
          <w:szCs w:val="21"/>
        </w:rPr>
      </w:pPr>
    </w:p>
    <w:p w14:paraId="4C16B662" w14:textId="77777777" w:rsidR="0025700D" w:rsidRDefault="0025700D" w:rsidP="0025700D">
      <w:pPr>
        <w:pStyle w:val="Heading3"/>
      </w:pPr>
      <w:bookmarkStart w:id="196" w:name="_Toc431302983"/>
      <w:r>
        <w:t>Pending payment</w:t>
      </w:r>
      <w:bookmarkEnd w:id="196"/>
    </w:p>
    <w:p w14:paraId="1E5FABB7" w14:textId="77777777" w:rsidR="0025700D" w:rsidRPr="0025700D" w:rsidRDefault="0025700D" w:rsidP="0025700D">
      <w:pPr>
        <w:rPr>
          <w:lang w:val="en-US"/>
        </w:rPr>
      </w:pPr>
    </w:p>
    <w:p w14:paraId="574B445A" w14:textId="77777777" w:rsidR="0025700D" w:rsidRPr="00B651F3" w:rsidRDefault="0025700D" w:rsidP="0025700D">
      <w:pPr>
        <w:rPr>
          <w:rStyle w:val="Strong"/>
          <w:color w:val="333333"/>
          <w:sz w:val="21"/>
          <w:szCs w:val="21"/>
          <w:lang w:val="en-US"/>
        </w:rPr>
      </w:pPr>
      <w:r w:rsidRPr="00B651F3">
        <w:rPr>
          <w:lang w:val="en-US"/>
        </w:rPr>
        <w:t>While payment is in a </w:t>
      </w:r>
      <w:r w:rsidRPr="00B651F3">
        <w:rPr>
          <w:rStyle w:val="Strong"/>
          <w:color w:val="333333"/>
          <w:sz w:val="21"/>
          <w:szCs w:val="21"/>
          <w:lang w:val="en-US"/>
        </w:rPr>
        <w:t>pending</w:t>
      </w:r>
      <w:r w:rsidRPr="00B651F3">
        <w:rPr>
          <w:rStyle w:val="apple-converted-space"/>
          <w:color w:val="333333"/>
          <w:sz w:val="21"/>
          <w:szCs w:val="21"/>
          <w:lang w:val="en-US"/>
        </w:rPr>
        <w:t> </w:t>
      </w:r>
      <w:r w:rsidRPr="00B651F3">
        <w:rPr>
          <w:lang w:val="en-US"/>
        </w:rPr>
        <w:t>state, it has been added to Accept Backend but has not yet completed the transaction with the WD gateway. Since a purchase request is performed immediately, this state is transient. In the event of a failure in the purchase request or the server itself, pending payments will still be synchronized using</w:t>
      </w:r>
      <w:r w:rsidRPr="00B651F3">
        <w:rPr>
          <w:rStyle w:val="apple-converted-space"/>
          <w:color w:val="333333"/>
          <w:sz w:val="21"/>
          <w:szCs w:val="21"/>
          <w:lang w:val="en-US"/>
        </w:rPr>
        <w:t> </w:t>
      </w:r>
      <w:r w:rsidRPr="00B651F3">
        <w:rPr>
          <w:rStyle w:val="Strong"/>
          <w:color w:val="333333"/>
          <w:sz w:val="21"/>
          <w:szCs w:val="21"/>
          <w:lang w:val="en-US"/>
        </w:rPr>
        <w:t>QUERY</w:t>
      </w:r>
    </w:p>
    <w:p w14:paraId="7D8A055C" w14:textId="77777777" w:rsidR="0025700D" w:rsidRPr="00B651F3" w:rsidRDefault="0025700D" w:rsidP="0025700D">
      <w:pPr>
        <w:rPr>
          <w:lang w:val="en-US"/>
        </w:rPr>
      </w:pPr>
    </w:p>
    <w:p w14:paraId="32FCA45E" w14:textId="77777777" w:rsidR="0025700D" w:rsidRPr="00B651F3" w:rsidRDefault="0025700D" w:rsidP="0025700D">
      <w:pPr>
        <w:rPr>
          <w:lang w:val="en-US"/>
        </w:rPr>
      </w:pPr>
      <w:r w:rsidRPr="00B651F3">
        <w:rPr>
          <w:lang w:val="en-US"/>
        </w:rPr>
        <w:t>The pending state</w:t>
      </w:r>
      <w:r w:rsidRPr="00B651F3">
        <w:rPr>
          <w:rStyle w:val="apple-converted-space"/>
          <w:color w:val="333333"/>
          <w:sz w:val="21"/>
          <w:szCs w:val="21"/>
          <w:lang w:val="en-US"/>
        </w:rPr>
        <w:t> </w:t>
      </w:r>
      <w:r w:rsidRPr="00B651F3">
        <w:rPr>
          <w:rStyle w:val="Strong"/>
          <w:color w:val="333333"/>
          <w:sz w:val="21"/>
          <w:szCs w:val="21"/>
          <w:lang w:val="en-US"/>
        </w:rPr>
        <w:t>does not mean</w:t>
      </w:r>
      <w:r w:rsidRPr="00B651F3">
        <w:rPr>
          <w:rStyle w:val="apple-converted-space"/>
          <w:color w:val="333333"/>
          <w:sz w:val="21"/>
          <w:szCs w:val="21"/>
          <w:lang w:val="en-US"/>
        </w:rPr>
        <w:t> </w:t>
      </w:r>
      <w:r w:rsidRPr="00B651F3">
        <w:rPr>
          <w:lang w:val="en-US"/>
        </w:rPr>
        <w:t>that payment has a PENDING state in WD. A pending payment may not even have representation in WD gateway. It means only that the mobile application has begun the process of performing the payment.</w:t>
      </w:r>
    </w:p>
    <w:p w14:paraId="213A6D10" w14:textId="77777777" w:rsidR="0025700D" w:rsidRDefault="0025700D" w:rsidP="0025700D">
      <w:pPr>
        <w:pStyle w:val="NormalWeb"/>
        <w:shd w:val="clear" w:color="auto" w:fill="FFFFFF"/>
        <w:spacing w:before="150" w:beforeAutospacing="0" w:after="0" w:afterAutospacing="0" w:line="300" w:lineRule="atLeast"/>
        <w:rPr>
          <w:rFonts w:ascii="Arial" w:hAnsi="Arial" w:cs="Arial"/>
          <w:color w:val="333333"/>
          <w:sz w:val="21"/>
          <w:szCs w:val="21"/>
        </w:rPr>
      </w:pPr>
    </w:p>
    <w:p w14:paraId="5976BA28" w14:textId="77777777" w:rsidR="0025700D" w:rsidRDefault="0025700D" w:rsidP="0025700D">
      <w:pPr>
        <w:pStyle w:val="Heading3"/>
      </w:pPr>
      <w:bookmarkStart w:id="197" w:name="_Toc431302984"/>
      <w:r>
        <w:t>Approved payment</w:t>
      </w:r>
      <w:bookmarkEnd w:id="197"/>
    </w:p>
    <w:p w14:paraId="3AD064FA" w14:textId="77777777" w:rsidR="0025700D" w:rsidRPr="0025700D" w:rsidRDefault="0025700D" w:rsidP="0025700D">
      <w:pPr>
        <w:rPr>
          <w:lang w:val="en-US"/>
        </w:rPr>
      </w:pPr>
    </w:p>
    <w:p w14:paraId="67BE997E" w14:textId="77777777" w:rsidR="0025700D" w:rsidRPr="00B651F3" w:rsidRDefault="0025700D" w:rsidP="0025700D">
      <w:pPr>
        <w:rPr>
          <w:lang w:val="en-US"/>
        </w:rPr>
      </w:pPr>
      <w:r w:rsidRPr="00B651F3">
        <w:rPr>
          <w:lang w:val="en-US"/>
        </w:rPr>
        <w:t>Payments with the</w:t>
      </w:r>
      <w:r w:rsidRPr="00B651F3">
        <w:rPr>
          <w:rStyle w:val="apple-converted-space"/>
          <w:color w:val="333333"/>
          <w:sz w:val="21"/>
          <w:szCs w:val="21"/>
          <w:lang w:val="en-US"/>
        </w:rPr>
        <w:t> </w:t>
      </w:r>
      <w:r w:rsidRPr="00B651F3">
        <w:rPr>
          <w:rStyle w:val="Strong"/>
          <w:color w:val="333333"/>
          <w:sz w:val="21"/>
          <w:szCs w:val="21"/>
          <w:lang w:val="en-US"/>
        </w:rPr>
        <w:t>approved</w:t>
      </w:r>
      <w:r w:rsidRPr="00B651F3">
        <w:rPr>
          <w:rStyle w:val="apple-converted-space"/>
          <w:color w:val="333333"/>
          <w:sz w:val="21"/>
          <w:szCs w:val="21"/>
          <w:lang w:val="en-US"/>
        </w:rPr>
        <w:t> </w:t>
      </w:r>
      <w:r w:rsidRPr="00B651F3">
        <w:rPr>
          <w:lang w:val="en-US"/>
        </w:rPr>
        <w:t>status have been processed, and the WD gateway has returned the state PENDING/ACK. Approved payments can be reversed or refunded, which will subsequently change their state to</w:t>
      </w:r>
      <w:r w:rsidRPr="00B651F3">
        <w:rPr>
          <w:rStyle w:val="apple-converted-space"/>
          <w:color w:val="333333"/>
          <w:sz w:val="21"/>
          <w:szCs w:val="21"/>
          <w:lang w:val="en-US"/>
        </w:rPr>
        <w:t> </w:t>
      </w:r>
      <w:r w:rsidRPr="00B651F3">
        <w:rPr>
          <w:rStyle w:val="Strong"/>
          <w:color w:val="333333"/>
          <w:sz w:val="21"/>
          <w:szCs w:val="21"/>
          <w:lang w:val="en-US"/>
        </w:rPr>
        <w:t>reversed</w:t>
      </w:r>
      <w:r w:rsidRPr="00B651F3">
        <w:rPr>
          <w:lang w:val="en-US"/>
        </w:rPr>
        <w:t> or </w:t>
      </w:r>
      <w:r w:rsidRPr="00B651F3">
        <w:rPr>
          <w:rStyle w:val="Strong"/>
          <w:color w:val="333333"/>
          <w:sz w:val="21"/>
          <w:szCs w:val="21"/>
          <w:lang w:val="en-US"/>
        </w:rPr>
        <w:t>refunded</w:t>
      </w:r>
      <w:r w:rsidRPr="00B651F3">
        <w:rPr>
          <w:rStyle w:val="apple-converted-space"/>
          <w:b/>
          <w:bCs/>
          <w:color w:val="333333"/>
          <w:sz w:val="21"/>
          <w:szCs w:val="21"/>
          <w:lang w:val="en-US"/>
        </w:rPr>
        <w:t> </w:t>
      </w:r>
      <w:r w:rsidRPr="00B651F3">
        <w:rPr>
          <w:lang w:val="en-US"/>
        </w:rPr>
        <w:t>as appropriate. These two states are final states.</w:t>
      </w:r>
    </w:p>
    <w:p w14:paraId="16136C57" w14:textId="77777777" w:rsidR="0025700D" w:rsidRDefault="0025700D" w:rsidP="0025700D">
      <w:pPr>
        <w:pStyle w:val="NormalWeb"/>
        <w:shd w:val="clear" w:color="auto" w:fill="FFFFFF"/>
        <w:spacing w:before="150" w:beforeAutospacing="0" w:after="0" w:afterAutospacing="0" w:line="300" w:lineRule="atLeast"/>
        <w:rPr>
          <w:rFonts w:ascii="Arial" w:hAnsi="Arial" w:cs="Arial"/>
          <w:color w:val="333333"/>
          <w:sz w:val="21"/>
          <w:szCs w:val="21"/>
        </w:rPr>
      </w:pPr>
    </w:p>
    <w:p w14:paraId="022FF8DC" w14:textId="77777777" w:rsidR="0025700D" w:rsidRDefault="0025700D" w:rsidP="0025700D">
      <w:pPr>
        <w:pStyle w:val="Heading3"/>
      </w:pPr>
      <w:bookmarkStart w:id="198" w:name="_Toc431302985"/>
      <w:r>
        <w:t>Rejected</w:t>
      </w:r>
      <w:bookmarkEnd w:id="198"/>
    </w:p>
    <w:p w14:paraId="056ACCB1" w14:textId="77777777" w:rsidR="0025700D" w:rsidRPr="0025700D" w:rsidRDefault="0025700D" w:rsidP="0025700D">
      <w:pPr>
        <w:rPr>
          <w:lang w:val="en-US"/>
        </w:rPr>
      </w:pPr>
    </w:p>
    <w:p w14:paraId="6D3B61B1" w14:textId="77777777" w:rsidR="0025700D" w:rsidRPr="00B651F3" w:rsidRDefault="0025700D" w:rsidP="0025700D">
      <w:pPr>
        <w:rPr>
          <w:lang w:val="en-US"/>
        </w:rPr>
      </w:pPr>
      <w:r w:rsidRPr="00B651F3">
        <w:rPr>
          <w:lang w:val="en-US"/>
        </w:rPr>
        <w:t>Payment has been rejected for one of two reasons:</w:t>
      </w:r>
    </w:p>
    <w:p w14:paraId="1A1FA766" w14:textId="77777777" w:rsidR="0025700D" w:rsidRPr="00B651F3" w:rsidRDefault="0025700D" w:rsidP="00FF7401">
      <w:pPr>
        <w:pStyle w:val="ListParagraph"/>
        <w:numPr>
          <w:ilvl w:val="0"/>
          <w:numId w:val="8"/>
        </w:numPr>
        <w:rPr>
          <w:lang w:val="en-US"/>
        </w:rPr>
      </w:pPr>
      <w:r w:rsidRPr="00B651F3">
        <w:rPr>
          <w:lang w:val="en-US"/>
        </w:rPr>
        <w:t>Rejected instantly by Accept - this means that it will not have representation in WD.</w:t>
      </w:r>
    </w:p>
    <w:p w14:paraId="4B65B22B" w14:textId="77777777" w:rsidR="0025700D" w:rsidRPr="00B651F3" w:rsidRDefault="0025700D" w:rsidP="00FF7401">
      <w:pPr>
        <w:pStyle w:val="ListParagraph"/>
        <w:numPr>
          <w:ilvl w:val="0"/>
          <w:numId w:val="8"/>
        </w:numPr>
        <w:rPr>
          <w:lang w:val="en-US"/>
        </w:rPr>
      </w:pPr>
      <w:r w:rsidRPr="00B651F3">
        <w:rPr>
          <w:lang w:val="en-US"/>
        </w:rPr>
        <w:t>Rejected by WD Gateway - this means that WD returned the status NOK on purchase or transaction update request.</w:t>
      </w:r>
    </w:p>
    <w:p w14:paraId="17710BB7" w14:textId="77777777" w:rsidR="0025700D" w:rsidRPr="00B651F3" w:rsidRDefault="0025700D" w:rsidP="0025700D">
      <w:pPr>
        <w:rPr>
          <w:lang w:val="en-US"/>
        </w:rPr>
      </w:pPr>
    </w:p>
    <w:p w14:paraId="66DB3B21" w14:textId="77777777" w:rsidR="0025700D" w:rsidRDefault="0025700D" w:rsidP="0025700D">
      <w:pPr>
        <w:pStyle w:val="Heading3"/>
      </w:pPr>
      <w:bookmarkStart w:id="199" w:name="_Toc431302986"/>
      <w:r>
        <w:t>Refunded</w:t>
      </w:r>
      <w:bookmarkEnd w:id="199"/>
    </w:p>
    <w:p w14:paraId="03783E0E" w14:textId="77777777" w:rsidR="0025700D" w:rsidRPr="0025700D" w:rsidRDefault="0025700D" w:rsidP="0025700D">
      <w:pPr>
        <w:rPr>
          <w:lang w:val="en-US"/>
        </w:rPr>
      </w:pPr>
    </w:p>
    <w:p w14:paraId="36F14321" w14:textId="77777777" w:rsidR="0025700D" w:rsidRPr="00B651F3" w:rsidRDefault="0025700D" w:rsidP="0025700D">
      <w:pPr>
        <w:rPr>
          <w:lang w:val="en-US"/>
        </w:rPr>
      </w:pPr>
      <w:r w:rsidRPr="00B651F3">
        <w:rPr>
          <w:lang w:val="en-US"/>
        </w:rPr>
        <w:t>Payment has been fully processed and the related Refund transaction exists in WD in a PENDING/ACK state.</w:t>
      </w:r>
    </w:p>
    <w:p w14:paraId="60A90AA0" w14:textId="77777777" w:rsidR="0025700D" w:rsidRPr="00B651F3" w:rsidRDefault="0025700D" w:rsidP="0025700D">
      <w:pPr>
        <w:rPr>
          <w:lang w:val="en-US"/>
        </w:rPr>
      </w:pPr>
    </w:p>
    <w:p w14:paraId="50097A76" w14:textId="77777777" w:rsidR="0025700D" w:rsidRDefault="0025700D" w:rsidP="0025700D">
      <w:pPr>
        <w:pStyle w:val="Heading3"/>
      </w:pPr>
      <w:bookmarkStart w:id="200" w:name="_Toc431302987"/>
      <w:r>
        <w:t>Reversed</w:t>
      </w:r>
      <w:bookmarkEnd w:id="200"/>
    </w:p>
    <w:p w14:paraId="16ABCEA5" w14:textId="77777777" w:rsidR="0025700D" w:rsidRPr="0025700D" w:rsidRDefault="0025700D" w:rsidP="0025700D">
      <w:pPr>
        <w:rPr>
          <w:lang w:val="en-US"/>
        </w:rPr>
      </w:pPr>
    </w:p>
    <w:p w14:paraId="5823583F" w14:textId="77777777" w:rsidR="0025700D" w:rsidRPr="00B651F3" w:rsidRDefault="0025700D" w:rsidP="0025700D">
      <w:pPr>
        <w:rPr>
          <w:lang w:val="en-US"/>
        </w:rPr>
      </w:pPr>
      <w:r w:rsidRPr="00B651F3">
        <w:rPr>
          <w:lang w:val="en-US"/>
        </w:rPr>
        <w:t>Payment has been fully processed and the related Refund transaction exists in WD in a PENDING/ACK state.</w:t>
      </w:r>
    </w:p>
    <w:p w14:paraId="5EFD4D97" w14:textId="77777777" w:rsidR="0025700D" w:rsidRDefault="0025700D" w:rsidP="0025700D">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lastRenderedPageBreak/>
        <w:t> </w:t>
      </w:r>
      <w:r>
        <w:rPr>
          <w:rFonts w:ascii="Arial" w:hAnsi="Arial" w:cs="Arial"/>
          <w:noProof/>
          <w:color w:val="333333"/>
          <w:sz w:val="21"/>
          <w:szCs w:val="21"/>
          <w:lang w:val="en-US" w:eastAsia="en-US"/>
        </w:rPr>
        <w:drawing>
          <wp:inline distT="0" distB="0" distL="0" distR="0" wp14:anchorId="6A6B6059" wp14:editId="345C2F44">
            <wp:extent cx="5759450" cy="2871470"/>
            <wp:effectExtent l="19050" t="0" r="0" b="0"/>
            <wp:docPr id="2" name="Picture 1" descr="states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v3.png"/>
                    <pic:cNvPicPr/>
                  </pic:nvPicPr>
                  <pic:blipFill>
                    <a:blip r:embed="rId17"/>
                    <a:stretch>
                      <a:fillRect/>
                    </a:stretch>
                  </pic:blipFill>
                  <pic:spPr>
                    <a:xfrm>
                      <a:off x="0" y="0"/>
                      <a:ext cx="5759450" cy="2871470"/>
                    </a:xfrm>
                    <a:prstGeom prst="rect">
                      <a:avLst/>
                    </a:prstGeom>
                  </pic:spPr>
                </pic:pic>
              </a:graphicData>
            </a:graphic>
          </wp:inline>
        </w:drawing>
      </w:r>
    </w:p>
    <w:p w14:paraId="3696787E" w14:textId="77777777" w:rsidR="0025700D" w:rsidRPr="0025700D" w:rsidRDefault="0025700D" w:rsidP="0025700D">
      <w:pPr>
        <w:pStyle w:val="NormalWeb"/>
        <w:shd w:val="clear" w:color="auto" w:fill="FFFFFF"/>
        <w:spacing w:before="150" w:beforeAutospacing="0" w:after="0" w:afterAutospacing="0" w:line="300" w:lineRule="atLeast"/>
        <w:jc w:val="center"/>
        <w:rPr>
          <w:rFonts w:ascii="Arial" w:hAnsi="Arial" w:cs="Arial"/>
          <w:i/>
          <w:color w:val="333333"/>
          <w:sz w:val="20"/>
          <w:szCs w:val="20"/>
        </w:rPr>
      </w:pPr>
      <w:r w:rsidRPr="0025700D">
        <w:rPr>
          <w:rFonts w:ascii="Arial" w:hAnsi="Arial" w:cs="Arial"/>
          <w:i/>
          <w:color w:val="333333"/>
          <w:sz w:val="20"/>
          <w:szCs w:val="20"/>
        </w:rPr>
        <w:t>Payment states within Accept backend</w:t>
      </w:r>
    </w:p>
    <w:p w14:paraId="45993D0F" w14:textId="77777777" w:rsidR="0025700D" w:rsidRDefault="0025700D" w:rsidP="0025700D">
      <w:pPr>
        <w:pStyle w:val="NormalWeb"/>
        <w:shd w:val="clear" w:color="auto" w:fill="FFFFFF"/>
        <w:spacing w:before="150" w:beforeAutospacing="0" w:after="0" w:afterAutospacing="0" w:line="300" w:lineRule="atLeast"/>
        <w:rPr>
          <w:rFonts w:ascii="Arial" w:hAnsi="Arial" w:cs="Arial"/>
          <w:color w:val="333333"/>
          <w:sz w:val="21"/>
          <w:szCs w:val="21"/>
        </w:rPr>
      </w:pPr>
    </w:p>
    <w:p w14:paraId="22C846A3" w14:textId="77777777" w:rsidR="0025700D" w:rsidRDefault="0025700D" w:rsidP="0025700D">
      <w:pPr>
        <w:pStyle w:val="Heading2"/>
      </w:pPr>
      <w:bookmarkStart w:id="201" w:name="_Toc431302988"/>
      <w:r>
        <w:t>Create payment request</w:t>
      </w:r>
      <w:bookmarkEnd w:id="201"/>
    </w:p>
    <w:p w14:paraId="784A9B0D" w14:textId="77777777" w:rsidR="0025700D" w:rsidRPr="0025700D" w:rsidRDefault="0025700D" w:rsidP="0025700D">
      <w:pPr>
        <w:pStyle w:val="NormalIndent"/>
        <w:rPr>
          <w:lang w:val="en-US"/>
        </w:rPr>
      </w:pPr>
    </w:p>
    <w:p w14:paraId="612B38A2" w14:textId="77777777" w:rsidR="0025700D" w:rsidRPr="0025700D" w:rsidRDefault="0025700D" w:rsidP="0025700D">
      <w:pPr>
        <w:pStyle w:val="NormalIndent"/>
        <w:rPr>
          <w:lang w:val="en-US"/>
        </w:rPr>
      </w:pPr>
    </w:p>
    <w:p w14:paraId="522882E1" w14:textId="77777777" w:rsidR="0025700D" w:rsidRPr="00B651F3" w:rsidRDefault="0025700D" w:rsidP="0025700D">
      <w:pPr>
        <w:rPr>
          <w:lang w:val="en-US"/>
        </w:rPr>
      </w:pPr>
      <w:r w:rsidRPr="00B651F3">
        <w:rPr>
          <w:lang w:val="en-US"/>
        </w:rPr>
        <w:t>All flow requests to the WD gateway are performed by the Accept Backend. The mobile application makes a POST request with all the necessary data, containing:</w:t>
      </w:r>
    </w:p>
    <w:p w14:paraId="7731DE62" w14:textId="77777777" w:rsidR="0025700D" w:rsidRDefault="0025700D" w:rsidP="00FF7401">
      <w:pPr>
        <w:pStyle w:val="ListParagraph"/>
        <w:numPr>
          <w:ilvl w:val="0"/>
          <w:numId w:val="9"/>
        </w:numPr>
      </w:pPr>
      <w:r>
        <w:t>transaction amount</w:t>
      </w:r>
    </w:p>
    <w:p w14:paraId="4F2D3DFA" w14:textId="77777777" w:rsidR="0025700D" w:rsidRDefault="0025700D" w:rsidP="00FF7401">
      <w:pPr>
        <w:pStyle w:val="ListParagraph"/>
        <w:numPr>
          <w:ilvl w:val="0"/>
          <w:numId w:val="9"/>
        </w:numPr>
      </w:pPr>
      <w:r>
        <w:t>currency</w:t>
      </w:r>
    </w:p>
    <w:p w14:paraId="15AF7AB6" w14:textId="77777777" w:rsidR="0025700D" w:rsidRDefault="0025700D" w:rsidP="00FF7401">
      <w:pPr>
        <w:pStyle w:val="ListParagraph"/>
        <w:numPr>
          <w:ilvl w:val="0"/>
          <w:numId w:val="9"/>
        </w:numPr>
      </w:pPr>
      <w:r>
        <w:t>encrypted credit card data</w:t>
      </w:r>
    </w:p>
    <w:p w14:paraId="08035842" w14:textId="77777777" w:rsidR="0025700D" w:rsidRDefault="0025700D" w:rsidP="00FF7401">
      <w:pPr>
        <w:pStyle w:val="ListParagraph"/>
        <w:numPr>
          <w:ilvl w:val="0"/>
          <w:numId w:val="9"/>
        </w:numPr>
      </w:pPr>
      <w:r>
        <w:t>POS data</w:t>
      </w:r>
    </w:p>
    <w:p w14:paraId="035DA20A" w14:textId="77777777" w:rsidR="0025700D" w:rsidRDefault="0025700D" w:rsidP="00FF7401">
      <w:pPr>
        <w:pStyle w:val="ListParagraph"/>
        <w:numPr>
          <w:ilvl w:val="0"/>
          <w:numId w:val="9"/>
        </w:numPr>
      </w:pPr>
      <w:r>
        <w:t>PIN data</w:t>
      </w:r>
    </w:p>
    <w:p w14:paraId="3A1E06BE" w14:textId="77777777" w:rsidR="0025700D" w:rsidRPr="00B651F3" w:rsidRDefault="0025700D" w:rsidP="0025700D">
      <w:pPr>
        <w:rPr>
          <w:lang w:val="en-US"/>
        </w:rPr>
      </w:pPr>
      <w:r w:rsidRPr="00B651F3">
        <w:rPr>
          <w:lang w:val="en-US"/>
        </w:rPr>
        <w:t>With this set of data, the backend can perform a request to the WD gateway. A complete successful payment flow is presented in the following diagram:</w:t>
      </w:r>
    </w:p>
    <w:p w14:paraId="2CF567D7" w14:textId="77777777" w:rsidR="0025700D" w:rsidRDefault="0025700D" w:rsidP="00C23FC8">
      <w:pPr>
        <w:jc w:val="center"/>
      </w:pPr>
      <w:r>
        <w:rPr>
          <w:noProof/>
          <w:lang w:val="en-US" w:eastAsia="en-US"/>
        </w:rPr>
        <w:lastRenderedPageBreak/>
        <w:drawing>
          <wp:inline distT="0" distB="0" distL="0" distR="0" wp14:anchorId="4F8E23FC" wp14:editId="1B07640C">
            <wp:extent cx="4572000" cy="3937210"/>
            <wp:effectExtent l="19050" t="0" r="0" b="0"/>
            <wp:docPr id="3" name="Picture 2" descr="approve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roved_1.png"/>
                    <pic:cNvPicPr/>
                  </pic:nvPicPr>
                  <pic:blipFill>
                    <a:blip r:embed="rId18"/>
                    <a:stretch>
                      <a:fillRect/>
                    </a:stretch>
                  </pic:blipFill>
                  <pic:spPr>
                    <a:xfrm>
                      <a:off x="0" y="0"/>
                      <a:ext cx="4572000" cy="3937210"/>
                    </a:xfrm>
                    <a:prstGeom prst="rect">
                      <a:avLst/>
                    </a:prstGeom>
                  </pic:spPr>
                </pic:pic>
              </a:graphicData>
            </a:graphic>
          </wp:inline>
        </w:drawing>
      </w:r>
    </w:p>
    <w:p w14:paraId="5D9D5B26" w14:textId="77777777" w:rsidR="0025700D" w:rsidRPr="00B651F3" w:rsidRDefault="00C23FC8" w:rsidP="0025700D">
      <w:pPr>
        <w:jc w:val="center"/>
        <w:rPr>
          <w:i/>
          <w:lang w:val="en-US"/>
        </w:rPr>
      </w:pPr>
      <w:r w:rsidRPr="00B651F3">
        <w:rPr>
          <w:i/>
          <w:lang w:val="en-US"/>
        </w:rPr>
        <w:t>Flow of approved payment</w:t>
      </w:r>
    </w:p>
    <w:p w14:paraId="78BEBBE9" w14:textId="77777777" w:rsidR="00C23FC8" w:rsidRDefault="00C23FC8" w:rsidP="0025700D">
      <w:pPr>
        <w:pStyle w:val="NormalWeb"/>
        <w:shd w:val="clear" w:color="auto" w:fill="FFFFFF"/>
        <w:spacing w:before="150" w:beforeAutospacing="0" w:after="0" w:afterAutospacing="0" w:line="300" w:lineRule="atLeast"/>
        <w:rPr>
          <w:rFonts w:ascii="Arial" w:hAnsi="Arial" w:cs="Arial"/>
          <w:color w:val="333333"/>
          <w:sz w:val="21"/>
          <w:szCs w:val="21"/>
        </w:rPr>
      </w:pPr>
    </w:p>
    <w:p w14:paraId="483BC431" w14:textId="77777777" w:rsidR="0025700D" w:rsidRPr="00B651F3" w:rsidRDefault="0025700D" w:rsidP="0025700D">
      <w:pPr>
        <w:rPr>
          <w:lang w:val="en-US"/>
        </w:rPr>
      </w:pPr>
      <w:r w:rsidRPr="00B651F3">
        <w:rPr>
          <w:lang w:val="en-US"/>
        </w:rPr>
        <w:t>It should be noted that payment is inserted into the database with a 'pending' state before the WD request is made. If an error occurs in a later stage of the flow, this payment will be synchronized with WD using QUERY. This should be treated as an edge case.</w:t>
      </w:r>
    </w:p>
    <w:p w14:paraId="37E27108" w14:textId="77777777" w:rsidR="0025700D" w:rsidRPr="00B651F3" w:rsidRDefault="0025700D" w:rsidP="0025700D">
      <w:pPr>
        <w:rPr>
          <w:lang w:val="en-US"/>
        </w:rPr>
      </w:pPr>
      <w:r w:rsidRPr="00B651F3">
        <w:rPr>
          <w:lang w:val="en-US"/>
        </w:rPr>
        <w:t>When WD returns a PENDING/ACK response, the payment state is updated to 'approved' and returned to the mobile application.</w:t>
      </w:r>
    </w:p>
    <w:p w14:paraId="05170299" w14:textId="77777777" w:rsidR="0025700D" w:rsidRPr="00B651F3" w:rsidRDefault="0025700D" w:rsidP="0025700D">
      <w:pPr>
        <w:rPr>
          <w:lang w:val="en-US"/>
        </w:rPr>
      </w:pPr>
    </w:p>
    <w:p w14:paraId="5ECB4E05" w14:textId="77777777" w:rsidR="0025700D" w:rsidRPr="00B651F3" w:rsidRDefault="0025700D" w:rsidP="0025700D">
      <w:pPr>
        <w:rPr>
          <w:lang w:val="en-US"/>
        </w:rPr>
      </w:pPr>
      <w:r w:rsidRPr="00B651F3">
        <w:rPr>
          <w:lang w:val="en-US"/>
        </w:rPr>
        <w:t>At this point, the Thyron device used for the transaction may decide that a signature is necessary to finalize the payment flow.</w:t>
      </w:r>
    </w:p>
    <w:p w14:paraId="387CF6A0" w14:textId="77777777" w:rsidR="0025700D" w:rsidRPr="00B651F3" w:rsidRDefault="0025700D" w:rsidP="0025700D">
      <w:pPr>
        <w:rPr>
          <w:lang w:val="en-US"/>
        </w:rPr>
      </w:pPr>
    </w:p>
    <w:p w14:paraId="2D0E25AD" w14:textId="77777777" w:rsidR="0025700D" w:rsidRDefault="0025700D" w:rsidP="0025700D">
      <w:pPr>
        <w:pStyle w:val="Heading2"/>
      </w:pPr>
      <w:bookmarkStart w:id="202" w:name="_Toc431302989"/>
      <w:r>
        <w:t>Signature update</w:t>
      </w:r>
      <w:bookmarkEnd w:id="202"/>
    </w:p>
    <w:p w14:paraId="12C8379D" w14:textId="77777777" w:rsidR="0025700D" w:rsidRPr="0025700D" w:rsidRDefault="0025700D" w:rsidP="0025700D">
      <w:pPr>
        <w:pStyle w:val="NormalIndent"/>
        <w:rPr>
          <w:lang w:val="en-US"/>
        </w:rPr>
      </w:pPr>
    </w:p>
    <w:p w14:paraId="260A4CBE" w14:textId="77777777" w:rsidR="0025700D" w:rsidRPr="0025700D" w:rsidRDefault="0025700D" w:rsidP="0025700D">
      <w:pPr>
        <w:pStyle w:val="NormalIndent"/>
      </w:pPr>
    </w:p>
    <w:p w14:paraId="742ECC2B" w14:textId="77777777" w:rsidR="0025700D" w:rsidRPr="00B651F3" w:rsidRDefault="0025700D" w:rsidP="0025700D">
      <w:pPr>
        <w:rPr>
          <w:lang w:val="en-US"/>
        </w:rPr>
      </w:pPr>
      <w:r w:rsidRPr="00B651F3">
        <w:rPr>
          <w:lang w:val="en-US"/>
        </w:rPr>
        <w:t>If a signature is required, the mobile application sends the signature in .png format to the Accept Backend. The Backend updates the signature in the database and performs a transaction update with the WD gateway. If the response is ACK/PENDING</w:t>
      </w:r>
      <w:r w:rsidRPr="00B651F3">
        <w:rPr>
          <w:color w:val="FF0000"/>
          <w:lang w:val="en-US"/>
        </w:rPr>
        <w:t> </w:t>
      </w:r>
      <w:r w:rsidRPr="00B651F3">
        <w:rPr>
          <w:lang w:val="en-US"/>
        </w:rPr>
        <w:t>then no additional status update is required, and the payment is returned to the mobile application with an 'approved' state:</w:t>
      </w:r>
    </w:p>
    <w:p w14:paraId="425B81D6" w14:textId="77777777" w:rsidR="0025700D" w:rsidRDefault="00C23FC8" w:rsidP="00C23FC8">
      <w:pPr>
        <w:pStyle w:val="NormalWeb"/>
        <w:shd w:val="clear" w:color="auto" w:fill="FFFFFF"/>
        <w:spacing w:before="150" w:beforeAutospacing="0" w:after="0" w:afterAutospacing="0" w:line="300" w:lineRule="atLeast"/>
        <w:jc w:val="center"/>
        <w:rPr>
          <w:rFonts w:ascii="Arial" w:hAnsi="Arial" w:cs="Arial"/>
          <w:color w:val="333333"/>
          <w:sz w:val="21"/>
          <w:szCs w:val="21"/>
        </w:rPr>
      </w:pPr>
      <w:r>
        <w:rPr>
          <w:rFonts w:ascii="Arial" w:hAnsi="Arial" w:cs="Arial"/>
          <w:noProof/>
          <w:color w:val="333333"/>
          <w:sz w:val="21"/>
          <w:szCs w:val="21"/>
          <w:lang w:val="en-US" w:eastAsia="en-US"/>
        </w:rPr>
        <w:lastRenderedPageBreak/>
        <w:drawing>
          <wp:inline distT="0" distB="0" distL="0" distR="0" wp14:anchorId="0595F09D" wp14:editId="643C58C0">
            <wp:extent cx="3914775" cy="2773145"/>
            <wp:effectExtent l="19050" t="0" r="9525" b="0"/>
            <wp:docPr id="8" name="Picture 7" descr="signature_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update.png"/>
                    <pic:cNvPicPr/>
                  </pic:nvPicPr>
                  <pic:blipFill>
                    <a:blip r:embed="rId19"/>
                    <a:stretch>
                      <a:fillRect/>
                    </a:stretch>
                  </pic:blipFill>
                  <pic:spPr>
                    <a:xfrm>
                      <a:off x="0" y="0"/>
                      <a:ext cx="3918078" cy="2775484"/>
                    </a:xfrm>
                    <a:prstGeom prst="rect">
                      <a:avLst/>
                    </a:prstGeom>
                  </pic:spPr>
                </pic:pic>
              </a:graphicData>
            </a:graphic>
          </wp:inline>
        </w:drawing>
      </w:r>
    </w:p>
    <w:p w14:paraId="4B90BE17" w14:textId="77777777" w:rsidR="00C23FC8" w:rsidRPr="00C23FC8" w:rsidRDefault="00C23FC8" w:rsidP="00C23FC8">
      <w:pPr>
        <w:pStyle w:val="NormalWeb"/>
        <w:shd w:val="clear" w:color="auto" w:fill="FFFFFF"/>
        <w:spacing w:before="150" w:beforeAutospacing="0" w:after="0" w:afterAutospacing="0" w:line="300" w:lineRule="atLeast"/>
        <w:jc w:val="center"/>
        <w:rPr>
          <w:rFonts w:ascii="Arial" w:hAnsi="Arial" w:cs="Arial"/>
          <w:i/>
          <w:color w:val="333333"/>
          <w:sz w:val="20"/>
          <w:szCs w:val="20"/>
        </w:rPr>
      </w:pPr>
      <w:r>
        <w:rPr>
          <w:rFonts w:ascii="Arial" w:hAnsi="Arial" w:cs="Arial"/>
          <w:i/>
          <w:color w:val="333333"/>
          <w:sz w:val="20"/>
          <w:szCs w:val="20"/>
        </w:rPr>
        <w:t>Flow of approved payment with signature update</w:t>
      </w:r>
    </w:p>
    <w:p w14:paraId="0AD95FE9" w14:textId="77777777" w:rsidR="00C23FC8" w:rsidRDefault="00782205" w:rsidP="0025700D">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startTransactionProcess</w:t>
      </w:r>
    </w:p>
    <w:p w14:paraId="5041222B" w14:textId="77777777" w:rsidR="00782205" w:rsidRDefault="00782205" w:rsidP="0025700D">
      <w:pPr>
        <w:pStyle w:val="NormalWeb"/>
        <w:shd w:val="clear" w:color="auto" w:fill="FFFFFF"/>
        <w:spacing w:before="150" w:beforeAutospacing="0" w:after="0" w:afterAutospacing="0" w:line="300" w:lineRule="atLeast"/>
        <w:rPr>
          <w:rFonts w:ascii="Arial" w:hAnsi="Arial" w:cs="Arial"/>
          <w:color w:val="333333"/>
          <w:sz w:val="21"/>
          <w:szCs w:val="21"/>
        </w:rPr>
      </w:pPr>
    </w:p>
    <w:p w14:paraId="6DC8B21F" w14:textId="77777777" w:rsidR="0025700D" w:rsidRPr="00B651F3" w:rsidRDefault="0025700D" w:rsidP="0025700D">
      <w:pPr>
        <w:rPr>
          <w:lang w:val="en-US"/>
        </w:rPr>
      </w:pPr>
      <w:r w:rsidRPr="00B651F3">
        <w:rPr>
          <w:lang w:val="en-US"/>
        </w:rPr>
        <w:t>In the event of a failure during signature update, two additional operations are performed:</w:t>
      </w:r>
    </w:p>
    <w:p w14:paraId="47663BAF" w14:textId="77777777" w:rsidR="0025700D" w:rsidRPr="00B651F3" w:rsidRDefault="0025700D" w:rsidP="00FF7401">
      <w:pPr>
        <w:pStyle w:val="ListParagraph"/>
        <w:numPr>
          <w:ilvl w:val="0"/>
          <w:numId w:val="10"/>
        </w:numPr>
        <w:rPr>
          <w:lang w:val="en-US"/>
        </w:rPr>
      </w:pPr>
      <w:r w:rsidRPr="00B651F3">
        <w:rPr>
          <w:lang w:val="en-US"/>
        </w:rPr>
        <w:t>Reversal request is sent to WD gateway</w:t>
      </w:r>
    </w:p>
    <w:p w14:paraId="380C7C1F" w14:textId="77777777" w:rsidR="0025700D" w:rsidRPr="00B651F3" w:rsidRDefault="0025700D" w:rsidP="00FF7401">
      <w:pPr>
        <w:pStyle w:val="ListParagraph"/>
        <w:numPr>
          <w:ilvl w:val="0"/>
          <w:numId w:val="10"/>
        </w:numPr>
        <w:rPr>
          <w:lang w:val="en-US"/>
        </w:rPr>
      </w:pPr>
      <w:r w:rsidRPr="00B651F3">
        <w:rPr>
          <w:lang w:val="en-US"/>
        </w:rPr>
        <w:t>Payment state is updated to 'rejected'</w:t>
      </w:r>
    </w:p>
    <w:p w14:paraId="5202790B" w14:textId="77777777" w:rsidR="0025700D" w:rsidRDefault="00C23FC8" w:rsidP="00C23FC8">
      <w:pPr>
        <w:pStyle w:val="NormalWeb"/>
        <w:shd w:val="clear" w:color="auto" w:fill="FFFFFF"/>
        <w:spacing w:before="150" w:beforeAutospacing="0" w:after="0" w:afterAutospacing="0" w:line="300" w:lineRule="atLeast"/>
        <w:jc w:val="center"/>
        <w:rPr>
          <w:rFonts w:ascii="Arial" w:hAnsi="Arial" w:cs="Arial"/>
          <w:color w:val="333333"/>
          <w:sz w:val="21"/>
          <w:szCs w:val="21"/>
        </w:rPr>
      </w:pPr>
      <w:r>
        <w:rPr>
          <w:rFonts w:ascii="Arial" w:hAnsi="Arial" w:cs="Arial"/>
          <w:noProof/>
          <w:color w:val="333333"/>
          <w:sz w:val="21"/>
          <w:szCs w:val="21"/>
          <w:lang w:val="en-US" w:eastAsia="en-US"/>
        </w:rPr>
        <w:drawing>
          <wp:inline distT="0" distB="0" distL="0" distR="0" wp14:anchorId="7A25B3E9" wp14:editId="1373DCA5">
            <wp:extent cx="4572000" cy="3869197"/>
            <wp:effectExtent l="19050" t="0" r="0" b="0"/>
            <wp:docPr id="9" name="Picture 8" descr="signature_update_f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update_fail.png"/>
                    <pic:cNvPicPr/>
                  </pic:nvPicPr>
                  <pic:blipFill>
                    <a:blip r:embed="rId20"/>
                    <a:stretch>
                      <a:fillRect/>
                    </a:stretch>
                  </pic:blipFill>
                  <pic:spPr>
                    <a:xfrm>
                      <a:off x="0" y="0"/>
                      <a:ext cx="4572000" cy="3869197"/>
                    </a:xfrm>
                    <a:prstGeom prst="rect">
                      <a:avLst/>
                    </a:prstGeom>
                  </pic:spPr>
                </pic:pic>
              </a:graphicData>
            </a:graphic>
          </wp:inline>
        </w:drawing>
      </w:r>
    </w:p>
    <w:p w14:paraId="43EA7549" w14:textId="77777777" w:rsidR="0025700D" w:rsidRPr="00C23FC8" w:rsidRDefault="00C23FC8" w:rsidP="00C23FC8">
      <w:pPr>
        <w:pStyle w:val="NormalWeb"/>
        <w:shd w:val="clear" w:color="auto" w:fill="FFFFFF"/>
        <w:spacing w:before="150" w:beforeAutospacing="0" w:after="0" w:afterAutospacing="0" w:line="300" w:lineRule="atLeast"/>
        <w:jc w:val="center"/>
        <w:rPr>
          <w:rFonts w:ascii="Arial" w:hAnsi="Arial" w:cs="Arial"/>
          <w:i/>
          <w:color w:val="333333"/>
          <w:sz w:val="20"/>
          <w:szCs w:val="20"/>
        </w:rPr>
      </w:pPr>
      <w:r>
        <w:rPr>
          <w:rFonts w:ascii="Arial" w:hAnsi="Arial" w:cs="Arial"/>
          <w:i/>
          <w:color w:val="333333"/>
          <w:sz w:val="20"/>
          <w:szCs w:val="20"/>
        </w:rPr>
        <w:t>Flow of rejected payment with signature update rejected</w:t>
      </w:r>
    </w:p>
    <w:sectPr w:rsidR="0025700D" w:rsidRPr="00C23FC8" w:rsidSect="0090580F">
      <w:headerReference w:type="first" r:id="rId21"/>
      <w:footerReference w:type="first" r:id="rId22"/>
      <w:pgSz w:w="11906" w:h="16838"/>
      <w:pgMar w:top="2155" w:right="1418" w:bottom="1134"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0B5A28" w14:textId="77777777" w:rsidR="003A6FA4" w:rsidRDefault="003A6FA4" w:rsidP="00260089">
      <w:r>
        <w:separator/>
      </w:r>
    </w:p>
  </w:endnote>
  <w:endnote w:type="continuationSeparator" w:id="0">
    <w:p w14:paraId="0CDF8575" w14:textId="77777777" w:rsidR="003A6FA4" w:rsidRDefault="003A6FA4" w:rsidP="00260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ヒラギノ角ゴ Pro W3">
    <w:charset w:val="80"/>
    <w:family w:val="auto"/>
    <w:pitch w:val="variable"/>
    <w:sig w:usb0="E00002FF" w:usb1="7AC7FFFF" w:usb2="00000012" w:usb3="00000000" w:csb0="0002000D"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Helvetica 65 Medium">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Consolas Italic">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Bold">
    <w:charset w:val="00"/>
    <w:family w:val="auto"/>
    <w:pitch w:val="variable"/>
    <w:sig w:usb0="E0002AFF" w:usb1="C0007843" w:usb2="00000009" w:usb3="00000000" w:csb0="000001FF" w:csb1="00000000"/>
  </w:font>
  <w:font w:name="Consolas Bold">
    <w:charset w:val="00"/>
    <w:family w:val="auto"/>
    <w:pitch w:val="variable"/>
    <w:sig w:usb0="E10002FF" w:usb1="4000FCFF" w:usb2="00000009" w:usb3="00000000" w:csb0="0000019F" w:csb1="00000000"/>
  </w:font>
  <w:font w:name="Arial Italic">
    <w:charset w:val="00"/>
    <w:family w:val="auto"/>
    <w:pitch w:val="variable"/>
    <w:sig w:usb0="E0000AFF" w:usb1="00007843" w:usb2="00000001"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8" w:type="dxa"/>
      <w:tblBorders>
        <w:top w:val="single" w:sz="4" w:space="0" w:color="auto"/>
      </w:tblBorders>
      <w:tblLayout w:type="fixed"/>
      <w:tblCellMar>
        <w:left w:w="0" w:type="dxa"/>
        <w:right w:w="0" w:type="dxa"/>
      </w:tblCellMar>
      <w:tblLook w:val="0000" w:firstRow="0" w:lastRow="0" w:firstColumn="0" w:lastColumn="0" w:noHBand="0" w:noVBand="0"/>
    </w:tblPr>
    <w:tblGrid>
      <w:gridCol w:w="3111"/>
      <w:gridCol w:w="3126"/>
      <w:gridCol w:w="2812"/>
    </w:tblGrid>
    <w:tr w:rsidR="00FA12F5" w:rsidRPr="002B41FF" w14:paraId="16CE6E9A" w14:textId="77777777" w:rsidTr="00A23E5A">
      <w:trPr>
        <w:cantSplit/>
        <w:trHeight w:val="208"/>
      </w:trPr>
      <w:tc>
        <w:tcPr>
          <w:tcW w:w="3111" w:type="dxa"/>
        </w:tcPr>
        <w:p w14:paraId="064B619E" w14:textId="77777777" w:rsidR="00FA12F5" w:rsidRPr="00EF181F" w:rsidRDefault="00FA12F5" w:rsidP="00EE63C8">
          <w:pPr>
            <w:pStyle w:val="FuzeilelinksuS"/>
            <w:rPr>
              <w:sz w:val="12"/>
              <w:szCs w:val="12"/>
            </w:rPr>
          </w:pPr>
          <w:r>
            <w:rPr>
              <w:sz w:val="12"/>
              <w:szCs w:val="12"/>
            </w:rPr>
            <w:t>Accept_SDK_Android_Version_</w:t>
          </w:r>
          <w:r w:rsidRPr="000603B0">
            <w:rPr>
              <w:color w:val="FF0000"/>
              <w:sz w:val="12"/>
              <w:szCs w:val="12"/>
            </w:rPr>
            <w:t>V</w:t>
          </w:r>
          <w:r>
            <w:rPr>
              <w:color w:val="FF0000"/>
              <w:sz w:val="12"/>
              <w:szCs w:val="12"/>
            </w:rPr>
            <w:t>1</w:t>
          </w:r>
          <w:r w:rsidRPr="000603B0">
            <w:rPr>
              <w:color w:val="FF0000"/>
              <w:sz w:val="12"/>
              <w:szCs w:val="12"/>
            </w:rPr>
            <w:t>_</w:t>
          </w:r>
          <w:r>
            <w:rPr>
              <w:color w:val="FF0000"/>
              <w:sz w:val="12"/>
              <w:szCs w:val="12"/>
            </w:rPr>
            <w:t>3_</w:t>
          </w:r>
          <w:r w:rsidR="00A23E5A">
            <w:rPr>
              <w:color w:val="FF0000"/>
              <w:sz w:val="12"/>
              <w:szCs w:val="12"/>
            </w:rPr>
            <w:t>5</w:t>
          </w:r>
        </w:p>
      </w:tc>
      <w:tc>
        <w:tcPr>
          <w:tcW w:w="3126" w:type="dxa"/>
        </w:tcPr>
        <w:p w14:paraId="14EC8E38" w14:textId="77777777" w:rsidR="00FA12F5" w:rsidRPr="00EF181F" w:rsidRDefault="00FA12F5" w:rsidP="00B72340">
          <w:pPr>
            <w:pStyle w:val="Fuzeilemitte"/>
            <w:rPr>
              <w:sz w:val="12"/>
              <w:szCs w:val="12"/>
            </w:rPr>
          </w:pPr>
          <w:r w:rsidRPr="00EF181F">
            <w:rPr>
              <w:sz w:val="12"/>
              <w:szCs w:val="12"/>
            </w:rPr>
            <w:t>Wirecard - Confidential</w:t>
          </w:r>
        </w:p>
      </w:tc>
      <w:tc>
        <w:tcPr>
          <w:tcW w:w="2812" w:type="dxa"/>
        </w:tcPr>
        <w:p w14:paraId="5218A713" w14:textId="77777777" w:rsidR="00FA12F5" w:rsidRPr="00EF181F" w:rsidRDefault="00FA12F5" w:rsidP="00F50F0F">
          <w:pPr>
            <w:pStyle w:val="FuzeilerechtsuS"/>
            <w:rPr>
              <w:sz w:val="12"/>
              <w:szCs w:val="12"/>
            </w:rPr>
          </w:pPr>
          <w:r w:rsidRPr="00EF181F">
            <w:rPr>
              <w:sz w:val="12"/>
              <w:szCs w:val="12"/>
            </w:rPr>
            <w:t xml:space="preserve">Page </w:t>
          </w:r>
          <w:r w:rsidRPr="00EF181F">
            <w:rPr>
              <w:sz w:val="12"/>
              <w:szCs w:val="12"/>
            </w:rPr>
            <w:fldChar w:fldCharType="begin"/>
          </w:r>
          <w:r w:rsidRPr="00EF181F">
            <w:rPr>
              <w:sz w:val="12"/>
              <w:szCs w:val="12"/>
            </w:rPr>
            <w:instrText xml:space="preserve"> PAGE </w:instrText>
          </w:r>
          <w:r w:rsidRPr="00EF181F">
            <w:rPr>
              <w:sz w:val="12"/>
              <w:szCs w:val="12"/>
            </w:rPr>
            <w:fldChar w:fldCharType="separate"/>
          </w:r>
          <w:r w:rsidR="003A1744">
            <w:rPr>
              <w:noProof/>
              <w:sz w:val="12"/>
              <w:szCs w:val="12"/>
            </w:rPr>
            <w:t>4</w:t>
          </w:r>
          <w:r w:rsidRPr="00EF181F">
            <w:rPr>
              <w:sz w:val="12"/>
              <w:szCs w:val="12"/>
            </w:rPr>
            <w:fldChar w:fldCharType="end"/>
          </w:r>
          <w:r w:rsidRPr="00EF181F">
            <w:rPr>
              <w:sz w:val="12"/>
              <w:szCs w:val="12"/>
            </w:rPr>
            <w:t xml:space="preserve"> of </w:t>
          </w:r>
          <w:r w:rsidRPr="00EF181F">
            <w:rPr>
              <w:sz w:val="12"/>
              <w:szCs w:val="12"/>
            </w:rPr>
            <w:fldChar w:fldCharType="begin"/>
          </w:r>
          <w:r w:rsidRPr="00EF181F">
            <w:rPr>
              <w:sz w:val="12"/>
              <w:szCs w:val="12"/>
            </w:rPr>
            <w:instrText xml:space="preserve"> NUMPAGES </w:instrText>
          </w:r>
          <w:r w:rsidRPr="00EF181F">
            <w:rPr>
              <w:sz w:val="12"/>
              <w:szCs w:val="12"/>
            </w:rPr>
            <w:fldChar w:fldCharType="separate"/>
          </w:r>
          <w:r w:rsidR="003A1744">
            <w:rPr>
              <w:noProof/>
              <w:sz w:val="12"/>
              <w:szCs w:val="12"/>
            </w:rPr>
            <w:t>61</w:t>
          </w:r>
          <w:r w:rsidRPr="00EF181F">
            <w:rPr>
              <w:sz w:val="12"/>
              <w:szCs w:val="12"/>
            </w:rPr>
            <w:fldChar w:fldCharType="end"/>
          </w:r>
        </w:p>
      </w:tc>
    </w:tr>
  </w:tbl>
  <w:p w14:paraId="0875D69A" w14:textId="77777777" w:rsidR="00FA12F5" w:rsidRPr="002B41FF" w:rsidRDefault="00FA12F5" w:rsidP="00B72340">
    <w:pPr>
      <w:pStyle w:val="Foo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513DB" w14:textId="77777777" w:rsidR="00FA12F5" w:rsidRDefault="00FA12F5" w:rsidP="00B95CE9">
    <w:pPr>
      <w:pStyle w:val="Footer"/>
      <w:rPr>
        <w:szCs w:val="22"/>
      </w:rPr>
    </w:pPr>
  </w:p>
  <w:p w14:paraId="5B17728E" w14:textId="77777777" w:rsidR="00FA12F5" w:rsidRDefault="00FA12F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8" w:type="dxa"/>
      <w:tblBorders>
        <w:top w:val="single" w:sz="4" w:space="0" w:color="auto"/>
      </w:tblBorders>
      <w:tblLayout w:type="fixed"/>
      <w:tblCellMar>
        <w:left w:w="0" w:type="dxa"/>
        <w:right w:w="0" w:type="dxa"/>
      </w:tblCellMar>
      <w:tblLook w:val="0000" w:firstRow="0" w:lastRow="0" w:firstColumn="0" w:lastColumn="0" w:noHBand="0" w:noVBand="0"/>
    </w:tblPr>
    <w:tblGrid>
      <w:gridCol w:w="3111"/>
      <w:gridCol w:w="3126"/>
      <w:gridCol w:w="2812"/>
    </w:tblGrid>
    <w:tr w:rsidR="00FA12F5" w:rsidRPr="0070151A" w14:paraId="565A4008" w14:textId="77777777" w:rsidTr="00A23E5A">
      <w:trPr>
        <w:cantSplit/>
        <w:trHeight w:val="194"/>
      </w:trPr>
      <w:tc>
        <w:tcPr>
          <w:tcW w:w="3111" w:type="dxa"/>
        </w:tcPr>
        <w:p w14:paraId="72579D70" w14:textId="77777777" w:rsidR="00FA12F5" w:rsidRPr="00EF181F" w:rsidRDefault="00FA12F5" w:rsidP="00FD511C">
          <w:pPr>
            <w:pStyle w:val="FuzeilelinksuS"/>
            <w:rPr>
              <w:sz w:val="12"/>
              <w:szCs w:val="12"/>
            </w:rPr>
          </w:pPr>
          <w:r>
            <w:rPr>
              <w:sz w:val="12"/>
              <w:szCs w:val="12"/>
            </w:rPr>
            <w:t>Accept_SDK_Android_Version_</w:t>
          </w:r>
          <w:r w:rsidRPr="000603B0">
            <w:rPr>
              <w:color w:val="FF0000"/>
              <w:sz w:val="12"/>
              <w:szCs w:val="12"/>
            </w:rPr>
            <w:t>V</w:t>
          </w:r>
          <w:r>
            <w:rPr>
              <w:color w:val="FF0000"/>
              <w:sz w:val="12"/>
              <w:szCs w:val="12"/>
            </w:rPr>
            <w:t>1</w:t>
          </w:r>
          <w:r w:rsidRPr="000603B0">
            <w:rPr>
              <w:color w:val="FF0000"/>
              <w:sz w:val="12"/>
              <w:szCs w:val="12"/>
            </w:rPr>
            <w:t>_</w:t>
          </w:r>
          <w:r>
            <w:rPr>
              <w:color w:val="FF0000"/>
              <w:sz w:val="12"/>
              <w:szCs w:val="12"/>
            </w:rPr>
            <w:t>3_</w:t>
          </w:r>
          <w:r w:rsidR="00A23E5A">
            <w:rPr>
              <w:color w:val="FF0000"/>
              <w:sz w:val="12"/>
              <w:szCs w:val="12"/>
            </w:rPr>
            <w:t>5</w:t>
          </w:r>
        </w:p>
      </w:tc>
      <w:tc>
        <w:tcPr>
          <w:tcW w:w="3126" w:type="dxa"/>
        </w:tcPr>
        <w:p w14:paraId="263FBC76" w14:textId="77777777" w:rsidR="00FA12F5" w:rsidRPr="00EF181F" w:rsidRDefault="00FA12F5" w:rsidP="00B72340">
          <w:pPr>
            <w:pStyle w:val="Fuzeilemitte"/>
            <w:rPr>
              <w:sz w:val="12"/>
              <w:szCs w:val="12"/>
            </w:rPr>
          </w:pPr>
          <w:r w:rsidRPr="00EF181F">
            <w:rPr>
              <w:sz w:val="12"/>
              <w:szCs w:val="12"/>
            </w:rPr>
            <w:t>Wirecard - Confidential</w:t>
          </w:r>
        </w:p>
      </w:tc>
      <w:tc>
        <w:tcPr>
          <w:tcW w:w="2812" w:type="dxa"/>
        </w:tcPr>
        <w:p w14:paraId="762DCE8F" w14:textId="77777777" w:rsidR="00FA12F5" w:rsidRPr="00EF181F" w:rsidRDefault="00FA12F5" w:rsidP="00F50F0F">
          <w:pPr>
            <w:pStyle w:val="FuzeilerechtsuS"/>
            <w:rPr>
              <w:sz w:val="12"/>
              <w:szCs w:val="12"/>
            </w:rPr>
          </w:pPr>
          <w:r w:rsidRPr="00EF181F">
            <w:rPr>
              <w:sz w:val="12"/>
              <w:szCs w:val="12"/>
            </w:rPr>
            <w:t xml:space="preserve">Page </w:t>
          </w:r>
          <w:r w:rsidRPr="00EF181F">
            <w:rPr>
              <w:sz w:val="12"/>
              <w:szCs w:val="12"/>
            </w:rPr>
            <w:fldChar w:fldCharType="begin"/>
          </w:r>
          <w:r w:rsidRPr="00EF181F">
            <w:rPr>
              <w:sz w:val="12"/>
              <w:szCs w:val="12"/>
            </w:rPr>
            <w:instrText xml:space="preserve"> PAGE </w:instrText>
          </w:r>
          <w:r w:rsidRPr="00EF181F">
            <w:rPr>
              <w:sz w:val="12"/>
              <w:szCs w:val="12"/>
            </w:rPr>
            <w:fldChar w:fldCharType="separate"/>
          </w:r>
          <w:r w:rsidR="003A1744">
            <w:rPr>
              <w:noProof/>
              <w:sz w:val="12"/>
              <w:szCs w:val="12"/>
            </w:rPr>
            <w:t>2</w:t>
          </w:r>
          <w:r w:rsidRPr="00EF181F">
            <w:rPr>
              <w:sz w:val="12"/>
              <w:szCs w:val="12"/>
            </w:rPr>
            <w:fldChar w:fldCharType="end"/>
          </w:r>
          <w:r w:rsidRPr="00EF181F">
            <w:rPr>
              <w:sz w:val="12"/>
              <w:szCs w:val="12"/>
            </w:rPr>
            <w:t xml:space="preserve"> of </w:t>
          </w:r>
          <w:r w:rsidRPr="00EF181F">
            <w:rPr>
              <w:sz w:val="12"/>
              <w:szCs w:val="12"/>
            </w:rPr>
            <w:fldChar w:fldCharType="begin"/>
          </w:r>
          <w:r w:rsidRPr="00EF181F">
            <w:rPr>
              <w:sz w:val="12"/>
              <w:szCs w:val="12"/>
            </w:rPr>
            <w:instrText xml:space="preserve"> NUMPAGES </w:instrText>
          </w:r>
          <w:r w:rsidRPr="00EF181F">
            <w:rPr>
              <w:sz w:val="12"/>
              <w:szCs w:val="12"/>
            </w:rPr>
            <w:fldChar w:fldCharType="separate"/>
          </w:r>
          <w:r w:rsidR="003A1744">
            <w:rPr>
              <w:noProof/>
              <w:sz w:val="12"/>
              <w:szCs w:val="12"/>
            </w:rPr>
            <w:t>61</w:t>
          </w:r>
          <w:r w:rsidRPr="00EF181F">
            <w:rPr>
              <w:sz w:val="12"/>
              <w:szCs w:val="12"/>
            </w:rPr>
            <w:fldChar w:fldCharType="end"/>
          </w:r>
        </w:p>
      </w:tc>
    </w:tr>
  </w:tbl>
  <w:p w14:paraId="5F5744F3" w14:textId="77777777" w:rsidR="00FA12F5" w:rsidRPr="004E6F3C" w:rsidRDefault="00FA12F5">
    <w:pPr>
      <w:pStyle w:val="Footer"/>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D08A9" w14:textId="77777777" w:rsidR="003A6FA4" w:rsidRDefault="003A6FA4" w:rsidP="00260089">
      <w:r>
        <w:separator/>
      </w:r>
    </w:p>
  </w:footnote>
  <w:footnote w:type="continuationSeparator" w:id="0">
    <w:p w14:paraId="7DBB0F19" w14:textId="77777777" w:rsidR="003A6FA4" w:rsidRDefault="003A6FA4" w:rsidP="002600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FD984" w14:textId="77777777" w:rsidR="00FA12F5" w:rsidRDefault="00FA12F5" w:rsidP="00EF181F">
    <w:pPr>
      <w:rPr>
        <w:szCs w:val="20"/>
        <w:lang w:val="en-GB"/>
      </w:rPr>
    </w:pPr>
    <w:r w:rsidRPr="00C22D06">
      <w:rPr>
        <w:b/>
        <w:noProof/>
        <w:lang w:val="en-US" w:eastAsia="en-US"/>
      </w:rPr>
      <w:drawing>
        <wp:anchor distT="0" distB="0" distL="114300" distR="114300" simplePos="0" relativeHeight="251663360" behindDoc="1" locked="0" layoutInCell="1" allowOverlap="1" wp14:anchorId="45435E3E" wp14:editId="44835142">
          <wp:simplePos x="0" y="0"/>
          <wp:positionH relativeFrom="column">
            <wp:posOffset>3935095</wp:posOffset>
          </wp:positionH>
          <wp:positionV relativeFrom="paragraph">
            <wp:posOffset>-165735</wp:posOffset>
          </wp:positionV>
          <wp:extent cx="1807200" cy="594000"/>
          <wp:effectExtent l="0" t="0" r="3175" b="0"/>
          <wp:wrapTight wrapText="bothSides">
            <wp:wrapPolygon edited="0">
              <wp:start x="0" y="0"/>
              <wp:lineTo x="0" y="20791"/>
              <wp:lineTo x="21410" y="20791"/>
              <wp:lineTo x="21410" y="0"/>
              <wp:lineTo x="0" y="0"/>
            </wp:wrapPolygon>
          </wp:wrapTight>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6425" r="6227"/>
                  <a:stretch/>
                </pic:blipFill>
                <pic:spPr bwMode="auto">
                  <a:xfrm>
                    <a:off x="0" y="0"/>
                    <a:ext cx="1807200" cy="594000"/>
                  </a:xfrm>
                  <a:prstGeom prst="rect">
                    <a:avLst/>
                  </a:prstGeom>
                  <a:noFill/>
                  <a:ln>
                    <a:noFill/>
                  </a:ln>
                  <a:extLst>
                    <a:ext uri="{53640926-AAD7-44D8-BBD7-CCE9431645EC}">
                      <a14:shadowObscured xmlns:a14="http://schemas.microsoft.com/office/drawing/2010/main"/>
                    </a:ext>
                  </a:extLst>
                </pic:spPr>
              </pic:pic>
            </a:graphicData>
          </a:graphic>
        </wp:anchor>
      </w:drawing>
    </w:r>
  </w:p>
  <w:p w14:paraId="27F880FC" w14:textId="77777777" w:rsidR="00FA12F5" w:rsidRPr="00EF181F" w:rsidRDefault="00FA12F5" w:rsidP="00EF181F">
    <w:pPr>
      <w:rPr>
        <w:szCs w:val="20"/>
        <w:lang w:val="en-GB"/>
      </w:rPr>
    </w:pPr>
    <w:r>
      <w:rPr>
        <w:noProof/>
        <w:lang w:val="en-US" w:eastAsia="en-US"/>
      </w:rPr>
      <mc:AlternateContent>
        <mc:Choice Requires="wps">
          <w:drawing>
            <wp:anchor distT="0" distB="0" distL="114300" distR="114300" simplePos="0" relativeHeight="251692032" behindDoc="0" locked="0" layoutInCell="1" allowOverlap="1" wp14:anchorId="7CD1178E" wp14:editId="7C81A6D5">
              <wp:simplePos x="0" y="0"/>
              <wp:positionH relativeFrom="column">
                <wp:posOffset>-635</wp:posOffset>
              </wp:positionH>
              <wp:positionV relativeFrom="paragraph">
                <wp:posOffset>293370</wp:posOffset>
              </wp:positionV>
              <wp:extent cx="3139440" cy="248920"/>
              <wp:effectExtent l="0" t="0" r="3810" b="0"/>
              <wp:wrapNone/>
              <wp:docPr id="1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248920"/>
                      </a:xfrm>
                      <a:prstGeom prst="rect">
                        <a:avLst/>
                      </a:prstGeom>
                      <a:solidFill>
                        <a:srgbClr val="FFFFFF"/>
                      </a:solidFill>
                      <a:ln w="9525">
                        <a:noFill/>
                        <a:miter lim="800000"/>
                        <a:headEnd/>
                        <a:tailEnd/>
                      </a:ln>
                    </wps:spPr>
                    <wps:txbx>
                      <w:txbxContent>
                        <w:p w14:paraId="7AC5CAD0" w14:textId="77777777" w:rsidR="00FA12F5" w:rsidRPr="007C3052" w:rsidRDefault="00FA12F5" w:rsidP="00155BB1">
                          <w:pPr>
                            <w:pStyle w:val="Caption"/>
                            <w:rPr>
                              <w:b/>
                              <w:sz w:val="24"/>
                              <w:szCs w:val="24"/>
                            </w:rPr>
                          </w:pPr>
                          <w:r w:rsidRPr="007C3052">
                            <w:rPr>
                              <w:b/>
                              <w:sz w:val="24"/>
                              <w:szCs w:val="24"/>
                            </w:rPr>
                            <w:t xml:space="preserve">For internal use only </w:t>
                          </w:r>
                        </w:p>
                        <w:p w14:paraId="1102781D" w14:textId="77777777" w:rsidR="00FA12F5" w:rsidRPr="00EF181F" w:rsidRDefault="00FA12F5" w:rsidP="000E6537">
                          <w:pPr>
                            <w:rPr>
                              <w:lang w:val="en-US"/>
                            </w:rPr>
                          </w:pP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7CD1178E" id="_x0000_t202" coordsize="21600,21600" o:spt="202" path="m0,0l0,21600,21600,21600,21600,0xe">
              <v:stroke joinstyle="miter"/>
              <v:path gradientshapeok="t" o:connecttype="rect"/>
            </v:shapetype>
            <v:shape id="Text_x0020_Box_x0020_20" o:spid="_x0000_s1032" type="#_x0000_t202" style="position:absolute;margin-left:-.05pt;margin-top:23.1pt;width:247.2pt;height:19.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" stroked="f">
              <v:textbox inset="0,0,0,0">
                <w:txbxContent>
                  <w:p w14:paraId="7AC5CAD0" w14:textId="77777777" w:rsidR="00FA12F5" w:rsidRPr="007C3052" w:rsidRDefault="00FA12F5" w:rsidP="00155BB1">
                    <w:pPr>
                      <w:pStyle w:val="Caption"/>
                      <w:rPr>
                        <w:b/>
                        <w:sz w:val="24"/>
                        <w:szCs w:val="24"/>
                      </w:rPr>
                    </w:pPr>
                    <w:r w:rsidRPr="007C3052">
                      <w:rPr>
                        <w:b/>
                        <w:sz w:val="24"/>
                        <w:szCs w:val="24"/>
                      </w:rPr>
                      <w:t xml:space="preserve">For internal use only </w:t>
                    </w:r>
                  </w:p>
                  <w:p w14:paraId="1102781D" w14:textId="77777777" w:rsidR="00FA12F5" w:rsidRPr="00EF181F" w:rsidRDefault="00FA12F5" w:rsidP="000E6537">
                    <w:pPr>
                      <w:rPr>
                        <w:lang w:val="en-US"/>
                      </w:rPr>
                    </w:pPr>
                  </w:p>
                </w:txbxContent>
              </v:textbox>
            </v:shape>
          </w:pict>
        </mc:Fallback>
      </mc:AlternateContent>
    </w:r>
    <w:r>
      <w:rPr>
        <w:noProof/>
        <w:lang w:val="en-US" w:eastAsia="en-US"/>
      </w:rPr>
      <mc:AlternateContent>
        <mc:Choice Requires="wps">
          <w:drawing>
            <wp:anchor distT="0" distB="0" distL="114300" distR="114300" simplePos="0" relativeHeight="251691008" behindDoc="0" locked="0" layoutInCell="1" allowOverlap="1" wp14:anchorId="14EA2A26" wp14:editId="765FB584">
              <wp:simplePos x="0" y="0"/>
              <wp:positionH relativeFrom="column">
                <wp:posOffset>635</wp:posOffset>
              </wp:positionH>
              <wp:positionV relativeFrom="paragraph">
                <wp:posOffset>28575</wp:posOffset>
              </wp:positionV>
              <wp:extent cx="3139440" cy="161925"/>
              <wp:effectExtent l="0" t="0" r="3810"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161925"/>
                      </a:xfrm>
                      <a:prstGeom prst="rect">
                        <a:avLst/>
                      </a:prstGeom>
                      <a:solidFill>
                        <a:srgbClr val="FFFFFF"/>
                      </a:solidFill>
                      <a:ln w="9525">
                        <a:noFill/>
                        <a:miter lim="800000"/>
                        <a:headEnd/>
                        <a:tailEnd/>
                      </a:ln>
                    </wps:spPr>
                    <wps:txbx>
                      <w:txbxContent>
                        <w:p w14:paraId="2F43C51B" w14:textId="77777777" w:rsidR="00FA12F5" w:rsidRPr="00EF181F" w:rsidRDefault="00FA12F5" w:rsidP="009A17D4">
                          <w:pPr>
                            <w:rPr>
                              <w:lang w:val="en-US"/>
                            </w:rPr>
                          </w:pPr>
                          <w:r>
                            <w:rPr>
                              <w:szCs w:val="20"/>
                              <w:lang w:val="en-US"/>
                            </w:rPr>
                            <w:t>Accept SDK - Android version</w:t>
                          </w:r>
                        </w:p>
                        <w:p w14:paraId="55ED699C" w14:textId="77777777" w:rsidR="00FA12F5" w:rsidRPr="00EF181F" w:rsidRDefault="00FA12F5" w:rsidP="00EF181F">
                          <w:pPr>
                            <w:rPr>
                              <w:lang w:val="en-US"/>
                            </w:rPr>
                          </w:pP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 w14:anchorId="14EA2A26" id="_x0000_s1033" type="#_x0000_t202" style="position:absolute;margin-left:.05pt;margin-top:2.25pt;width:247.2pt;height:1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" stroked="f">
              <v:textbox inset="0,0,0,0">
                <w:txbxContent>
                  <w:p w14:paraId="2F43C51B" w14:textId="77777777" w:rsidR="00FA12F5" w:rsidRPr="00EF181F" w:rsidRDefault="00FA12F5" w:rsidP="009A17D4">
                    <w:pPr>
                      <w:rPr>
                        <w:lang w:val="en-US"/>
                      </w:rPr>
                    </w:pPr>
                    <w:r>
                      <w:rPr>
                        <w:szCs w:val="20"/>
                        <w:lang w:val="en-US"/>
                      </w:rPr>
                      <w:t>Accept SDK - Android version</w:t>
                    </w:r>
                  </w:p>
                  <w:p w14:paraId="55ED699C" w14:textId="77777777" w:rsidR="00FA12F5" w:rsidRPr="00EF181F" w:rsidRDefault="00FA12F5" w:rsidP="00EF181F">
                    <w:pPr>
                      <w:rPr>
                        <w:lang w:val="en-US"/>
                      </w:rPr>
                    </w:pPr>
                  </w:p>
                </w:txbxContent>
              </v:textbox>
            </v:shape>
          </w:pict>
        </mc:Fallback>
      </mc:AlternateContent>
    </w:r>
    <w:r>
      <w:rPr>
        <w:rFonts w:eastAsiaTheme="minorHAnsi"/>
        <w:noProof/>
        <w:sz w:val="32"/>
        <w:szCs w:val="32"/>
        <w:lang w:val="en-US" w:eastAsia="en-US"/>
      </w:rPr>
      <mc:AlternateContent>
        <mc:Choice Requires="wps">
          <w:drawing>
            <wp:anchor distT="4294967295" distB="4294967295" distL="114300" distR="114300" simplePos="0" relativeHeight="251689984" behindDoc="0" locked="0" layoutInCell="1" allowOverlap="1" wp14:anchorId="50C36E41" wp14:editId="7469A3A1">
              <wp:simplePos x="0" y="0"/>
              <wp:positionH relativeFrom="column">
                <wp:posOffset>0</wp:posOffset>
              </wp:positionH>
              <wp:positionV relativeFrom="paragraph">
                <wp:posOffset>259079</wp:posOffset>
              </wp:positionV>
              <wp:extent cx="5760085" cy="0"/>
              <wp:effectExtent l="0" t="0" r="31115" b="19050"/>
              <wp:wrapNone/>
              <wp:docPr id="1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0"/>
                      </a:xfrm>
                      <a:prstGeom prst="line">
                        <a:avLst/>
                      </a:prstGeom>
                      <a:ln>
                        <a:solidFill>
                          <a:srgbClr val="0028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CFBD125" id="Straight Connector 22" o:spid="_x0000_s1026" style="position:absolute;z-index:25168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20.4pt" to="453.5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" strokecolor="#002846">
              <o:lock v:ext="edit" shapetype="f"/>
            </v:lin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93D9D" w14:textId="77777777" w:rsidR="00FA12F5" w:rsidRDefault="00FA12F5" w:rsidP="00EF181F">
    <w:pPr>
      <w:rPr>
        <w:szCs w:val="20"/>
        <w:lang w:val="en-GB"/>
      </w:rPr>
    </w:pPr>
    <w:r w:rsidRPr="00C22D06">
      <w:rPr>
        <w:b/>
        <w:noProof/>
        <w:lang w:val="en-US" w:eastAsia="en-US"/>
      </w:rPr>
      <w:drawing>
        <wp:anchor distT="0" distB="0" distL="114300" distR="114300" simplePos="0" relativeHeight="251683840" behindDoc="1" locked="0" layoutInCell="1" allowOverlap="1" wp14:anchorId="13B74689" wp14:editId="7919B0BC">
          <wp:simplePos x="0" y="0"/>
          <wp:positionH relativeFrom="column">
            <wp:posOffset>3935095</wp:posOffset>
          </wp:positionH>
          <wp:positionV relativeFrom="paragraph">
            <wp:posOffset>-165735</wp:posOffset>
          </wp:positionV>
          <wp:extent cx="1807200" cy="594000"/>
          <wp:effectExtent l="0" t="0" r="3175" b="0"/>
          <wp:wrapTight wrapText="bothSides">
            <wp:wrapPolygon edited="0">
              <wp:start x="0" y="0"/>
              <wp:lineTo x="0" y="20791"/>
              <wp:lineTo x="21410" y="20791"/>
              <wp:lineTo x="21410" y="0"/>
              <wp:lineTo x="0" y="0"/>
            </wp:wrapPolygon>
          </wp:wrapTight>
          <wp:docPr id="3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6425" r="6227"/>
                  <a:stretch/>
                </pic:blipFill>
                <pic:spPr bwMode="auto">
                  <a:xfrm>
                    <a:off x="0" y="0"/>
                    <a:ext cx="1807200" cy="594000"/>
                  </a:xfrm>
                  <a:prstGeom prst="rect">
                    <a:avLst/>
                  </a:prstGeom>
                  <a:noFill/>
                  <a:ln>
                    <a:noFill/>
                  </a:ln>
                  <a:extLst>
                    <a:ext uri="{53640926-AAD7-44D8-BBD7-CCE9431645EC}">
                      <a14:shadowObscured xmlns:a14="http://schemas.microsoft.com/office/drawing/2010/main"/>
                    </a:ext>
                  </a:extLst>
                </pic:spPr>
              </pic:pic>
            </a:graphicData>
          </a:graphic>
        </wp:anchor>
      </w:drawing>
    </w:r>
  </w:p>
  <w:p w14:paraId="1F9D8F92" w14:textId="77777777" w:rsidR="00FA12F5" w:rsidRDefault="00FA12F5">
    <w:pPr>
      <w:pStyle w:val="Header"/>
    </w:pPr>
    <w:r>
      <w:rPr>
        <w:noProof/>
        <w:lang w:val="en-US" w:eastAsia="en-US"/>
      </w:rPr>
      <mc:AlternateContent>
        <mc:Choice Requires="wps">
          <w:drawing>
            <wp:anchor distT="0" distB="0" distL="114300" distR="114300" simplePos="0" relativeHeight="251686912" behindDoc="0" locked="0" layoutInCell="1" allowOverlap="1" wp14:anchorId="699E1AA0" wp14:editId="71704F8D">
              <wp:simplePos x="0" y="0"/>
              <wp:positionH relativeFrom="column">
                <wp:posOffset>-1270</wp:posOffset>
              </wp:positionH>
              <wp:positionV relativeFrom="paragraph">
                <wp:posOffset>325120</wp:posOffset>
              </wp:positionV>
              <wp:extent cx="3139440" cy="248920"/>
              <wp:effectExtent l="0" t="0" r="381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248920"/>
                      </a:xfrm>
                      <a:prstGeom prst="rect">
                        <a:avLst/>
                      </a:prstGeom>
                      <a:solidFill>
                        <a:srgbClr val="FFFFFF"/>
                      </a:solidFill>
                      <a:ln w="9525">
                        <a:noFill/>
                        <a:miter lim="800000"/>
                        <a:headEnd/>
                        <a:tailEnd/>
                      </a:ln>
                    </wps:spPr>
                    <wps:txbx>
                      <w:txbxContent>
                        <w:p w14:paraId="6DDD4A3B" w14:textId="77777777" w:rsidR="00FA12F5" w:rsidRPr="007C3052" w:rsidRDefault="00FA12F5" w:rsidP="00155BB1">
                          <w:pPr>
                            <w:pStyle w:val="Caption"/>
                            <w:rPr>
                              <w:b/>
                              <w:sz w:val="24"/>
                              <w:szCs w:val="24"/>
                            </w:rPr>
                          </w:pPr>
                          <w:r w:rsidRPr="007C3052">
                            <w:rPr>
                              <w:b/>
                              <w:sz w:val="24"/>
                              <w:szCs w:val="24"/>
                            </w:rPr>
                            <w:t xml:space="preserve">For internal use only </w:t>
                          </w:r>
                        </w:p>
                        <w:p w14:paraId="5D75B98F" w14:textId="77777777" w:rsidR="00FA12F5" w:rsidRPr="00EF181F" w:rsidRDefault="00FA12F5" w:rsidP="000E6537">
                          <w:pPr>
                            <w:rPr>
                              <w:lang w:val="en-US"/>
                            </w:rPr>
                          </w:pP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7" o:spid="_x0000_s1034" type="#_x0000_t202" style="position:absolute;margin-left:-.1pt;margin-top:25.6pt;width:247.2pt;height:19.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" stroked="f">
              <v:textbox inset="0,0,0,0">
                <w:txbxContent>
                  <w:p w:rsidR="007D4591" w:rsidRPr="007C3052" w:rsidRDefault="007D4591" w:rsidP="00155BB1">
                    <w:pPr>
                      <w:pStyle w:val="Caption"/>
                      <w:rPr>
                        <w:b/>
                        <w:sz w:val="24"/>
                        <w:szCs w:val="24"/>
                      </w:rPr>
                    </w:pPr>
                    <w:r w:rsidRPr="007C3052">
                      <w:rPr>
                        <w:b/>
                        <w:sz w:val="24"/>
                        <w:szCs w:val="24"/>
                      </w:rPr>
                      <w:t xml:space="preserve">For internal use only </w:t>
                    </w:r>
                  </w:p>
                  <w:p w:rsidR="007D4591" w:rsidRPr="00EF181F" w:rsidRDefault="007D4591" w:rsidP="000E6537">
                    <w:pPr>
                      <w:rPr>
                        <w:lang w:val="en-US"/>
                      </w:rPr>
                    </w:pPr>
                  </w:p>
                </w:txbxContent>
              </v:textbox>
            </v:shape>
          </w:pict>
        </mc:Fallback>
      </mc:AlternateContent>
    </w:r>
    <w:r>
      <w:rPr>
        <w:noProof/>
        <w:lang w:val="en-US" w:eastAsia="en-US"/>
      </w:rPr>
      <mc:AlternateContent>
        <mc:Choice Requires="wps">
          <w:drawing>
            <wp:anchor distT="0" distB="0" distL="114300" distR="114300" simplePos="0" relativeHeight="251685888" behindDoc="0" locked="0" layoutInCell="1" allowOverlap="1" wp14:anchorId="7CA8D5D8" wp14:editId="7420C8F6">
              <wp:simplePos x="0" y="0"/>
              <wp:positionH relativeFrom="column">
                <wp:posOffset>635</wp:posOffset>
              </wp:positionH>
              <wp:positionV relativeFrom="paragraph">
                <wp:posOffset>28575</wp:posOffset>
              </wp:positionV>
              <wp:extent cx="3139440" cy="161925"/>
              <wp:effectExtent l="0" t="0" r="3810" b="952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161925"/>
                      </a:xfrm>
                      <a:prstGeom prst="rect">
                        <a:avLst/>
                      </a:prstGeom>
                      <a:solidFill>
                        <a:srgbClr val="FFFFFF"/>
                      </a:solidFill>
                      <a:ln w="9525">
                        <a:noFill/>
                        <a:miter lim="800000"/>
                        <a:headEnd/>
                        <a:tailEnd/>
                      </a:ln>
                    </wps:spPr>
                    <wps:txbx>
                      <w:txbxContent>
                        <w:p w14:paraId="62ACFAB4" w14:textId="77777777" w:rsidR="00FA12F5" w:rsidRPr="00EF181F" w:rsidRDefault="00FA12F5" w:rsidP="00EF181F">
                          <w:pPr>
                            <w:rPr>
                              <w:lang w:val="en-US"/>
                            </w:rPr>
                          </w:pPr>
                          <w:r>
                            <w:rPr>
                              <w:szCs w:val="20"/>
                              <w:lang w:val="en-US"/>
                            </w:rPr>
                            <w:t>Accept SDK - Android version</w:t>
                          </w: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05pt;margin-top:2.25pt;width:247.2pt;height:1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" stroked="f">
              <v:textbox inset="0,0,0,0">
                <w:txbxContent>
                  <w:p w:rsidR="007D4591" w:rsidRPr="00EF181F" w:rsidRDefault="007D4591" w:rsidP="00EF181F">
                    <w:pPr>
                      <w:rPr>
                        <w:lang w:val="en-US"/>
                      </w:rPr>
                    </w:pPr>
                    <w:r>
                      <w:rPr>
                        <w:szCs w:val="20"/>
                        <w:lang w:val="en-US"/>
                      </w:rPr>
                      <w:t>Accept SDK - Android version</w:t>
                    </w:r>
                  </w:p>
                </w:txbxContent>
              </v:textbox>
            </v:shape>
          </w:pict>
        </mc:Fallback>
      </mc:AlternateContent>
    </w:r>
    <w:r>
      <w:rPr>
        <w:rFonts w:eastAsiaTheme="minorHAnsi"/>
        <w:noProof/>
        <w:sz w:val="32"/>
        <w:szCs w:val="32"/>
        <w:lang w:val="en-US" w:eastAsia="en-US"/>
      </w:rPr>
      <mc:AlternateContent>
        <mc:Choice Requires="wps">
          <w:drawing>
            <wp:anchor distT="4294967295" distB="4294967295" distL="114300" distR="114300" simplePos="0" relativeHeight="251684864" behindDoc="0" locked="0" layoutInCell="1" allowOverlap="1" wp14:anchorId="28CA6B32" wp14:editId="787F314E">
              <wp:simplePos x="0" y="0"/>
              <wp:positionH relativeFrom="column">
                <wp:posOffset>0</wp:posOffset>
              </wp:positionH>
              <wp:positionV relativeFrom="paragraph">
                <wp:posOffset>259079</wp:posOffset>
              </wp:positionV>
              <wp:extent cx="5760085" cy="0"/>
              <wp:effectExtent l="0" t="0" r="31115"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0"/>
                      </a:xfrm>
                      <a:prstGeom prst="line">
                        <a:avLst/>
                      </a:prstGeom>
                      <a:ln>
                        <a:solidFill>
                          <a:srgbClr val="0028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CFF3559" id="Straight Connector 29" o:spid="_x0000_s1026" style="position:absolute;z-index:251684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20.4pt" to="453.5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" strokecolor="#002846">
              <o:lock v:ext="edit" shapetype="f"/>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780AAD12"/>
    <w:lvl w:ilvl="0">
      <w:start w:val="1"/>
      <w:numFmt w:val="upperRoman"/>
      <w:pStyle w:val="ListNumber3"/>
      <w:lvlText w:val="%1)"/>
      <w:lvlJc w:val="left"/>
      <w:pPr>
        <w:tabs>
          <w:tab w:val="num" w:pos="1514"/>
        </w:tabs>
        <w:ind w:left="1191" w:hanging="397"/>
      </w:pPr>
      <w:rPr>
        <w:rFonts w:ascii="Arial" w:hAnsi="Arial" w:hint="default"/>
        <w:b w:val="0"/>
        <w:i w:val="0"/>
        <w:sz w:val="22"/>
      </w:rPr>
    </w:lvl>
  </w:abstractNum>
  <w:abstractNum w:abstractNumId="1">
    <w:nsid w:val="FFFFFF7F"/>
    <w:multiLevelType w:val="multilevel"/>
    <w:tmpl w:val="0958F58E"/>
    <w:lvl w:ilvl="0">
      <w:start w:val="1"/>
      <w:numFmt w:val="decimal"/>
      <w:pStyle w:val="ListNumber2"/>
      <w:lvlText w:val="%1."/>
      <w:lvlJc w:val="left"/>
      <w:pPr>
        <w:tabs>
          <w:tab w:val="num" w:pos="643"/>
        </w:tabs>
        <w:ind w:left="643" w:hanging="360"/>
      </w:pPr>
      <w:rPr>
        <w:b/>
        <w:sz w:val="24"/>
        <w:szCs w:val="24"/>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FFFFFF88"/>
    <w:multiLevelType w:val="multilevel"/>
    <w:tmpl w:val="F940D46E"/>
    <w:lvl w:ilvl="0">
      <w:start w:val="1"/>
      <w:numFmt w:val="decimal"/>
      <w:pStyle w:val="ListNumber"/>
      <w:lvlText w:val="%1."/>
      <w:lvlJc w:val="left"/>
      <w:pPr>
        <w:tabs>
          <w:tab w:val="num" w:pos="360"/>
        </w:tabs>
        <w:ind w:left="360" w:hanging="360"/>
      </w:p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00000007"/>
    <w:multiLevelType w:val="multilevel"/>
    <w:tmpl w:val="894EE879"/>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4">
    <w:nsid w:val="06982679"/>
    <w:multiLevelType w:val="hybridMultilevel"/>
    <w:tmpl w:val="E8BAD8AE"/>
    <w:lvl w:ilvl="0" w:tplc="15E2026A">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9A81B85"/>
    <w:multiLevelType w:val="hybridMultilevel"/>
    <w:tmpl w:val="F18E5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1B34555"/>
    <w:multiLevelType w:val="multilevel"/>
    <w:tmpl w:val="D7A443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28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E8800E5"/>
    <w:multiLevelType w:val="hybridMultilevel"/>
    <w:tmpl w:val="7F4037DA"/>
    <w:lvl w:ilvl="0" w:tplc="861C4556">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FFE1599"/>
    <w:multiLevelType w:val="hybridMultilevel"/>
    <w:tmpl w:val="AC466F1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3BD467C"/>
    <w:multiLevelType w:val="hybridMultilevel"/>
    <w:tmpl w:val="AA4C998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9FE4046"/>
    <w:multiLevelType w:val="multilevel"/>
    <w:tmpl w:val="23B2E1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023CC4"/>
    <w:multiLevelType w:val="hybridMultilevel"/>
    <w:tmpl w:val="000066D4"/>
    <w:lvl w:ilvl="0" w:tplc="DE422536">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FAB67D5"/>
    <w:multiLevelType w:val="multilevel"/>
    <w:tmpl w:val="36E414BC"/>
    <w:lvl w:ilvl="0">
      <w:start w:val="1"/>
      <w:numFmt w:val="decimal"/>
      <w:lvlText w:val="%1."/>
      <w:lvlJc w:val="left"/>
      <w:pPr>
        <w:tabs>
          <w:tab w:val="num" w:pos="4320"/>
        </w:tabs>
        <w:ind w:left="4320" w:hanging="360"/>
      </w:pPr>
    </w:lvl>
    <w:lvl w:ilvl="1">
      <w:start w:val="1"/>
      <w:numFmt w:val="lowerLetter"/>
      <w:lvlText w:val="%2."/>
      <w:lvlJc w:val="left"/>
      <w:pPr>
        <w:tabs>
          <w:tab w:val="num" w:pos="5040"/>
        </w:tabs>
        <w:ind w:left="5040" w:hanging="360"/>
      </w:pPr>
    </w:lvl>
    <w:lvl w:ilvl="2" w:tentative="1">
      <w:start w:val="1"/>
      <w:numFmt w:val="decimal"/>
      <w:lvlText w:val="%3."/>
      <w:lvlJc w:val="left"/>
      <w:pPr>
        <w:tabs>
          <w:tab w:val="num" w:pos="5760"/>
        </w:tabs>
        <w:ind w:left="5760" w:hanging="360"/>
      </w:pPr>
    </w:lvl>
    <w:lvl w:ilvl="3" w:tentative="1">
      <w:start w:val="1"/>
      <w:numFmt w:val="decimal"/>
      <w:lvlText w:val="%4."/>
      <w:lvlJc w:val="left"/>
      <w:pPr>
        <w:tabs>
          <w:tab w:val="num" w:pos="6480"/>
        </w:tabs>
        <w:ind w:left="6480" w:hanging="360"/>
      </w:pPr>
    </w:lvl>
    <w:lvl w:ilvl="4" w:tentative="1">
      <w:start w:val="1"/>
      <w:numFmt w:val="decimal"/>
      <w:lvlText w:val="%5."/>
      <w:lvlJc w:val="left"/>
      <w:pPr>
        <w:tabs>
          <w:tab w:val="num" w:pos="7200"/>
        </w:tabs>
        <w:ind w:left="7200" w:hanging="360"/>
      </w:pPr>
    </w:lvl>
    <w:lvl w:ilvl="5" w:tentative="1">
      <w:start w:val="1"/>
      <w:numFmt w:val="decimal"/>
      <w:lvlText w:val="%6."/>
      <w:lvlJc w:val="left"/>
      <w:pPr>
        <w:tabs>
          <w:tab w:val="num" w:pos="7920"/>
        </w:tabs>
        <w:ind w:left="7920" w:hanging="360"/>
      </w:pPr>
    </w:lvl>
    <w:lvl w:ilvl="6" w:tentative="1">
      <w:start w:val="1"/>
      <w:numFmt w:val="decimal"/>
      <w:lvlText w:val="%7."/>
      <w:lvlJc w:val="left"/>
      <w:pPr>
        <w:tabs>
          <w:tab w:val="num" w:pos="8640"/>
        </w:tabs>
        <w:ind w:left="8640" w:hanging="360"/>
      </w:pPr>
    </w:lvl>
    <w:lvl w:ilvl="7" w:tentative="1">
      <w:start w:val="1"/>
      <w:numFmt w:val="decimal"/>
      <w:lvlText w:val="%8."/>
      <w:lvlJc w:val="left"/>
      <w:pPr>
        <w:tabs>
          <w:tab w:val="num" w:pos="9360"/>
        </w:tabs>
        <w:ind w:left="9360" w:hanging="360"/>
      </w:pPr>
    </w:lvl>
    <w:lvl w:ilvl="8" w:tentative="1">
      <w:start w:val="1"/>
      <w:numFmt w:val="decimal"/>
      <w:lvlText w:val="%9."/>
      <w:lvlJc w:val="left"/>
      <w:pPr>
        <w:tabs>
          <w:tab w:val="num" w:pos="10080"/>
        </w:tabs>
        <w:ind w:left="10080" w:hanging="360"/>
      </w:pPr>
    </w:lvl>
  </w:abstractNum>
  <w:abstractNum w:abstractNumId="13">
    <w:nsid w:val="37FD3036"/>
    <w:multiLevelType w:val="hybridMultilevel"/>
    <w:tmpl w:val="B3E61D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E804536"/>
    <w:multiLevelType w:val="multilevel"/>
    <w:tmpl w:val="CE148DD2"/>
    <w:lvl w:ilvl="0">
      <w:start w:val="1"/>
      <w:numFmt w:val="decimal"/>
      <w:lvlText w:val="%1."/>
      <w:lvlJc w:val="left"/>
      <w:pPr>
        <w:tabs>
          <w:tab w:val="num" w:pos="4320"/>
        </w:tabs>
        <w:ind w:left="4320" w:hanging="360"/>
      </w:pPr>
    </w:lvl>
    <w:lvl w:ilvl="1">
      <w:start w:val="1"/>
      <w:numFmt w:val="lowerLetter"/>
      <w:lvlText w:val="%2."/>
      <w:lvlJc w:val="left"/>
      <w:pPr>
        <w:tabs>
          <w:tab w:val="num" w:pos="5040"/>
        </w:tabs>
        <w:ind w:left="5040" w:hanging="360"/>
      </w:pPr>
    </w:lvl>
    <w:lvl w:ilvl="2" w:tentative="1">
      <w:start w:val="1"/>
      <w:numFmt w:val="decimal"/>
      <w:lvlText w:val="%3."/>
      <w:lvlJc w:val="left"/>
      <w:pPr>
        <w:tabs>
          <w:tab w:val="num" w:pos="5760"/>
        </w:tabs>
        <w:ind w:left="5760" w:hanging="360"/>
      </w:pPr>
    </w:lvl>
    <w:lvl w:ilvl="3" w:tentative="1">
      <w:start w:val="1"/>
      <w:numFmt w:val="decimal"/>
      <w:lvlText w:val="%4."/>
      <w:lvlJc w:val="left"/>
      <w:pPr>
        <w:tabs>
          <w:tab w:val="num" w:pos="6480"/>
        </w:tabs>
        <w:ind w:left="6480" w:hanging="360"/>
      </w:pPr>
    </w:lvl>
    <w:lvl w:ilvl="4" w:tentative="1">
      <w:start w:val="1"/>
      <w:numFmt w:val="decimal"/>
      <w:lvlText w:val="%5."/>
      <w:lvlJc w:val="left"/>
      <w:pPr>
        <w:tabs>
          <w:tab w:val="num" w:pos="7200"/>
        </w:tabs>
        <w:ind w:left="7200" w:hanging="360"/>
      </w:pPr>
    </w:lvl>
    <w:lvl w:ilvl="5" w:tentative="1">
      <w:start w:val="1"/>
      <w:numFmt w:val="decimal"/>
      <w:lvlText w:val="%6."/>
      <w:lvlJc w:val="left"/>
      <w:pPr>
        <w:tabs>
          <w:tab w:val="num" w:pos="7920"/>
        </w:tabs>
        <w:ind w:left="7920" w:hanging="360"/>
      </w:pPr>
    </w:lvl>
    <w:lvl w:ilvl="6" w:tentative="1">
      <w:start w:val="1"/>
      <w:numFmt w:val="decimal"/>
      <w:lvlText w:val="%7."/>
      <w:lvlJc w:val="left"/>
      <w:pPr>
        <w:tabs>
          <w:tab w:val="num" w:pos="8640"/>
        </w:tabs>
        <w:ind w:left="8640" w:hanging="360"/>
      </w:pPr>
    </w:lvl>
    <w:lvl w:ilvl="7" w:tentative="1">
      <w:start w:val="1"/>
      <w:numFmt w:val="decimal"/>
      <w:lvlText w:val="%8."/>
      <w:lvlJc w:val="left"/>
      <w:pPr>
        <w:tabs>
          <w:tab w:val="num" w:pos="9360"/>
        </w:tabs>
        <w:ind w:left="9360" w:hanging="360"/>
      </w:pPr>
    </w:lvl>
    <w:lvl w:ilvl="8" w:tentative="1">
      <w:start w:val="1"/>
      <w:numFmt w:val="decimal"/>
      <w:lvlText w:val="%9."/>
      <w:lvlJc w:val="left"/>
      <w:pPr>
        <w:tabs>
          <w:tab w:val="num" w:pos="10080"/>
        </w:tabs>
        <w:ind w:left="10080" w:hanging="360"/>
      </w:pPr>
    </w:lvl>
  </w:abstractNum>
  <w:abstractNum w:abstractNumId="15">
    <w:nsid w:val="52E7296A"/>
    <w:multiLevelType w:val="hybridMultilevel"/>
    <w:tmpl w:val="3AE60A62"/>
    <w:lvl w:ilvl="0" w:tplc="C0086EDA">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65D7468"/>
    <w:multiLevelType w:val="hybridMultilevel"/>
    <w:tmpl w:val="F9DAE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3643ADB"/>
    <w:multiLevelType w:val="hybridMultilevel"/>
    <w:tmpl w:val="E24AED7A"/>
    <w:lvl w:ilvl="0" w:tplc="CF3A7F9C">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C722E5E"/>
    <w:multiLevelType w:val="hybridMultilevel"/>
    <w:tmpl w:val="FA96F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02F143D"/>
    <w:multiLevelType w:val="hybridMultilevel"/>
    <w:tmpl w:val="CA56B81C"/>
    <w:lvl w:ilvl="0" w:tplc="22800FF6">
      <w:start w:val="1"/>
      <w:numFmt w:val="bullet"/>
      <w:pStyle w:val="valu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F70AA0"/>
    <w:multiLevelType w:val="hybridMultilevel"/>
    <w:tmpl w:val="434643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BAF3874"/>
    <w:multiLevelType w:val="hybridMultilevel"/>
    <w:tmpl w:val="00202D76"/>
    <w:lvl w:ilvl="0" w:tplc="A5703B44">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C533F65"/>
    <w:multiLevelType w:val="hybridMultilevel"/>
    <w:tmpl w:val="9D7AC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3"/>
  </w:num>
  <w:num w:numId="6">
    <w:abstractNumId w:val="19"/>
  </w:num>
  <w:num w:numId="7">
    <w:abstractNumId w:val="5"/>
  </w:num>
  <w:num w:numId="8">
    <w:abstractNumId w:val="22"/>
  </w:num>
  <w:num w:numId="9">
    <w:abstractNumId w:val="16"/>
  </w:num>
  <w:num w:numId="10">
    <w:abstractNumId w:val="18"/>
  </w:num>
  <w:num w:numId="11">
    <w:abstractNumId w:val="14"/>
  </w:num>
  <w:num w:numId="12">
    <w:abstractNumId w:val="10"/>
  </w:num>
  <w:num w:numId="13">
    <w:abstractNumId w:val="17"/>
  </w:num>
  <w:num w:numId="14">
    <w:abstractNumId w:val="20"/>
  </w:num>
  <w:num w:numId="15">
    <w:abstractNumId w:val="15"/>
  </w:num>
  <w:num w:numId="16">
    <w:abstractNumId w:val="8"/>
  </w:num>
  <w:num w:numId="17">
    <w:abstractNumId w:val="12"/>
  </w:num>
  <w:num w:numId="18">
    <w:abstractNumId w:val="9"/>
  </w:num>
  <w:num w:numId="19">
    <w:abstractNumId w:val="7"/>
  </w:num>
  <w:num w:numId="20">
    <w:abstractNumId w:val="4"/>
  </w:num>
  <w:num w:numId="21">
    <w:abstractNumId w:val="21"/>
  </w:num>
  <w:num w:numId="22">
    <w:abstractNumId w:val="11"/>
  </w:num>
  <w:num w:numId="23">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B92"/>
    <w:rsid w:val="0000087C"/>
    <w:rsid w:val="00001180"/>
    <w:rsid w:val="000017BA"/>
    <w:rsid w:val="00001A6E"/>
    <w:rsid w:val="00002459"/>
    <w:rsid w:val="000028EE"/>
    <w:rsid w:val="00002C47"/>
    <w:rsid w:val="00003977"/>
    <w:rsid w:val="00006AF4"/>
    <w:rsid w:val="00007621"/>
    <w:rsid w:val="000077DA"/>
    <w:rsid w:val="000105F8"/>
    <w:rsid w:val="000114DA"/>
    <w:rsid w:val="00011F87"/>
    <w:rsid w:val="00012099"/>
    <w:rsid w:val="00013D58"/>
    <w:rsid w:val="00014E14"/>
    <w:rsid w:val="00015094"/>
    <w:rsid w:val="00015945"/>
    <w:rsid w:val="00015B4A"/>
    <w:rsid w:val="00016A18"/>
    <w:rsid w:val="00021EA6"/>
    <w:rsid w:val="000244DF"/>
    <w:rsid w:val="0002578F"/>
    <w:rsid w:val="00025DF8"/>
    <w:rsid w:val="00026B96"/>
    <w:rsid w:val="00027DEC"/>
    <w:rsid w:val="00030462"/>
    <w:rsid w:val="00030859"/>
    <w:rsid w:val="00030AEB"/>
    <w:rsid w:val="000324E8"/>
    <w:rsid w:val="00032A95"/>
    <w:rsid w:val="00035290"/>
    <w:rsid w:val="000353A0"/>
    <w:rsid w:val="00036112"/>
    <w:rsid w:val="000361F8"/>
    <w:rsid w:val="000365E5"/>
    <w:rsid w:val="00040C4F"/>
    <w:rsid w:val="00043611"/>
    <w:rsid w:val="00043C84"/>
    <w:rsid w:val="00044BA2"/>
    <w:rsid w:val="000457D1"/>
    <w:rsid w:val="00046D1A"/>
    <w:rsid w:val="0005398A"/>
    <w:rsid w:val="00053F45"/>
    <w:rsid w:val="0005409F"/>
    <w:rsid w:val="000543EB"/>
    <w:rsid w:val="0005686F"/>
    <w:rsid w:val="00057DD2"/>
    <w:rsid w:val="000601E9"/>
    <w:rsid w:val="000603B0"/>
    <w:rsid w:val="00060732"/>
    <w:rsid w:val="00060BBC"/>
    <w:rsid w:val="00061792"/>
    <w:rsid w:val="00061F11"/>
    <w:rsid w:val="00061FCB"/>
    <w:rsid w:val="00062343"/>
    <w:rsid w:val="00062593"/>
    <w:rsid w:val="000631B1"/>
    <w:rsid w:val="00063520"/>
    <w:rsid w:val="00063CE1"/>
    <w:rsid w:val="000640A5"/>
    <w:rsid w:val="00066880"/>
    <w:rsid w:val="0006693E"/>
    <w:rsid w:val="0006781C"/>
    <w:rsid w:val="0007009A"/>
    <w:rsid w:val="00070917"/>
    <w:rsid w:val="00070C3D"/>
    <w:rsid w:val="00072218"/>
    <w:rsid w:val="00072A97"/>
    <w:rsid w:val="0007468E"/>
    <w:rsid w:val="00074DF9"/>
    <w:rsid w:val="00075E73"/>
    <w:rsid w:val="00076428"/>
    <w:rsid w:val="00076647"/>
    <w:rsid w:val="00076C9A"/>
    <w:rsid w:val="000771B1"/>
    <w:rsid w:val="000779F4"/>
    <w:rsid w:val="00081E28"/>
    <w:rsid w:val="000824E9"/>
    <w:rsid w:val="000825FB"/>
    <w:rsid w:val="000826AC"/>
    <w:rsid w:val="00082B6B"/>
    <w:rsid w:val="00083399"/>
    <w:rsid w:val="00083C2A"/>
    <w:rsid w:val="00084143"/>
    <w:rsid w:val="00084D65"/>
    <w:rsid w:val="00086210"/>
    <w:rsid w:val="00090E90"/>
    <w:rsid w:val="000920E0"/>
    <w:rsid w:val="00093984"/>
    <w:rsid w:val="00095466"/>
    <w:rsid w:val="00096157"/>
    <w:rsid w:val="000A0115"/>
    <w:rsid w:val="000A0735"/>
    <w:rsid w:val="000A100D"/>
    <w:rsid w:val="000A135C"/>
    <w:rsid w:val="000A20EC"/>
    <w:rsid w:val="000A2A5D"/>
    <w:rsid w:val="000A5FB6"/>
    <w:rsid w:val="000A686A"/>
    <w:rsid w:val="000A756D"/>
    <w:rsid w:val="000B00C6"/>
    <w:rsid w:val="000B09C8"/>
    <w:rsid w:val="000B2D03"/>
    <w:rsid w:val="000B2F20"/>
    <w:rsid w:val="000B3159"/>
    <w:rsid w:val="000B3EE2"/>
    <w:rsid w:val="000B42EA"/>
    <w:rsid w:val="000B6F7B"/>
    <w:rsid w:val="000B7C96"/>
    <w:rsid w:val="000C0948"/>
    <w:rsid w:val="000C0CBA"/>
    <w:rsid w:val="000C139D"/>
    <w:rsid w:val="000C2BF3"/>
    <w:rsid w:val="000C30BB"/>
    <w:rsid w:val="000C3207"/>
    <w:rsid w:val="000C334A"/>
    <w:rsid w:val="000C4A39"/>
    <w:rsid w:val="000C4D08"/>
    <w:rsid w:val="000C6CBD"/>
    <w:rsid w:val="000C78E4"/>
    <w:rsid w:val="000D05B2"/>
    <w:rsid w:val="000D1261"/>
    <w:rsid w:val="000D1517"/>
    <w:rsid w:val="000D156C"/>
    <w:rsid w:val="000D264E"/>
    <w:rsid w:val="000D35DC"/>
    <w:rsid w:val="000D40FF"/>
    <w:rsid w:val="000D4E00"/>
    <w:rsid w:val="000D4E4D"/>
    <w:rsid w:val="000D4F60"/>
    <w:rsid w:val="000D6125"/>
    <w:rsid w:val="000D6631"/>
    <w:rsid w:val="000D6DF1"/>
    <w:rsid w:val="000D79AB"/>
    <w:rsid w:val="000E058F"/>
    <w:rsid w:val="000E27EB"/>
    <w:rsid w:val="000E33C2"/>
    <w:rsid w:val="000E4207"/>
    <w:rsid w:val="000E43E4"/>
    <w:rsid w:val="000E6537"/>
    <w:rsid w:val="000E76AD"/>
    <w:rsid w:val="000E7824"/>
    <w:rsid w:val="000E7FE6"/>
    <w:rsid w:val="000F2C7B"/>
    <w:rsid w:val="000F4046"/>
    <w:rsid w:val="000F48B9"/>
    <w:rsid w:val="000F728A"/>
    <w:rsid w:val="00101AFC"/>
    <w:rsid w:val="00101BFE"/>
    <w:rsid w:val="001025AE"/>
    <w:rsid w:val="00102DAF"/>
    <w:rsid w:val="0010302B"/>
    <w:rsid w:val="00104021"/>
    <w:rsid w:val="00106EFD"/>
    <w:rsid w:val="00110ADC"/>
    <w:rsid w:val="00110B0C"/>
    <w:rsid w:val="001117E8"/>
    <w:rsid w:val="00111D77"/>
    <w:rsid w:val="0011425D"/>
    <w:rsid w:val="0011563D"/>
    <w:rsid w:val="00116C91"/>
    <w:rsid w:val="00116E09"/>
    <w:rsid w:val="0012066E"/>
    <w:rsid w:val="00120F26"/>
    <w:rsid w:val="001220ED"/>
    <w:rsid w:val="00122941"/>
    <w:rsid w:val="00122F9F"/>
    <w:rsid w:val="00123129"/>
    <w:rsid w:val="00123BDD"/>
    <w:rsid w:val="00126A68"/>
    <w:rsid w:val="00126BE3"/>
    <w:rsid w:val="001275A8"/>
    <w:rsid w:val="00127CE5"/>
    <w:rsid w:val="0013000B"/>
    <w:rsid w:val="0013236E"/>
    <w:rsid w:val="00133210"/>
    <w:rsid w:val="00134613"/>
    <w:rsid w:val="00134688"/>
    <w:rsid w:val="00134CD1"/>
    <w:rsid w:val="00135454"/>
    <w:rsid w:val="001359DE"/>
    <w:rsid w:val="00135D60"/>
    <w:rsid w:val="0013618F"/>
    <w:rsid w:val="00136705"/>
    <w:rsid w:val="00137567"/>
    <w:rsid w:val="00137D8E"/>
    <w:rsid w:val="00141A52"/>
    <w:rsid w:val="0014279E"/>
    <w:rsid w:val="00144EC6"/>
    <w:rsid w:val="00145675"/>
    <w:rsid w:val="00145E8C"/>
    <w:rsid w:val="001460A8"/>
    <w:rsid w:val="00146B14"/>
    <w:rsid w:val="00147CA0"/>
    <w:rsid w:val="00150193"/>
    <w:rsid w:val="001513B0"/>
    <w:rsid w:val="00151AA9"/>
    <w:rsid w:val="00151ED4"/>
    <w:rsid w:val="001526E0"/>
    <w:rsid w:val="00152D8F"/>
    <w:rsid w:val="00152F83"/>
    <w:rsid w:val="0015401D"/>
    <w:rsid w:val="0015576C"/>
    <w:rsid w:val="00155BB1"/>
    <w:rsid w:val="00156379"/>
    <w:rsid w:val="001569C1"/>
    <w:rsid w:val="00156A27"/>
    <w:rsid w:val="00156B94"/>
    <w:rsid w:val="00156CD1"/>
    <w:rsid w:val="001602F2"/>
    <w:rsid w:val="0016176E"/>
    <w:rsid w:val="001628AB"/>
    <w:rsid w:val="001637BB"/>
    <w:rsid w:val="00165ABE"/>
    <w:rsid w:val="00167CF3"/>
    <w:rsid w:val="00171CF3"/>
    <w:rsid w:val="001740D4"/>
    <w:rsid w:val="0017449C"/>
    <w:rsid w:val="001763F0"/>
    <w:rsid w:val="001767F0"/>
    <w:rsid w:val="00176EE7"/>
    <w:rsid w:val="00177097"/>
    <w:rsid w:val="001770E5"/>
    <w:rsid w:val="0017735B"/>
    <w:rsid w:val="00181D1F"/>
    <w:rsid w:val="00181DB0"/>
    <w:rsid w:val="001837E3"/>
    <w:rsid w:val="00185381"/>
    <w:rsid w:val="001856F9"/>
    <w:rsid w:val="0018581E"/>
    <w:rsid w:val="00185A2E"/>
    <w:rsid w:val="001866C3"/>
    <w:rsid w:val="001867D3"/>
    <w:rsid w:val="001869DB"/>
    <w:rsid w:val="00187115"/>
    <w:rsid w:val="00191862"/>
    <w:rsid w:val="00192664"/>
    <w:rsid w:val="00192B75"/>
    <w:rsid w:val="00192CD4"/>
    <w:rsid w:val="00193B8D"/>
    <w:rsid w:val="001951C3"/>
    <w:rsid w:val="00196B8C"/>
    <w:rsid w:val="00197806"/>
    <w:rsid w:val="001A0E0E"/>
    <w:rsid w:val="001A1991"/>
    <w:rsid w:val="001A20B8"/>
    <w:rsid w:val="001A21AC"/>
    <w:rsid w:val="001A33F8"/>
    <w:rsid w:val="001A3CED"/>
    <w:rsid w:val="001A48B3"/>
    <w:rsid w:val="001A48D4"/>
    <w:rsid w:val="001B04CF"/>
    <w:rsid w:val="001B3C93"/>
    <w:rsid w:val="001B3D7C"/>
    <w:rsid w:val="001B51AE"/>
    <w:rsid w:val="001B55DF"/>
    <w:rsid w:val="001B62EF"/>
    <w:rsid w:val="001B6796"/>
    <w:rsid w:val="001B6B2A"/>
    <w:rsid w:val="001B7B07"/>
    <w:rsid w:val="001B7D4E"/>
    <w:rsid w:val="001C0BCC"/>
    <w:rsid w:val="001C362C"/>
    <w:rsid w:val="001C48DA"/>
    <w:rsid w:val="001C4FE6"/>
    <w:rsid w:val="001C5350"/>
    <w:rsid w:val="001C5D6C"/>
    <w:rsid w:val="001C717D"/>
    <w:rsid w:val="001D0370"/>
    <w:rsid w:val="001D03D3"/>
    <w:rsid w:val="001D0A19"/>
    <w:rsid w:val="001D0C31"/>
    <w:rsid w:val="001D270F"/>
    <w:rsid w:val="001D30DB"/>
    <w:rsid w:val="001D3115"/>
    <w:rsid w:val="001D3424"/>
    <w:rsid w:val="001D3F9C"/>
    <w:rsid w:val="001D5337"/>
    <w:rsid w:val="001D7589"/>
    <w:rsid w:val="001D7615"/>
    <w:rsid w:val="001D7DA2"/>
    <w:rsid w:val="001E03CD"/>
    <w:rsid w:val="001E1318"/>
    <w:rsid w:val="001E2D69"/>
    <w:rsid w:val="001E304D"/>
    <w:rsid w:val="001E36CF"/>
    <w:rsid w:val="001E3F78"/>
    <w:rsid w:val="001E5243"/>
    <w:rsid w:val="001E71CD"/>
    <w:rsid w:val="001E7F67"/>
    <w:rsid w:val="001F3252"/>
    <w:rsid w:val="001F326D"/>
    <w:rsid w:val="001F365E"/>
    <w:rsid w:val="001F63EB"/>
    <w:rsid w:val="001F68D8"/>
    <w:rsid w:val="001F7C46"/>
    <w:rsid w:val="001F7D35"/>
    <w:rsid w:val="00200A4C"/>
    <w:rsid w:val="00200B46"/>
    <w:rsid w:val="00202FE8"/>
    <w:rsid w:val="00203059"/>
    <w:rsid w:val="00203933"/>
    <w:rsid w:val="00204FFF"/>
    <w:rsid w:val="002051F4"/>
    <w:rsid w:val="00207101"/>
    <w:rsid w:val="00207473"/>
    <w:rsid w:val="0020748E"/>
    <w:rsid w:val="00211A2F"/>
    <w:rsid w:val="00212A68"/>
    <w:rsid w:val="00215024"/>
    <w:rsid w:val="0021555D"/>
    <w:rsid w:val="00215E0D"/>
    <w:rsid w:val="0021624D"/>
    <w:rsid w:val="00217332"/>
    <w:rsid w:val="00220AAB"/>
    <w:rsid w:val="00221FB0"/>
    <w:rsid w:val="002224F9"/>
    <w:rsid w:val="002229E3"/>
    <w:rsid w:val="0022543A"/>
    <w:rsid w:val="00230BAE"/>
    <w:rsid w:val="00232BC1"/>
    <w:rsid w:val="00233327"/>
    <w:rsid w:val="00233899"/>
    <w:rsid w:val="00235A67"/>
    <w:rsid w:val="002371E2"/>
    <w:rsid w:val="002378F7"/>
    <w:rsid w:val="00240644"/>
    <w:rsid w:val="0024195B"/>
    <w:rsid w:val="00242006"/>
    <w:rsid w:val="002443D9"/>
    <w:rsid w:val="00244D21"/>
    <w:rsid w:val="0024503E"/>
    <w:rsid w:val="00245808"/>
    <w:rsid w:val="002460D2"/>
    <w:rsid w:val="0025187C"/>
    <w:rsid w:val="002519C5"/>
    <w:rsid w:val="00252880"/>
    <w:rsid w:val="00254100"/>
    <w:rsid w:val="00255380"/>
    <w:rsid w:val="00255879"/>
    <w:rsid w:val="002559CA"/>
    <w:rsid w:val="0025700D"/>
    <w:rsid w:val="00260089"/>
    <w:rsid w:val="002605C8"/>
    <w:rsid w:val="002637DD"/>
    <w:rsid w:val="00264106"/>
    <w:rsid w:val="00264122"/>
    <w:rsid w:val="00264CF9"/>
    <w:rsid w:val="00265F7D"/>
    <w:rsid w:val="002664C5"/>
    <w:rsid w:val="002670A4"/>
    <w:rsid w:val="0027044A"/>
    <w:rsid w:val="002706D2"/>
    <w:rsid w:val="00272055"/>
    <w:rsid w:val="002729D0"/>
    <w:rsid w:val="00274C40"/>
    <w:rsid w:val="00274E8C"/>
    <w:rsid w:val="002764D1"/>
    <w:rsid w:val="00276D67"/>
    <w:rsid w:val="00280C56"/>
    <w:rsid w:val="0028276B"/>
    <w:rsid w:val="00284D44"/>
    <w:rsid w:val="0028733E"/>
    <w:rsid w:val="00290B3C"/>
    <w:rsid w:val="00291089"/>
    <w:rsid w:val="00291B82"/>
    <w:rsid w:val="00291E93"/>
    <w:rsid w:val="002921FC"/>
    <w:rsid w:val="00292A02"/>
    <w:rsid w:val="00292D79"/>
    <w:rsid w:val="0029305C"/>
    <w:rsid w:val="00294D3D"/>
    <w:rsid w:val="00294D94"/>
    <w:rsid w:val="0029511D"/>
    <w:rsid w:val="00295FCD"/>
    <w:rsid w:val="0029706D"/>
    <w:rsid w:val="002970F6"/>
    <w:rsid w:val="00297FB2"/>
    <w:rsid w:val="002A05FB"/>
    <w:rsid w:val="002A0A71"/>
    <w:rsid w:val="002A0ACC"/>
    <w:rsid w:val="002A0B91"/>
    <w:rsid w:val="002A224B"/>
    <w:rsid w:val="002A2A4D"/>
    <w:rsid w:val="002A3AA6"/>
    <w:rsid w:val="002A3E1F"/>
    <w:rsid w:val="002A53A6"/>
    <w:rsid w:val="002A7031"/>
    <w:rsid w:val="002B2657"/>
    <w:rsid w:val="002B2814"/>
    <w:rsid w:val="002B2D4F"/>
    <w:rsid w:val="002B41FF"/>
    <w:rsid w:val="002B6DDD"/>
    <w:rsid w:val="002B7BAB"/>
    <w:rsid w:val="002C1DB4"/>
    <w:rsid w:val="002C2215"/>
    <w:rsid w:val="002C251D"/>
    <w:rsid w:val="002C31D0"/>
    <w:rsid w:val="002C4E89"/>
    <w:rsid w:val="002C5141"/>
    <w:rsid w:val="002C5B02"/>
    <w:rsid w:val="002C5E72"/>
    <w:rsid w:val="002C6299"/>
    <w:rsid w:val="002D149B"/>
    <w:rsid w:val="002D1DD5"/>
    <w:rsid w:val="002D26ED"/>
    <w:rsid w:val="002D318A"/>
    <w:rsid w:val="002D3E7F"/>
    <w:rsid w:val="002D4EDC"/>
    <w:rsid w:val="002D6901"/>
    <w:rsid w:val="002D6B30"/>
    <w:rsid w:val="002E0C3A"/>
    <w:rsid w:val="002E0F5B"/>
    <w:rsid w:val="002E364B"/>
    <w:rsid w:val="002E445F"/>
    <w:rsid w:val="002E5720"/>
    <w:rsid w:val="002E62EC"/>
    <w:rsid w:val="002E73B7"/>
    <w:rsid w:val="002F0662"/>
    <w:rsid w:val="002F133D"/>
    <w:rsid w:val="002F1C21"/>
    <w:rsid w:val="002F27C1"/>
    <w:rsid w:val="002F2E24"/>
    <w:rsid w:val="002F2E60"/>
    <w:rsid w:val="002F66A8"/>
    <w:rsid w:val="0030020C"/>
    <w:rsid w:val="003032C5"/>
    <w:rsid w:val="00303E9B"/>
    <w:rsid w:val="00304402"/>
    <w:rsid w:val="00304992"/>
    <w:rsid w:val="00304C75"/>
    <w:rsid w:val="003071C1"/>
    <w:rsid w:val="00307344"/>
    <w:rsid w:val="003103D9"/>
    <w:rsid w:val="0031068F"/>
    <w:rsid w:val="0031218D"/>
    <w:rsid w:val="00316490"/>
    <w:rsid w:val="003169A6"/>
    <w:rsid w:val="00317B5D"/>
    <w:rsid w:val="00320AA8"/>
    <w:rsid w:val="00321D51"/>
    <w:rsid w:val="00321D62"/>
    <w:rsid w:val="0032250E"/>
    <w:rsid w:val="003234DE"/>
    <w:rsid w:val="00323F25"/>
    <w:rsid w:val="003247CD"/>
    <w:rsid w:val="003249DB"/>
    <w:rsid w:val="00324A06"/>
    <w:rsid w:val="00324F85"/>
    <w:rsid w:val="0032643B"/>
    <w:rsid w:val="0033140F"/>
    <w:rsid w:val="0033257D"/>
    <w:rsid w:val="003348AF"/>
    <w:rsid w:val="00334924"/>
    <w:rsid w:val="00335AF3"/>
    <w:rsid w:val="003360E5"/>
    <w:rsid w:val="00337634"/>
    <w:rsid w:val="00341988"/>
    <w:rsid w:val="0034302F"/>
    <w:rsid w:val="003432D8"/>
    <w:rsid w:val="00343F6C"/>
    <w:rsid w:val="0034414D"/>
    <w:rsid w:val="00344E8F"/>
    <w:rsid w:val="0034605E"/>
    <w:rsid w:val="0034671F"/>
    <w:rsid w:val="00350CE4"/>
    <w:rsid w:val="00350E45"/>
    <w:rsid w:val="00352613"/>
    <w:rsid w:val="00353987"/>
    <w:rsid w:val="00353C81"/>
    <w:rsid w:val="00353FB4"/>
    <w:rsid w:val="00354407"/>
    <w:rsid w:val="00354AB5"/>
    <w:rsid w:val="00357D88"/>
    <w:rsid w:val="0036040A"/>
    <w:rsid w:val="003605FD"/>
    <w:rsid w:val="00360C14"/>
    <w:rsid w:val="00360C68"/>
    <w:rsid w:val="00363380"/>
    <w:rsid w:val="003648CA"/>
    <w:rsid w:val="003652A6"/>
    <w:rsid w:val="00365857"/>
    <w:rsid w:val="00365B1B"/>
    <w:rsid w:val="003669CE"/>
    <w:rsid w:val="003676A8"/>
    <w:rsid w:val="00370459"/>
    <w:rsid w:val="00373A1D"/>
    <w:rsid w:val="00373AB1"/>
    <w:rsid w:val="003740CF"/>
    <w:rsid w:val="00374301"/>
    <w:rsid w:val="003753AC"/>
    <w:rsid w:val="00376006"/>
    <w:rsid w:val="003776AD"/>
    <w:rsid w:val="00380543"/>
    <w:rsid w:val="00384139"/>
    <w:rsid w:val="00384614"/>
    <w:rsid w:val="00384E17"/>
    <w:rsid w:val="003851B0"/>
    <w:rsid w:val="00385C5C"/>
    <w:rsid w:val="00390662"/>
    <w:rsid w:val="00390FAC"/>
    <w:rsid w:val="00391479"/>
    <w:rsid w:val="00391698"/>
    <w:rsid w:val="003A0454"/>
    <w:rsid w:val="003A04FC"/>
    <w:rsid w:val="003A0884"/>
    <w:rsid w:val="003A0FA8"/>
    <w:rsid w:val="003A1744"/>
    <w:rsid w:val="003A2859"/>
    <w:rsid w:val="003A2CD6"/>
    <w:rsid w:val="003A351C"/>
    <w:rsid w:val="003A386D"/>
    <w:rsid w:val="003A3BB8"/>
    <w:rsid w:val="003A3C70"/>
    <w:rsid w:val="003A4FA3"/>
    <w:rsid w:val="003A5EAA"/>
    <w:rsid w:val="003A63F9"/>
    <w:rsid w:val="003A6FA4"/>
    <w:rsid w:val="003A7A9A"/>
    <w:rsid w:val="003A7BCB"/>
    <w:rsid w:val="003A7E2D"/>
    <w:rsid w:val="003B33A7"/>
    <w:rsid w:val="003B33F5"/>
    <w:rsid w:val="003B3B5E"/>
    <w:rsid w:val="003B4074"/>
    <w:rsid w:val="003B4CE6"/>
    <w:rsid w:val="003B51D2"/>
    <w:rsid w:val="003B5909"/>
    <w:rsid w:val="003B666A"/>
    <w:rsid w:val="003B7005"/>
    <w:rsid w:val="003C0631"/>
    <w:rsid w:val="003C11FD"/>
    <w:rsid w:val="003C1CE8"/>
    <w:rsid w:val="003C204F"/>
    <w:rsid w:val="003C2F31"/>
    <w:rsid w:val="003C2F48"/>
    <w:rsid w:val="003C3497"/>
    <w:rsid w:val="003C403B"/>
    <w:rsid w:val="003C4C17"/>
    <w:rsid w:val="003C5045"/>
    <w:rsid w:val="003C5B10"/>
    <w:rsid w:val="003C5DB6"/>
    <w:rsid w:val="003C7B45"/>
    <w:rsid w:val="003C7C3A"/>
    <w:rsid w:val="003D140D"/>
    <w:rsid w:val="003D179F"/>
    <w:rsid w:val="003D1C7F"/>
    <w:rsid w:val="003D22C8"/>
    <w:rsid w:val="003D26F4"/>
    <w:rsid w:val="003D3512"/>
    <w:rsid w:val="003D4D9C"/>
    <w:rsid w:val="003D59CE"/>
    <w:rsid w:val="003D5BDC"/>
    <w:rsid w:val="003D61E5"/>
    <w:rsid w:val="003D7A8F"/>
    <w:rsid w:val="003E0AFE"/>
    <w:rsid w:val="003E20B8"/>
    <w:rsid w:val="003E2656"/>
    <w:rsid w:val="003E3747"/>
    <w:rsid w:val="003E6226"/>
    <w:rsid w:val="003E6DB1"/>
    <w:rsid w:val="003F0640"/>
    <w:rsid w:val="003F15BF"/>
    <w:rsid w:val="003F2824"/>
    <w:rsid w:val="003F2F6A"/>
    <w:rsid w:val="003F4024"/>
    <w:rsid w:val="003F64F9"/>
    <w:rsid w:val="003F6A99"/>
    <w:rsid w:val="003F6BD4"/>
    <w:rsid w:val="00401649"/>
    <w:rsid w:val="00402AAF"/>
    <w:rsid w:val="00403767"/>
    <w:rsid w:val="00406382"/>
    <w:rsid w:val="00406E5F"/>
    <w:rsid w:val="004073F6"/>
    <w:rsid w:val="00410322"/>
    <w:rsid w:val="00410603"/>
    <w:rsid w:val="00410DD3"/>
    <w:rsid w:val="004124E5"/>
    <w:rsid w:val="004127C8"/>
    <w:rsid w:val="00414AB2"/>
    <w:rsid w:val="00415671"/>
    <w:rsid w:val="0041628A"/>
    <w:rsid w:val="00417193"/>
    <w:rsid w:val="004209F0"/>
    <w:rsid w:val="004213C6"/>
    <w:rsid w:val="00421C85"/>
    <w:rsid w:val="0042260C"/>
    <w:rsid w:val="00422B5A"/>
    <w:rsid w:val="00423598"/>
    <w:rsid w:val="004240B7"/>
    <w:rsid w:val="00425CBB"/>
    <w:rsid w:val="004303E5"/>
    <w:rsid w:val="0043187F"/>
    <w:rsid w:val="00434B0F"/>
    <w:rsid w:val="004368D7"/>
    <w:rsid w:val="004369D1"/>
    <w:rsid w:val="00437319"/>
    <w:rsid w:val="00442391"/>
    <w:rsid w:val="00442573"/>
    <w:rsid w:val="004425F6"/>
    <w:rsid w:val="004438D4"/>
    <w:rsid w:val="004445AE"/>
    <w:rsid w:val="0044491E"/>
    <w:rsid w:val="004454F1"/>
    <w:rsid w:val="00445670"/>
    <w:rsid w:val="0044637D"/>
    <w:rsid w:val="004463C2"/>
    <w:rsid w:val="00446D3D"/>
    <w:rsid w:val="00447215"/>
    <w:rsid w:val="00447C33"/>
    <w:rsid w:val="00447E69"/>
    <w:rsid w:val="00450D1F"/>
    <w:rsid w:val="004514C5"/>
    <w:rsid w:val="00452662"/>
    <w:rsid w:val="00452CE1"/>
    <w:rsid w:val="00452E47"/>
    <w:rsid w:val="004535F3"/>
    <w:rsid w:val="004539A5"/>
    <w:rsid w:val="00454329"/>
    <w:rsid w:val="00457BE6"/>
    <w:rsid w:val="00461146"/>
    <w:rsid w:val="004625E8"/>
    <w:rsid w:val="00466F39"/>
    <w:rsid w:val="00472856"/>
    <w:rsid w:val="004736AA"/>
    <w:rsid w:val="0047403D"/>
    <w:rsid w:val="004749C6"/>
    <w:rsid w:val="00474B98"/>
    <w:rsid w:val="00474FD3"/>
    <w:rsid w:val="004751AD"/>
    <w:rsid w:val="00477A93"/>
    <w:rsid w:val="0048228D"/>
    <w:rsid w:val="0048243D"/>
    <w:rsid w:val="00482BAB"/>
    <w:rsid w:val="00482CF9"/>
    <w:rsid w:val="00483604"/>
    <w:rsid w:val="00483D36"/>
    <w:rsid w:val="0048413C"/>
    <w:rsid w:val="004867B5"/>
    <w:rsid w:val="00487A0F"/>
    <w:rsid w:val="00487AE1"/>
    <w:rsid w:val="00491488"/>
    <w:rsid w:val="004922D7"/>
    <w:rsid w:val="004936F7"/>
    <w:rsid w:val="00494815"/>
    <w:rsid w:val="00495422"/>
    <w:rsid w:val="00497050"/>
    <w:rsid w:val="00497C99"/>
    <w:rsid w:val="00497D2C"/>
    <w:rsid w:val="004A09EA"/>
    <w:rsid w:val="004A0C58"/>
    <w:rsid w:val="004A1A91"/>
    <w:rsid w:val="004A2108"/>
    <w:rsid w:val="004A2C78"/>
    <w:rsid w:val="004A2D87"/>
    <w:rsid w:val="004A4523"/>
    <w:rsid w:val="004B2665"/>
    <w:rsid w:val="004B3E97"/>
    <w:rsid w:val="004B4683"/>
    <w:rsid w:val="004B4C6E"/>
    <w:rsid w:val="004B604B"/>
    <w:rsid w:val="004B70F9"/>
    <w:rsid w:val="004B7971"/>
    <w:rsid w:val="004B7A70"/>
    <w:rsid w:val="004B7ACB"/>
    <w:rsid w:val="004C04D6"/>
    <w:rsid w:val="004C05D0"/>
    <w:rsid w:val="004C0BE6"/>
    <w:rsid w:val="004C0E39"/>
    <w:rsid w:val="004C1D47"/>
    <w:rsid w:val="004C30FA"/>
    <w:rsid w:val="004C59A8"/>
    <w:rsid w:val="004C6578"/>
    <w:rsid w:val="004C66F9"/>
    <w:rsid w:val="004C7146"/>
    <w:rsid w:val="004C73F8"/>
    <w:rsid w:val="004C7440"/>
    <w:rsid w:val="004D33F0"/>
    <w:rsid w:val="004D3CC4"/>
    <w:rsid w:val="004D4936"/>
    <w:rsid w:val="004D5891"/>
    <w:rsid w:val="004D5A9E"/>
    <w:rsid w:val="004D5B89"/>
    <w:rsid w:val="004D5E61"/>
    <w:rsid w:val="004D61C3"/>
    <w:rsid w:val="004D73C7"/>
    <w:rsid w:val="004D7E54"/>
    <w:rsid w:val="004E15B3"/>
    <w:rsid w:val="004E169A"/>
    <w:rsid w:val="004E3C4B"/>
    <w:rsid w:val="004E441B"/>
    <w:rsid w:val="004E6211"/>
    <w:rsid w:val="004E6BA2"/>
    <w:rsid w:val="004E6F3C"/>
    <w:rsid w:val="004E7210"/>
    <w:rsid w:val="004F01AA"/>
    <w:rsid w:val="004F027F"/>
    <w:rsid w:val="004F3267"/>
    <w:rsid w:val="004F6732"/>
    <w:rsid w:val="004F783A"/>
    <w:rsid w:val="004F7C44"/>
    <w:rsid w:val="00500984"/>
    <w:rsid w:val="00501437"/>
    <w:rsid w:val="00502064"/>
    <w:rsid w:val="0050228B"/>
    <w:rsid w:val="00503E51"/>
    <w:rsid w:val="00507C30"/>
    <w:rsid w:val="005103A4"/>
    <w:rsid w:val="00512075"/>
    <w:rsid w:val="005138DE"/>
    <w:rsid w:val="00513970"/>
    <w:rsid w:val="00513AEB"/>
    <w:rsid w:val="0051498A"/>
    <w:rsid w:val="00515A5D"/>
    <w:rsid w:val="005164AE"/>
    <w:rsid w:val="00516610"/>
    <w:rsid w:val="00517D83"/>
    <w:rsid w:val="005205C0"/>
    <w:rsid w:val="005207ED"/>
    <w:rsid w:val="0052262B"/>
    <w:rsid w:val="00522761"/>
    <w:rsid w:val="005234D8"/>
    <w:rsid w:val="0052365C"/>
    <w:rsid w:val="00523CBB"/>
    <w:rsid w:val="00525FAC"/>
    <w:rsid w:val="00527569"/>
    <w:rsid w:val="005276E6"/>
    <w:rsid w:val="00527FF9"/>
    <w:rsid w:val="0053049D"/>
    <w:rsid w:val="00530BF4"/>
    <w:rsid w:val="00530F77"/>
    <w:rsid w:val="00530F9B"/>
    <w:rsid w:val="00532B85"/>
    <w:rsid w:val="00533E57"/>
    <w:rsid w:val="005349DB"/>
    <w:rsid w:val="005358B1"/>
    <w:rsid w:val="00537D3C"/>
    <w:rsid w:val="00541041"/>
    <w:rsid w:val="00542A78"/>
    <w:rsid w:val="00544EDE"/>
    <w:rsid w:val="00545674"/>
    <w:rsid w:val="0054575E"/>
    <w:rsid w:val="0054578E"/>
    <w:rsid w:val="005472E2"/>
    <w:rsid w:val="00547C60"/>
    <w:rsid w:val="00552532"/>
    <w:rsid w:val="00552A93"/>
    <w:rsid w:val="005539EE"/>
    <w:rsid w:val="00554D2E"/>
    <w:rsid w:val="00556BB1"/>
    <w:rsid w:val="00560184"/>
    <w:rsid w:val="00560F45"/>
    <w:rsid w:val="005615BF"/>
    <w:rsid w:val="00561D8A"/>
    <w:rsid w:val="00561E69"/>
    <w:rsid w:val="00562539"/>
    <w:rsid w:val="00562AA9"/>
    <w:rsid w:val="0056337D"/>
    <w:rsid w:val="0056369F"/>
    <w:rsid w:val="00563BB2"/>
    <w:rsid w:val="00565878"/>
    <w:rsid w:val="00565BFB"/>
    <w:rsid w:val="0056602C"/>
    <w:rsid w:val="00567DA7"/>
    <w:rsid w:val="00567F31"/>
    <w:rsid w:val="00570F92"/>
    <w:rsid w:val="00571778"/>
    <w:rsid w:val="00571A46"/>
    <w:rsid w:val="00571FC0"/>
    <w:rsid w:val="0057217F"/>
    <w:rsid w:val="00572621"/>
    <w:rsid w:val="00572B4A"/>
    <w:rsid w:val="00572D58"/>
    <w:rsid w:val="00573208"/>
    <w:rsid w:val="0057572E"/>
    <w:rsid w:val="00575B8F"/>
    <w:rsid w:val="0057636B"/>
    <w:rsid w:val="00576941"/>
    <w:rsid w:val="0057721E"/>
    <w:rsid w:val="00577829"/>
    <w:rsid w:val="0058029C"/>
    <w:rsid w:val="0058272E"/>
    <w:rsid w:val="00582B76"/>
    <w:rsid w:val="00582CBA"/>
    <w:rsid w:val="005838CC"/>
    <w:rsid w:val="00584A0B"/>
    <w:rsid w:val="005855D6"/>
    <w:rsid w:val="00585A1D"/>
    <w:rsid w:val="00585EE4"/>
    <w:rsid w:val="00586FBE"/>
    <w:rsid w:val="00587A9F"/>
    <w:rsid w:val="00587F53"/>
    <w:rsid w:val="00590032"/>
    <w:rsid w:val="00590F72"/>
    <w:rsid w:val="0059333E"/>
    <w:rsid w:val="005939D2"/>
    <w:rsid w:val="00596D25"/>
    <w:rsid w:val="005974FD"/>
    <w:rsid w:val="005A1AD6"/>
    <w:rsid w:val="005A2564"/>
    <w:rsid w:val="005A2A57"/>
    <w:rsid w:val="005A3C77"/>
    <w:rsid w:val="005A5429"/>
    <w:rsid w:val="005A54BC"/>
    <w:rsid w:val="005A6E44"/>
    <w:rsid w:val="005A718B"/>
    <w:rsid w:val="005A783C"/>
    <w:rsid w:val="005B016E"/>
    <w:rsid w:val="005B09C3"/>
    <w:rsid w:val="005B0E49"/>
    <w:rsid w:val="005B22FA"/>
    <w:rsid w:val="005B2ACD"/>
    <w:rsid w:val="005B2CB0"/>
    <w:rsid w:val="005B3603"/>
    <w:rsid w:val="005B367F"/>
    <w:rsid w:val="005B37A6"/>
    <w:rsid w:val="005B4945"/>
    <w:rsid w:val="005B5A4F"/>
    <w:rsid w:val="005B7190"/>
    <w:rsid w:val="005B75F1"/>
    <w:rsid w:val="005B7F6C"/>
    <w:rsid w:val="005C0661"/>
    <w:rsid w:val="005C14AC"/>
    <w:rsid w:val="005C171D"/>
    <w:rsid w:val="005C23F3"/>
    <w:rsid w:val="005C2557"/>
    <w:rsid w:val="005C4B29"/>
    <w:rsid w:val="005C4BB3"/>
    <w:rsid w:val="005C515C"/>
    <w:rsid w:val="005C6510"/>
    <w:rsid w:val="005C76EE"/>
    <w:rsid w:val="005C7A3C"/>
    <w:rsid w:val="005D1212"/>
    <w:rsid w:val="005D1275"/>
    <w:rsid w:val="005D25C1"/>
    <w:rsid w:val="005D2B13"/>
    <w:rsid w:val="005D2DF6"/>
    <w:rsid w:val="005D349E"/>
    <w:rsid w:val="005D398B"/>
    <w:rsid w:val="005D4D38"/>
    <w:rsid w:val="005D63E0"/>
    <w:rsid w:val="005D7452"/>
    <w:rsid w:val="005D79B1"/>
    <w:rsid w:val="005D7FC4"/>
    <w:rsid w:val="005E057A"/>
    <w:rsid w:val="005E0CB8"/>
    <w:rsid w:val="005E0DA7"/>
    <w:rsid w:val="005E1541"/>
    <w:rsid w:val="005E1861"/>
    <w:rsid w:val="005E4475"/>
    <w:rsid w:val="005E67DE"/>
    <w:rsid w:val="005E73DE"/>
    <w:rsid w:val="005F0269"/>
    <w:rsid w:val="005F130A"/>
    <w:rsid w:val="005F159C"/>
    <w:rsid w:val="005F22E4"/>
    <w:rsid w:val="005F2763"/>
    <w:rsid w:val="005F3ED0"/>
    <w:rsid w:val="005F5BAF"/>
    <w:rsid w:val="005F758A"/>
    <w:rsid w:val="006028AC"/>
    <w:rsid w:val="00603654"/>
    <w:rsid w:val="00603CC4"/>
    <w:rsid w:val="00604D13"/>
    <w:rsid w:val="00607AAA"/>
    <w:rsid w:val="00611DFE"/>
    <w:rsid w:val="006123DB"/>
    <w:rsid w:val="00613B77"/>
    <w:rsid w:val="0061412E"/>
    <w:rsid w:val="006171C6"/>
    <w:rsid w:val="00620AA6"/>
    <w:rsid w:val="00620F61"/>
    <w:rsid w:val="006215A9"/>
    <w:rsid w:val="006231A4"/>
    <w:rsid w:val="0062342B"/>
    <w:rsid w:val="00624C39"/>
    <w:rsid w:val="00625DC7"/>
    <w:rsid w:val="00627E1B"/>
    <w:rsid w:val="006301EA"/>
    <w:rsid w:val="006302AC"/>
    <w:rsid w:val="00630E5C"/>
    <w:rsid w:val="0063188C"/>
    <w:rsid w:val="00633A6C"/>
    <w:rsid w:val="0063519A"/>
    <w:rsid w:val="00636A3D"/>
    <w:rsid w:val="00636AD5"/>
    <w:rsid w:val="00636E73"/>
    <w:rsid w:val="006372EC"/>
    <w:rsid w:val="00637C93"/>
    <w:rsid w:val="00637E26"/>
    <w:rsid w:val="0064076C"/>
    <w:rsid w:val="006413C1"/>
    <w:rsid w:val="006418BC"/>
    <w:rsid w:val="00650BD2"/>
    <w:rsid w:val="00653360"/>
    <w:rsid w:val="0065673D"/>
    <w:rsid w:val="006610E4"/>
    <w:rsid w:val="00663655"/>
    <w:rsid w:val="006654A9"/>
    <w:rsid w:val="0066567F"/>
    <w:rsid w:val="00665B7B"/>
    <w:rsid w:val="006665A1"/>
    <w:rsid w:val="00667B01"/>
    <w:rsid w:val="00667B5B"/>
    <w:rsid w:val="00667BBF"/>
    <w:rsid w:val="0067015C"/>
    <w:rsid w:val="00670B81"/>
    <w:rsid w:val="00670FD0"/>
    <w:rsid w:val="006731A1"/>
    <w:rsid w:val="00674D89"/>
    <w:rsid w:val="00675731"/>
    <w:rsid w:val="00676518"/>
    <w:rsid w:val="0067792E"/>
    <w:rsid w:val="006832AA"/>
    <w:rsid w:val="006832CF"/>
    <w:rsid w:val="00684C69"/>
    <w:rsid w:val="00686D4E"/>
    <w:rsid w:val="006870AE"/>
    <w:rsid w:val="006875B0"/>
    <w:rsid w:val="00687C69"/>
    <w:rsid w:val="00690430"/>
    <w:rsid w:val="00691496"/>
    <w:rsid w:val="006929FF"/>
    <w:rsid w:val="0069464F"/>
    <w:rsid w:val="00694961"/>
    <w:rsid w:val="00694A5A"/>
    <w:rsid w:val="006A04E5"/>
    <w:rsid w:val="006A1369"/>
    <w:rsid w:val="006A3E15"/>
    <w:rsid w:val="006A50D8"/>
    <w:rsid w:val="006A51F7"/>
    <w:rsid w:val="006A6588"/>
    <w:rsid w:val="006A76BA"/>
    <w:rsid w:val="006A78C2"/>
    <w:rsid w:val="006B0842"/>
    <w:rsid w:val="006B0B7B"/>
    <w:rsid w:val="006B434C"/>
    <w:rsid w:val="006B7390"/>
    <w:rsid w:val="006B7472"/>
    <w:rsid w:val="006C005E"/>
    <w:rsid w:val="006C109B"/>
    <w:rsid w:val="006C2F18"/>
    <w:rsid w:val="006C3428"/>
    <w:rsid w:val="006C3631"/>
    <w:rsid w:val="006C3758"/>
    <w:rsid w:val="006C53DC"/>
    <w:rsid w:val="006C634F"/>
    <w:rsid w:val="006C6F79"/>
    <w:rsid w:val="006C7788"/>
    <w:rsid w:val="006D1C5C"/>
    <w:rsid w:val="006D1DCA"/>
    <w:rsid w:val="006D232A"/>
    <w:rsid w:val="006D31CF"/>
    <w:rsid w:val="006D3760"/>
    <w:rsid w:val="006D42DB"/>
    <w:rsid w:val="006D5FE5"/>
    <w:rsid w:val="006D67FA"/>
    <w:rsid w:val="006D70C3"/>
    <w:rsid w:val="006D76E6"/>
    <w:rsid w:val="006E09FF"/>
    <w:rsid w:val="006E34D4"/>
    <w:rsid w:val="006E4274"/>
    <w:rsid w:val="006E5CE6"/>
    <w:rsid w:val="006E6285"/>
    <w:rsid w:val="006E6E8F"/>
    <w:rsid w:val="006E7159"/>
    <w:rsid w:val="006E7774"/>
    <w:rsid w:val="006E7A1B"/>
    <w:rsid w:val="006F0420"/>
    <w:rsid w:val="006F1221"/>
    <w:rsid w:val="006F1265"/>
    <w:rsid w:val="006F1946"/>
    <w:rsid w:val="006F28DF"/>
    <w:rsid w:val="006F4748"/>
    <w:rsid w:val="006F4892"/>
    <w:rsid w:val="006F4E69"/>
    <w:rsid w:val="006F6392"/>
    <w:rsid w:val="006F7E1C"/>
    <w:rsid w:val="006F7E35"/>
    <w:rsid w:val="007004EC"/>
    <w:rsid w:val="0070151A"/>
    <w:rsid w:val="00701ACC"/>
    <w:rsid w:val="007023AE"/>
    <w:rsid w:val="00704521"/>
    <w:rsid w:val="00704BCC"/>
    <w:rsid w:val="00704C04"/>
    <w:rsid w:val="00704F08"/>
    <w:rsid w:val="00704F5F"/>
    <w:rsid w:val="0070530B"/>
    <w:rsid w:val="0071004E"/>
    <w:rsid w:val="00711A0A"/>
    <w:rsid w:val="0071208F"/>
    <w:rsid w:val="00712A1D"/>
    <w:rsid w:val="00714260"/>
    <w:rsid w:val="00714477"/>
    <w:rsid w:val="0071461A"/>
    <w:rsid w:val="00717123"/>
    <w:rsid w:val="00717491"/>
    <w:rsid w:val="00717B5E"/>
    <w:rsid w:val="00720CE1"/>
    <w:rsid w:val="00721232"/>
    <w:rsid w:val="007213B6"/>
    <w:rsid w:val="00722151"/>
    <w:rsid w:val="00722F95"/>
    <w:rsid w:val="0072792B"/>
    <w:rsid w:val="00727C17"/>
    <w:rsid w:val="007300FB"/>
    <w:rsid w:val="007317B7"/>
    <w:rsid w:val="007321D6"/>
    <w:rsid w:val="0073270B"/>
    <w:rsid w:val="00734B3D"/>
    <w:rsid w:val="00734E8A"/>
    <w:rsid w:val="00735834"/>
    <w:rsid w:val="00736286"/>
    <w:rsid w:val="007369D6"/>
    <w:rsid w:val="00736D26"/>
    <w:rsid w:val="007418B2"/>
    <w:rsid w:val="007419D0"/>
    <w:rsid w:val="00742A8A"/>
    <w:rsid w:val="0074592A"/>
    <w:rsid w:val="00745EA1"/>
    <w:rsid w:val="00750DC9"/>
    <w:rsid w:val="00752263"/>
    <w:rsid w:val="0075246D"/>
    <w:rsid w:val="007530D6"/>
    <w:rsid w:val="00753861"/>
    <w:rsid w:val="007558FF"/>
    <w:rsid w:val="00756FB5"/>
    <w:rsid w:val="00757CA2"/>
    <w:rsid w:val="00760CB9"/>
    <w:rsid w:val="00764552"/>
    <w:rsid w:val="00764C33"/>
    <w:rsid w:val="007670D0"/>
    <w:rsid w:val="00767199"/>
    <w:rsid w:val="00767619"/>
    <w:rsid w:val="00767B7C"/>
    <w:rsid w:val="00767D1F"/>
    <w:rsid w:val="00767EFB"/>
    <w:rsid w:val="007716D1"/>
    <w:rsid w:val="0077364D"/>
    <w:rsid w:val="00774D0C"/>
    <w:rsid w:val="00775846"/>
    <w:rsid w:val="00775A62"/>
    <w:rsid w:val="00776EA8"/>
    <w:rsid w:val="0077765D"/>
    <w:rsid w:val="007801EC"/>
    <w:rsid w:val="00780916"/>
    <w:rsid w:val="007815F3"/>
    <w:rsid w:val="007817EF"/>
    <w:rsid w:val="00781BD2"/>
    <w:rsid w:val="00782205"/>
    <w:rsid w:val="00782A16"/>
    <w:rsid w:val="00782BCD"/>
    <w:rsid w:val="00783730"/>
    <w:rsid w:val="0078389A"/>
    <w:rsid w:val="007839F5"/>
    <w:rsid w:val="007855FC"/>
    <w:rsid w:val="00785CFB"/>
    <w:rsid w:val="00786F87"/>
    <w:rsid w:val="007871CC"/>
    <w:rsid w:val="0078793E"/>
    <w:rsid w:val="00792732"/>
    <w:rsid w:val="00792D4C"/>
    <w:rsid w:val="007943EA"/>
    <w:rsid w:val="00795338"/>
    <w:rsid w:val="0079566B"/>
    <w:rsid w:val="0079570B"/>
    <w:rsid w:val="00796AC9"/>
    <w:rsid w:val="00796F4D"/>
    <w:rsid w:val="0079773E"/>
    <w:rsid w:val="007A18FC"/>
    <w:rsid w:val="007A2AF5"/>
    <w:rsid w:val="007A4651"/>
    <w:rsid w:val="007A7432"/>
    <w:rsid w:val="007A7F88"/>
    <w:rsid w:val="007B3984"/>
    <w:rsid w:val="007B4135"/>
    <w:rsid w:val="007B46DB"/>
    <w:rsid w:val="007B4750"/>
    <w:rsid w:val="007B4BB5"/>
    <w:rsid w:val="007B5601"/>
    <w:rsid w:val="007B5A45"/>
    <w:rsid w:val="007B6E5F"/>
    <w:rsid w:val="007B7014"/>
    <w:rsid w:val="007B7FCF"/>
    <w:rsid w:val="007C0800"/>
    <w:rsid w:val="007C3052"/>
    <w:rsid w:val="007C4A30"/>
    <w:rsid w:val="007C515B"/>
    <w:rsid w:val="007C71B6"/>
    <w:rsid w:val="007D07F1"/>
    <w:rsid w:val="007D0E16"/>
    <w:rsid w:val="007D19F5"/>
    <w:rsid w:val="007D2B36"/>
    <w:rsid w:val="007D2B99"/>
    <w:rsid w:val="007D4591"/>
    <w:rsid w:val="007D459F"/>
    <w:rsid w:val="007D586F"/>
    <w:rsid w:val="007D5C96"/>
    <w:rsid w:val="007D5CC3"/>
    <w:rsid w:val="007D5F41"/>
    <w:rsid w:val="007D5F77"/>
    <w:rsid w:val="007D6061"/>
    <w:rsid w:val="007D6090"/>
    <w:rsid w:val="007D61BD"/>
    <w:rsid w:val="007D67D5"/>
    <w:rsid w:val="007D79EC"/>
    <w:rsid w:val="007E1E79"/>
    <w:rsid w:val="007E5B21"/>
    <w:rsid w:val="007E5DF6"/>
    <w:rsid w:val="007E6F25"/>
    <w:rsid w:val="007E70B8"/>
    <w:rsid w:val="007E7934"/>
    <w:rsid w:val="007F00C1"/>
    <w:rsid w:val="007F0563"/>
    <w:rsid w:val="007F17A6"/>
    <w:rsid w:val="007F1D80"/>
    <w:rsid w:val="007F255C"/>
    <w:rsid w:val="007F4593"/>
    <w:rsid w:val="007F48BD"/>
    <w:rsid w:val="007F4E92"/>
    <w:rsid w:val="007F5D52"/>
    <w:rsid w:val="007F5D92"/>
    <w:rsid w:val="007F5FEC"/>
    <w:rsid w:val="007F6D40"/>
    <w:rsid w:val="007F6EED"/>
    <w:rsid w:val="007F735A"/>
    <w:rsid w:val="007F7AAC"/>
    <w:rsid w:val="0080042B"/>
    <w:rsid w:val="00800C08"/>
    <w:rsid w:val="008018A3"/>
    <w:rsid w:val="00802FDD"/>
    <w:rsid w:val="008038AC"/>
    <w:rsid w:val="00804A25"/>
    <w:rsid w:val="00804D3A"/>
    <w:rsid w:val="0080746D"/>
    <w:rsid w:val="008109F7"/>
    <w:rsid w:val="008112B4"/>
    <w:rsid w:val="008123BC"/>
    <w:rsid w:val="008125F4"/>
    <w:rsid w:val="00812E7F"/>
    <w:rsid w:val="008135BD"/>
    <w:rsid w:val="008145A1"/>
    <w:rsid w:val="00814CBC"/>
    <w:rsid w:val="0081510C"/>
    <w:rsid w:val="00816AB0"/>
    <w:rsid w:val="00816E8E"/>
    <w:rsid w:val="00820232"/>
    <w:rsid w:val="00820609"/>
    <w:rsid w:val="00820EE9"/>
    <w:rsid w:val="00821069"/>
    <w:rsid w:val="00821DB7"/>
    <w:rsid w:val="00821F61"/>
    <w:rsid w:val="00823052"/>
    <w:rsid w:val="008231D8"/>
    <w:rsid w:val="00823848"/>
    <w:rsid w:val="0082468A"/>
    <w:rsid w:val="0082485D"/>
    <w:rsid w:val="00825E33"/>
    <w:rsid w:val="00825EE9"/>
    <w:rsid w:val="008262A5"/>
    <w:rsid w:val="008270DC"/>
    <w:rsid w:val="008275A2"/>
    <w:rsid w:val="00830B06"/>
    <w:rsid w:val="008321E9"/>
    <w:rsid w:val="00835651"/>
    <w:rsid w:val="008361DB"/>
    <w:rsid w:val="0083748B"/>
    <w:rsid w:val="00837DF3"/>
    <w:rsid w:val="0084453D"/>
    <w:rsid w:val="00844F32"/>
    <w:rsid w:val="0084515F"/>
    <w:rsid w:val="00845165"/>
    <w:rsid w:val="00845698"/>
    <w:rsid w:val="0084624B"/>
    <w:rsid w:val="008464BF"/>
    <w:rsid w:val="008478A1"/>
    <w:rsid w:val="00847C68"/>
    <w:rsid w:val="00850310"/>
    <w:rsid w:val="00850E60"/>
    <w:rsid w:val="00851996"/>
    <w:rsid w:val="008520C8"/>
    <w:rsid w:val="008546DD"/>
    <w:rsid w:val="00854E17"/>
    <w:rsid w:val="00854F06"/>
    <w:rsid w:val="00855A9E"/>
    <w:rsid w:val="00855C5D"/>
    <w:rsid w:val="0085689A"/>
    <w:rsid w:val="00861041"/>
    <w:rsid w:val="0086125A"/>
    <w:rsid w:val="008614DC"/>
    <w:rsid w:val="008623D4"/>
    <w:rsid w:val="008625E7"/>
    <w:rsid w:val="0086282B"/>
    <w:rsid w:val="00862C8E"/>
    <w:rsid w:val="0086392B"/>
    <w:rsid w:val="008646A9"/>
    <w:rsid w:val="00865F04"/>
    <w:rsid w:val="008660EC"/>
    <w:rsid w:val="008665FB"/>
    <w:rsid w:val="00867108"/>
    <w:rsid w:val="008708D0"/>
    <w:rsid w:val="008748B5"/>
    <w:rsid w:val="0087528A"/>
    <w:rsid w:val="008756A4"/>
    <w:rsid w:val="00875DC7"/>
    <w:rsid w:val="00876CA0"/>
    <w:rsid w:val="00877057"/>
    <w:rsid w:val="00880B92"/>
    <w:rsid w:val="00882474"/>
    <w:rsid w:val="00882FC3"/>
    <w:rsid w:val="0088402C"/>
    <w:rsid w:val="0088490D"/>
    <w:rsid w:val="00884D47"/>
    <w:rsid w:val="00886DD0"/>
    <w:rsid w:val="0088726D"/>
    <w:rsid w:val="00891609"/>
    <w:rsid w:val="00892745"/>
    <w:rsid w:val="00894C2A"/>
    <w:rsid w:val="008956E6"/>
    <w:rsid w:val="00895F33"/>
    <w:rsid w:val="008975F7"/>
    <w:rsid w:val="008A02E3"/>
    <w:rsid w:val="008A11CD"/>
    <w:rsid w:val="008A1360"/>
    <w:rsid w:val="008A1E11"/>
    <w:rsid w:val="008A23BD"/>
    <w:rsid w:val="008A297A"/>
    <w:rsid w:val="008A462C"/>
    <w:rsid w:val="008A57CB"/>
    <w:rsid w:val="008A581D"/>
    <w:rsid w:val="008A58BA"/>
    <w:rsid w:val="008A6120"/>
    <w:rsid w:val="008B0272"/>
    <w:rsid w:val="008B285C"/>
    <w:rsid w:val="008B2F0E"/>
    <w:rsid w:val="008B4D1D"/>
    <w:rsid w:val="008B4F0F"/>
    <w:rsid w:val="008B5171"/>
    <w:rsid w:val="008B5952"/>
    <w:rsid w:val="008B5A07"/>
    <w:rsid w:val="008B5C27"/>
    <w:rsid w:val="008B5F96"/>
    <w:rsid w:val="008B637C"/>
    <w:rsid w:val="008B6794"/>
    <w:rsid w:val="008B6B9E"/>
    <w:rsid w:val="008B72AD"/>
    <w:rsid w:val="008B79E6"/>
    <w:rsid w:val="008C03F2"/>
    <w:rsid w:val="008C139E"/>
    <w:rsid w:val="008C1A8B"/>
    <w:rsid w:val="008C1F7C"/>
    <w:rsid w:val="008C2A41"/>
    <w:rsid w:val="008C490A"/>
    <w:rsid w:val="008C6259"/>
    <w:rsid w:val="008C62D7"/>
    <w:rsid w:val="008C6AFE"/>
    <w:rsid w:val="008C6BC4"/>
    <w:rsid w:val="008C71E3"/>
    <w:rsid w:val="008D0AF6"/>
    <w:rsid w:val="008D1210"/>
    <w:rsid w:val="008D1BD8"/>
    <w:rsid w:val="008D23ED"/>
    <w:rsid w:val="008D3506"/>
    <w:rsid w:val="008D45CA"/>
    <w:rsid w:val="008D4E41"/>
    <w:rsid w:val="008D53A4"/>
    <w:rsid w:val="008D79DD"/>
    <w:rsid w:val="008D79FF"/>
    <w:rsid w:val="008D7F40"/>
    <w:rsid w:val="008E085A"/>
    <w:rsid w:val="008E0875"/>
    <w:rsid w:val="008E0957"/>
    <w:rsid w:val="008E0B25"/>
    <w:rsid w:val="008E15BC"/>
    <w:rsid w:val="008E193C"/>
    <w:rsid w:val="008E2CB5"/>
    <w:rsid w:val="008E2D71"/>
    <w:rsid w:val="008E6C9B"/>
    <w:rsid w:val="008E79B0"/>
    <w:rsid w:val="008F1D89"/>
    <w:rsid w:val="008F2696"/>
    <w:rsid w:val="008F29F3"/>
    <w:rsid w:val="008F387B"/>
    <w:rsid w:val="008F39BB"/>
    <w:rsid w:val="008F496E"/>
    <w:rsid w:val="008F535D"/>
    <w:rsid w:val="008F55A0"/>
    <w:rsid w:val="008F55FF"/>
    <w:rsid w:val="008F71FA"/>
    <w:rsid w:val="009000FA"/>
    <w:rsid w:val="009002DE"/>
    <w:rsid w:val="009008A5"/>
    <w:rsid w:val="00900A91"/>
    <w:rsid w:val="009038F6"/>
    <w:rsid w:val="009044D3"/>
    <w:rsid w:val="0090534E"/>
    <w:rsid w:val="0090580F"/>
    <w:rsid w:val="00905F98"/>
    <w:rsid w:val="00910EA1"/>
    <w:rsid w:val="00912914"/>
    <w:rsid w:val="00914B3D"/>
    <w:rsid w:val="00914FFE"/>
    <w:rsid w:val="009159DA"/>
    <w:rsid w:val="009161FE"/>
    <w:rsid w:val="00917A42"/>
    <w:rsid w:val="00920347"/>
    <w:rsid w:val="00921319"/>
    <w:rsid w:val="009213AE"/>
    <w:rsid w:val="00922A2A"/>
    <w:rsid w:val="009248C6"/>
    <w:rsid w:val="00925337"/>
    <w:rsid w:val="00925D50"/>
    <w:rsid w:val="00930823"/>
    <w:rsid w:val="00931E29"/>
    <w:rsid w:val="009332A4"/>
    <w:rsid w:val="00935569"/>
    <w:rsid w:val="009356EA"/>
    <w:rsid w:val="00935CA9"/>
    <w:rsid w:val="009365CC"/>
    <w:rsid w:val="00937903"/>
    <w:rsid w:val="00937D64"/>
    <w:rsid w:val="0094012E"/>
    <w:rsid w:val="00940820"/>
    <w:rsid w:val="00941F9A"/>
    <w:rsid w:val="0094379E"/>
    <w:rsid w:val="00944AAA"/>
    <w:rsid w:val="00945529"/>
    <w:rsid w:val="009459D2"/>
    <w:rsid w:val="00945DB0"/>
    <w:rsid w:val="00950536"/>
    <w:rsid w:val="0095076B"/>
    <w:rsid w:val="00951062"/>
    <w:rsid w:val="0095198A"/>
    <w:rsid w:val="009550AD"/>
    <w:rsid w:val="00955521"/>
    <w:rsid w:val="00955539"/>
    <w:rsid w:val="00956E4B"/>
    <w:rsid w:val="0095724D"/>
    <w:rsid w:val="0095778D"/>
    <w:rsid w:val="009600F8"/>
    <w:rsid w:val="00962EE0"/>
    <w:rsid w:val="009633AB"/>
    <w:rsid w:val="00963596"/>
    <w:rsid w:val="0096480B"/>
    <w:rsid w:val="00964B53"/>
    <w:rsid w:val="009662CC"/>
    <w:rsid w:val="009674D6"/>
    <w:rsid w:val="00970825"/>
    <w:rsid w:val="009734E0"/>
    <w:rsid w:val="00973D04"/>
    <w:rsid w:val="00974134"/>
    <w:rsid w:val="00975402"/>
    <w:rsid w:val="009763B2"/>
    <w:rsid w:val="00976A7F"/>
    <w:rsid w:val="00977357"/>
    <w:rsid w:val="0097762B"/>
    <w:rsid w:val="00977693"/>
    <w:rsid w:val="00980CA9"/>
    <w:rsid w:val="00981A22"/>
    <w:rsid w:val="00981FB5"/>
    <w:rsid w:val="00982034"/>
    <w:rsid w:val="00983CCD"/>
    <w:rsid w:val="0098480D"/>
    <w:rsid w:val="00985563"/>
    <w:rsid w:val="00986520"/>
    <w:rsid w:val="00986816"/>
    <w:rsid w:val="00986F92"/>
    <w:rsid w:val="00987854"/>
    <w:rsid w:val="0099008E"/>
    <w:rsid w:val="0099094F"/>
    <w:rsid w:val="00990B18"/>
    <w:rsid w:val="0099133E"/>
    <w:rsid w:val="00991B49"/>
    <w:rsid w:val="009921CB"/>
    <w:rsid w:val="00993AD3"/>
    <w:rsid w:val="0099416B"/>
    <w:rsid w:val="00994B5C"/>
    <w:rsid w:val="00994F7D"/>
    <w:rsid w:val="009951D2"/>
    <w:rsid w:val="009964EB"/>
    <w:rsid w:val="00996E22"/>
    <w:rsid w:val="00997674"/>
    <w:rsid w:val="009A08C0"/>
    <w:rsid w:val="009A1435"/>
    <w:rsid w:val="009A17D4"/>
    <w:rsid w:val="009A2A11"/>
    <w:rsid w:val="009A64E0"/>
    <w:rsid w:val="009A6AB8"/>
    <w:rsid w:val="009B0208"/>
    <w:rsid w:val="009B1102"/>
    <w:rsid w:val="009B1D07"/>
    <w:rsid w:val="009B1F68"/>
    <w:rsid w:val="009B23E6"/>
    <w:rsid w:val="009B2552"/>
    <w:rsid w:val="009B2B3A"/>
    <w:rsid w:val="009B2EDD"/>
    <w:rsid w:val="009B3839"/>
    <w:rsid w:val="009B4BB6"/>
    <w:rsid w:val="009B6BDD"/>
    <w:rsid w:val="009C0F30"/>
    <w:rsid w:val="009C202D"/>
    <w:rsid w:val="009C6534"/>
    <w:rsid w:val="009C65BF"/>
    <w:rsid w:val="009C6C45"/>
    <w:rsid w:val="009C6C4B"/>
    <w:rsid w:val="009C6C51"/>
    <w:rsid w:val="009C7287"/>
    <w:rsid w:val="009C7423"/>
    <w:rsid w:val="009C74B9"/>
    <w:rsid w:val="009D1ABE"/>
    <w:rsid w:val="009D2C79"/>
    <w:rsid w:val="009D2E62"/>
    <w:rsid w:val="009D37F4"/>
    <w:rsid w:val="009D3BE5"/>
    <w:rsid w:val="009D3EF9"/>
    <w:rsid w:val="009D4425"/>
    <w:rsid w:val="009D445E"/>
    <w:rsid w:val="009D570A"/>
    <w:rsid w:val="009D5B3A"/>
    <w:rsid w:val="009D6B34"/>
    <w:rsid w:val="009D7DCB"/>
    <w:rsid w:val="009E044F"/>
    <w:rsid w:val="009E1D49"/>
    <w:rsid w:val="009E28A3"/>
    <w:rsid w:val="009E3970"/>
    <w:rsid w:val="009E562D"/>
    <w:rsid w:val="009F62EA"/>
    <w:rsid w:val="00A0072D"/>
    <w:rsid w:val="00A00C98"/>
    <w:rsid w:val="00A0134A"/>
    <w:rsid w:val="00A01382"/>
    <w:rsid w:val="00A04AEF"/>
    <w:rsid w:val="00A04CAB"/>
    <w:rsid w:val="00A04F91"/>
    <w:rsid w:val="00A05BFE"/>
    <w:rsid w:val="00A10E73"/>
    <w:rsid w:val="00A11131"/>
    <w:rsid w:val="00A114F1"/>
    <w:rsid w:val="00A12CFD"/>
    <w:rsid w:val="00A131F3"/>
    <w:rsid w:val="00A1344C"/>
    <w:rsid w:val="00A142BE"/>
    <w:rsid w:val="00A15926"/>
    <w:rsid w:val="00A16C4D"/>
    <w:rsid w:val="00A16E95"/>
    <w:rsid w:val="00A20794"/>
    <w:rsid w:val="00A21E09"/>
    <w:rsid w:val="00A226F6"/>
    <w:rsid w:val="00A22751"/>
    <w:rsid w:val="00A23E5A"/>
    <w:rsid w:val="00A24ECD"/>
    <w:rsid w:val="00A300DF"/>
    <w:rsid w:val="00A31344"/>
    <w:rsid w:val="00A314FA"/>
    <w:rsid w:val="00A31938"/>
    <w:rsid w:val="00A330B8"/>
    <w:rsid w:val="00A333FD"/>
    <w:rsid w:val="00A335EE"/>
    <w:rsid w:val="00A33E89"/>
    <w:rsid w:val="00A3425F"/>
    <w:rsid w:val="00A34DEC"/>
    <w:rsid w:val="00A3590A"/>
    <w:rsid w:val="00A35AF1"/>
    <w:rsid w:val="00A36349"/>
    <w:rsid w:val="00A3736B"/>
    <w:rsid w:val="00A37B65"/>
    <w:rsid w:val="00A40A24"/>
    <w:rsid w:val="00A41393"/>
    <w:rsid w:val="00A42301"/>
    <w:rsid w:val="00A43B0F"/>
    <w:rsid w:val="00A43B6D"/>
    <w:rsid w:val="00A43FF5"/>
    <w:rsid w:val="00A44895"/>
    <w:rsid w:val="00A45F0C"/>
    <w:rsid w:val="00A461EB"/>
    <w:rsid w:val="00A46740"/>
    <w:rsid w:val="00A46D59"/>
    <w:rsid w:val="00A50832"/>
    <w:rsid w:val="00A50FF0"/>
    <w:rsid w:val="00A514D1"/>
    <w:rsid w:val="00A5241A"/>
    <w:rsid w:val="00A535CC"/>
    <w:rsid w:val="00A5413B"/>
    <w:rsid w:val="00A572E6"/>
    <w:rsid w:val="00A57615"/>
    <w:rsid w:val="00A57983"/>
    <w:rsid w:val="00A57F16"/>
    <w:rsid w:val="00A57FF4"/>
    <w:rsid w:val="00A613D3"/>
    <w:rsid w:val="00A614FA"/>
    <w:rsid w:val="00A61E12"/>
    <w:rsid w:val="00A6273B"/>
    <w:rsid w:val="00A63041"/>
    <w:rsid w:val="00A63EDB"/>
    <w:rsid w:val="00A64AE0"/>
    <w:rsid w:val="00A7118B"/>
    <w:rsid w:val="00A73B17"/>
    <w:rsid w:val="00A7468F"/>
    <w:rsid w:val="00A75B7B"/>
    <w:rsid w:val="00A76C3F"/>
    <w:rsid w:val="00A806EF"/>
    <w:rsid w:val="00A80C39"/>
    <w:rsid w:val="00A81025"/>
    <w:rsid w:val="00A81EA7"/>
    <w:rsid w:val="00A838FA"/>
    <w:rsid w:val="00A8546A"/>
    <w:rsid w:val="00A87326"/>
    <w:rsid w:val="00A9071D"/>
    <w:rsid w:val="00A90E52"/>
    <w:rsid w:val="00A911BB"/>
    <w:rsid w:val="00A91532"/>
    <w:rsid w:val="00A9293B"/>
    <w:rsid w:val="00A93894"/>
    <w:rsid w:val="00A9420F"/>
    <w:rsid w:val="00AA0A7E"/>
    <w:rsid w:val="00AA1108"/>
    <w:rsid w:val="00AA1ACC"/>
    <w:rsid w:val="00AA1D0D"/>
    <w:rsid w:val="00AA1DA7"/>
    <w:rsid w:val="00AA285F"/>
    <w:rsid w:val="00AA43CF"/>
    <w:rsid w:val="00AA60E1"/>
    <w:rsid w:val="00AA70EA"/>
    <w:rsid w:val="00AB08E8"/>
    <w:rsid w:val="00AB145B"/>
    <w:rsid w:val="00AB240D"/>
    <w:rsid w:val="00AB2C82"/>
    <w:rsid w:val="00AB4745"/>
    <w:rsid w:val="00AB4AFB"/>
    <w:rsid w:val="00AB5B07"/>
    <w:rsid w:val="00AB5FB2"/>
    <w:rsid w:val="00AB6318"/>
    <w:rsid w:val="00AB6588"/>
    <w:rsid w:val="00AB698E"/>
    <w:rsid w:val="00AB75EB"/>
    <w:rsid w:val="00AC0116"/>
    <w:rsid w:val="00AC1664"/>
    <w:rsid w:val="00AC24C8"/>
    <w:rsid w:val="00AC2952"/>
    <w:rsid w:val="00AC2B8A"/>
    <w:rsid w:val="00AC2FBB"/>
    <w:rsid w:val="00AC31A7"/>
    <w:rsid w:val="00AC399C"/>
    <w:rsid w:val="00AC51CE"/>
    <w:rsid w:val="00AC535F"/>
    <w:rsid w:val="00AC604C"/>
    <w:rsid w:val="00AC67DD"/>
    <w:rsid w:val="00AC684B"/>
    <w:rsid w:val="00AC6906"/>
    <w:rsid w:val="00AC7A63"/>
    <w:rsid w:val="00AD00F2"/>
    <w:rsid w:val="00AD050C"/>
    <w:rsid w:val="00AD1116"/>
    <w:rsid w:val="00AD2DCF"/>
    <w:rsid w:val="00AD3984"/>
    <w:rsid w:val="00AD4DEB"/>
    <w:rsid w:val="00AD5701"/>
    <w:rsid w:val="00AD6A57"/>
    <w:rsid w:val="00AE2978"/>
    <w:rsid w:val="00AE2B4C"/>
    <w:rsid w:val="00AE3788"/>
    <w:rsid w:val="00AE3C7A"/>
    <w:rsid w:val="00AE4681"/>
    <w:rsid w:val="00AE6BAD"/>
    <w:rsid w:val="00AE7B5E"/>
    <w:rsid w:val="00AF0485"/>
    <w:rsid w:val="00AF0C68"/>
    <w:rsid w:val="00AF48BA"/>
    <w:rsid w:val="00AF6700"/>
    <w:rsid w:val="00AF6FAA"/>
    <w:rsid w:val="00AF7A1B"/>
    <w:rsid w:val="00B00432"/>
    <w:rsid w:val="00B00699"/>
    <w:rsid w:val="00B008E0"/>
    <w:rsid w:val="00B00FF6"/>
    <w:rsid w:val="00B023EC"/>
    <w:rsid w:val="00B05F81"/>
    <w:rsid w:val="00B06A44"/>
    <w:rsid w:val="00B101E9"/>
    <w:rsid w:val="00B102B6"/>
    <w:rsid w:val="00B10FE8"/>
    <w:rsid w:val="00B13A1C"/>
    <w:rsid w:val="00B14FE2"/>
    <w:rsid w:val="00B153D4"/>
    <w:rsid w:val="00B154E7"/>
    <w:rsid w:val="00B17432"/>
    <w:rsid w:val="00B17CA0"/>
    <w:rsid w:val="00B209BD"/>
    <w:rsid w:val="00B21E03"/>
    <w:rsid w:val="00B23207"/>
    <w:rsid w:val="00B2338B"/>
    <w:rsid w:val="00B237F0"/>
    <w:rsid w:val="00B25EE9"/>
    <w:rsid w:val="00B278AC"/>
    <w:rsid w:val="00B305BF"/>
    <w:rsid w:val="00B31AF6"/>
    <w:rsid w:val="00B3208E"/>
    <w:rsid w:val="00B33D3F"/>
    <w:rsid w:val="00B34B39"/>
    <w:rsid w:val="00B35B0C"/>
    <w:rsid w:val="00B3680A"/>
    <w:rsid w:val="00B40D74"/>
    <w:rsid w:val="00B42CCC"/>
    <w:rsid w:val="00B4443B"/>
    <w:rsid w:val="00B44A1B"/>
    <w:rsid w:val="00B46877"/>
    <w:rsid w:val="00B47038"/>
    <w:rsid w:val="00B47442"/>
    <w:rsid w:val="00B476F8"/>
    <w:rsid w:val="00B47A8A"/>
    <w:rsid w:val="00B5034B"/>
    <w:rsid w:val="00B51221"/>
    <w:rsid w:val="00B52470"/>
    <w:rsid w:val="00B524DF"/>
    <w:rsid w:val="00B54CB5"/>
    <w:rsid w:val="00B552EC"/>
    <w:rsid w:val="00B560C7"/>
    <w:rsid w:val="00B577DE"/>
    <w:rsid w:val="00B60D9F"/>
    <w:rsid w:val="00B62F55"/>
    <w:rsid w:val="00B651F3"/>
    <w:rsid w:val="00B652ED"/>
    <w:rsid w:val="00B66E0A"/>
    <w:rsid w:val="00B72340"/>
    <w:rsid w:val="00B733AB"/>
    <w:rsid w:val="00B73772"/>
    <w:rsid w:val="00B73EE9"/>
    <w:rsid w:val="00B74113"/>
    <w:rsid w:val="00B74F5F"/>
    <w:rsid w:val="00B75BC1"/>
    <w:rsid w:val="00B75C33"/>
    <w:rsid w:val="00B75C80"/>
    <w:rsid w:val="00B75D44"/>
    <w:rsid w:val="00B77A24"/>
    <w:rsid w:val="00B80F8D"/>
    <w:rsid w:val="00B815D4"/>
    <w:rsid w:val="00B81651"/>
    <w:rsid w:val="00B84BC5"/>
    <w:rsid w:val="00B84C18"/>
    <w:rsid w:val="00B874E6"/>
    <w:rsid w:val="00B877E3"/>
    <w:rsid w:val="00B906B6"/>
    <w:rsid w:val="00B9150B"/>
    <w:rsid w:val="00B923FC"/>
    <w:rsid w:val="00B9374A"/>
    <w:rsid w:val="00B944F7"/>
    <w:rsid w:val="00B950C2"/>
    <w:rsid w:val="00B95CE9"/>
    <w:rsid w:val="00B9647E"/>
    <w:rsid w:val="00B974AA"/>
    <w:rsid w:val="00B97CF8"/>
    <w:rsid w:val="00BA215E"/>
    <w:rsid w:val="00BA260F"/>
    <w:rsid w:val="00BA2C7A"/>
    <w:rsid w:val="00BA3BE2"/>
    <w:rsid w:val="00BA3CBA"/>
    <w:rsid w:val="00BA4483"/>
    <w:rsid w:val="00BA47F8"/>
    <w:rsid w:val="00BA4982"/>
    <w:rsid w:val="00BA7041"/>
    <w:rsid w:val="00BA7668"/>
    <w:rsid w:val="00BB227B"/>
    <w:rsid w:val="00BB23EE"/>
    <w:rsid w:val="00BB2F11"/>
    <w:rsid w:val="00BB3FC7"/>
    <w:rsid w:val="00BB4F94"/>
    <w:rsid w:val="00BB5ECB"/>
    <w:rsid w:val="00BB66D2"/>
    <w:rsid w:val="00BB6933"/>
    <w:rsid w:val="00BB7B59"/>
    <w:rsid w:val="00BB7F72"/>
    <w:rsid w:val="00BC13F8"/>
    <w:rsid w:val="00BC1B57"/>
    <w:rsid w:val="00BC217A"/>
    <w:rsid w:val="00BC4A1D"/>
    <w:rsid w:val="00BC4A52"/>
    <w:rsid w:val="00BC4B55"/>
    <w:rsid w:val="00BD173A"/>
    <w:rsid w:val="00BD195A"/>
    <w:rsid w:val="00BD230E"/>
    <w:rsid w:val="00BD3286"/>
    <w:rsid w:val="00BD337F"/>
    <w:rsid w:val="00BD392C"/>
    <w:rsid w:val="00BD3A03"/>
    <w:rsid w:val="00BD4DE6"/>
    <w:rsid w:val="00BD5858"/>
    <w:rsid w:val="00BD5AEB"/>
    <w:rsid w:val="00BD7852"/>
    <w:rsid w:val="00BE39D8"/>
    <w:rsid w:val="00BE3B0B"/>
    <w:rsid w:val="00BE506D"/>
    <w:rsid w:val="00BE6476"/>
    <w:rsid w:val="00BE75A8"/>
    <w:rsid w:val="00BE7690"/>
    <w:rsid w:val="00BF0342"/>
    <w:rsid w:val="00BF07A6"/>
    <w:rsid w:val="00BF09A6"/>
    <w:rsid w:val="00BF0A67"/>
    <w:rsid w:val="00BF0DC5"/>
    <w:rsid w:val="00BF0DDD"/>
    <w:rsid w:val="00BF164C"/>
    <w:rsid w:val="00BF3A2D"/>
    <w:rsid w:val="00C00935"/>
    <w:rsid w:val="00C00FDF"/>
    <w:rsid w:val="00C01790"/>
    <w:rsid w:val="00C01D4B"/>
    <w:rsid w:val="00C02AC7"/>
    <w:rsid w:val="00C02B16"/>
    <w:rsid w:val="00C04812"/>
    <w:rsid w:val="00C04E77"/>
    <w:rsid w:val="00C05667"/>
    <w:rsid w:val="00C10405"/>
    <w:rsid w:val="00C11E28"/>
    <w:rsid w:val="00C12F98"/>
    <w:rsid w:val="00C1381B"/>
    <w:rsid w:val="00C13EBE"/>
    <w:rsid w:val="00C14220"/>
    <w:rsid w:val="00C142D9"/>
    <w:rsid w:val="00C14527"/>
    <w:rsid w:val="00C14E1B"/>
    <w:rsid w:val="00C16A15"/>
    <w:rsid w:val="00C177DE"/>
    <w:rsid w:val="00C17826"/>
    <w:rsid w:val="00C2082E"/>
    <w:rsid w:val="00C20BFD"/>
    <w:rsid w:val="00C21D8C"/>
    <w:rsid w:val="00C22D06"/>
    <w:rsid w:val="00C23F08"/>
    <w:rsid w:val="00C23FC8"/>
    <w:rsid w:val="00C24043"/>
    <w:rsid w:val="00C253C7"/>
    <w:rsid w:val="00C27E18"/>
    <w:rsid w:val="00C27FE2"/>
    <w:rsid w:val="00C311AC"/>
    <w:rsid w:val="00C31A18"/>
    <w:rsid w:val="00C31E8C"/>
    <w:rsid w:val="00C3227A"/>
    <w:rsid w:val="00C32AB7"/>
    <w:rsid w:val="00C33C43"/>
    <w:rsid w:val="00C33F1E"/>
    <w:rsid w:val="00C37E46"/>
    <w:rsid w:val="00C411CD"/>
    <w:rsid w:val="00C42183"/>
    <w:rsid w:val="00C429E0"/>
    <w:rsid w:val="00C433DF"/>
    <w:rsid w:val="00C44288"/>
    <w:rsid w:val="00C445BB"/>
    <w:rsid w:val="00C452EA"/>
    <w:rsid w:val="00C46A7D"/>
    <w:rsid w:val="00C47417"/>
    <w:rsid w:val="00C478A2"/>
    <w:rsid w:val="00C506CB"/>
    <w:rsid w:val="00C50ACB"/>
    <w:rsid w:val="00C54E48"/>
    <w:rsid w:val="00C56074"/>
    <w:rsid w:val="00C561CB"/>
    <w:rsid w:val="00C570FF"/>
    <w:rsid w:val="00C60878"/>
    <w:rsid w:val="00C6094E"/>
    <w:rsid w:val="00C60ABA"/>
    <w:rsid w:val="00C63D21"/>
    <w:rsid w:val="00C63EB4"/>
    <w:rsid w:val="00C65A1A"/>
    <w:rsid w:val="00C676F6"/>
    <w:rsid w:val="00C67B6A"/>
    <w:rsid w:val="00C702C5"/>
    <w:rsid w:val="00C70914"/>
    <w:rsid w:val="00C71B27"/>
    <w:rsid w:val="00C72503"/>
    <w:rsid w:val="00C731E6"/>
    <w:rsid w:val="00C7376F"/>
    <w:rsid w:val="00C73F41"/>
    <w:rsid w:val="00C74B8B"/>
    <w:rsid w:val="00C75EEF"/>
    <w:rsid w:val="00C75FA2"/>
    <w:rsid w:val="00C77D91"/>
    <w:rsid w:val="00C810AC"/>
    <w:rsid w:val="00C821E4"/>
    <w:rsid w:val="00C841F3"/>
    <w:rsid w:val="00C85550"/>
    <w:rsid w:val="00C87E1E"/>
    <w:rsid w:val="00C9098C"/>
    <w:rsid w:val="00C9132E"/>
    <w:rsid w:val="00C9214D"/>
    <w:rsid w:val="00C9223A"/>
    <w:rsid w:val="00C93C79"/>
    <w:rsid w:val="00C93EF5"/>
    <w:rsid w:val="00C942A7"/>
    <w:rsid w:val="00C94B50"/>
    <w:rsid w:val="00C94E49"/>
    <w:rsid w:val="00C9563B"/>
    <w:rsid w:val="00C95C6C"/>
    <w:rsid w:val="00C9771F"/>
    <w:rsid w:val="00C97C10"/>
    <w:rsid w:val="00CA009A"/>
    <w:rsid w:val="00CA0454"/>
    <w:rsid w:val="00CA0D1B"/>
    <w:rsid w:val="00CA1B30"/>
    <w:rsid w:val="00CA224A"/>
    <w:rsid w:val="00CA3D8F"/>
    <w:rsid w:val="00CA5230"/>
    <w:rsid w:val="00CA554E"/>
    <w:rsid w:val="00CA60CB"/>
    <w:rsid w:val="00CA7389"/>
    <w:rsid w:val="00CA7ECC"/>
    <w:rsid w:val="00CB06EF"/>
    <w:rsid w:val="00CB1997"/>
    <w:rsid w:val="00CB2692"/>
    <w:rsid w:val="00CB3386"/>
    <w:rsid w:val="00CB58A9"/>
    <w:rsid w:val="00CB6C87"/>
    <w:rsid w:val="00CC0B37"/>
    <w:rsid w:val="00CC1A76"/>
    <w:rsid w:val="00CC214A"/>
    <w:rsid w:val="00CC365F"/>
    <w:rsid w:val="00CC381B"/>
    <w:rsid w:val="00CD141E"/>
    <w:rsid w:val="00CD35F5"/>
    <w:rsid w:val="00CD3952"/>
    <w:rsid w:val="00CD3B3A"/>
    <w:rsid w:val="00CD48D1"/>
    <w:rsid w:val="00CD49C9"/>
    <w:rsid w:val="00CD60C8"/>
    <w:rsid w:val="00CD7578"/>
    <w:rsid w:val="00CE06D2"/>
    <w:rsid w:val="00CE1646"/>
    <w:rsid w:val="00CE38FA"/>
    <w:rsid w:val="00CE693C"/>
    <w:rsid w:val="00CF100E"/>
    <w:rsid w:val="00CF2B43"/>
    <w:rsid w:val="00CF4463"/>
    <w:rsid w:val="00CF6F5C"/>
    <w:rsid w:val="00D00B1F"/>
    <w:rsid w:val="00D0178D"/>
    <w:rsid w:val="00D02ABF"/>
    <w:rsid w:val="00D0308C"/>
    <w:rsid w:val="00D03ECE"/>
    <w:rsid w:val="00D050C0"/>
    <w:rsid w:val="00D06CDE"/>
    <w:rsid w:val="00D11A45"/>
    <w:rsid w:val="00D12119"/>
    <w:rsid w:val="00D132CB"/>
    <w:rsid w:val="00D155ED"/>
    <w:rsid w:val="00D15F61"/>
    <w:rsid w:val="00D16866"/>
    <w:rsid w:val="00D20943"/>
    <w:rsid w:val="00D20B75"/>
    <w:rsid w:val="00D2110F"/>
    <w:rsid w:val="00D222E0"/>
    <w:rsid w:val="00D22665"/>
    <w:rsid w:val="00D22ECC"/>
    <w:rsid w:val="00D2495E"/>
    <w:rsid w:val="00D24EB5"/>
    <w:rsid w:val="00D257FA"/>
    <w:rsid w:val="00D27364"/>
    <w:rsid w:val="00D3022A"/>
    <w:rsid w:val="00D31A40"/>
    <w:rsid w:val="00D33A57"/>
    <w:rsid w:val="00D33AA5"/>
    <w:rsid w:val="00D33DFF"/>
    <w:rsid w:val="00D35CCF"/>
    <w:rsid w:val="00D36736"/>
    <w:rsid w:val="00D36F97"/>
    <w:rsid w:val="00D371A2"/>
    <w:rsid w:val="00D375B3"/>
    <w:rsid w:val="00D40170"/>
    <w:rsid w:val="00D4087C"/>
    <w:rsid w:val="00D40B3F"/>
    <w:rsid w:val="00D421EA"/>
    <w:rsid w:val="00D42C4D"/>
    <w:rsid w:val="00D44036"/>
    <w:rsid w:val="00D44366"/>
    <w:rsid w:val="00D44FB2"/>
    <w:rsid w:val="00D46F71"/>
    <w:rsid w:val="00D47320"/>
    <w:rsid w:val="00D4755B"/>
    <w:rsid w:val="00D477B7"/>
    <w:rsid w:val="00D47E2D"/>
    <w:rsid w:val="00D522A1"/>
    <w:rsid w:val="00D5413B"/>
    <w:rsid w:val="00D54F7A"/>
    <w:rsid w:val="00D54F84"/>
    <w:rsid w:val="00D54F93"/>
    <w:rsid w:val="00D55428"/>
    <w:rsid w:val="00D55F69"/>
    <w:rsid w:val="00D578B4"/>
    <w:rsid w:val="00D57E62"/>
    <w:rsid w:val="00D60F0D"/>
    <w:rsid w:val="00D61294"/>
    <w:rsid w:val="00D628A6"/>
    <w:rsid w:val="00D62A75"/>
    <w:rsid w:val="00D64BAB"/>
    <w:rsid w:val="00D65CAE"/>
    <w:rsid w:val="00D65E44"/>
    <w:rsid w:val="00D66052"/>
    <w:rsid w:val="00D662FA"/>
    <w:rsid w:val="00D671EE"/>
    <w:rsid w:val="00D7053B"/>
    <w:rsid w:val="00D749BB"/>
    <w:rsid w:val="00D75F96"/>
    <w:rsid w:val="00D76DC8"/>
    <w:rsid w:val="00D77CAB"/>
    <w:rsid w:val="00D801A6"/>
    <w:rsid w:val="00D81A50"/>
    <w:rsid w:val="00D823D9"/>
    <w:rsid w:val="00D82635"/>
    <w:rsid w:val="00D827A3"/>
    <w:rsid w:val="00D83D5A"/>
    <w:rsid w:val="00D85032"/>
    <w:rsid w:val="00D871A7"/>
    <w:rsid w:val="00D87EE1"/>
    <w:rsid w:val="00D908FE"/>
    <w:rsid w:val="00D91405"/>
    <w:rsid w:val="00D91B91"/>
    <w:rsid w:val="00D9264F"/>
    <w:rsid w:val="00D93515"/>
    <w:rsid w:val="00D945E8"/>
    <w:rsid w:val="00D94A75"/>
    <w:rsid w:val="00D95355"/>
    <w:rsid w:val="00D96CA3"/>
    <w:rsid w:val="00D96F58"/>
    <w:rsid w:val="00D973D1"/>
    <w:rsid w:val="00DA1E58"/>
    <w:rsid w:val="00DA2A7E"/>
    <w:rsid w:val="00DA2DCD"/>
    <w:rsid w:val="00DA349D"/>
    <w:rsid w:val="00DA354C"/>
    <w:rsid w:val="00DA35B8"/>
    <w:rsid w:val="00DA3C77"/>
    <w:rsid w:val="00DA3F5F"/>
    <w:rsid w:val="00DA41F1"/>
    <w:rsid w:val="00DA4731"/>
    <w:rsid w:val="00DA476E"/>
    <w:rsid w:val="00DA4DBE"/>
    <w:rsid w:val="00DA5933"/>
    <w:rsid w:val="00DA5F56"/>
    <w:rsid w:val="00DA659F"/>
    <w:rsid w:val="00DB06FE"/>
    <w:rsid w:val="00DB25C7"/>
    <w:rsid w:val="00DB36AF"/>
    <w:rsid w:val="00DB47E1"/>
    <w:rsid w:val="00DB5475"/>
    <w:rsid w:val="00DC01DD"/>
    <w:rsid w:val="00DC02BF"/>
    <w:rsid w:val="00DC042E"/>
    <w:rsid w:val="00DC2A58"/>
    <w:rsid w:val="00DC58CA"/>
    <w:rsid w:val="00DC6180"/>
    <w:rsid w:val="00DC7061"/>
    <w:rsid w:val="00DC7A8B"/>
    <w:rsid w:val="00DD0017"/>
    <w:rsid w:val="00DD0EA2"/>
    <w:rsid w:val="00DD4607"/>
    <w:rsid w:val="00DD47AC"/>
    <w:rsid w:val="00DD537B"/>
    <w:rsid w:val="00DD7061"/>
    <w:rsid w:val="00DE0603"/>
    <w:rsid w:val="00DE2ADC"/>
    <w:rsid w:val="00DE31F0"/>
    <w:rsid w:val="00DE33C5"/>
    <w:rsid w:val="00DE3783"/>
    <w:rsid w:val="00DE78A9"/>
    <w:rsid w:val="00DF0570"/>
    <w:rsid w:val="00DF0A71"/>
    <w:rsid w:val="00DF2037"/>
    <w:rsid w:val="00DF21DC"/>
    <w:rsid w:val="00DF2A3D"/>
    <w:rsid w:val="00DF35BE"/>
    <w:rsid w:val="00DF3E53"/>
    <w:rsid w:val="00DF434D"/>
    <w:rsid w:val="00DF5695"/>
    <w:rsid w:val="00DF5FF1"/>
    <w:rsid w:val="00DF63B0"/>
    <w:rsid w:val="00DF648C"/>
    <w:rsid w:val="00DF672C"/>
    <w:rsid w:val="00DF67BC"/>
    <w:rsid w:val="00DF7326"/>
    <w:rsid w:val="00DF740C"/>
    <w:rsid w:val="00DF7E1C"/>
    <w:rsid w:val="00DF7F66"/>
    <w:rsid w:val="00E00882"/>
    <w:rsid w:val="00E0123E"/>
    <w:rsid w:val="00E0148E"/>
    <w:rsid w:val="00E0151A"/>
    <w:rsid w:val="00E02FF4"/>
    <w:rsid w:val="00E041C5"/>
    <w:rsid w:val="00E0451E"/>
    <w:rsid w:val="00E0518A"/>
    <w:rsid w:val="00E056D1"/>
    <w:rsid w:val="00E070F9"/>
    <w:rsid w:val="00E0757D"/>
    <w:rsid w:val="00E10A8F"/>
    <w:rsid w:val="00E11985"/>
    <w:rsid w:val="00E12314"/>
    <w:rsid w:val="00E12C2C"/>
    <w:rsid w:val="00E1454C"/>
    <w:rsid w:val="00E1591C"/>
    <w:rsid w:val="00E16F94"/>
    <w:rsid w:val="00E175B6"/>
    <w:rsid w:val="00E1785A"/>
    <w:rsid w:val="00E17E7C"/>
    <w:rsid w:val="00E20757"/>
    <w:rsid w:val="00E223FA"/>
    <w:rsid w:val="00E224C6"/>
    <w:rsid w:val="00E22CBD"/>
    <w:rsid w:val="00E22FA1"/>
    <w:rsid w:val="00E23022"/>
    <w:rsid w:val="00E2444C"/>
    <w:rsid w:val="00E25888"/>
    <w:rsid w:val="00E27B66"/>
    <w:rsid w:val="00E30474"/>
    <w:rsid w:val="00E32323"/>
    <w:rsid w:val="00E3465A"/>
    <w:rsid w:val="00E35460"/>
    <w:rsid w:val="00E4078B"/>
    <w:rsid w:val="00E41261"/>
    <w:rsid w:val="00E41AB9"/>
    <w:rsid w:val="00E42695"/>
    <w:rsid w:val="00E44C24"/>
    <w:rsid w:val="00E45C07"/>
    <w:rsid w:val="00E45EE9"/>
    <w:rsid w:val="00E45F6E"/>
    <w:rsid w:val="00E47C35"/>
    <w:rsid w:val="00E500B4"/>
    <w:rsid w:val="00E509ED"/>
    <w:rsid w:val="00E50F34"/>
    <w:rsid w:val="00E52725"/>
    <w:rsid w:val="00E529A6"/>
    <w:rsid w:val="00E52D87"/>
    <w:rsid w:val="00E5328E"/>
    <w:rsid w:val="00E53A26"/>
    <w:rsid w:val="00E54D19"/>
    <w:rsid w:val="00E55C16"/>
    <w:rsid w:val="00E56417"/>
    <w:rsid w:val="00E56F80"/>
    <w:rsid w:val="00E57D63"/>
    <w:rsid w:val="00E604C5"/>
    <w:rsid w:val="00E60645"/>
    <w:rsid w:val="00E60687"/>
    <w:rsid w:val="00E611D7"/>
    <w:rsid w:val="00E62F0A"/>
    <w:rsid w:val="00E63A80"/>
    <w:rsid w:val="00E64A84"/>
    <w:rsid w:val="00E655D8"/>
    <w:rsid w:val="00E657F7"/>
    <w:rsid w:val="00E65BED"/>
    <w:rsid w:val="00E65F03"/>
    <w:rsid w:val="00E669DE"/>
    <w:rsid w:val="00E70012"/>
    <w:rsid w:val="00E70F7C"/>
    <w:rsid w:val="00E72AD9"/>
    <w:rsid w:val="00E74B33"/>
    <w:rsid w:val="00E76FDD"/>
    <w:rsid w:val="00E77B87"/>
    <w:rsid w:val="00E80764"/>
    <w:rsid w:val="00E81DD7"/>
    <w:rsid w:val="00E8217D"/>
    <w:rsid w:val="00E826D9"/>
    <w:rsid w:val="00E842B9"/>
    <w:rsid w:val="00E84994"/>
    <w:rsid w:val="00E852A8"/>
    <w:rsid w:val="00E85784"/>
    <w:rsid w:val="00E8769C"/>
    <w:rsid w:val="00E9096C"/>
    <w:rsid w:val="00E91585"/>
    <w:rsid w:val="00E93993"/>
    <w:rsid w:val="00E9530A"/>
    <w:rsid w:val="00E959A7"/>
    <w:rsid w:val="00E968DC"/>
    <w:rsid w:val="00E969D9"/>
    <w:rsid w:val="00EA086C"/>
    <w:rsid w:val="00EA0D93"/>
    <w:rsid w:val="00EA2E68"/>
    <w:rsid w:val="00EA3132"/>
    <w:rsid w:val="00EA64CC"/>
    <w:rsid w:val="00EA750A"/>
    <w:rsid w:val="00EB044B"/>
    <w:rsid w:val="00EB0E3B"/>
    <w:rsid w:val="00EB18E1"/>
    <w:rsid w:val="00EB32FF"/>
    <w:rsid w:val="00EB3388"/>
    <w:rsid w:val="00EB35C6"/>
    <w:rsid w:val="00EB5E52"/>
    <w:rsid w:val="00EB6663"/>
    <w:rsid w:val="00EB68DD"/>
    <w:rsid w:val="00EC2144"/>
    <w:rsid w:val="00EC2382"/>
    <w:rsid w:val="00EC3276"/>
    <w:rsid w:val="00EC3CB2"/>
    <w:rsid w:val="00EC3DBB"/>
    <w:rsid w:val="00EC4961"/>
    <w:rsid w:val="00EC5224"/>
    <w:rsid w:val="00EC6917"/>
    <w:rsid w:val="00EC749D"/>
    <w:rsid w:val="00ED14AE"/>
    <w:rsid w:val="00ED273B"/>
    <w:rsid w:val="00ED30A0"/>
    <w:rsid w:val="00ED38B6"/>
    <w:rsid w:val="00ED5945"/>
    <w:rsid w:val="00ED710A"/>
    <w:rsid w:val="00EE05FD"/>
    <w:rsid w:val="00EE1170"/>
    <w:rsid w:val="00EE2143"/>
    <w:rsid w:val="00EE2805"/>
    <w:rsid w:val="00EE2907"/>
    <w:rsid w:val="00EE2E3F"/>
    <w:rsid w:val="00EE2FDD"/>
    <w:rsid w:val="00EE3859"/>
    <w:rsid w:val="00EE3C24"/>
    <w:rsid w:val="00EE4424"/>
    <w:rsid w:val="00EE4A84"/>
    <w:rsid w:val="00EE63C8"/>
    <w:rsid w:val="00EE70A7"/>
    <w:rsid w:val="00EE732D"/>
    <w:rsid w:val="00EE779D"/>
    <w:rsid w:val="00EE7A2C"/>
    <w:rsid w:val="00EF050A"/>
    <w:rsid w:val="00EF1639"/>
    <w:rsid w:val="00EF181F"/>
    <w:rsid w:val="00EF1A28"/>
    <w:rsid w:val="00EF258F"/>
    <w:rsid w:val="00EF4DE9"/>
    <w:rsid w:val="00EF55DD"/>
    <w:rsid w:val="00EF6359"/>
    <w:rsid w:val="00EF7418"/>
    <w:rsid w:val="00EF7E93"/>
    <w:rsid w:val="00F003FF"/>
    <w:rsid w:val="00F010A7"/>
    <w:rsid w:val="00F01D91"/>
    <w:rsid w:val="00F02244"/>
    <w:rsid w:val="00F0226F"/>
    <w:rsid w:val="00F045AE"/>
    <w:rsid w:val="00F0523F"/>
    <w:rsid w:val="00F05FFA"/>
    <w:rsid w:val="00F06B57"/>
    <w:rsid w:val="00F10186"/>
    <w:rsid w:val="00F10628"/>
    <w:rsid w:val="00F1298E"/>
    <w:rsid w:val="00F12CAA"/>
    <w:rsid w:val="00F1375E"/>
    <w:rsid w:val="00F15484"/>
    <w:rsid w:val="00F15F7C"/>
    <w:rsid w:val="00F160E9"/>
    <w:rsid w:val="00F1645E"/>
    <w:rsid w:val="00F1649D"/>
    <w:rsid w:val="00F16574"/>
    <w:rsid w:val="00F168C8"/>
    <w:rsid w:val="00F17165"/>
    <w:rsid w:val="00F23814"/>
    <w:rsid w:val="00F26AB9"/>
    <w:rsid w:val="00F30322"/>
    <w:rsid w:val="00F309A5"/>
    <w:rsid w:val="00F32151"/>
    <w:rsid w:val="00F32228"/>
    <w:rsid w:val="00F3397D"/>
    <w:rsid w:val="00F3531F"/>
    <w:rsid w:val="00F354F9"/>
    <w:rsid w:val="00F36681"/>
    <w:rsid w:val="00F370B3"/>
    <w:rsid w:val="00F40A57"/>
    <w:rsid w:val="00F40E53"/>
    <w:rsid w:val="00F42007"/>
    <w:rsid w:val="00F42ABC"/>
    <w:rsid w:val="00F43DBF"/>
    <w:rsid w:val="00F447F7"/>
    <w:rsid w:val="00F45B06"/>
    <w:rsid w:val="00F45B7B"/>
    <w:rsid w:val="00F45E7F"/>
    <w:rsid w:val="00F460EB"/>
    <w:rsid w:val="00F46C1C"/>
    <w:rsid w:val="00F47474"/>
    <w:rsid w:val="00F47694"/>
    <w:rsid w:val="00F50F0F"/>
    <w:rsid w:val="00F54853"/>
    <w:rsid w:val="00F5785D"/>
    <w:rsid w:val="00F60DF1"/>
    <w:rsid w:val="00F61AE2"/>
    <w:rsid w:val="00F62497"/>
    <w:rsid w:val="00F62DF5"/>
    <w:rsid w:val="00F63CBC"/>
    <w:rsid w:val="00F64107"/>
    <w:rsid w:val="00F64BFE"/>
    <w:rsid w:val="00F65A10"/>
    <w:rsid w:val="00F65DB1"/>
    <w:rsid w:val="00F670CA"/>
    <w:rsid w:val="00F676AC"/>
    <w:rsid w:val="00F71394"/>
    <w:rsid w:val="00F71D95"/>
    <w:rsid w:val="00F74CD9"/>
    <w:rsid w:val="00F757AA"/>
    <w:rsid w:val="00F773C1"/>
    <w:rsid w:val="00F8132E"/>
    <w:rsid w:val="00F8181A"/>
    <w:rsid w:val="00F81E3A"/>
    <w:rsid w:val="00F8260A"/>
    <w:rsid w:val="00F82962"/>
    <w:rsid w:val="00F82FD7"/>
    <w:rsid w:val="00F86987"/>
    <w:rsid w:val="00F90B9F"/>
    <w:rsid w:val="00F9230F"/>
    <w:rsid w:val="00F92518"/>
    <w:rsid w:val="00F968BA"/>
    <w:rsid w:val="00F96984"/>
    <w:rsid w:val="00F96EBB"/>
    <w:rsid w:val="00FA0842"/>
    <w:rsid w:val="00FA12F5"/>
    <w:rsid w:val="00FA476E"/>
    <w:rsid w:val="00FA583A"/>
    <w:rsid w:val="00FA63E5"/>
    <w:rsid w:val="00FA790D"/>
    <w:rsid w:val="00FA7924"/>
    <w:rsid w:val="00FB31BD"/>
    <w:rsid w:val="00FB455D"/>
    <w:rsid w:val="00FB75E9"/>
    <w:rsid w:val="00FB7988"/>
    <w:rsid w:val="00FB7999"/>
    <w:rsid w:val="00FB7CA0"/>
    <w:rsid w:val="00FC0EA1"/>
    <w:rsid w:val="00FC280D"/>
    <w:rsid w:val="00FC2F05"/>
    <w:rsid w:val="00FC4EB0"/>
    <w:rsid w:val="00FC57FA"/>
    <w:rsid w:val="00FC7019"/>
    <w:rsid w:val="00FC722D"/>
    <w:rsid w:val="00FD02C2"/>
    <w:rsid w:val="00FD145E"/>
    <w:rsid w:val="00FD1678"/>
    <w:rsid w:val="00FD2212"/>
    <w:rsid w:val="00FD3BB9"/>
    <w:rsid w:val="00FD511C"/>
    <w:rsid w:val="00FD51E6"/>
    <w:rsid w:val="00FD5B29"/>
    <w:rsid w:val="00FD5C19"/>
    <w:rsid w:val="00FD624A"/>
    <w:rsid w:val="00FE1A47"/>
    <w:rsid w:val="00FE3BD2"/>
    <w:rsid w:val="00FE6A6D"/>
    <w:rsid w:val="00FE6AEE"/>
    <w:rsid w:val="00FE77B9"/>
    <w:rsid w:val="00FF0117"/>
    <w:rsid w:val="00FF0A85"/>
    <w:rsid w:val="00FF0D6F"/>
    <w:rsid w:val="00FF1CDA"/>
    <w:rsid w:val="00FF4E79"/>
    <w:rsid w:val="00FF57FB"/>
    <w:rsid w:val="00FF7401"/>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D5ED2"/>
  <w15:docId w15:val="{0C440F14-2D92-47BA-BCB4-7E46CBCE0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imes New Roman"/>
        <w:sz w:val="24"/>
        <w:szCs w:val="24"/>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310"/>
    <w:pPr>
      <w:spacing w:after="0" w:line="240" w:lineRule="auto"/>
    </w:pPr>
    <w:rPr>
      <w:rFonts w:eastAsia="Times New Roman" w:cs="Arial"/>
      <w:sz w:val="20"/>
      <w:lang w:eastAsia="de-DE"/>
    </w:rPr>
  </w:style>
  <w:style w:type="paragraph" w:styleId="Heading1">
    <w:name w:val="heading 1"/>
    <w:basedOn w:val="NormalIndent"/>
    <w:next w:val="NormalIndent"/>
    <w:link w:val="Heading1Char"/>
    <w:qFormat/>
    <w:rsid w:val="0056602C"/>
    <w:pPr>
      <w:keepNext/>
      <w:numPr>
        <w:numId w:val="4"/>
      </w:numPr>
      <w:tabs>
        <w:tab w:val="left" w:pos="0"/>
        <w:tab w:val="left" w:pos="1134"/>
      </w:tabs>
      <w:outlineLvl w:val="0"/>
    </w:pPr>
    <w:rPr>
      <w:b/>
      <w:color w:val="002846"/>
      <w:sz w:val="32"/>
    </w:rPr>
  </w:style>
  <w:style w:type="paragraph" w:styleId="Heading2">
    <w:name w:val="heading 2"/>
    <w:basedOn w:val="NormalIndent"/>
    <w:next w:val="NormalIndent"/>
    <w:link w:val="Heading2Char"/>
    <w:qFormat/>
    <w:rsid w:val="0056602C"/>
    <w:pPr>
      <w:keepNext/>
      <w:numPr>
        <w:ilvl w:val="1"/>
        <w:numId w:val="4"/>
      </w:numPr>
      <w:tabs>
        <w:tab w:val="left" w:pos="1134"/>
      </w:tabs>
      <w:ind w:left="578" w:hanging="578"/>
      <w:outlineLvl w:val="1"/>
    </w:pPr>
    <w:rPr>
      <w:b/>
      <w:color w:val="002846"/>
      <w:sz w:val="28"/>
      <w:szCs w:val="20"/>
      <w:lang w:val="en-US"/>
    </w:rPr>
  </w:style>
  <w:style w:type="paragraph" w:styleId="Heading3">
    <w:name w:val="heading 3"/>
    <w:basedOn w:val="Normal"/>
    <w:next w:val="Normal"/>
    <w:link w:val="Heading3Char"/>
    <w:qFormat/>
    <w:rsid w:val="0056602C"/>
    <w:pPr>
      <w:keepNext/>
      <w:numPr>
        <w:ilvl w:val="2"/>
        <w:numId w:val="4"/>
      </w:numPr>
      <w:tabs>
        <w:tab w:val="left" w:pos="-426"/>
      </w:tabs>
      <w:ind w:left="799" w:hanging="799"/>
      <w:jc w:val="both"/>
      <w:outlineLvl w:val="2"/>
    </w:pPr>
    <w:rPr>
      <w:sz w:val="28"/>
      <w:szCs w:val="20"/>
      <w:lang w:val="en-US"/>
    </w:rPr>
  </w:style>
  <w:style w:type="paragraph" w:styleId="Heading4">
    <w:name w:val="heading 4"/>
    <w:basedOn w:val="Normal"/>
    <w:next w:val="Normal"/>
    <w:link w:val="Heading4Char"/>
    <w:qFormat/>
    <w:rsid w:val="0056602C"/>
    <w:pPr>
      <w:keepNext/>
      <w:numPr>
        <w:ilvl w:val="3"/>
        <w:numId w:val="4"/>
      </w:numPr>
      <w:spacing w:before="40"/>
      <w:ind w:left="862" w:hanging="862"/>
      <w:jc w:val="both"/>
      <w:outlineLvl w:val="3"/>
    </w:pPr>
    <w:rPr>
      <w:sz w:val="24"/>
      <w:szCs w:val="20"/>
      <w:u w:val="single"/>
      <w:lang w:val="en-US"/>
    </w:rPr>
  </w:style>
  <w:style w:type="paragraph" w:styleId="Heading5">
    <w:name w:val="heading 5"/>
    <w:basedOn w:val="Normal"/>
    <w:next w:val="Normal"/>
    <w:link w:val="Heading5Char"/>
    <w:uiPriority w:val="9"/>
    <w:unhideWhenUsed/>
    <w:qFormat/>
    <w:rsid w:val="002670A4"/>
    <w:pPr>
      <w:keepNext/>
      <w:keepLines/>
      <w:numPr>
        <w:ilvl w:val="4"/>
        <w:numId w:val="4"/>
      </w:numPr>
      <w:spacing w:before="200"/>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unhideWhenUsed/>
    <w:qFormat/>
    <w:rsid w:val="008231D8"/>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231D8"/>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31D8"/>
    <w:pPr>
      <w:keepNext/>
      <w:keepLines/>
      <w:numPr>
        <w:ilvl w:val="7"/>
        <w:numId w:val="4"/>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8231D8"/>
    <w:pPr>
      <w:keepNext/>
      <w:keepLines/>
      <w:numPr>
        <w:ilvl w:val="8"/>
        <w:numId w:val="4"/>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602C"/>
    <w:rPr>
      <w:rFonts w:eastAsia="Times New Roman" w:cs="Arial"/>
      <w:b/>
      <w:color w:val="002846"/>
      <w:sz w:val="32"/>
      <w:lang w:eastAsia="de-DE"/>
    </w:rPr>
  </w:style>
  <w:style w:type="character" w:customStyle="1" w:styleId="Heading2Char">
    <w:name w:val="Heading 2 Char"/>
    <w:basedOn w:val="DefaultParagraphFont"/>
    <w:link w:val="Heading2"/>
    <w:rsid w:val="0056602C"/>
    <w:rPr>
      <w:rFonts w:eastAsia="Times New Roman" w:cs="Arial"/>
      <w:b/>
      <w:color w:val="002846"/>
      <w:sz w:val="28"/>
      <w:szCs w:val="20"/>
      <w:lang w:val="en-US" w:eastAsia="de-DE"/>
    </w:rPr>
  </w:style>
  <w:style w:type="character" w:customStyle="1" w:styleId="Heading3Char">
    <w:name w:val="Heading 3 Char"/>
    <w:basedOn w:val="DefaultParagraphFont"/>
    <w:link w:val="Heading3"/>
    <w:rsid w:val="0056602C"/>
    <w:rPr>
      <w:rFonts w:eastAsia="Times New Roman" w:cs="Arial"/>
      <w:sz w:val="28"/>
      <w:szCs w:val="20"/>
      <w:lang w:val="en-US" w:eastAsia="de-DE"/>
    </w:rPr>
  </w:style>
  <w:style w:type="character" w:customStyle="1" w:styleId="Heading4Char">
    <w:name w:val="Heading 4 Char"/>
    <w:basedOn w:val="DefaultParagraphFont"/>
    <w:link w:val="Heading4"/>
    <w:rsid w:val="0056602C"/>
    <w:rPr>
      <w:rFonts w:eastAsia="Times New Roman" w:cs="Arial"/>
      <w:szCs w:val="20"/>
      <w:u w:val="single"/>
      <w:lang w:val="en-US" w:eastAsia="de-DE"/>
    </w:rPr>
  </w:style>
  <w:style w:type="paragraph" w:styleId="Header">
    <w:name w:val="header"/>
    <w:basedOn w:val="Normal"/>
    <w:link w:val="HeaderChar"/>
    <w:uiPriority w:val="99"/>
    <w:rsid w:val="00260089"/>
    <w:pPr>
      <w:tabs>
        <w:tab w:val="center" w:pos="4536"/>
        <w:tab w:val="right" w:pos="9072"/>
      </w:tabs>
    </w:pPr>
  </w:style>
  <w:style w:type="character" w:customStyle="1" w:styleId="HeaderChar">
    <w:name w:val="Header Char"/>
    <w:basedOn w:val="DefaultParagraphFont"/>
    <w:link w:val="Header"/>
    <w:uiPriority w:val="99"/>
    <w:rsid w:val="00260089"/>
    <w:rPr>
      <w:rFonts w:eastAsia="Times New Roman" w:cs="Arial"/>
      <w:sz w:val="20"/>
      <w:lang w:eastAsia="de-DE"/>
    </w:rPr>
  </w:style>
  <w:style w:type="paragraph" w:styleId="Footer">
    <w:name w:val="footer"/>
    <w:basedOn w:val="Normal"/>
    <w:link w:val="FooterChar"/>
    <w:uiPriority w:val="99"/>
    <w:rsid w:val="00260089"/>
    <w:pPr>
      <w:tabs>
        <w:tab w:val="center" w:pos="4536"/>
        <w:tab w:val="right" w:pos="9072"/>
      </w:tabs>
    </w:pPr>
  </w:style>
  <w:style w:type="character" w:customStyle="1" w:styleId="FooterChar">
    <w:name w:val="Footer Char"/>
    <w:basedOn w:val="DefaultParagraphFont"/>
    <w:link w:val="Footer"/>
    <w:uiPriority w:val="99"/>
    <w:rsid w:val="00260089"/>
    <w:rPr>
      <w:rFonts w:eastAsia="Times New Roman" w:cs="Arial"/>
      <w:sz w:val="20"/>
      <w:lang w:eastAsia="de-DE"/>
    </w:rPr>
  </w:style>
  <w:style w:type="paragraph" w:styleId="BalloonText">
    <w:name w:val="Balloon Text"/>
    <w:basedOn w:val="Normal"/>
    <w:link w:val="BalloonTextChar"/>
    <w:rsid w:val="00260089"/>
    <w:rPr>
      <w:rFonts w:ascii="Tahoma" w:hAnsi="Tahoma" w:cs="Tahoma"/>
      <w:sz w:val="16"/>
      <w:szCs w:val="16"/>
    </w:rPr>
  </w:style>
  <w:style w:type="character" w:customStyle="1" w:styleId="BalloonTextChar">
    <w:name w:val="Balloon Text Char"/>
    <w:basedOn w:val="DefaultParagraphFont"/>
    <w:link w:val="BalloonText"/>
    <w:rsid w:val="00260089"/>
    <w:rPr>
      <w:rFonts w:ascii="Tahoma" w:eastAsia="Times New Roman" w:hAnsi="Tahoma" w:cs="Tahoma"/>
      <w:sz w:val="16"/>
      <w:szCs w:val="16"/>
      <w:lang w:eastAsia="de-DE"/>
    </w:rPr>
  </w:style>
  <w:style w:type="paragraph" w:styleId="ListParagraph">
    <w:name w:val="List Paragraph"/>
    <w:basedOn w:val="Normal"/>
    <w:uiPriority w:val="34"/>
    <w:qFormat/>
    <w:rsid w:val="00260089"/>
    <w:pPr>
      <w:ind w:left="720"/>
      <w:contextualSpacing/>
    </w:pPr>
  </w:style>
  <w:style w:type="paragraph" w:customStyle="1" w:styleId="KopfzeilelinksuS">
    <w:name w:val="Kopfzeile_links_uS"/>
    <w:basedOn w:val="Normal"/>
    <w:next w:val="Normal"/>
    <w:rsid w:val="00260089"/>
    <w:pPr>
      <w:spacing w:after="60"/>
    </w:pPr>
    <w:rPr>
      <w:b/>
      <w:sz w:val="22"/>
      <w:szCs w:val="20"/>
      <w:lang w:val="en-US"/>
    </w:rPr>
  </w:style>
  <w:style w:type="paragraph" w:customStyle="1" w:styleId="KopfzeilerechtsuS">
    <w:name w:val="Kopfzeile_rechts_uS"/>
    <w:basedOn w:val="Normal"/>
    <w:next w:val="Normal"/>
    <w:rsid w:val="00260089"/>
    <w:pPr>
      <w:spacing w:after="60"/>
      <w:jc w:val="right"/>
    </w:pPr>
    <w:rPr>
      <w:szCs w:val="20"/>
      <w:lang w:val="en-US"/>
    </w:rPr>
  </w:style>
  <w:style w:type="paragraph" w:customStyle="1" w:styleId="Fuzeilemitte">
    <w:name w:val="Fußzeile_mitte"/>
    <w:basedOn w:val="Normal"/>
    <w:next w:val="Normal"/>
    <w:rsid w:val="00260089"/>
    <w:pPr>
      <w:spacing w:before="120"/>
      <w:jc w:val="center"/>
    </w:pPr>
    <w:rPr>
      <w:sz w:val="16"/>
      <w:szCs w:val="20"/>
      <w:lang w:val="en-US"/>
    </w:rPr>
  </w:style>
  <w:style w:type="paragraph" w:customStyle="1" w:styleId="FuzeilerechtsuS">
    <w:name w:val="Fußzeile_rechts_uS"/>
    <w:basedOn w:val="Normal"/>
    <w:rsid w:val="00260089"/>
    <w:pPr>
      <w:spacing w:before="120"/>
      <w:jc w:val="right"/>
    </w:pPr>
    <w:rPr>
      <w:sz w:val="16"/>
      <w:szCs w:val="20"/>
      <w:lang w:val="en-US"/>
    </w:rPr>
  </w:style>
  <w:style w:type="paragraph" w:customStyle="1" w:styleId="FuzeilelinksuS">
    <w:name w:val="Fußzeile_links_uS"/>
    <w:basedOn w:val="Normal"/>
    <w:next w:val="Normal"/>
    <w:rsid w:val="00260089"/>
    <w:pPr>
      <w:spacing w:before="120"/>
    </w:pPr>
    <w:rPr>
      <w:sz w:val="16"/>
      <w:szCs w:val="20"/>
      <w:lang w:val="en-US"/>
    </w:rPr>
  </w:style>
  <w:style w:type="character" w:styleId="Hyperlink">
    <w:name w:val="Hyperlink"/>
    <w:basedOn w:val="DefaultParagraphFont"/>
    <w:uiPriority w:val="99"/>
    <w:rsid w:val="00260089"/>
    <w:rPr>
      <w:color w:val="0000FF"/>
      <w:u w:val="single"/>
    </w:rPr>
  </w:style>
  <w:style w:type="paragraph" w:customStyle="1" w:styleId="Tabellehead">
    <w:name w:val="Tabelle_head"/>
    <w:basedOn w:val="Normal"/>
    <w:rsid w:val="00260089"/>
    <w:pPr>
      <w:spacing w:before="60" w:after="60"/>
      <w:ind w:left="57" w:right="57"/>
    </w:pPr>
    <w:rPr>
      <w:b/>
      <w:sz w:val="22"/>
      <w:szCs w:val="20"/>
      <w:lang w:val="en-US"/>
    </w:rPr>
  </w:style>
  <w:style w:type="paragraph" w:customStyle="1" w:styleId="Tabellezelle">
    <w:name w:val="Tabelle_zelle"/>
    <w:basedOn w:val="Tabellehead"/>
    <w:rsid w:val="00260089"/>
    <w:pPr>
      <w:spacing w:before="40" w:after="40"/>
    </w:pPr>
    <w:rPr>
      <w:b w:val="0"/>
    </w:rPr>
  </w:style>
  <w:style w:type="paragraph" w:customStyle="1" w:styleId="KopfzeilelinksgS">
    <w:name w:val="Kopfzeile_links_gS"/>
    <w:basedOn w:val="Normal"/>
    <w:next w:val="Normal"/>
    <w:rsid w:val="00260089"/>
    <w:pPr>
      <w:spacing w:after="60"/>
    </w:pPr>
    <w:rPr>
      <w:szCs w:val="20"/>
      <w:lang w:val="en-US"/>
    </w:rPr>
  </w:style>
  <w:style w:type="paragraph" w:customStyle="1" w:styleId="KopfzeilerechtsgS">
    <w:name w:val="Kopfzeile_rechts_gS"/>
    <w:basedOn w:val="Normal"/>
    <w:next w:val="Normal"/>
    <w:rsid w:val="00260089"/>
    <w:pPr>
      <w:spacing w:after="60"/>
      <w:jc w:val="right"/>
    </w:pPr>
    <w:rPr>
      <w:b/>
      <w:sz w:val="22"/>
      <w:szCs w:val="20"/>
      <w:lang w:val="en-US"/>
    </w:rPr>
  </w:style>
  <w:style w:type="paragraph" w:customStyle="1" w:styleId="FuzeilelinksgS">
    <w:name w:val="Fußzeile_links_gS"/>
    <w:basedOn w:val="Normal"/>
    <w:next w:val="Normal"/>
    <w:rsid w:val="00260089"/>
    <w:pPr>
      <w:spacing w:before="120"/>
    </w:pPr>
    <w:rPr>
      <w:sz w:val="16"/>
      <w:szCs w:val="20"/>
      <w:lang w:val="en-US"/>
    </w:rPr>
  </w:style>
  <w:style w:type="paragraph" w:customStyle="1" w:styleId="FuzeilerechtsgS">
    <w:name w:val="Fußzeile_rechts_gS"/>
    <w:basedOn w:val="Normal"/>
    <w:next w:val="Normal"/>
    <w:rsid w:val="00260089"/>
    <w:pPr>
      <w:spacing w:before="120"/>
      <w:jc w:val="right"/>
    </w:pPr>
    <w:rPr>
      <w:sz w:val="16"/>
      <w:szCs w:val="20"/>
      <w:lang w:val="en-US"/>
    </w:rPr>
  </w:style>
  <w:style w:type="paragraph" w:styleId="Caption">
    <w:name w:val="caption"/>
    <w:aliases w:val="Normal"/>
    <w:basedOn w:val="Normal"/>
    <w:next w:val="Normal"/>
    <w:rsid w:val="006A76BA"/>
    <w:pPr>
      <w:jc w:val="both"/>
    </w:pPr>
    <w:rPr>
      <w:bCs/>
      <w:szCs w:val="20"/>
      <w:lang w:val="en-US"/>
    </w:rPr>
  </w:style>
  <w:style w:type="paragraph" w:customStyle="1" w:styleId="Text">
    <w:name w:val="Text"/>
    <w:basedOn w:val="NormalWeb"/>
    <w:rsid w:val="00D02ABF"/>
    <w:pPr>
      <w:shd w:val="clear" w:color="auto" w:fill="FFFFFF"/>
      <w:spacing w:before="150" w:beforeAutospacing="0" w:after="0" w:afterAutospacing="0" w:line="300" w:lineRule="atLeast"/>
    </w:pPr>
    <w:rPr>
      <w:rFonts w:ascii="Arial" w:hAnsi="Arial" w:cs="Arial"/>
      <w:sz w:val="20"/>
      <w:szCs w:val="20"/>
    </w:rPr>
  </w:style>
  <w:style w:type="paragraph" w:styleId="ListNumber3">
    <w:name w:val="List Number 3"/>
    <w:basedOn w:val="Normal"/>
    <w:rsid w:val="00260089"/>
    <w:pPr>
      <w:numPr>
        <w:numId w:val="1"/>
      </w:numPr>
      <w:tabs>
        <w:tab w:val="clear" w:pos="1514"/>
        <w:tab w:val="left" w:pos="1191"/>
      </w:tabs>
      <w:spacing w:before="60"/>
      <w:jc w:val="both"/>
    </w:pPr>
    <w:rPr>
      <w:sz w:val="22"/>
      <w:szCs w:val="20"/>
      <w:lang w:val="en-US"/>
    </w:rPr>
  </w:style>
  <w:style w:type="character" w:styleId="FollowedHyperlink">
    <w:name w:val="FollowedHyperlink"/>
    <w:basedOn w:val="DefaultParagraphFont"/>
    <w:rsid w:val="00260089"/>
    <w:rPr>
      <w:color w:val="800080" w:themeColor="followedHyperlink"/>
      <w:u w:val="single"/>
    </w:rPr>
  </w:style>
  <w:style w:type="character" w:customStyle="1" w:styleId="error">
    <w:name w:val="error"/>
    <w:basedOn w:val="DefaultParagraphFont"/>
    <w:rsid w:val="00260089"/>
  </w:style>
  <w:style w:type="table" w:styleId="TableGrid">
    <w:name w:val="Table Grid"/>
    <w:basedOn w:val="TableNormal"/>
    <w:rsid w:val="00260089"/>
    <w:pPr>
      <w:spacing w:after="0" w:line="240" w:lineRule="auto"/>
    </w:pPr>
    <w:rPr>
      <w:rFonts w:eastAsia="Times New Roman" w:cs="Arial"/>
      <w:sz w:val="20"/>
      <w:szCs w:val="20"/>
      <w:lang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qFormat/>
    <w:rsid w:val="002600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60089"/>
    <w:rPr>
      <w:rFonts w:asciiTheme="majorHAnsi" w:eastAsiaTheme="majorEastAsia" w:hAnsiTheme="majorHAnsi" w:cstheme="majorBidi"/>
      <w:color w:val="17365D" w:themeColor="text2" w:themeShade="BF"/>
      <w:spacing w:val="5"/>
      <w:kern w:val="28"/>
      <w:sz w:val="52"/>
      <w:szCs w:val="52"/>
      <w:lang w:eastAsia="de-DE"/>
    </w:rPr>
  </w:style>
  <w:style w:type="paragraph" w:styleId="NoSpacing">
    <w:name w:val="No Spacing"/>
    <w:uiPriority w:val="1"/>
    <w:qFormat/>
    <w:rsid w:val="00260089"/>
    <w:pPr>
      <w:spacing w:after="0" w:line="240" w:lineRule="auto"/>
      <w:jc w:val="both"/>
    </w:pPr>
    <w:rPr>
      <w:rFonts w:eastAsia="Times New Roman"/>
      <w:sz w:val="22"/>
      <w:szCs w:val="20"/>
      <w:lang w:eastAsia="de-DE"/>
    </w:rPr>
  </w:style>
  <w:style w:type="paragraph" w:styleId="PlainText">
    <w:name w:val="Plain Text"/>
    <w:basedOn w:val="Normal"/>
    <w:link w:val="PlainTextChar"/>
    <w:uiPriority w:val="99"/>
    <w:unhideWhenUsed/>
    <w:rsid w:val="00760CB9"/>
    <w:rPr>
      <w:rFonts w:ascii="Consolas" w:eastAsiaTheme="minorHAnsi" w:hAnsi="Consolas"/>
      <w:sz w:val="21"/>
      <w:szCs w:val="21"/>
      <w:lang w:eastAsia="en-US"/>
    </w:rPr>
  </w:style>
  <w:style w:type="character" w:customStyle="1" w:styleId="PlainTextChar">
    <w:name w:val="Plain Text Char"/>
    <w:basedOn w:val="DefaultParagraphFont"/>
    <w:link w:val="PlainText"/>
    <w:uiPriority w:val="99"/>
    <w:rsid w:val="00760CB9"/>
    <w:rPr>
      <w:rFonts w:ascii="Consolas" w:hAnsi="Consolas" w:cs="Arial"/>
      <w:sz w:val="21"/>
      <w:szCs w:val="21"/>
    </w:rPr>
  </w:style>
  <w:style w:type="paragraph" w:customStyle="1" w:styleId="DeckblattThema">
    <w:name w:val="Deckblatt_Thema"/>
    <w:basedOn w:val="Normal"/>
    <w:next w:val="DeckblattInfo"/>
    <w:rsid w:val="00B72340"/>
    <w:pPr>
      <w:spacing w:line="360" w:lineRule="auto"/>
      <w:jc w:val="center"/>
    </w:pPr>
    <w:rPr>
      <w:rFonts w:cs="Times New Roman"/>
      <w:color w:val="000080"/>
      <w:sz w:val="44"/>
      <w:szCs w:val="22"/>
    </w:rPr>
  </w:style>
  <w:style w:type="paragraph" w:customStyle="1" w:styleId="DeckblattInfo">
    <w:name w:val="Deckblatt_Info"/>
    <w:basedOn w:val="Normal"/>
    <w:rsid w:val="00B72340"/>
    <w:pPr>
      <w:tabs>
        <w:tab w:val="left" w:pos="851"/>
      </w:tabs>
      <w:spacing w:line="360" w:lineRule="auto"/>
    </w:pPr>
    <w:rPr>
      <w:rFonts w:cs="Times New Roman"/>
      <w:sz w:val="26"/>
      <w:szCs w:val="22"/>
    </w:rPr>
  </w:style>
  <w:style w:type="character" w:customStyle="1" w:styleId="Heading5Char">
    <w:name w:val="Heading 5 Char"/>
    <w:basedOn w:val="DefaultParagraphFont"/>
    <w:link w:val="Heading5"/>
    <w:uiPriority w:val="9"/>
    <w:rsid w:val="002670A4"/>
    <w:rPr>
      <w:rFonts w:eastAsiaTheme="majorEastAsia" w:cstheme="majorBidi"/>
      <w:color w:val="000000" w:themeColor="text1"/>
      <w:sz w:val="20"/>
      <w:lang w:eastAsia="de-DE"/>
    </w:rPr>
  </w:style>
  <w:style w:type="paragraph" w:styleId="TOC1">
    <w:name w:val="toc 1"/>
    <w:basedOn w:val="Normal"/>
    <w:next w:val="Normal"/>
    <w:autoRedefine/>
    <w:uiPriority w:val="39"/>
    <w:unhideWhenUsed/>
    <w:qFormat/>
    <w:rsid w:val="00EA3132"/>
    <w:pPr>
      <w:tabs>
        <w:tab w:val="right" w:leader="dot" w:pos="9060"/>
      </w:tabs>
      <w:spacing w:before="240" w:after="120"/>
      <w:ind w:left="397" w:hanging="397"/>
    </w:pPr>
    <w:rPr>
      <w:b/>
      <w:bCs/>
      <w:noProof/>
      <w:sz w:val="24"/>
      <w:lang w:val="en-US"/>
    </w:rPr>
  </w:style>
  <w:style w:type="paragraph" w:styleId="TOC2">
    <w:name w:val="toc 2"/>
    <w:basedOn w:val="Normal"/>
    <w:next w:val="Normal"/>
    <w:autoRedefine/>
    <w:uiPriority w:val="39"/>
    <w:unhideWhenUsed/>
    <w:qFormat/>
    <w:rsid w:val="00EA3132"/>
    <w:pPr>
      <w:tabs>
        <w:tab w:val="left" w:pos="794"/>
        <w:tab w:val="right" w:leader="dot" w:pos="9060"/>
      </w:tabs>
      <w:spacing w:after="120"/>
      <w:ind w:left="737" w:hanging="567"/>
    </w:pPr>
    <w:rPr>
      <w:bCs/>
      <w:sz w:val="22"/>
      <w:szCs w:val="20"/>
    </w:rPr>
  </w:style>
  <w:style w:type="paragraph" w:styleId="TOC3">
    <w:name w:val="toc 3"/>
    <w:basedOn w:val="Normal"/>
    <w:next w:val="Normal"/>
    <w:autoRedefine/>
    <w:uiPriority w:val="39"/>
    <w:unhideWhenUsed/>
    <w:qFormat/>
    <w:rsid w:val="005C14AC"/>
    <w:pPr>
      <w:tabs>
        <w:tab w:val="left" w:pos="1000"/>
        <w:tab w:val="right" w:leader="dot" w:pos="9060"/>
      </w:tabs>
      <w:spacing w:after="120"/>
      <w:ind w:left="964" w:hanging="567"/>
    </w:pPr>
    <w:rPr>
      <w:szCs w:val="20"/>
    </w:rPr>
  </w:style>
  <w:style w:type="paragraph" w:styleId="TOC4">
    <w:name w:val="toc 4"/>
    <w:basedOn w:val="Normal"/>
    <w:next w:val="Normal"/>
    <w:autoRedefine/>
    <w:uiPriority w:val="39"/>
    <w:unhideWhenUsed/>
    <w:rsid w:val="00C01790"/>
    <w:pPr>
      <w:spacing w:after="120"/>
      <w:ind w:left="454"/>
    </w:pPr>
    <w:rPr>
      <w:szCs w:val="20"/>
    </w:rPr>
  </w:style>
  <w:style w:type="paragraph" w:styleId="TOC5">
    <w:name w:val="toc 5"/>
    <w:basedOn w:val="Normal"/>
    <w:next w:val="Normal"/>
    <w:autoRedefine/>
    <w:uiPriority w:val="39"/>
    <w:unhideWhenUsed/>
    <w:rsid w:val="000C139D"/>
    <w:pPr>
      <w:ind w:left="600"/>
    </w:pPr>
    <w:rPr>
      <w:rFonts w:asciiTheme="minorHAnsi" w:hAnsiTheme="minorHAnsi"/>
      <w:szCs w:val="20"/>
    </w:rPr>
  </w:style>
  <w:style w:type="paragraph" w:styleId="TOC6">
    <w:name w:val="toc 6"/>
    <w:basedOn w:val="Normal"/>
    <w:next w:val="Normal"/>
    <w:autoRedefine/>
    <w:uiPriority w:val="39"/>
    <w:unhideWhenUsed/>
    <w:rsid w:val="000C139D"/>
    <w:pPr>
      <w:ind w:left="800"/>
    </w:pPr>
    <w:rPr>
      <w:rFonts w:asciiTheme="minorHAnsi" w:hAnsiTheme="minorHAnsi"/>
      <w:szCs w:val="20"/>
    </w:rPr>
  </w:style>
  <w:style w:type="paragraph" w:styleId="TOC7">
    <w:name w:val="toc 7"/>
    <w:basedOn w:val="Normal"/>
    <w:next w:val="Normal"/>
    <w:autoRedefine/>
    <w:uiPriority w:val="39"/>
    <w:unhideWhenUsed/>
    <w:rsid w:val="000C139D"/>
    <w:pPr>
      <w:ind w:left="1000"/>
    </w:pPr>
    <w:rPr>
      <w:rFonts w:asciiTheme="minorHAnsi" w:hAnsiTheme="minorHAnsi"/>
      <w:szCs w:val="20"/>
    </w:rPr>
  </w:style>
  <w:style w:type="paragraph" w:styleId="TOC8">
    <w:name w:val="toc 8"/>
    <w:basedOn w:val="Normal"/>
    <w:next w:val="Normal"/>
    <w:autoRedefine/>
    <w:uiPriority w:val="39"/>
    <w:unhideWhenUsed/>
    <w:rsid w:val="000C139D"/>
    <w:pPr>
      <w:ind w:left="1200"/>
    </w:pPr>
    <w:rPr>
      <w:rFonts w:asciiTheme="minorHAnsi" w:hAnsiTheme="minorHAnsi"/>
      <w:szCs w:val="20"/>
    </w:rPr>
  </w:style>
  <w:style w:type="paragraph" w:styleId="TOC9">
    <w:name w:val="toc 9"/>
    <w:basedOn w:val="Normal"/>
    <w:next w:val="Normal"/>
    <w:autoRedefine/>
    <w:uiPriority w:val="39"/>
    <w:unhideWhenUsed/>
    <w:rsid w:val="000C139D"/>
    <w:pPr>
      <w:ind w:left="1400"/>
    </w:pPr>
    <w:rPr>
      <w:rFonts w:asciiTheme="minorHAnsi" w:hAnsiTheme="minorHAnsi"/>
      <w:szCs w:val="20"/>
    </w:rPr>
  </w:style>
  <w:style w:type="character" w:customStyle="1" w:styleId="glossaryitem1">
    <w:name w:val="glossaryitem1"/>
    <w:basedOn w:val="DefaultParagraphFont"/>
    <w:rsid w:val="00297FB2"/>
    <w:rPr>
      <w:color w:val="CC3333"/>
      <w:shd w:val="clear" w:color="auto" w:fill="F0F0F0"/>
    </w:rPr>
  </w:style>
  <w:style w:type="character" w:styleId="Strong">
    <w:name w:val="Strong"/>
    <w:basedOn w:val="DefaultParagraphFont"/>
    <w:uiPriority w:val="22"/>
    <w:qFormat/>
    <w:rsid w:val="00297FB2"/>
    <w:rPr>
      <w:b/>
      <w:bCs/>
    </w:rPr>
  </w:style>
  <w:style w:type="paragraph" w:customStyle="1" w:styleId="Listenabsatz1">
    <w:name w:val="Listenabsatz1"/>
    <w:basedOn w:val="Normal"/>
    <w:rsid w:val="00177097"/>
    <w:pPr>
      <w:spacing w:after="200" w:line="276" w:lineRule="auto"/>
      <w:ind w:left="720"/>
    </w:pPr>
    <w:rPr>
      <w:rFonts w:ascii="Calibri" w:hAnsi="Calibri" w:cs="Times New Roman"/>
      <w:sz w:val="22"/>
      <w:szCs w:val="22"/>
      <w:lang w:eastAsia="en-US"/>
    </w:rPr>
  </w:style>
  <w:style w:type="paragraph" w:styleId="ListNumber2">
    <w:name w:val="List Number 2"/>
    <w:basedOn w:val="Normal"/>
    <w:rsid w:val="00714477"/>
    <w:pPr>
      <w:numPr>
        <w:numId w:val="2"/>
      </w:numPr>
      <w:contextualSpacing/>
    </w:pPr>
    <w:rPr>
      <w:rFonts w:cs="Times New Roman"/>
    </w:rPr>
  </w:style>
  <w:style w:type="paragraph" w:customStyle="1" w:styleId="Default">
    <w:name w:val="Default"/>
    <w:rsid w:val="002C5E72"/>
    <w:pPr>
      <w:autoSpaceDE w:val="0"/>
      <w:autoSpaceDN w:val="0"/>
      <w:adjustRightInd w:val="0"/>
      <w:spacing w:after="0" w:line="240" w:lineRule="auto"/>
    </w:pPr>
    <w:rPr>
      <w:rFonts w:ascii="Calibri" w:hAnsi="Calibri" w:cs="Calibri"/>
      <w:color w:val="000000"/>
    </w:rPr>
  </w:style>
  <w:style w:type="paragraph" w:styleId="TOCHeading">
    <w:name w:val="TOC Heading"/>
    <w:basedOn w:val="Heading1"/>
    <w:next w:val="Normal"/>
    <w:uiPriority w:val="39"/>
    <w:unhideWhenUsed/>
    <w:qFormat/>
    <w:rsid w:val="002B2814"/>
    <w:pPr>
      <w:keepLines/>
      <w:numPr>
        <w:numId w:val="0"/>
      </w:numPr>
      <w:tabs>
        <w:tab w:val="clear" w:pos="0"/>
        <w:tab w:val="clear" w:pos="1134"/>
      </w:tabs>
      <w:spacing w:before="480" w:line="276" w:lineRule="auto"/>
      <w:outlineLvl w:val="9"/>
    </w:pPr>
    <w:rPr>
      <w:rFonts w:asciiTheme="majorHAnsi" w:eastAsiaTheme="majorEastAsia" w:hAnsiTheme="majorHAnsi" w:cstheme="majorBidi"/>
      <w:bCs/>
      <w:color w:val="365F91" w:themeColor="accent1" w:themeShade="BF"/>
      <w:sz w:val="28"/>
      <w:szCs w:val="28"/>
      <w:lang w:val="en-US" w:eastAsia="ja-JP"/>
    </w:rPr>
  </w:style>
  <w:style w:type="paragraph" w:styleId="List">
    <w:name w:val="List"/>
    <w:basedOn w:val="Normal"/>
    <w:uiPriority w:val="99"/>
    <w:semiHidden/>
    <w:unhideWhenUsed/>
    <w:rsid w:val="008038AC"/>
    <w:pPr>
      <w:ind w:left="283" w:hanging="283"/>
      <w:contextualSpacing/>
    </w:pPr>
  </w:style>
  <w:style w:type="paragraph" w:styleId="ListNumber">
    <w:name w:val="List Number"/>
    <w:basedOn w:val="Normal"/>
    <w:uiPriority w:val="99"/>
    <w:unhideWhenUsed/>
    <w:rsid w:val="008038AC"/>
    <w:pPr>
      <w:numPr>
        <w:numId w:val="3"/>
      </w:numPr>
      <w:contextualSpacing/>
    </w:pPr>
  </w:style>
  <w:style w:type="paragraph" w:customStyle="1" w:styleId="Body">
    <w:name w:val="Body"/>
    <w:basedOn w:val="Normal"/>
    <w:autoRedefine/>
    <w:rsid w:val="009A17D4"/>
    <w:pPr>
      <w:keepLines/>
      <w:spacing w:before="120" w:after="60"/>
      <w:ind w:right="567"/>
      <w:jc w:val="center"/>
    </w:pPr>
    <w:rPr>
      <w:iCs/>
      <w:szCs w:val="20"/>
      <w:lang w:val="en-GB"/>
    </w:rPr>
  </w:style>
  <w:style w:type="paragraph" w:customStyle="1" w:styleId="Preface">
    <w:name w:val="Preface"/>
    <w:basedOn w:val="Normal"/>
    <w:autoRedefine/>
    <w:rsid w:val="006C3758"/>
    <w:pPr>
      <w:spacing w:before="600" w:after="120"/>
    </w:pPr>
    <w:rPr>
      <w:b/>
      <w:sz w:val="24"/>
      <w:lang w:val="en-GB" w:eastAsia="en-US"/>
    </w:rPr>
  </w:style>
  <w:style w:type="character" w:customStyle="1" w:styleId="Heading6Char">
    <w:name w:val="Heading 6 Char"/>
    <w:basedOn w:val="DefaultParagraphFont"/>
    <w:link w:val="Heading6"/>
    <w:uiPriority w:val="9"/>
    <w:semiHidden/>
    <w:rsid w:val="008231D8"/>
    <w:rPr>
      <w:rFonts w:asciiTheme="majorHAnsi" w:eastAsiaTheme="majorEastAsia" w:hAnsiTheme="majorHAnsi" w:cstheme="majorBidi"/>
      <w:i/>
      <w:iCs/>
      <w:color w:val="243F60" w:themeColor="accent1" w:themeShade="7F"/>
      <w:sz w:val="20"/>
      <w:lang w:eastAsia="de-DE"/>
    </w:rPr>
  </w:style>
  <w:style w:type="paragraph" w:styleId="NormalIndent">
    <w:name w:val="Normal Indent"/>
    <w:basedOn w:val="Normal"/>
    <w:uiPriority w:val="99"/>
    <w:semiHidden/>
    <w:unhideWhenUsed/>
    <w:rsid w:val="008231D8"/>
    <w:pPr>
      <w:ind w:left="708"/>
    </w:pPr>
  </w:style>
  <w:style w:type="character" w:customStyle="1" w:styleId="Heading7Char">
    <w:name w:val="Heading 7 Char"/>
    <w:basedOn w:val="DefaultParagraphFont"/>
    <w:link w:val="Heading7"/>
    <w:uiPriority w:val="9"/>
    <w:semiHidden/>
    <w:rsid w:val="008231D8"/>
    <w:rPr>
      <w:rFonts w:asciiTheme="majorHAnsi" w:eastAsiaTheme="majorEastAsia" w:hAnsiTheme="majorHAnsi" w:cstheme="majorBidi"/>
      <w:i/>
      <w:iCs/>
      <w:color w:val="404040" w:themeColor="text1" w:themeTint="BF"/>
      <w:sz w:val="20"/>
      <w:lang w:eastAsia="de-DE"/>
    </w:rPr>
  </w:style>
  <w:style w:type="character" w:customStyle="1" w:styleId="Heading8Char">
    <w:name w:val="Heading 8 Char"/>
    <w:basedOn w:val="DefaultParagraphFont"/>
    <w:link w:val="Heading8"/>
    <w:uiPriority w:val="9"/>
    <w:semiHidden/>
    <w:rsid w:val="008231D8"/>
    <w:rPr>
      <w:rFonts w:asciiTheme="majorHAnsi" w:eastAsiaTheme="majorEastAsia" w:hAnsiTheme="majorHAnsi" w:cstheme="majorBidi"/>
      <w:color w:val="404040" w:themeColor="text1" w:themeTint="BF"/>
      <w:sz w:val="20"/>
      <w:szCs w:val="20"/>
      <w:lang w:eastAsia="de-DE"/>
    </w:rPr>
  </w:style>
  <w:style w:type="character" w:customStyle="1" w:styleId="Heading9Char">
    <w:name w:val="Heading 9 Char"/>
    <w:basedOn w:val="DefaultParagraphFont"/>
    <w:link w:val="Heading9"/>
    <w:uiPriority w:val="9"/>
    <w:semiHidden/>
    <w:rsid w:val="008231D8"/>
    <w:rPr>
      <w:rFonts w:asciiTheme="majorHAnsi" w:eastAsiaTheme="majorEastAsia" w:hAnsiTheme="majorHAnsi" w:cstheme="majorBidi"/>
      <w:i/>
      <w:iCs/>
      <w:color w:val="404040" w:themeColor="text1" w:themeTint="BF"/>
      <w:sz w:val="20"/>
      <w:szCs w:val="20"/>
      <w:lang w:eastAsia="de-DE"/>
    </w:rPr>
  </w:style>
  <w:style w:type="character" w:customStyle="1" w:styleId="ghx-inner">
    <w:name w:val="ghx-inner"/>
    <w:basedOn w:val="DefaultParagraphFont"/>
    <w:rsid w:val="00734B3D"/>
  </w:style>
  <w:style w:type="paragraph" w:customStyle="1" w:styleId="Nagwek11">
    <w:name w:val="Nagłówek 11"/>
    <w:next w:val="Body"/>
    <w:qFormat/>
    <w:rsid w:val="00577829"/>
    <w:pPr>
      <w:keepNext/>
      <w:spacing w:after="0" w:line="240" w:lineRule="auto"/>
      <w:outlineLvl w:val="0"/>
    </w:pPr>
    <w:rPr>
      <w:rFonts w:ascii="Helvetica" w:eastAsia="ヒラギノ角ゴ Pro W3" w:hAnsi="Helvetica"/>
      <w:b/>
      <w:color w:val="000000"/>
      <w:sz w:val="36"/>
      <w:szCs w:val="20"/>
      <w:lang w:val="en-US"/>
    </w:rPr>
  </w:style>
  <w:style w:type="paragraph" w:customStyle="1" w:styleId="Nagwek21">
    <w:name w:val="Nagłówek 21"/>
    <w:next w:val="Body"/>
    <w:qFormat/>
    <w:rsid w:val="00577829"/>
    <w:pPr>
      <w:keepNext/>
      <w:spacing w:after="0" w:line="240" w:lineRule="auto"/>
      <w:outlineLvl w:val="1"/>
    </w:pPr>
    <w:rPr>
      <w:rFonts w:ascii="Helvetica" w:eastAsia="ヒラギノ角ゴ Pro W3" w:hAnsi="Helvetica"/>
      <w:b/>
      <w:color w:val="000000"/>
      <w:szCs w:val="20"/>
      <w:lang w:val="en-US"/>
    </w:rPr>
  </w:style>
  <w:style w:type="paragraph" w:customStyle="1" w:styleId="Nagwek31">
    <w:name w:val="Nagłówek 31"/>
    <w:next w:val="Body"/>
    <w:qFormat/>
    <w:rsid w:val="00577829"/>
    <w:pPr>
      <w:keepNext/>
      <w:spacing w:after="0" w:line="240" w:lineRule="auto"/>
      <w:outlineLvl w:val="2"/>
    </w:pPr>
    <w:rPr>
      <w:rFonts w:ascii="Helvetica" w:eastAsia="ヒラギノ角ゴ Pro W3" w:hAnsi="Helvetica"/>
      <w:b/>
      <w:color w:val="000000"/>
      <w:szCs w:val="20"/>
      <w:lang w:val="en-US"/>
    </w:rPr>
  </w:style>
  <w:style w:type="paragraph" w:customStyle="1" w:styleId="Nagwek41">
    <w:name w:val="Nagłówek 41"/>
    <w:next w:val="Body"/>
    <w:qFormat/>
    <w:rsid w:val="00577829"/>
    <w:pPr>
      <w:keepNext/>
      <w:spacing w:after="0" w:line="240" w:lineRule="auto"/>
      <w:outlineLvl w:val="3"/>
    </w:pPr>
    <w:rPr>
      <w:rFonts w:ascii="Helvetica" w:eastAsia="ヒラギノ角ゴ Pro W3" w:hAnsi="Helvetica"/>
      <w:b/>
      <w:color w:val="000000"/>
      <w:szCs w:val="20"/>
      <w:lang w:val="en-US"/>
    </w:rPr>
  </w:style>
  <w:style w:type="paragraph" w:customStyle="1" w:styleId="Nagwek51">
    <w:name w:val="Nagłówek 51"/>
    <w:next w:val="Body"/>
    <w:qFormat/>
    <w:rsid w:val="00577829"/>
    <w:pPr>
      <w:keepNext/>
      <w:spacing w:after="0" w:line="240" w:lineRule="auto"/>
      <w:outlineLvl w:val="4"/>
    </w:pPr>
    <w:rPr>
      <w:rFonts w:ascii="Helvetica" w:eastAsia="ヒラギノ角ゴ Pro W3" w:hAnsi="Helvetica"/>
      <w:b/>
      <w:color w:val="000000"/>
      <w:szCs w:val="20"/>
      <w:lang w:val="en-US"/>
    </w:rPr>
  </w:style>
  <w:style w:type="paragraph" w:customStyle="1" w:styleId="Nagwek61">
    <w:name w:val="Nagłówek 61"/>
    <w:next w:val="Body"/>
    <w:qFormat/>
    <w:rsid w:val="00577829"/>
    <w:pPr>
      <w:keepNext/>
      <w:spacing w:after="0" w:line="240" w:lineRule="auto"/>
      <w:outlineLvl w:val="5"/>
    </w:pPr>
    <w:rPr>
      <w:rFonts w:ascii="Helvetica" w:eastAsia="ヒラギノ角ゴ Pro W3" w:hAnsi="Helvetica"/>
      <w:b/>
      <w:color w:val="000000"/>
      <w:szCs w:val="20"/>
      <w:lang w:val="en-US"/>
    </w:rPr>
  </w:style>
  <w:style w:type="paragraph" w:customStyle="1" w:styleId="Nagwek71">
    <w:name w:val="Nagłówek 71"/>
    <w:next w:val="Body"/>
    <w:qFormat/>
    <w:rsid w:val="00577829"/>
    <w:pPr>
      <w:keepNext/>
      <w:spacing w:after="0" w:line="240" w:lineRule="auto"/>
      <w:outlineLvl w:val="6"/>
    </w:pPr>
    <w:rPr>
      <w:rFonts w:ascii="Helvetica" w:eastAsia="ヒラギノ角ゴ Pro W3" w:hAnsi="Helvetica"/>
      <w:b/>
      <w:color w:val="000000"/>
      <w:szCs w:val="20"/>
      <w:lang w:val="en-US"/>
    </w:rPr>
  </w:style>
  <w:style w:type="paragraph" w:customStyle="1" w:styleId="Nagwek81">
    <w:name w:val="Nagłówek 81"/>
    <w:next w:val="Body"/>
    <w:qFormat/>
    <w:rsid w:val="00577829"/>
    <w:pPr>
      <w:keepNext/>
      <w:spacing w:after="0" w:line="240" w:lineRule="auto"/>
      <w:outlineLvl w:val="7"/>
    </w:pPr>
    <w:rPr>
      <w:rFonts w:ascii="Helvetica" w:eastAsia="ヒラギノ角ゴ Pro W3" w:hAnsi="Helvetica"/>
      <w:b/>
      <w:color w:val="000000"/>
      <w:szCs w:val="20"/>
      <w:lang w:val="en-US"/>
    </w:rPr>
  </w:style>
  <w:style w:type="paragraph" w:customStyle="1" w:styleId="Nagwek91">
    <w:name w:val="Nagłówek 91"/>
    <w:next w:val="Body"/>
    <w:qFormat/>
    <w:rsid w:val="00577829"/>
    <w:pPr>
      <w:keepNext/>
      <w:spacing w:after="0" w:line="240" w:lineRule="auto"/>
      <w:outlineLvl w:val="8"/>
    </w:pPr>
    <w:rPr>
      <w:rFonts w:ascii="Helvetica" w:eastAsia="ヒラギノ角ゴ Pro W3" w:hAnsi="Helvetica"/>
      <w:b/>
      <w:color w:val="000000"/>
      <w:szCs w:val="20"/>
      <w:lang w:val="en-US"/>
    </w:rPr>
  </w:style>
  <w:style w:type="paragraph" w:customStyle="1" w:styleId="HeaderFooter">
    <w:name w:val="Header &amp; Footer"/>
    <w:rsid w:val="00577829"/>
    <w:pPr>
      <w:tabs>
        <w:tab w:val="right" w:pos="9360"/>
      </w:tabs>
      <w:spacing w:after="0" w:line="240" w:lineRule="auto"/>
    </w:pPr>
    <w:rPr>
      <w:rFonts w:ascii="Helvetica" w:eastAsia="ヒラギノ角ゴ Pro W3" w:hAnsi="Helvetica"/>
      <w:color w:val="000000"/>
      <w:sz w:val="20"/>
      <w:szCs w:val="20"/>
      <w:lang w:val="en-US"/>
    </w:rPr>
  </w:style>
  <w:style w:type="paragraph" w:customStyle="1" w:styleId="FreeForm4">
    <w:name w:val="Free Form 4"/>
    <w:link w:val="FreeForm4Znak"/>
    <w:rsid w:val="00577829"/>
    <w:pPr>
      <w:spacing w:after="0" w:line="240" w:lineRule="auto"/>
      <w:outlineLvl w:val="0"/>
    </w:pPr>
    <w:rPr>
      <w:rFonts w:ascii="Helvetica" w:eastAsia="ヒラギノ角ゴ Pro W3" w:hAnsi="Helvetica"/>
      <w:b/>
      <w:color w:val="000000"/>
      <w:szCs w:val="20"/>
      <w:lang w:val="en-US"/>
    </w:rPr>
  </w:style>
  <w:style w:type="paragraph" w:customStyle="1" w:styleId="FreeForm">
    <w:name w:val="Free Form"/>
    <w:rsid w:val="00577829"/>
    <w:pPr>
      <w:spacing w:after="0" w:line="240" w:lineRule="auto"/>
    </w:pPr>
    <w:rPr>
      <w:rFonts w:ascii="Helvetica" w:eastAsia="ヒラギノ角ゴ Pro W3" w:hAnsi="Helvetica"/>
      <w:color w:val="000000"/>
      <w:szCs w:val="20"/>
      <w:lang w:val="en-US"/>
    </w:rPr>
  </w:style>
  <w:style w:type="paragraph" w:customStyle="1" w:styleId="Spistreci11">
    <w:name w:val="Spis treści 11"/>
    <w:rsid w:val="00577829"/>
    <w:pPr>
      <w:tabs>
        <w:tab w:val="right" w:pos="8920"/>
      </w:tabs>
      <w:spacing w:before="240" w:after="0" w:line="240" w:lineRule="auto"/>
      <w:ind w:left="720"/>
      <w:outlineLvl w:val="0"/>
    </w:pPr>
    <w:rPr>
      <w:rFonts w:ascii="Helvetica" w:eastAsia="ヒラギノ角ゴ Pro W3" w:hAnsi="Helvetica"/>
      <w:b/>
      <w:i/>
      <w:color w:val="000000"/>
      <w:szCs w:val="20"/>
      <w:lang w:val="en-US"/>
    </w:rPr>
  </w:style>
  <w:style w:type="paragraph" w:customStyle="1" w:styleId="Spistreci21">
    <w:name w:val="Spis treści 21"/>
    <w:rsid w:val="00577829"/>
    <w:pPr>
      <w:tabs>
        <w:tab w:val="right" w:pos="8920"/>
      </w:tabs>
      <w:spacing w:before="240" w:after="60" w:line="240" w:lineRule="auto"/>
      <w:outlineLvl w:val="0"/>
    </w:pPr>
    <w:rPr>
      <w:rFonts w:ascii="Helvetica" w:eastAsia="ヒラギノ角ゴ Pro W3" w:hAnsi="Helvetica"/>
      <w:b/>
      <w:color w:val="000000"/>
      <w:sz w:val="36"/>
      <w:szCs w:val="20"/>
      <w:lang w:val="en-US"/>
    </w:rPr>
  </w:style>
  <w:style w:type="paragraph" w:customStyle="1" w:styleId="Spistreci31">
    <w:name w:val="Spis treści 31"/>
    <w:basedOn w:val="Spistreci21"/>
    <w:rsid w:val="00577829"/>
    <w:pPr>
      <w:ind w:left="540"/>
    </w:pPr>
    <w:rPr>
      <w:color w:val="676767"/>
      <w:sz w:val="24"/>
    </w:rPr>
  </w:style>
  <w:style w:type="paragraph" w:customStyle="1" w:styleId="Spistreci41">
    <w:name w:val="Spis treści 41"/>
    <w:basedOn w:val="Spistreci21"/>
    <w:rsid w:val="00577829"/>
    <w:pPr>
      <w:tabs>
        <w:tab w:val="left" w:pos="360"/>
      </w:tabs>
      <w:spacing w:line="168" w:lineRule="auto"/>
    </w:pPr>
    <w:rPr>
      <w:sz w:val="24"/>
    </w:rPr>
  </w:style>
  <w:style w:type="paragraph" w:customStyle="1" w:styleId="Spistreci51">
    <w:name w:val="Spis treści 51"/>
    <w:rsid w:val="00577829"/>
    <w:pPr>
      <w:tabs>
        <w:tab w:val="right" w:pos="8920"/>
      </w:tabs>
      <w:spacing w:before="240" w:after="60" w:line="240" w:lineRule="auto"/>
      <w:ind w:left="360"/>
      <w:outlineLvl w:val="0"/>
    </w:pPr>
    <w:rPr>
      <w:rFonts w:ascii="Helvetica" w:eastAsia="ヒラギノ角ゴ Pro W3" w:hAnsi="Helvetica"/>
      <w:b/>
      <w:color w:val="000000"/>
      <w:sz w:val="28"/>
      <w:szCs w:val="20"/>
      <w:lang w:val="en-US"/>
    </w:rPr>
  </w:style>
  <w:style w:type="paragraph" w:customStyle="1" w:styleId="Spistreci61">
    <w:name w:val="Spis treści 61"/>
    <w:rsid w:val="00577829"/>
    <w:pPr>
      <w:tabs>
        <w:tab w:val="right" w:pos="8920"/>
      </w:tabs>
      <w:spacing w:before="240" w:after="60" w:line="240" w:lineRule="auto"/>
      <w:outlineLvl w:val="0"/>
    </w:pPr>
    <w:rPr>
      <w:rFonts w:ascii="Helvetica" w:eastAsia="ヒラギノ角ゴ Pro W3" w:hAnsi="Helvetica"/>
      <w:b/>
      <w:color w:val="000000"/>
      <w:sz w:val="36"/>
      <w:szCs w:val="20"/>
      <w:lang w:val="en-US"/>
    </w:rPr>
  </w:style>
  <w:style w:type="paragraph" w:customStyle="1" w:styleId="Domylnie">
    <w:name w:val="Domyślnie"/>
    <w:rsid w:val="00577829"/>
    <w:pPr>
      <w:suppressAutoHyphens/>
    </w:pPr>
    <w:rPr>
      <w:rFonts w:ascii="Calibri" w:eastAsia="ヒラギノ角ゴ Pro W3" w:hAnsi="Calibri"/>
      <w:color w:val="000000"/>
      <w:sz w:val="22"/>
      <w:szCs w:val="20"/>
      <w:lang w:val="en-US"/>
    </w:rPr>
  </w:style>
  <w:style w:type="paragraph" w:customStyle="1" w:styleId="Tytu1">
    <w:name w:val="Tytuł1"/>
    <w:next w:val="Body"/>
    <w:rsid w:val="00577829"/>
    <w:pPr>
      <w:keepNext/>
      <w:spacing w:after="0" w:line="240" w:lineRule="auto"/>
      <w:outlineLvl w:val="0"/>
    </w:pPr>
    <w:rPr>
      <w:rFonts w:ascii="Helvetica" w:eastAsia="ヒラギノ角ゴ Pro W3" w:hAnsi="Helvetica"/>
      <w:b/>
      <w:color w:val="000000"/>
      <w:sz w:val="56"/>
      <w:szCs w:val="20"/>
      <w:lang w:val="en-US"/>
    </w:rPr>
  </w:style>
  <w:style w:type="paragraph" w:customStyle="1" w:styleId="FreeForm3">
    <w:name w:val="Free Form 3"/>
    <w:link w:val="FreeForm3Znak"/>
    <w:rsid w:val="00577829"/>
    <w:pPr>
      <w:spacing w:after="0" w:line="240" w:lineRule="auto"/>
      <w:outlineLvl w:val="0"/>
    </w:pPr>
    <w:rPr>
      <w:rFonts w:ascii="Helvetica" w:eastAsia="ヒラギノ角ゴ Pro W3" w:hAnsi="Helvetica"/>
      <w:color w:val="717171"/>
      <w:szCs w:val="20"/>
      <w:lang w:val="en-US"/>
    </w:rPr>
  </w:style>
  <w:style w:type="paragraph" w:customStyle="1" w:styleId="content">
    <w:name w:val="_content"/>
    <w:link w:val="contentZnak"/>
    <w:rsid w:val="00577829"/>
    <w:pPr>
      <w:spacing w:after="0" w:line="240" w:lineRule="auto"/>
    </w:pPr>
    <w:rPr>
      <w:rFonts w:eastAsia="ヒラギノ角ゴ Pro W3"/>
      <w:color w:val="000000"/>
      <w:sz w:val="22"/>
      <w:szCs w:val="20"/>
      <w:lang w:val="en-US"/>
    </w:rPr>
  </w:style>
  <w:style w:type="paragraph" w:customStyle="1" w:styleId="contentbottompadding">
    <w:name w:val="_content_bottompadding"/>
    <w:rsid w:val="00577829"/>
    <w:pPr>
      <w:spacing w:after="180" w:line="240" w:lineRule="auto"/>
    </w:pPr>
    <w:rPr>
      <w:rFonts w:eastAsia="ヒラギノ角ゴ Pro W3"/>
      <w:color w:val="000000"/>
      <w:sz w:val="22"/>
      <w:szCs w:val="20"/>
      <w:lang w:val="en-US"/>
    </w:rPr>
  </w:style>
  <w:style w:type="paragraph" w:customStyle="1" w:styleId="Normalny1">
    <w:name w:val="Normalny1"/>
    <w:link w:val="Normalny1Znak"/>
    <w:rsid w:val="00577829"/>
    <w:pPr>
      <w:spacing w:after="0"/>
    </w:pPr>
    <w:rPr>
      <w:rFonts w:eastAsia="ヒラギノ角ゴ Pro W3"/>
      <w:color w:val="000000"/>
      <w:sz w:val="22"/>
      <w:szCs w:val="20"/>
      <w:lang w:val="en-US"/>
    </w:rPr>
  </w:style>
  <w:style w:type="paragraph" w:customStyle="1" w:styleId="contentpadnolist">
    <w:name w:val="_content_pad_no_list"/>
    <w:rsid w:val="00577829"/>
    <w:pPr>
      <w:spacing w:after="180"/>
    </w:pPr>
    <w:rPr>
      <w:rFonts w:eastAsia="ヒラギノ角ゴ Pro W3"/>
      <w:color w:val="000000"/>
      <w:sz w:val="22"/>
      <w:szCs w:val="20"/>
      <w:lang w:val="en-US"/>
    </w:rPr>
  </w:style>
  <w:style w:type="paragraph" w:customStyle="1" w:styleId="code">
    <w:name w:val="_code"/>
    <w:rsid w:val="00577829"/>
    <w:pPr>
      <w:spacing w:after="0" w:line="240" w:lineRule="auto"/>
    </w:pPr>
    <w:rPr>
      <w:rFonts w:ascii="Consolas" w:eastAsia="ヒラギノ角ゴ Pro W3" w:hAnsi="Consolas"/>
      <w:color w:val="1A4654"/>
      <w:sz w:val="20"/>
      <w:szCs w:val="20"/>
      <w:lang w:val="en-US"/>
    </w:rPr>
  </w:style>
  <w:style w:type="character" w:customStyle="1" w:styleId="codeZnak">
    <w:name w:val="_code Znak"/>
    <w:rsid w:val="00577829"/>
    <w:rPr>
      <w:rFonts w:ascii="Consolas" w:eastAsia="ヒラギノ角ゴ Pro W3" w:hAnsi="Consolas"/>
      <w:b w:val="0"/>
      <w:i w:val="0"/>
      <w:color w:val="1A4654"/>
      <w:sz w:val="20"/>
    </w:rPr>
  </w:style>
  <w:style w:type="paragraph" w:customStyle="1" w:styleId="Tabela-Siatka1">
    <w:name w:val="Tabela - Siatka1"/>
    <w:rsid w:val="00577829"/>
    <w:pPr>
      <w:spacing w:after="0" w:line="240" w:lineRule="auto"/>
    </w:pPr>
    <w:rPr>
      <w:rFonts w:ascii="Calibri" w:eastAsia="ヒラギノ角ゴ Pro W3" w:hAnsi="Calibri"/>
      <w:color w:val="000000"/>
      <w:sz w:val="22"/>
      <w:szCs w:val="20"/>
      <w:lang w:val="en-US"/>
    </w:rPr>
  </w:style>
  <w:style w:type="numbering" w:customStyle="1" w:styleId="Lista21">
    <w:name w:val="Lista 21"/>
    <w:rsid w:val="00577829"/>
  </w:style>
  <w:style w:type="numbering" w:customStyle="1" w:styleId="Lista31">
    <w:name w:val="Lista 31"/>
    <w:rsid w:val="00577829"/>
  </w:style>
  <w:style w:type="character" w:customStyle="1" w:styleId="Unknown0">
    <w:name w:val="Unknown 0"/>
    <w:semiHidden/>
    <w:rsid w:val="00577829"/>
    <w:rPr>
      <w:caps w:val="0"/>
      <w:smallCaps w:val="0"/>
      <w:strike w:val="0"/>
      <w:dstrike w:val="0"/>
      <w:vanish w:val="0"/>
      <w:color w:val="000000"/>
      <w:spacing w:val="0"/>
      <w:kern w:val="0"/>
      <w:position w:val="0"/>
      <w:sz w:val="22"/>
      <w:u w:val="none"/>
      <w:shd w:val="clear" w:color="auto" w:fill="auto"/>
      <w:vertAlign w:val="baseline"/>
      <w:lang w:val="en-US"/>
      <w14:textOutline w14:w="0" w14:cap="rnd" w14:cmpd="sng" w14:algn="ctr">
        <w14:noFill/>
        <w14:prstDash w14:val="solid"/>
        <w14:bevel/>
      </w14:textOutline>
    </w:rPr>
  </w:style>
  <w:style w:type="character" w:customStyle="1" w:styleId="Unknown1">
    <w:name w:val="Unknown 1"/>
    <w:semiHidden/>
    <w:rsid w:val="00577829"/>
    <w:rPr>
      <w:caps w:val="0"/>
      <w:smallCaps w:val="0"/>
      <w:strike w:val="0"/>
      <w:dstrike w:val="0"/>
      <w:vanish w:val="0"/>
      <w:color w:val="000000"/>
      <w:spacing w:val="0"/>
      <w:kern w:val="0"/>
      <w:position w:val="0"/>
      <w:sz w:val="22"/>
      <w:u w:val="none"/>
      <w:shd w:val="clear" w:color="auto" w:fill="auto"/>
      <w:vertAlign w:val="baseline"/>
      <w:lang w:val="en-US"/>
      <w14:textOutline w14:w="0" w14:cap="rnd" w14:cmpd="sng" w14:algn="ctr">
        <w14:noFill/>
        <w14:prstDash w14:val="solid"/>
        <w14:bevel/>
      </w14:textOutline>
    </w:rPr>
  </w:style>
  <w:style w:type="character" w:customStyle="1" w:styleId="contentZnak1">
    <w:name w:val="_content Znak1"/>
    <w:rsid w:val="00577829"/>
    <w:rPr>
      <w:rFonts w:ascii="Arial" w:eastAsia="ヒラギノ角ゴ Pro W3" w:hAnsi="Arial"/>
      <w:b w:val="0"/>
      <w:i w:val="0"/>
      <w:color w:val="000000"/>
      <w:sz w:val="22"/>
    </w:rPr>
  </w:style>
  <w:style w:type="character" w:customStyle="1" w:styleId="Unknown2">
    <w:name w:val="Unknown 2"/>
    <w:semiHidden/>
    <w:rsid w:val="00577829"/>
    <w:rPr>
      <w:caps w:val="0"/>
      <w:smallCaps w:val="0"/>
      <w:strike w:val="0"/>
      <w:dstrike w:val="0"/>
      <w:vanish w:val="0"/>
      <w:color w:val="000000"/>
      <w:spacing w:val="0"/>
      <w:kern w:val="0"/>
      <w:position w:val="0"/>
      <w:sz w:val="22"/>
      <w:u w:val="none"/>
      <w:shd w:val="clear" w:color="auto" w:fill="auto"/>
      <w:vertAlign w:val="baseline"/>
      <w:lang w:val="en-US"/>
      <w14:textOutline w14:w="0" w14:cap="rnd" w14:cmpd="sng" w14:algn="ctr">
        <w14:noFill/>
        <w14:prstDash w14:val="solid"/>
        <w14:bevel/>
      </w14:textOutline>
    </w:rPr>
  </w:style>
  <w:style w:type="numbering" w:customStyle="1" w:styleId="Lista51">
    <w:name w:val="Lista 51"/>
    <w:rsid w:val="00577829"/>
  </w:style>
  <w:style w:type="paragraph" w:customStyle="1" w:styleId="FreeForm2">
    <w:name w:val="Free Form 2"/>
    <w:link w:val="FreeForm2Znak"/>
    <w:rsid w:val="00577829"/>
    <w:pPr>
      <w:spacing w:after="0" w:line="240" w:lineRule="auto"/>
      <w:outlineLvl w:val="0"/>
    </w:pPr>
    <w:rPr>
      <w:rFonts w:ascii="Helvetica Light" w:eastAsia="ヒラギノ角ゴ Pro W3" w:hAnsi="Helvetica Light"/>
      <w:color w:val="0090CC"/>
      <w:sz w:val="96"/>
      <w:szCs w:val="20"/>
      <w:lang w:val="en-US"/>
    </w:rPr>
  </w:style>
  <w:style w:type="paragraph" w:customStyle="1" w:styleId="header2">
    <w:name w:val="_header2"/>
    <w:basedOn w:val="Heading2"/>
    <w:link w:val="header2Znak"/>
    <w:qFormat/>
    <w:rsid w:val="00D02ABF"/>
  </w:style>
  <w:style w:type="paragraph" w:customStyle="1" w:styleId="text0">
    <w:name w:val="_text"/>
    <w:basedOn w:val="content"/>
    <w:link w:val="textZnak"/>
    <w:qFormat/>
    <w:rsid w:val="00577829"/>
  </w:style>
  <w:style w:type="character" w:customStyle="1" w:styleId="FreeForm4Znak">
    <w:name w:val="Free Form 4 Znak"/>
    <w:basedOn w:val="DefaultParagraphFont"/>
    <w:link w:val="FreeForm4"/>
    <w:rsid w:val="00577829"/>
    <w:rPr>
      <w:rFonts w:ascii="Helvetica" w:eastAsia="ヒラギノ角ゴ Pro W3" w:hAnsi="Helvetica"/>
      <w:b/>
      <w:color w:val="000000"/>
      <w:szCs w:val="20"/>
      <w:lang w:val="en-US"/>
    </w:rPr>
  </w:style>
  <w:style w:type="character" w:customStyle="1" w:styleId="header2Znak">
    <w:name w:val="_header2 Znak"/>
    <w:basedOn w:val="FreeForm4Znak"/>
    <w:link w:val="header2"/>
    <w:rsid w:val="00D02ABF"/>
    <w:rPr>
      <w:rFonts w:ascii="Helvetica" w:eastAsia="Times New Roman" w:hAnsi="Helvetica" w:cs="Arial"/>
      <w:b/>
      <w:color w:val="002846"/>
      <w:sz w:val="28"/>
      <w:szCs w:val="20"/>
      <w:lang w:val="en-US" w:eastAsia="de-DE"/>
    </w:rPr>
  </w:style>
  <w:style w:type="paragraph" w:customStyle="1" w:styleId="header1">
    <w:name w:val="_header1"/>
    <w:basedOn w:val="Heading1"/>
    <w:link w:val="header1Znak"/>
    <w:qFormat/>
    <w:rsid w:val="00D02ABF"/>
  </w:style>
  <w:style w:type="character" w:customStyle="1" w:styleId="contentZnak">
    <w:name w:val="_content Znak"/>
    <w:basedOn w:val="DefaultParagraphFont"/>
    <w:link w:val="content"/>
    <w:rsid w:val="00577829"/>
    <w:rPr>
      <w:rFonts w:eastAsia="ヒラギノ角ゴ Pro W3"/>
      <w:color w:val="000000"/>
      <w:sz w:val="22"/>
      <w:szCs w:val="20"/>
      <w:lang w:val="en-US"/>
    </w:rPr>
  </w:style>
  <w:style w:type="character" w:customStyle="1" w:styleId="textZnak">
    <w:name w:val="_text Znak"/>
    <w:basedOn w:val="contentZnak"/>
    <w:link w:val="text0"/>
    <w:rsid w:val="00577829"/>
    <w:rPr>
      <w:rFonts w:eastAsia="ヒラギノ角ゴ Pro W3"/>
      <w:color w:val="000000"/>
      <w:sz w:val="22"/>
      <w:szCs w:val="20"/>
      <w:lang w:val="en-US"/>
    </w:rPr>
  </w:style>
  <w:style w:type="character" w:customStyle="1" w:styleId="FreeForm2Znak">
    <w:name w:val="Free Form 2 Znak"/>
    <w:basedOn w:val="DefaultParagraphFont"/>
    <w:link w:val="FreeForm2"/>
    <w:rsid w:val="00577829"/>
    <w:rPr>
      <w:rFonts w:ascii="Helvetica Light" w:eastAsia="ヒラギノ角ゴ Pro W3" w:hAnsi="Helvetica Light"/>
      <w:color w:val="0090CC"/>
      <w:sz w:val="96"/>
      <w:szCs w:val="20"/>
      <w:lang w:val="en-US"/>
    </w:rPr>
  </w:style>
  <w:style w:type="character" w:customStyle="1" w:styleId="header1Znak">
    <w:name w:val="_header1 Znak"/>
    <w:basedOn w:val="FreeForm2Znak"/>
    <w:link w:val="header1"/>
    <w:rsid w:val="00D02ABF"/>
    <w:rPr>
      <w:rFonts w:ascii="Helvetica Light" w:eastAsia="Times New Roman" w:hAnsi="Helvetica Light" w:cs="Arial"/>
      <w:b/>
      <w:color w:val="002846"/>
      <w:sz w:val="32"/>
      <w:szCs w:val="20"/>
      <w:lang w:val="en-US" w:eastAsia="de-DE"/>
    </w:rPr>
  </w:style>
  <w:style w:type="paragraph" w:customStyle="1" w:styleId="header3">
    <w:name w:val="_header3"/>
    <w:basedOn w:val="FreeForm3"/>
    <w:link w:val="header3Znak"/>
    <w:qFormat/>
    <w:rsid w:val="0057782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outlineLvl w:val="2"/>
    </w:pPr>
  </w:style>
  <w:style w:type="character" w:customStyle="1" w:styleId="FreeForm3Znak">
    <w:name w:val="Free Form 3 Znak"/>
    <w:basedOn w:val="DefaultParagraphFont"/>
    <w:link w:val="FreeForm3"/>
    <w:rsid w:val="00577829"/>
    <w:rPr>
      <w:rFonts w:ascii="Helvetica" w:eastAsia="ヒラギノ角ゴ Pro W3" w:hAnsi="Helvetica"/>
      <w:color w:val="717171"/>
      <w:szCs w:val="20"/>
      <w:lang w:val="en-US"/>
    </w:rPr>
  </w:style>
  <w:style w:type="character" w:customStyle="1" w:styleId="header3Znak">
    <w:name w:val="_header3 Znak"/>
    <w:basedOn w:val="FreeForm3Znak"/>
    <w:link w:val="header3"/>
    <w:rsid w:val="00577829"/>
    <w:rPr>
      <w:rFonts w:ascii="Helvetica" w:eastAsia="ヒラギノ角ゴ Pro W3" w:hAnsi="Helvetica"/>
      <w:color w:val="717171"/>
      <w:szCs w:val="20"/>
      <w:lang w:val="en-US"/>
    </w:rPr>
  </w:style>
  <w:style w:type="paragraph" w:customStyle="1" w:styleId="value">
    <w:name w:val="_value"/>
    <w:link w:val="valueZnak"/>
    <w:qFormat/>
    <w:rsid w:val="00577829"/>
    <w:pPr>
      <w:numPr>
        <w:numId w:val="6"/>
      </w:numPr>
      <w:spacing w:after="0" w:line="240" w:lineRule="auto"/>
    </w:pPr>
    <w:rPr>
      <w:rFonts w:ascii="Consolas" w:eastAsia="Times New Roman" w:hAnsi="Consolas" w:cs="Consolas"/>
      <w:i/>
      <w:iCs/>
      <w:color w:val="0000C0"/>
      <w:sz w:val="20"/>
      <w:szCs w:val="20"/>
      <w:lang w:val="en-US"/>
    </w:rPr>
  </w:style>
  <w:style w:type="table" w:customStyle="1" w:styleId="Styl1">
    <w:name w:val="Styl1"/>
    <w:basedOn w:val="TableNormal"/>
    <w:uiPriority w:val="99"/>
    <w:qFormat/>
    <w:rsid w:val="00577829"/>
    <w:pPr>
      <w:spacing w:after="0" w:line="240" w:lineRule="auto"/>
    </w:pPr>
    <w:rPr>
      <w:rFonts w:eastAsia="Times New Roman"/>
      <w:sz w:val="20"/>
      <w:szCs w:val="20"/>
      <w:lang w:val="en-US"/>
    </w:rPr>
    <w:tblPr>
      <w:tblStyleRowBandSize w:val="1"/>
      <w:tblInd w:w="0" w:type="dxa"/>
      <w:tblBorders>
        <w:top w:val="single" w:sz="4" w:space="0" w:color="000000"/>
        <w:left w:val="single" w:sz="4" w:space="0" w:color="000000"/>
        <w:bottom w:val="single" w:sz="4" w:space="0" w:color="000000"/>
        <w:right w:val="single" w:sz="4" w:space="0" w:color="000000"/>
      </w:tblBorders>
      <w:tblCellMar>
        <w:top w:w="72" w:type="dxa"/>
        <w:left w:w="115" w:type="dxa"/>
        <w:bottom w:w="43" w:type="dxa"/>
        <w:right w:w="115" w:type="dxa"/>
      </w:tblCellMar>
    </w:tblPr>
    <w:tblStylePr w:type="firstRow">
      <w:rPr>
        <w:rFonts w:ascii="Arial" w:hAnsi="Arial"/>
        <w:b/>
        <w:sz w:val="22"/>
      </w:rPr>
      <w:tblPr/>
      <w:tcPr>
        <w:shd w:val="clear" w:color="auto" w:fill="D9D9D9" w:themeFill="background1" w:themeFillShade="D9"/>
      </w:tcPr>
    </w:tblStylePr>
    <w:tblStylePr w:type="band1Horz">
      <w:rPr>
        <w:rFonts w:ascii="Arial" w:hAnsi="Arial"/>
        <w:sz w:val="22"/>
      </w:rPr>
      <w:tblPr/>
      <w:tcPr>
        <w:shd w:val="clear" w:color="auto" w:fill="ECECEC"/>
      </w:tcPr>
    </w:tblStylePr>
    <w:tblStylePr w:type="band2Horz">
      <w:tblPr/>
      <w:tcPr>
        <w:shd w:val="clear" w:color="auto" w:fill="FBFBFB"/>
      </w:tcPr>
    </w:tblStylePr>
  </w:style>
  <w:style w:type="character" w:customStyle="1" w:styleId="valueZnak">
    <w:name w:val="_value Znak"/>
    <w:basedOn w:val="textZnak"/>
    <w:link w:val="value"/>
    <w:rsid w:val="00577829"/>
    <w:rPr>
      <w:rFonts w:ascii="Consolas" w:eastAsia="Times New Roman" w:hAnsi="Consolas" w:cs="Consolas"/>
      <w:i/>
      <w:iCs/>
      <w:color w:val="0000C0"/>
      <w:sz w:val="20"/>
      <w:szCs w:val="20"/>
      <w:lang w:val="en-US"/>
    </w:rPr>
  </w:style>
  <w:style w:type="paragraph" w:customStyle="1" w:styleId="inlinecode">
    <w:name w:val="_inline_code"/>
    <w:basedOn w:val="Normalny1"/>
    <w:link w:val="inlinecodeZnak"/>
    <w:rsid w:val="00577829"/>
    <w:pPr>
      <w:keepNext/>
    </w:pPr>
  </w:style>
  <w:style w:type="paragraph" w:customStyle="1" w:styleId="inlinecode0">
    <w:name w:val="_in_line_code"/>
    <w:link w:val="inlinecodeZnak0"/>
    <w:qFormat/>
    <w:rsid w:val="00577829"/>
    <w:pPr>
      <w:spacing w:after="0" w:line="240" w:lineRule="auto"/>
    </w:pPr>
    <w:rPr>
      <w:rFonts w:ascii="Consolas" w:eastAsia="Times New Roman" w:hAnsi="Consolas" w:cs="Consolas"/>
      <w:color w:val="1A4654"/>
      <w:sz w:val="20"/>
      <w:szCs w:val="20"/>
      <w:lang w:val="en-US"/>
    </w:rPr>
  </w:style>
  <w:style w:type="character" w:customStyle="1" w:styleId="Normalny1Znak">
    <w:name w:val="Normalny1 Znak"/>
    <w:basedOn w:val="DefaultParagraphFont"/>
    <w:link w:val="Normalny1"/>
    <w:rsid w:val="00577829"/>
    <w:rPr>
      <w:rFonts w:eastAsia="ヒラギノ角ゴ Pro W3"/>
      <w:color w:val="000000"/>
      <w:sz w:val="22"/>
      <w:szCs w:val="20"/>
      <w:lang w:val="en-US"/>
    </w:rPr>
  </w:style>
  <w:style w:type="character" w:customStyle="1" w:styleId="inlinecodeZnak">
    <w:name w:val="_inline_code Znak"/>
    <w:basedOn w:val="Normalny1Znak"/>
    <w:link w:val="inlinecode"/>
    <w:rsid w:val="00577829"/>
    <w:rPr>
      <w:rFonts w:eastAsia="ヒラギノ角ゴ Pro W3"/>
      <w:color w:val="000000"/>
      <w:sz w:val="22"/>
      <w:szCs w:val="20"/>
      <w:lang w:val="en-US"/>
    </w:rPr>
  </w:style>
  <w:style w:type="character" w:customStyle="1" w:styleId="inlinecodeZnak0">
    <w:name w:val="_in_line_code Znak"/>
    <w:basedOn w:val="contentZnak"/>
    <w:link w:val="inlinecode0"/>
    <w:rsid w:val="00577829"/>
    <w:rPr>
      <w:rFonts w:ascii="Consolas" w:eastAsia="Times New Roman" w:hAnsi="Consolas" w:cs="Consolas"/>
      <w:color w:val="1A4654"/>
      <w:sz w:val="20"/>
      <w:szCs w:val="20"/>
      <w:lang w:val="en-US"/>
    </w:rPr>
  </w:style>
  <w:style w:type="character" w:styleId="SubtleEmphasis">
    <w:name w:val="Subtle Emphasis"/>
    <w:basedOn w:val="DefaultParagraphFont"/>
    <w:uiPriority w:val="19"/>
    <w:qFormat/>
    <w:rsid w:val="00577829"/>
    <w:rPr>
      <w:i/>
      <w:iCs/>
      <w:color w:val="404040" w:themeColor="text1" w:themeTint="BF"/>
    </w:rPr>
  </w:style>
  <w:style w:type="paragraph" w:styleId="NormalWeb">
    <w:name w:val="Normal (Web)"/>
    <w:basedOn w:val="Normal"/>
    <w:uiPriority w:val="99"/>
    <w:unhideWhenUsed/>
    <w:rsid w:val="0025700D"/>
    <w:pPr>
      <w:spacing w:before="100" w:beforeAutospacing="1" w:after="100" w:afterAutospacing="1"/>
    </w:pPr>
    <w:rPr>
      <w:rFonts w:ascii="Times New Roman" w:hAnsi="Times New Roman" w:cs="Times New Roman"/>
      <w:sz w:val="24"/>
      <w:lang w:val="en-GB" w:eastAsia="en-GB"/>
    </w:rPr>
  </w:style>
  <w:style w:type="character" w:customStyle="1" w:styleId="apple-converted-space">
    <w:name w:val="apple-converted-space"/>
    <w:basedOn w:val="DefaultParagraphFont"/>
    <w:rsid w:val="0025700D"/>
  </w:style>
  <w:style w:type="paragraph" w:customStyle="1" w:styleId="diff-block-target">
    <w:name w:val="diff-block-target"/>
    <w:basedOn w:val="Normal"/>
    <w:rsid w:val="00D02ABF"/>
    <w:pPr>
      <w:spacing w:before="100" w:beforeAutospacing="1" w:after="100" w:afterAutospacing="1"/>
    </w:pPr>
    <w:rPr>
      <w:rFonts w:ascii="Times New Roman" w:hAnsi="Times New Roman" w:cs="Times New Roman"/>
      <w:sz w:val="24"/>
      <w:lang w:val="en-GB" w:eastAsia="en-GB"/>
    </w:rPr>
  </w:style>
  <w:style w:type="character" w:customStyle="1" w:styleId="diff-html-added">
    <w:name w:val="diff-html-added"/>
    <w:basedOn w:val="DefaultParagraphFont"/>
    <w:rsid w:val="00D02ABF"/>
  </w:style>
  <w:style w:type="character" w:customStyle="1" w:styleId="diff-image-overlay">
    <w:name w:val="diff-image-overlay"/>
    <w:basedOn w:val="DefaultParagraphFont"/>
    <w:rsid w:val="00D02ABF"/>
  </w:style>
  <w:style w:type="character" w:customStyle="1" w:styleId="diff-html-changed">
    <w:name w:val="diff-html-changed"/>
    <w:basedOn w:val="DefaultParagraphFont"/>
    <w:rsid w:val="00D02ABF"/>
  </w:style>
  <w:style w:type="character" w:styleId="Emphasis">
    <w:name w:val="Emphasis"/>
    <w:basedOn w:val="DefaultParagraphFont"/>
    <w:uiPriority w:val="20"/>
    <w:qFormat/>
    <w:rsid w:val="00D02ABF"/>
    <w:rPr>
      <w:i/>
      <w:iCs/>
    </w:rPr>
  </w:style>
  <w:style w:type="character" w:styleId="HTMLCode">
    <w:name w:val="HTML Code"/>
    <w:basedOn w:val="DefaultParagraphFont"/>
    <w:uiPriority w:val="99"/>
    <w:semiHidden/>
    <w:unhideWhenUsed/>
    <w:rsid w:val="00DF7E1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6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B651F3"/>
    <w:rPr>
      <w:rFonts w:ascii="Courier New" w:eastAsia="Times New Roman" w:hAnsi="Courier New" w:cs="Courier New"/>
      <w:sz w:val="20"/>
      <w:szCs w:val="20"/>
      <w:lang w:eastAsia="de-DE"/>
    </w:rPr>
  </w:style>
  <w:style w:type="character" w:styleId="SubtleReference">
    <w:name w:val="Subtle Reference"/>
    <w:basedOn w:val="DefaultParagraphFont"/>
    <w:uiPriority w:val="31"/>
    <w:qFormat/>
    <w:rsid w:val="00D33DFF"/>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8006">
      <w:bodyDiv w:val="1"/>
      <w:marLeft w:val="0"/>
      <w:marRight w:val="0"/>
      <w:marTop w:val="0"/>
      <w:marBottom w:val="0"/>
      <w:divBdr>
        <w:top w:val="none" w:sz="0" w:space="0" w:color="auto"/>
        <w:left w:val="none" w:sz="0" w:space="0" w:color="auto"/>
        <w:bottom w:val="none" w:sz="0" w:space="0" w:color="auto"/>
        <w:right w:val="none" w:sz="0" w:space="0" w:color="auto"/>
      </w:divBdr>
    </w:div>
    <w:div w:id="58284490">
      <w:bodyDiv w:val="1"/>
      <w:marLeft w:val="0"/>
      <w:marRight w:val="0"/>
      <w:marTop w:val="0"/>
      <w:marBottom w:val="0"/>
      <w:divBdr>
        <w:top w:val="none" w:sz="0" w:space="0" w:color="auto"/>
        <w:left w:val="none" w:sz="0" w:space="0" w:color="auto"/>
        <w:bottom w:val="none" w:sz="0" w:space="0" w:color="auto"/>
        <w:right w:val="none" w:sz="0" w:space="0" w:color="auto"/>
      </w:divBdr>
    </w:div>
    <w:div w:id="65732651">
      <w:bodyDiv w:val="1"/>
      <w:marLeft w:val="0"/>
      <w:marRight w:val="0"/>
      <w:marTop w:val="0"/>
      <w:marBottom w:val="0"/>
      <w:divBdr>
        <w:top w:val="none" w:sz="0" w:space="0" w:color="auto"/>
        <w:left w:val="none" w:sz="0" w:space="0" w:color="auto"/>
        <w:bottom w:val="none" w:sz="0" w:space="0" w:color="auto"/>
        <w:right w:val="none" w:sz="0" w:space="0" w:color="auto"/>
      </w:divBdr>
      <w:divsChild>
        <w:div w:id="1048799042">
          <w:marLeft w:val="0"/>
          <w:marRight w:val="0"/>
          <w:marTop w:val="0"/>
          <w:marBottom w:val="0"/>
          <w:divBdr>
            <w:top w:val="none" w:sz="0" w:space="0" w:color="auto"/>
            <w:left w:val="none" w:sz="0" w:space="0" w:color="auto"/>
            <w:bottom w:val="none" w:sz="0" w:space="0" w:color="auto"/>
            <w:right w:val="none" w:sz="0" w:space="0" w:color="auto"/>
          </w:divBdr>
          <w:divsChild>
            <w:div w:id="1880705184">
              <w:marLeft w:val="0"/>
              <w:marRight w:val="0"/>
              <w:marTop w:val="50"/>
              <w:marBottom w:val="0"/>
              <w:divBdr>
                <w:top w:val="none" w:sz="0" w:space="0" w:color="auto"/>
                <w:left w:val="none" w:sz="0" w:space="0" w:color="auto"/>
                <w:bottom w:val="none" w:sz="0" w:space="0" w:color="auto"/>
                <w:right w:val="none" w:sz="0" w:space="0" w:color="auto"/>
              </w:divBdr>
              <w:divsChild>
                <w:div w:id="6972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129">
      <w:bodyDiv w:val="1"/>
      <w:marLeft w:val="0"/>
      <w:marRight w:val="0"/>
      <w:marTop w:val="0"/>
      <w:marBottom w:val="0"/>
      <w:divBdr>
        <w:top w:val="none" w:sz="0" w:space="0" w:color="auto"/>
        <w:left w:val="none" w:sz="0" w:space="0" w:color="auto"/>
        <w:bottom w:val="none" w:sz="0" w:space="0" w:color="auto"/>
        <w:right w:val="none" w:sz="0" w:space="0" w:color="auto"/>
      </w:divBdr>
    </w:div>
    <w:div w:id="70737212">
      <w:bodyDiv w:val="1"/>
      <w:marLeft w:val="0"/>
      <w:marRight w:val="0"/>
      <w:marTop w:val="0"/>
      <w:marBottom w:val="0"/>
      <w:divBdr>
        <w:top w:val="none" w:sz="0" w:space="0" w:color="auto"/>
        <w:left w:val="none" w:sz="0" w:space="0" w:color="auto"/>
        <w:bottom w:val="none" w:sz="0" w:space="0" w:color="auto"/>
        <w:right w:val="none" w:sz="0" w:space="0" w:color="auto"/>
      </w:divBdr>
    </w:div>
    <w:div w:id="74741983">
      <w:bodyDiv w:val="1"/>
      <w:marLeft w:val="0"/>
      <w:marRight w:val="0"/>
      <w:marTop w:val="0"/>
      <w:marBottom w:val="0"/>
      <w:divBdr>
        <w:top w:val="none" w:sz="0" w:space="0" w:color="auto"/>
        <w:left w:val="none" w:sz="0" w:space="0" w:color="auto"/>
        <w:bottom w:val="none" w:sz="0" w:space="0" w:color="auto"/>
        <w:right w:val="none" w:sz="0" w:space="0" w:color="auto"/>
      </w:divBdr>
    </w:div>
    <w:div w:id="83305884">
      <w:bodyDiv w:val="1"/>
      <w:marLeft w:val="0"/>
      <w:marRight w:val="0"/>
      <w:marTop w:val="0"/>
      <w:marBottom w:val="0"/>
      <w:divBdr>
        <w:top w:val="none" w:sz="0" w:space="0" w:color="auto"/>
        <w:left w:val="none" w:sz="0" w:space="0" w:color="auto"/>
        <w:bottom w:val="none" w:sz="0" w:space="0" w:color="auto"/>
        <w:right w:val="none" w:sz="0" w:space="0" w:color="auto"/>
      </w:divBdr>
      <w:divsChild>
        <w:div w:id="605425945">
          <w:marLeft w:val="0"/>
          <w:marRight w:val="0"/>
          <w:marTop w:val="0"/>
          <w:marBottom w:val="0"/>
          <w:divBdr>
            <w:top w:val="none" w:sz="0" w:space="0" w:color="auto"/>
            <w:left w:val="none" w:sz="0" w:space="0" w:color="auto"/>
            <w:bottom w:val="none" w:sz="0" w:space="0" w:color="auto"/>
            <w:right w:val="none" w:sz="0" w:space="0" w:color="auto"/>
          </w:divBdr>
          <w:divsChild>
            <w:div w:id="1196772078">
              <w:marLeft w:val="0"/>
              <w:marRight w:val="0"/>
              <w:marTop w:val="0"/>
              <w:marBottom w:val="0"/>
              <w:divBdr>
                <w:top w:val="none" w:sz="0" w:space="0" w:color="auto"/>
                <w:left w:val="none" w:sz="0" w:space="0" w:color="auto"/>
                <w:bottom w:val="none" w:sz="0" w:space="0" w:color="auto"/>
                <w:right w:val="none" w:sz="0" w:space="0" w:color="auto"/>
              </w:divBdr>
              <w:divsChild>
                <w:div w:id="6106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84671">
      <w:bodyDiv w:val="1"/>
      <w:marLeft w:val="0"/>
      <w:marRight w:val="0"/>
      <w:marTop w:val="0"/>
      <w:marBottom w:val="0"/>
      <w:divBdr>
        <w:top w:val="none" w:sz="0" w:space="0" w:color="auto"/>
        <w:left w:val="none" w:sz="0" w:space="0" w:color="auto"/>
        <w:bottom w:val="none" w:sz="0" w:space="0" w:color="auto"/>
        <w:right w:val="none" w:sz="0" w:space="0" w:color="auto"/>
      </w:divBdr>
    </w:div>
    <w:div w:id="108086816">
      <w:bodyDiv w:val="1"/>
      <w:marLeft w:val="0"/>
      <w:marRight w:val="0"/>
      <w:marTop w:val="0"/>
      <w:marBottom w:val="0"/>
      <w:divBdr>
        <w:top w:val="none" w:sz="0" w:space="0" w:color="auto"/>
        <w:left w:val="none" w:sz="0" w:space="0" w:color="auto"/>
        <w:bottom w:val="none" w:sz="0" w:space="0" w:color="auto"/>
        <w:right w:val="none" w:sz="0" w:space="0" w:color="auto"/>
      </w:divBdr>
    </w:div>
    <w:div w:id="139152827">
      <w:bodyDiv w:val="1"/>
      <w:marLeft w:val="0"/>
      <w:marRight w:val="0"/>
      <w:marTop w:val="0"/>
      <w:marBottom w:val="0"/>
      <w:divBdr>
        <w:top w:val="none" w:sz="0" w:space="0" w:color="auto"/>
        <w:left w:val="none" w:sz="0" w:space="0" w:color="auto"/>
        <w:bottom w:val="none" w:sz="0" w:space="0" w:color="auto"/>
        <w:right w:val="none" w:sz="0" w:space="0" w:color="auto"/>
      </w:divBdr>
    </w:div>
    <w:div w:id="148323818">
      <w:bodyDiv w:val="1"/>
      <w:marLeft w:val="0"/>
      <w:marRight w:val="0"/>
      <w:marTop w:val="0"/>
      <w:marBottom w:val="0"/>
      <w:divBdr>
        <w:top w:val="none" w:sz="0" w:space="0" w:color="auto"/>
        <w:left w:val="none" w:sz="0" w:space="0" w:color="auto"/>
        <w:bottom w:val="none" w:sz="0" w:space="0" w:color="auto"/>
        <w:right w:val="none" w:sz="0" w:space="0" w:color="auto"/>
      </w:divBdr>
    </w:div>
    <w:div w:id="173299628">
      <w:bodyDiv w:val="1"/>
      <w:marLeft w:val="0"/>
      <w:marRight w:val="0"/>
      <w:marTop w:val="0"/>
      <w:marBottom w:val="0"/>
      <w:divBdr>
        <w:top w:val="none" w:sz="0" w:space="0" w:color="auto"/>
        <w:left w:val="none" w:sz="0" w:space="0" w:color="auto"/>
        <w:bottom w:val="none" w:sz="0" w:space="0" w:color="auto"/>
        <w:right w:val="none" w:sz="0" w:space="0" w:color="auto"/>
      </w:divBdr>
    </w:div>
    <w:div w:id="180168984">
      <w:bodyDiv w:val="1"/>
      <w:marLeft w:val="0"/>
      <w:marRight w:val="0"/>
      <w:marTop w:val="0"/>
      <w:marBottom w:val="0"/>
      <w:divBdr>
        <w:top w:val="none" w:sz="0" w:space="0" w:color="auto"/>
        <w:left w:val="none" w:sz="0" w:space="0" w:color="auto"/>
        <w:bottom w:val="none" w:sz="0" w:space="0" w:color="auto"/>
        <w:right w:val="none" w:sz="0" w:space="0" w:color="auto"/>
      </w:divBdr>
    </w:div>
    <w:div w:id="196813974">
      <w:bodyDiv w:val="1"/>
      <w:marLeft w:val="0"/>
      <w:marRight w:val="0"/>
      <w:marTop w:val="0"/>
      <w:marBottom w:val="0"/>
      <w:divBdr>
        <w:top w:val="none" w:sz="0" w:space="0" w:color="auto"/>
        <w:left w:val="none" w:sz="0" w:space="0" w:color="auto"/>
        <w:bottom w:val="none" w:sz="0" w:space="0" w:color="auto"/>
        <w:right w:val="none" w:sz="0" w:space="0" w:color="auto"/>
      </w:divBdr>
    </w:div>
    <w:div w:id="212354063">
      <w:bodyDiv w:val="1"/>
      <w:marLeft w:val="0"/>
      <w:marRight w:val="0"/>
      <w:marTop w:val="0"/>
      <w:marBottom w:val="0"/>
      <w:divBdr>
        <w:top w:val="none" w:sz="0" w:space="0" w:color="auto"/>
        <w:left w:val="none" w:sz="0" w:space="0" w:color="auto"/>
        <w:bottom w:val="none" w:sz="0" w:space="0" w:color="auto"/>
        <w:right w:val="none" w:sz="0" w:space="0" w:color="auto"/>
      </w:divBdr>
    </w:div>
    <w:div w:id="221447709">
      <w:bodyDiv w:val="1"/>
      <w:marLeft w:val="0"/>
      <w:marRight w:val="0"/>
      <w:marTop w:val="0"/>
      <w:marBottom w:val="0"/>
      <w:divBdr>
        <w:top w:val="none" w:sz="0" w:space="0" w:color="auto"/>
        <w:left w:val="none" w:sz="0" w:space="0" w:color="auto"/>
        <w:bottom w:val="none" w:sz="0" w:space="0" w:color="auto"/>
        <w:right w:val="none" w:sz="0" w:space="0" w:color="auto"/>
      </w:divBdr>
    </w:div>
    <w:div w:id="229661263">
      <w:bodyDiv w:val="1"/>
      <w:marLeft w:val="0"/>
      <w:marRight w:val="0"/>
      <w:marTop w:val="0"/>
      <w:marBottom w:val="0"/>
      <w:divBdr>
        <w:top w:val="none" w:sz="0" w:space="0" w:color="auto"/>
        <w:left w:val="none" w:sz="0" w:space="0" w:color="auto"/>
        <w:bottom w:val="none" w:sz="0" w:space="0" w:color="auto"/>
        <w:right w:val="none" w:sz="0" w:space="0" w:color="auto"/>
      </w:divBdr>
      <w:divsChild>
        <w:div w:id="1918782503">
          <w:marLeft w:val="0"/>
          <w:marRight w:val="0"/>
          <w:marTop w:val="150"/>
          <w:marBottom w:val="150"/>
          <w:divBdr>
            <w:top w:val="single" w:sz="6" w:space="0" w:color="CCCCCC"/>
            <w:left w:val="single" w:sz="6" w:space="0" w:color="CCCCCC"/>
            <w:bottom w:val="single" w:sz="6" w:space="0" w:color="CCCCCC"/>
            <w:right w:val="single" w:sz="6" w:space="0" w:color="CCCCCC"/>
          </w:divBdr>
          <w:divsChild>
            <w:div w:id="1234504724">
              <w:marLeft w:val="0"/>
              <w:marRight w:val="0"/>
              <w:marTop w:val="0"/>
              <w:marBottom w:val="0"/>
              <w:divBdr>
                <w:top w:val="none" w:sz="0" w:space="0" w:color="auto"/>
                <w:left w:val="none" w:sz="0" w:space="0" w:color="auto"/>
                <w:bottom w:val="none" w:sz="0" w:space="0" w:color="auto"/>
                <w:right w:val="none" w:sz="0" w:space="0" w:color="auto"/>
              </w:divBdr>
              <w:divsChild>
                <w:div w:id="1007294407">
                  <w:marLeft w:val="0"/>
                  <w:marRight w:val="0"/>
                  <w:marTop w:val="0"/>
                  <w:marBottom w:val="0"/>
                  <w:divBdr>
                    <w:top w:val="none" w:sz="0" w:space="0" w:color="auto"/>
                    <w:left w:val="none" w:sz="0" w:space="0" w:color="auto"/>
                    <w:bottom w:val="none" w:sz="0" w:space="0" w:color="auto"/>
                    <w:right w:val="none" w:sz="0" w:space="0" w:color="auto"/>
                  </w:divBdr>
                  <w:divsChild>
                    <w:div w:id="700784467">
                      <w:marLeft w:val="0"/>
                      <w:marRight w:val="0"/>
                      <w:marTop w:val="0"/>
                      <w:marBottom w:val="0"/>
                      <w:divBdr>
                        <w:top w:val="none" w:sz="0" w:space="0" w:color="auto"/>
                        <w:left w:val="none" w:sz="0" w:space="0" w:color="auto"/>
                        <w:bottom w:val="none" w:sz="0" w:space="0" w:color="auto"/>
                        <w:right w:val="none" w:sz="0" w:space="0" w:color="auto"/>
                      </w:divBdr>
                      <w:divsChild>
                        <w:div w:id="5024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018527">
          <w:marLeft w:val="0"/>
          <w:marRight w:val="0"/>
          <w:marTop w:val="150"/>
          <w:marBottom w:val="150"/>
          <w:divBdr>
            <w:top w:val="single" w:sz="6" w:space="0" w:color="CCCCCC"/>
            <w:left w:val="single" w:sz="6" w:space="0" w:color="CCCCCC"/>
            <w:bottom w:val="single" w:sz="6" w:space="0" w:color="CCCCCC"/>
            <w:right w:val="single" w:sz="6" w:space="0" w:color="CCCCCC"/>
          </w:divBdr>
          <w:divsChild>
            <w:div w:id="805706547">
              <w:marLeft w:val="0"/>
              <w:marRight w:val="0"/>
              <w:marTop w:val="0"/>
              <w:marBottom w:val="0"/>
              <w:divBdr>
                <w:top w:val="none" w:sz="0" w:space="0" w:color="auto"/>
                <w:left w:val="none" w:sz="0" w:space="0" w:color="auto"/>
                <w:bottom w:val="none" w:sz="0" w:space="0" w:color="auto"/>
                <w:right w:val="none" w:sz="0" w:space="0" w:color="auto"/>
              </w:divBdr>
              <w:divsChild>
                <w:div w:id="804127946">
                  <w:marLeft w:val="0"/>
                  <w:marRight w:val="0"/>
                  <w:marTop w:val="0"/>
                  <w:marBottom w:val="0"/>
                  <w:divBdr>
                    <w:top w:val="none" w:sz="0" w:space="0" w:color="auto"/>
                    <w:left w:val="none" w:sz="0" w:space="0" w:color="auto"/>
                    <w:bottom w:val="none" w:sz="0" w:space="0" w:color="auto"/>
                    <w:right w:val="none" w:sz="0" w:space="0" w:color="auto"/>
                  </w:divBdr>
                  <w:divsChild>
                    <w:div w:id="1304042452">
                      <w:marLeft w:val="0"/>
                      <w:marRight w:val="0"/>
                      <w:marTop w:val="0"/>
                      <w:marBottom w:val="0"/>
                      <w:divBdr>
                        <w:top w:val="none" w:sz="0" w:space="0" w:color="auto"/>
                        <w:left w:val="none" w:sz="0" w:space="0" w:color="auto"/>
                        <w:bottom w:val="none" w:sz="0" w:space="0" w:color="auto"/>
                        <w:right w:val="none" w:sz="0" w:space="0" w:color="auto"/>
                      </w:divBdr>
                      <w:divsChild>
                        <w:div w:id="247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437041">
      <w:bodyDiv w:val="1"/>
      <w:marLeft w:val="0"/>
      <w:marRight w:val="0"/>
      <w:marTop w:val="0"/>
      <w:marBottom w:val="0"/>
      <w:divBdr>
        <w:top w:val="none" w:sz="0" w:space="0" w:color="auto"/>
        <w:left w:val="none" w:sz="0" w:space="0" w:color="auto"/>
        <w:bottom w:val="none" w:sz="0" w:space="0" w:color="auto"/>
        <w:right w:val="none" w:sz="0" w:space="0" w:color="auto"/>
      </w:divBdr>
    </w:div>
    <w:div w:id="313485769">
      <w:bodyDiv w:val="1"/>
      <w:marLeft w:val="0"/>
      <w:marRight w:val="0"/>
      <w:marTop w:val="0"/>
      <w:marBottom w:val="0"/>
      <w:divBdr>
        <w:top w:val="none" w:sz="0" w:space="0" w:color="auto"/>
        <w:left w:val="none" w:sz="0" w:space="0" w:color="auto"/>
        <w:bottom w:val="none" w:sz="0" w:space="0" w:color="auto"/>
        <w:right w:val="none" w:sz="0" w:space="0" w:color="auto"/>
      </w:divBdr>
    </w:div>
    <w:div w:id="314380352">
      <w:bodyDiv w:val="1"/>
      <w:marLeft w:val="0"/>
      <w:marRight w:val="0"/>
      <w:marTop w:val="0"/>
      <w:marBottom w:val="0"/>
      <w:divBdr>
        <w:top w:val="none" w:sz="0" w:space="0" w:color="auto"/>
        <w:left w:val="none" w:sz="0" w:space="0" w:color="auto"/>
        <w:bottom w:val="none" w:sz="0" w:space="0" w:color="auto"/>
        <w:right w:val="none" w:sz="0" w:space="0" w:color="auto"/>
      </w:divBdr>
    </w:div>
    <w:div w:id="317881980">
      <w:bodyDiv w:val="1"/>
      <w:marLeft w:val="0"/>
      <w:marRight w:val="0"/>
      <w:marTop w:val="0"/>
      <w:marBottom w:val="0"/>
      <w:divBdr>
        <w:top w:val="none" w:sz="0" w:space="0" w:color="auto"/>
        <w:left w:val="none" w:sz="0" w:space="0" w:color="auto"/>
        <w:bottom w:val="none" w:sz="0" w:space="0" w:color="auto"/>
        <w:right w:val="none" w:sz="0" w:space="0" w:color="auto"/>
      </w:divBdr>
      <w:divsChild>
        <w:div w:id="405612040">
          <w:marLeft w:val="0"/>
          <w:marRight w:val="0"/>
          <w:marTop w:val="0"/>
          <w:marBottom w:val="0"/>
          <w:divBdr>
            <w:top w:val="none" w:sz="0" w:space="0" w:color="auto"/>
            <w:left w:val="none" w:sz="0" w:space="0" w:color="auto"/>
            <w:bottom w:val="none" w:sz="0" w:space="0" w:color="auto"/>
            <w:right w:val="none" w:sz="0" w:space="0" w:color="auto"/>
          </w:divBdr>
          <w:divsChild>
            <w:div w:id="618488549">
              <w:marLeft w:val="0"/>
              <w:marRight w:val="0"/>
              <w:marTop w:val="0"/>
              <w:marBottom w:val="0"/>
              <w:divBdr>
                <w:top w:val="none" w:sz="0" w:space="0" w:color="auto"/>
                <w:left w:val="none" w:sz="0" w:space="0" w:color="auto"/>
                <w:bottom w:val="none" w:sz="0" w:space="0" w:color="auto"/>
                <w:right w:val="none" w:sz="0" w:space="0" w:color="auto"/>
              </w:divBdr>
              <w:divsChild>
                <w:div w:id="54553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4527">
      <w:bodyDiv w:val="1"/>
      <w:marLeft w:val="0"/>
      <w:marRight w:val="0"/>
      <w:marTop w:val="0"/>
      <w:marBottom w:val="0"/>
      <w:divBdr>
        <w:top w:val="none" w:sz="0" w:space="0" w:color="auto"/>
        <w:left w:val="none" w:sz="0" w:space="0" w:color="auto"/>
        <w:bottom w:val="none" w:sz="0" w:space="0" w:color="auto"/>
        <w:right w:val="none" w:sz="0" w:space="0" w:color="auto"/>
      </w:divBdr>
    </w:div>
    <w:div w:id="325402602">
      <w:bodyDiv w:val="1"/>
      <w:marLeft w:val="0"/>
      <w:marRight w:val="0"/>
      <w:marTop w:val="0"/>
      <w:marBottom w:val="0"/>
      <w:divBdr>
        <w:top w:val="none" w:sz="0" w:space="0" w:color="auto"/>
        <w:left w:val="none" w:sz="0" w:space="0" w:color="auto"/>
        <w:bottom w:val="none" w:sz="0" w:space="0" w:color="auto"/>
        <w:right w:val="none" w:sz="0" w:space="0" w:color="auto"/>
      </w:divBdr>
    </w:div>
    <w:div w:id="339040725">
      <w:bodyDiv w:val="1"/>
      <w:marLeft w:val="0"/>
      <w:marRight w:val="0"/>
      <w:marTop w:val="0"/>
      <w:marBottom w:val="0"/>
      <w:divBdr>
        <w:top w:val="none" w:sz="0" w:space="0" w:color="auto"/>
        <w:left w:val="none" w:sz="0" w:space="0" w:color="auto"/>
        <w:bottom w:val="none" w:sz="0" w:space="0" w:color="auto"/>
        <w:right w:val="none" w:sz="0" w:space="0" w:color="auto"/>
      </w:divBdr>
      <w:divsChild>
        <w:div w:id="1222400167">
          <w:marLeft w:val="0"/>
          <w:marRight w:val="0"/>
          <w:marTop w:val="0"/>
          <w:marBottom w:val="0"/>
          <w:divBdr>
            <w:top w:val="none" w:sz="0" w:space="0" w:color="auto"/>
            <w:left w:val="none" w:sz="0" w:space="0" w:color="auto"/>
            <w:bottom w:val="none" w:sz="0" w:space="0" w:color="auto"/>
            <w:right w:val="none" w:sz="0" w:space="0" w:color="auto"/>
          </w:divBdr>
          <w:divsChild>
            <w:div w:id="741608191">
              <w:marLeft w:val="0"/>
              <w:marRight w:val="0"/>
              <w:marTop w:val="0"/>
              <w:marBottom w:val="0"/>
              <w:divBdr>
                <w:top w:val="none" w:sz="0" w:space="0" w:color="auto"/>
                <w:left w:val="none" w:sz="0" w:space="0" w:color="auto"/>
                <w:bottom w:val="none" w:sz="0" w:space="0" w:color="auto"/>
                <w:right w:val="none" w:sz="0" w:space="0" w:color="auto"/>
              </w:divBdr>
              <w:divsChild>
                <w:div w:id="3780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394200">
      <w:bodyDiv w:val="1"/>
      <w:marLeft w:val="0"/>
      <w:marRight w:val="0"/>
      <w:marTop w:val="0"/>
      <w:marBottom w:val="0"/>
      <w:divBdr>
        <w:top w:val="none" w:sz="0" w:space="0" w:color="auto"/>
        <w:left w:val="none" w:sz="0" w:space="0" w:color="auto"/>
        <w:bottom w:val="none" w:sz="0" w:space="0" w:color="auto"/>
        <w:right w:val="none" w:sz="0" w:space="0" w:color="auto"/>
      </w:divBdr>
    </w:div>
    <w:div w:id="348723906">
      <w:bodyDiv w:val="1"/>
      <w:marLeft w:val="0"/>
      <w:marRight w:val="0"/>
      <w:marTop w:val="0"/>
      <w:marBottom w:val="0"/>
      <w:divBdr>
        <w:top w:val="none" w:sz="0" w:space="0" w:color="auto"/>
        <w:left w:val="none" w:sz="0" w:space="0" w:color="auto"/>
        <w:bottom w:val="none" w:sz="0" w:space="0" w:color="auto"/>
        <w:right w:val="none" w:sz="0" w:space="0" w:color="auto"/>
      </w:divBdr>
    </w:div>
    <w:div w:id="349717604">
      <w:bodyDiv w:val="1"/>
      <w:marLeft w:val="0"/>
      <w:marRight w:val="0"/>
      <w:marTop w:val="0"/>
      <w:marBottom w:val="0"/>
      <w:divBdr>
        <w:top w:val="none" w:sz="0" w:space="0" w:color="auto"/>
        <w:left w:val="none" w:sz="0" w:space="0" w:color="auto"/>
        <w:bottom w:val="none" w:sz="0" w:space="0" w:color="auto"/>
        <w:right w:val="none" w:sz="0" w:space="0" w:color="auto"/>
      </w:divBdr>
      <w:divsChild>
        <w:div w:id="515078583">
          <w:marLeft w:val="0"/>
          <w:marRight w:val="0"/>
          <w:marTop w:val="0"/>
          <w:marBottom w:val="0"/>
          <w:divBdr>
            <w:top w:val="none" w:sz="0" w:space="0" w:color="auto"/>
            <w:left w:val="none" w:sz="0" w:space="0" w:color="auto"/>
            <w:bottom w:val="none" w:sz="0" w:space="0" w:color="auto"/>
            <w:right w:val="none" w:sz="0" w:space="0" w:color="auto"/>
          </w:divBdr>
          <w:divsChild>
            <w:div w:id="1185560167">
              <w:marLeft w:val="0"/>
              <w:marRight w:val="0"/>
              <w:marTop w:val="0"/>
              <w:marBottom w:val="0"/>
              <w:divBdr>
                <w:top w:val="none" w:sz="0" w:space="0" w:color="auto"/>
                <w:left w:val="none" w:sz="0" w:space="0" w:color="auto"/>
                <w:bottom w:val="none" w:sz="0" w:space="0" w:color="auto"/>
                <w:right w:val="none" w:sz="0" w:space="0" w:color="auto"/>
              </w:divBdr>
              <w:divsChild>
                <w:div w:id="17901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524640">
      <w:bodyDiv w:val="1"/>
      <w:marLeft w:val="0"/>
      <w:marRight w:val="0"/>
      <w:marTop w:val="0"/>
      <w:marBottom w:val="0"/>
      <w:divBdr>
        <w:top w:val="none" w:sz="0" w:space="0" w:color="auto"/>
        <w:left w:val="none" w:sz="0" w:space="0" w:color="auto"/>
        <w:bottom w:val="none" w:sz="0" w:space="0" w:color="auto"/>
        <w:right w:val="none" w:sz="0" w:space="0" w:color="auto"/>
      </w:divBdr>
    </w:div>
    <w:div w:id="367796607">
      <w:bodyDiv w:val="1"/>
      <w:marLeft w:val="0"/>
      <w:marRight w:val="0"/>
      <w:marTop w:val="0"/>
      <w:marBottom w:val="0"/>
      <w:divBdr>
        <w:top w:val="none" w:sz="0" w:space="0" w:color="auto"/>
        <w:left w:val="none" w:sz="0" w:space="0" w:color="auto"/>
        <w:bottom w:val="none" w:sz="0" w:space="0" w:color="auto"/>
        <w:right w:val="none" w:sz="0" w:space="0" w:color="auto"/>
      </w:divBdr>
    </w:div>
    <w:div w:id="376316620">
      <w:bodyDiv w:val="1"/>
      <w:marLeft w:val="0"/>
      <w:marRight w:val="0"/>
      <w:marTop w:val="0"/>
      <w:marBottom w:val="0"/>
      <w:divBdr>
        <w:top w:val="none" w:sz="0" w:space="0" w:color="auto"/>
        <w:left w:val="none" w:sz="0" w:space="0" w:color="auto"/>
        <w:bottom w:val="none" w:sz="0" w:space="0" w:color="auto"/>
        <w:right w:val="none" w:sz="0" w:space="0" w:color="auto"/>
      </w:divBdr>
      <w:divsChild>
        <w:div w:id="860703733">
          <w:marLeft w:val="0"/>
          <w:marRight w:val="0"/>
          <w:marTop w:val="0"/>
          <w:marBottom w:val="0"/>
          <w:divBdr>
            <w:top w:val="none" w:sz="0" w:space="0" w:color="auto"/>
            <w:left w:val="none" w:sz="0" w:space="0" w:color="auto"/>
            <w:bottom w:val="none" w:sz="0" w:space="0" w:color="auto"/>
            <w:right w:val="none" w:sz="0" w:space="0" w:color="auto"/>
          </w:divBdr>
          <w:divsChild>
            <w:div w:id="106937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7190">
      <w:bodyDiv w:val="1"/>
      <w:marLeft w:val="0"/>
      <w:marRight w:val="0"/>
      <w:marTop w:val="450"/>
      <w:marBottom w:val="0"/>
      <w:divBdr>
        <w:top w:val="none" w:sz="0" w:space="0" w:color="auto"/>
        <w:left w:val="none" w:sz="0" w:space="0" w:color="auto"/>
        <w:bottom w:val="none" w:sz="0" w:space="0" w:color="auto"/>
        <w:right w:val="none" w:sz="0" w:space="0" w:color="auto"/>
      </w:divBdr>
    </w:div>
    <w:div w:id="415322229">
      <w:bodyDiv w:val="1"/>
      <w:marLeft w:val="0"/>
      <w:marRight w:val="0"/>
      <w:marTop w:val="0"/>
      <w:marBottom w:val="0"/>
      <w:divBdr>
        <w:top w:val="none" w:sz="0" w:space="0" w:color="auto"/>
        <w:left w:val="none" w:sz="0" w:space="0" w:color="auto"/>
        <w:bottom w:val="none" w:sz="0" w:space="0" w:color="auto"/>
        <w:right w:val="none" w:sz="0" w:space="0" w:color="auto"/>
      </w:divBdr>
    </w:div>
    <w:div w:id="431586977">
      <w:bodyDiv w:val="1"/>
      <w:marLeft w:val="0"/>
      <w:marRight w:val="0"/>
      <w:marTop w:val="0"/>
      <w:marBottom w:val="0"/>
      <w:divBdr>
        <w:top w:val="none" w:sz="0" w:space="0" w:color="auto"/>
        <w:left w:val="none" w:sz="0" w:space="0" w:color="auto"/>
        <w:bottom w:val="none" w:sz="0" w:space="0" w:color="auto"/>
        <w:right w:val="none" w:sz="0" w:space="0" w:color="auto"/>
      </w:divBdr>
    </w:div>
    <w:div w:id="484050409">
      <w:bodyDiv w:val="1"/>
      <w:marLeft w:val="0"/>
      <w:marRight w:val="0"/>
      <w:marTop w:val="0"/>
      <w:marBottom w:val="0"/>
      <w:divBdr>
        <w:top w:val="none" w:sz="0" w:space="0" w:color="auto"/>
        <w:left w:val="none" w:sz="0" w:space="0" w:color="auto"/>
        <w:bottom w:val="none" w:sz="0" w:space="0" w:color="auto"/>
        <w:right w:val="none" w:sz="0" w:space="0" w:color="auto"/>
      </w:divBdr>
    </w:div>
    <w:div w:id="501747179">
      <w:bodyDiv w:val="1"/>
      <w:marLeft w:val="0"/>
      <w:marRight w:val="0"/>
      <w:marTop w:val="0"/>
      <w:marBottom w:val="0"/>
      <w:divBdr>
        <w:top w:val="none" w:sz="0" w:space="0" w:color="auto"/>
        <w:left w:val="none" w:sz="0" w:space="0" w:color="auto"/>
        <w:bottom w:val="none" w:sz="0" w:space="0" w:color="auto"/>
        <w:right w:val="none" w:sz="0" w:space="0" w:color="auto"/>
      </w:divBdr>
    </w:div>
    <w:div w:id="518005713">
      <w:bodyDiv w:val="1"/>
      <w:marLeft w:val="0"/>
      <w:marRight w:val="0"/>
      <w:marTop w:val="0"/>
      <w:marBottom w:val="0"/>
      <w:divBdr>
        <w:top w:val="none" w:sz="0" w:space="0" w:color="auto"/>
        <w:left w:val="none" w:sz="0" w:space="0" w:color="auto"/>
        <w:bottom w:val="none" w:sz="0" w:space="0" w:color="auto"/>
        <w:right w:val="none" w:sz="0" w:space="0" w:color="auto"/>
      </w:divBdr>
    </w:div>
    <w:div w:id="521284264">
      <w:bodyDiv w:val="1"/>
      <w:marLeft w:val="0"/>
      <w:marRight w:val="0"/>
      <w:marTop w:val="0"/>
      <w:marBottom w:val="0"/>
      <w:divBdr>
        <w:top w:val="none" w:sz="0" w:space="0" w:color="auto"/>
        <w:left w:val="none" w:sz="0" w:space="0" w:color="auto"/>
        <w:bottom w:val="none" w:sz="0" w:space="0" w:color="auto"/>
        <w:right w:val="none" w:sz="0" w:space="0" w:color="auto"/>
      </w:divBdr>
    </w:div>
    <w:div w:id="529219679">
      <w:bodyDiv w:val="1"/>
      <w:marLeft w:val="0"/>
      <w:marRight w:val="0"/>
      <w:marTop w:val="0"/>
      <w:marBottom w:val="0"/>
      <w:divBdr>
        <w:top w:val="none" w:sz="0" w:space="0" w:color="auto"/>
        <w:left w:val="none" w:sz="0" w:space="0" w:color="auto"/>
        <w:bottom w:val="none" w:sz="0" w:space="0" w:color="auto"/>
        <w:right w:val="none" w:sz="0" w:space="0" w:color="auto"/>
      </w:divBdr>
    </w:div>
    <w:div w:id="534662686">
      <w:bodyDiv w:val="1"/>
      <w:marLeft w:val="0"/>
      <w:marRight w:val="0"/>
      <w:marTop w:val="0"/>
      <w:marBottom w:val="0"/>
      <w:divBdr>
        <w:top w:val="none" w:sz="0" w:space="0" w:color="auto"/>
        <w:left w:val="none" w:sz="0" w:space="0" w:color="auto"/>
        <w:bottom w:val="none" w:sz="0" w:space="0" w:color="auto"/>
        <w:right w:val="none" w:sz="0" w:space="0" w:color="auto"/>
      </w:divBdr>
      <w:divsChild>
        <w:div w:id="91056023">
          <w:marLeft w:val="0"/>
          <w:marRight w:val="0"/>
          <w:marTop w:val="0"/>
          <w:marBottom w:val="0"/>
          <w:divBdr>
            <w:top w:val="none" w:sz="0" w:space="0" w:color="auto"/>
            <w:left w:val="none" w:sz="0" w:space="0" w:color="auto"/>
            <w:bottom w:val="none" w:sz="0" w:space="0" w:color="auto"/>
            <w:right w:val="none" w:sz="0" w:space="0" w:color="auto"/>
          </w:divBdr>
          <w:divsChild>
            <w:div w:id="145752207">
              <w:marLeft w:val="0"/>
              <w:marRight w:val="0"/>
              <w:marTop w:val="0"/>
              <w:marBottom w:val="0"/>
              <w:divBdr>
                <w:top w:val="none" w:sz="0" w:space="0" w:color="auto"/>
                <w:left w:val="none" w:sz="0" w:space="0" w:color="auto"/>
                <w:bottom w:val="none" w:sz="0" w:space="0" w:color="auto"/>
                <w:right w:val="none" w:sz="0" w:space="0" w:color="auto"/>
              </w:divBdr>
              <w:divsChild>
                <w:div w:id="9315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96586">
      <w:bodyDiv w:val="1"/>
      <w:marLeft w:val="0"/>
      <w:marRight w:val="0"/>
      <w:marTop w:val="0"/>
      <w:marBottom w:val="0"/>
      <w:divBdr>
        <w:top w:val="none" w:sz="0" w:space="0" w:color="auto"/>
        <w:left w:val="none" w:sz="0" w:space="0" w:color="auto"/>
        <w:bottom w:val="none" w:sz="0" w:space="0" w:color="auto"/>
        <w:right w:val="none" w:sz="0" w:space="0" w:color="auto"/>
      </w:divBdr>
    </w:div>
    <w:div w:id="541139575">
      <w:bodyDiv w:val="1"/>
      <w:marLeft w:val="0"/>
      <w:marRight w:val="0"/>
      <w:marTop w:val="0"/>
      <w:marBottom w:val="0"/>
      <w:divBdr>
        <w:top w:val="none" w:sz="0" w:space="0" w:color="auto"/>
        <w:left w:val="none" w:sz="0" w:space="0" w:color="auto"/>
        <w:bottom w:val="none" w:sz="0" w:space="0" w:color="auto"/>
        <w:right w:val="none" w:sz="0" w:space="0" w:color="auto"/>
      </w:divBdr>
      <w:divsChild>
        <w:div w:id="1619877385">
          <w:marLeft w:val="0"/>
          <w:marRight w:val="0"/>
          <w:marTop w:val="0"/>
          <w:marBottom w:val="0"/>
          <w:divBdr>
            <w:top w:val="none" w:sz="0" w:space="0" w:color="auto"/>
            <w:left w:val="none" w:sz="0" w:space="0" w:color="auto"/>
            <w:bottom w:val="none" w:sz="0" w:space="0" w:color="auto"/>
            <w:right w:val="none" w:sz="0" w:space="0" w:color="auto"/>
          </w:divBdr>
          <w:divsChild>
            <w:div w:id="635377598">
              <w:marLeft w:val="0"/>
              <w:marRight w:val="0"/>
              <w:marTop w:val="0"/>
              <w:marBottom w:val="0"/>
              <w:divBdr>
                <w:top w:val="none" w:sz="0" w:space="0" w:color="auto"/>
                <w:left w:val="none" w:sz="0" w:space="0" w:color="auto"/>
                <w:bottom w:val="none" w:sz="0" w:space="0" w:color="auto"/>
                <w:right w:val="none" w:sz="0" w:space="0" w:color="auto"/>
              </w:divBdr>
              <w:divsChild>
                <w:div w:id="21423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906795">
      <w:bodyDiv w:val="1"/>
      <w:marLeft w:val="0"/>
      <w:marRight w:val="0"/>
      <w:marTop w:val="0"/>
      <w:marBottom w:val="0"/>
      <w:divBdr>
        <w:top w:val="none" w:sz="0" w:space="0" w:color="auto"/>
        <w:left w:val="none" w:sz="0" w:space="0" w:color="auto"/>
        <w:bottom w:val="none" w:sz="0" w:space="0" w:color="auto"/>
        <w:right w:val="none" w:sz="0" w:space="0" w:color="auto"/>
      </w:divBdr>
    </w:div>
    <w:div w:id="573011533">
      <w:bodyDiv w:val="1"/>
      <w:marLeft w:val="0"/>
      <w:marRight w:val="0"/>
      <w:marTop w:val="0"/>
      <w:marBottom w:val="0"/>
      <w:divBdr>
        <w:top w:val="none" w:sz="0" w:space="0" w:color="auto"/>
        <w:left w:val="none" w:sz="0" w:space="0" w:color="auto"/>
        <w:bottom w:val="none" w:sz="0" w:space="0" w:color="auto"/>
        <w:right w:val="none" w:sz="0" w:space="0" w:color="auto"/>
      </w:divBdr>
    </w:div>
    <w:div w:id="593128778">
      <w:bodyDiv w:val="1"/>
      <w:marLeft w:val="0"/>
      <w:marRight w:val="0"/>
      <w:marTop w:val="0"/>
      <w:marBottom w:val="0"/>
      <w:divBdr>
        <w:top w:val="none" w:sz="0" w:space="0" w:color="auto"/>
        <w:left w:val="none" w:sz="0" w:space="0" w:color="auto"/>
        <w:bottom w:val="none" w:sz="0" w:space="0" w:color="auto"/>
        <w:right w:val="none" w:sz="0" w:space="0" w:color="auto"/>
      </w:divBdr>
    </w:div>
    <w:div w:id="599266796">
      <w:bodyDiv w:val="1"/>
      <w:marLeft w:val="0"/>
      <w:marRight w:val="0"/>
      <w:marTop w:val="0"/>
      <w:marBottom w:val="0"/>
      <w:divBdr>
        <w:top w:val="none" w:sz="0" w:space="0" w:color="auto"/>
        <w:left w:val="none" w:sz="0" w:space="0" w:color="auto"/>
        <w:bottom w:val="none" w:sz="0" w:space="0" w:color="auto"/>
        <w:right w:val="none" w:sz="0" w:space="0" w:color="auto"/>
      </w:divBdr>
      <w:divsChild>
        <w:div w:id="1298028701">
          <w:marLeft w:val="0"/>
          <w:marRight w:val="0"/>
          <w:marTop w:val="0"/>
          <w:marBottom w:val="0"/>
          <w:divBdr>
            <w:top w:val="none" w:sz="0" w:space="0" w:color="auto"/>
            <w:left w:val="none" w:sz="0" w:space="0" w:color="auto"/>
            <w:bottom w:val="none" w:sz="0" w:space="0" w:color="auto"/>
            <w:right w:val="none" w:sz="0" w:space="0" w:color="auto"/>
          </w:divBdr>
          <w:divsChild>
            <w:div w:id="1950695007">
              <w:marLeft w:val="0"/>
              <w:marRight w:val="0"/>
              <w:marTop w:val="0"/>
              <w:marBottom w:val="0"/>
              <w:divBdr>
                <w:top w:val="none" w:sz="0" w:space="0" w:color="auto"/>
                <w:left w:val="none" w:sz="0" w:space="0" w:color="auto"/>
                <w:bottom w:val="none" w:sz="0" w:space="0" w:color="auto"/>
                <w:right w:val="none" w:sz="0" w:space="0" w:color="auto"/>
              </w:divBdr>
              <w:divsChild>
                <w:div w:id="69704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857494">
      <w:bodyDiv w:val="1"/>
      <w:marLeft w:val="0"/>
      <w:marRight w:val="0"/>
      <w:marTop w:val="0"/>
      <w:marBottom w:val="0"/>
      <w:divBdr>
        <w:top w:val="none" w:sz="0" w:space="0" w:color="auto"/>
        <w:left w:val="none" w:sz="0" w:space="0" w:color="auto"/>
        <w:bottom w:val="none" w:sz="0" w:space="0" w:color="auto"/>
        <w:right w:val="none" w:sz="0" w:space="0" w:color="auto"/>
      </w:divBdr>
    </w:div>
    <w:div w:id="634069094">
      <w:bodyDiv w:val="1"/>
      <w:marLeft w:val="0"/>
      <w:marRight w:val="0"/>
      <w:marTop w:val="0"/>
      <w:marBottom w:val="0"/>
      <w:divBdr>
        <w:top w:val="none" w:sz="0" w:space="0" w:color="auto"/>
        <w:left w:val="none" w:sz="0" w:space="0" w:color="auto"/>
        <w:bottom w:val="none" w:sz="0" w:space="0" w:color="auto"/>
        <w:right w:val="none" w:sz="0" w:space="0" w:color="auto"/>
      </w:divBdr>
    </w:div>
    <w:div w:id="634138514">
      <w:bodyDiv w:val="1"/>
      <w:marLeft w:val="0"/>
      <w:marRight w:val="0"/>
      <w:marTop w:val="0"/>
      <w:marBottom w:val="0"/>
      <w:divBdr>
        <w:top w:val="none" w:sz="0" w:space="0" w:color="auto"/>
        <w:left w:val="none" w:sz="0" w:space="0" w:color="auto"/>
        <w:bottom w:val="none" w:sz="0" w:space="0" w:color="auto"/>
        <w:right w:val="none" w:sz="0" w:space="0" w:color="auto"/>
      </w:divBdr>
      <w:divsChild>
        <w:div w:id="689532363">
          <w:marLeft w:val="0"/>
          <w:marRight w:val="0"/>
          <w:marTop w:val="0"/>
          <w:marBottom w:val="0"/>
          <w:divBdr>
            <w:top w:val="none" w:sz="0" w:space="0" w:color="auto"/>
            <w:left w:val="none" w:sz="0" w:space="0" w:color="auto"/>
            <w:bottom w:val="none" w:sz="0" w:space="0" w:color="auto"/>
            <w:right w:val="none" w:sz="0" w:space="0" w:color="auto"/>
          </w:divBdr>
          <w:divsChild>
            <w:div w:id="2059821200">
              <w:marLeft w:val="0"/>
              <w:marRight w:val="0"/>
              <w:marTop w:val="0"/>
              <w:marBottom w:val="0"/>
              <w:divBdr>
                <w:top w:val="none" w:sz="0" w:space="0" w:color="auto"/>
                <w:left w:val="none" w:sz="0" w:space="0" w:color="auto"/>
                <w:bottom w:val="none" w:sz="0" w:space="0" w:color="auto"/>
                <w:right w:val="none" w:sz="0" w:space="0" w:color="auto"/>
              </w:divBdr>
              <w:divsChild>
                <w:div w:id="19493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36821">
      <w:bodyDiv w:val="1"/>
      <w:marLeft w:val="0"/>
      <w:marRight w:val="0"/>
      <w:marTop w:val="0"/>
      <w:marBottom w:val="0"/>
      <w:divBdr>
        <w:top w:val="none" w:sz="0" w:space="0" w:color="auto"/>
        <w:left w:val="none" w:sz="0" w:space="0" w:color="auto"/>
        <w:bottom w:val="none" w:sz="0" w:space="0" w:color="auto"/>
        <w:right w:val="none" w:sz="0" w:space="0" w:color="auto"/>
      </w:divBdr>
    </w:div>
    <w:div w:id="657461672">
      <w:bodyDiv w:val="1"/>
      <w:marLeft w:val="0"/>
      <w:marRight w:val="0"/>
      <w:marTop w:val="0"/>
      <w:marBottom w:val="0"/>
      <w:divBdr>
        <w:top w:val="none" w:sz="0" w:space="0" w:color="auto"/>
        <w:left w:val="none" w:sz="0" w:space="0" w:color="auto"/>
        <w:bottom w:val="none" w:sz="0" w:space="0" w:color="auto"/>
        <w:right w:val="none" w:sz="0" w:space="0" w:color="auto"/>
      </w:divBdr>
    </w:div>
    <w:div w:id="688530685">
      <w:bodyDiv w:val="1"/>
      <w:marLeft w:val="0"/>
      <w:marRight w:val="0"/>
      <w:marTop w:val="0"/>
      <w:marBottom w:val="0"/>
      <w:divBdr>
        <w:top w:val="none" w:sz="0" w:space="0" w:color="auto"/>
        <w:left w:val="none" w:sz="0" w:space="0" w:color="auto"/>
        <w:bottom w:val="none" w:sz="0" w:space="0" w:color="auto"/>
        <w:right w:val="none" w:sz="0" w:space="0" w:color="auto"/>
      </w:divBdr>
    </w:div>
    <w:div w:id="695695277">
      <w:bodyDiv w:val="1"/>
      <w:marLeft w:val="0"/>
      <w:marRight w:val="0"/>
      <w:marTop w:val="0"/>
      <w:marBottom w:val="0"/>
      <w:divBdr>
        <w:top w:val="none" w:sz="0" w:space="0" w:color="auto"/>
        <w:left w:val="none" w:sz="0" w:space="0" w:color="auto"/>
        <w:bottom w:val="none" w:sz="0" w:space="0" w:color="auto"/>
        <w:right w:val="none" w:sz="0" w:space="0" w:color="auto"/>
      </w:divBdr>
    </w:div>
    <w:div w:id="702557799">
      <w:bodyDiv w:val="1"/>
      <w:marLeft w:val="0"/>
      <w:marRight w:val="0"/>
      <w:marTop w:val="0"/>
      <w:marBottom w:val="0"/>
      <w:divBdr>
        <w:top w:val="none" w:sz="0" w:space="0" w:color="auto"/>
        <w:left w:val="none" w:sz="0" w:space="0" w:color="auto"/>
        <w:bottom w:val="none" w:sz="0" w:space="0" w:color="auto"/>
        <w:right w:val="none" w:sz="0" w:space="0" w:color="auto"/>
      </w:divBdr>
    </w:div>
    <w:div w:id="773088423">
      <w:bodyDiv w:val="1"/>
      <w:marLeft w:val="0"/>
      <w:marRight w:val="0"/>
      <w:marTop w:val="0"/>
      <w:marBottom w:val="0"/>
      <w:divBdr>
        <w:top w:val="none" w:sz="0" w:space="0" w:color="auto"/>
        <w:left w:val="none" w:sz="0" w:space="0" w:color="auto"/>
        <w:bottom w:val="none" w:sz="0" w:space="0" w:color="auto"/>
        <w:right w:val="none" w:sz="0" w:space="0" w:color="auto"/>
      </w:divBdr>
    </w:div>
    <w:div w:id="788207333">
      <w:bodyDiv w:val="1"/>
      <w:marLeft w:val="0"/>
      <w:marRight w:val="0"/>
      <w:marTop w:val="0"/>
      <w:marBottom w:val="0"/>
      <w:divBdr>
        <w:top w:val="none" w:sz="0" w:space="0" w:color="auto"/>
        <w:left w:val="none" w:sz="0" w:space="0" w:color="auto"/>
        <w:bottom w:val="none" w:sz="0" w:space="0" w:color="auto"/>
        <w:right w:val="none" w:sz="0" w:space="0" w:color="auto"/>
      </w:divBdr>
    </w:div>
    <w:div w:id="790780341">
      <w:bodyDiv w:val="1"/>
      <w:marLeft w:val="0"/>
      <w:marRight w:val="0"/>
      <w:marTop w:val="0"/>
      <w:marBottom w:val="0"/>
      <w:divBdr>
        <w:top w:val="none" w:sz="0" w:space="0" w:color="auto"/>
        <w:left w:val="none" w:sz="0" w:space="0" w:color="auto"/>
        <w:bottom w:val="none" w:sz="0" w:space="0" w:color="auto"/>
        <w:right w:val="none" w:sz="0" w:space="0" w:color="auto"/>
      </w:divBdr>
    </w:div>
    <w:div w:id="805322700">
      <w:bodyDiv w:val="1"/>
      <w:marLeft w:val="0"/>
      <w:marRight w:val="0"/>
      <w:marTop w:val="0"/>
      <w:marBottom w:val="0"/>
      <w:divBdr>
        <w:top w:val="none" w:sz="0" w:space="0" w:color="auto"/>
        <w:left w:val="none" w:sz="0" w:space="0" w:color="auto"/>
        <w:bottom w:val="none" w:sz="0" w:space="0" w:color="auto"/>
        <w:right w:val="none" w:sz="0" w:space="0" w:color="auto"/>
      </w:divBdr>
    </w:div>
    <w:div w:id="821233498">
      <w:bodyDiv w:val="1"/>
      <w:marLeft w:val="0"/>
      <w:marRight w:val="0"/>
      <w:marTop w:val="0"/>
      <w:marBottom w:val="0"/>
      <w:divBdr>
        <w:top w:val="none" w:sz="0" w:space="0" w:color="auto"/>
        <w:left w:val="none" w:sz="0" w:space="0" w:color="auto"/>
        <w:bottom w:val="none" w:sz="0" w:space="0" w:color="auto"/>
        <w:right w:val="none" w:sz="0" w:space="0" w:color="auto"/>
      </w:divBdr>
    </w:div>
    <w:div w:id="883492550">
      <w:bodyDiv w:val="1"/>
      <w:marLeft w:val="0"/>
      <w:marRight w:val="0"/>
      <w:marTop w:val="0"/>
      <w:marBottom w:val="0"/>
      <w:divBdr>
        <w:top w:val="none" w:sz="0" w:space="0" w:color="auto"/>
        <w:left w:val="none" w:sz="0" w:space="0" w:color="auto"/>
        <w:bottom w:val="none" w:sz="0" w:space="0" w:color="auto"/>
        <w:right w:val="none" w:sz="0" w:space="0" w:color="auto"/>
      </w:divBdr>
    </w:div>
    <w:div w:id="940069861">
      <w:bodyDiv w:val="1"/>
      <w:marLeft w:val="0"/>
      <w:marRight w:val="0"/>
      <w:marTop w:val="0"/>
      <w:marBottom w:val="0"/>
      <w:divBdr>
        <w:top w:val="none" w:sz="0" w:space="0" w:color="auto"/>
        <w:left w:val="none" w:sz="0" w:space="0" w:color="auto"/>
        <w:bottom w:val="none" w:sz="0" w:space="0" w:color="auto"/>
        <w:right w:val="none" w:sz="0" w:space="0" w:color="auto"/>
      </w:divBdr>
    </w:div>
    <w:div w:id="942111242">
      <w:bodyDiv w:val="1"/>
      <w:marLeft w:val="0"/>
      <w:marRight w:val="0"/>
      <w:marTop w:val="0"/>
      <w:marBottom w:val="0"/>
      <w:divBdr>
        <w:top w:val="none" w:sz="0" w:space="0" w:color="auto"/>
        <w:left w:val="none" w:sz="0" w:space="0" w:color="auto"/>
        <w:bottom w:val="none" w:sz="0" w:space="0" w:color="auto"/>
        <w:right w:val="none" w:sz="0" w:space="0" w:color="auto"/>
      </w:divBdr>
    </w:div>
    <w:div w:id="952597328">
      <w:bodyDiv w:val="1"/>
      <w:marLeft w:val="0"/>
      <w:marRight w:val="0"/>
      <w:marTop w:val="0"/>
      <w:marBottom w:val="0"/>
      <w:divBdr>
        <w:top w:val="none" w:sz="0" w:space="0" w:color="auto"/>
        <w:left w:val="none" w:sz="0" w:space="0" w:color="auto"/>
        <w:bottom w:val="none" w:sz="0" w:space="0" w:color="auto"/>
        <w:right w:val="none" w:sz="0" w:space="0" w:color="auto"/>
      </w:divBdr>
    </w:div>
    <w:div w:id="979456856">
      <w:bodyDiv w:val="1"/>
      <w:marLeft w:val="0"/>
      <w:marRight w:val="0"/>
      <w:marTop w:val="0"/>
      <w:marBottom w:val="0"/>
      <w:divBdr>
        <w:top w:val="none" w:sz="0" w:space="0" w:color="auto"/>
        <w:left w:val="none" w:sz="0" w:space="0" w:color="auto"/>
        <w:bottom w:val="none" w:sz="0" w:space="0" w:color="auto"/>
        <w:right w:val="none" w:sz="0" w:space="0" w:color="auto"/>
      </w:divBdr>
    </w:div>
    <w:div w:id="1020007115">
      <w:bodyDiv w:val="1"/>
      <w:marLeft w:val="0"/>
      <w:marRight w:val="0"/>
      <w:marTop w:val="0"/>
      <w:marBottom w:val="0"/>
      <w:divBdr>
        <w:top w:val="none" w:sz="0" w:space="0" w:color="auto"/>
        <w:left w:val="none" w:sz="0" w:space="0" w:color="auto"/>
        <w:bottom w:val="none" w:sz="0" w:space="0" w:color="auto"/>
        <w:right w:val="none" w:sz="0" w:space="0" w:color="auto"/>
      </w:divBdr>
    </w:div>
    <w:div w:id="1044522862">
      <w:bodyDiv w:val="1"/>
      <w:marLeft w:val="0"/>
      <w:marRight w:val="0"/>
      <w:marTop w:val="0"/>
      <w:marBottom w:val="0"/>
      <w:divBdr>
        <w:top w:val="none" w:sz="0" w:space="0" w:color="auto"/>
        <w:left w:val="none" w:sz="0" w:space="0" w:color="auto"/>
        <w:bottom w:val="none" w:sz="0" w:space="0" w:color="auto"/>
        <w:right w:val="none" w:sz="0" w:space="0" w:color="auto"/>
      </w:divBdr>
      <w:divsChild>
        <w:div w:id="704058598">
          <w:marLeft w:val="0"/>
          <w:marRight w:val="0"/>
          <w:marTop w:val="0"/>
          <w:marBottom w:val="0"/>
          <w:divBdr>
            <w:top w:val="none" w:sz="0" w:space="0" w:color="auto"/>
            <w:left w:val="none" w:sz="0" w:space="0" w:color="auto"/>
            <w:bottom w:val="none" w:sz="0" w:space="0" w:color="auto"/>
            <w:right w:val="none" w:sz="0" w:space="0" w:color="auto"/>
          </w:divBdr>
          <w:divsChild>
            <w:div w:id="63919615">
              <w:marLeft w:val="0"/>
              <w:marRight w:val="0"/>
              <w:marTop w:val="0"/>
              <w:marBottom w:val="0"/>
              <w:divBdr>
                <w:top w:val="none" w:sz="0" w:space="0" w:color="auto"/>
                <w:left w:val="none" w:sz="0" w:space="0" w:color="auto"/>
                <w:bottom w:val="none" w:sz="0" w:space="0" w:color="auto"/>
                <w:right w:val="none" w:sz="0" w:space="0" w:color="auto"/>
              </w:divBdr>
              <w:divsChild>
                <w:div w:id="7199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76067">
      <w:bodyDiv w:val="1"/>
      <w:marLeft w:val="0"/>
      <w:marRight w:val="0"/>
      <w:marTop w:val="0"/>
      <w:marBottom w:val="0"/>
      <w:divBdr>
        <w:top w:val="none" w:sz="0" w:space="0" w:color="auto"/>
        <w:left w:val="none" w:sz="0" w:space="0" w:color="auto"/>
        <w:bottom w:val="none" w:sz="0" w:space="0" w:color="auto"/>
        <w:right w:val="none" w:sz="0" w:space="0" w:color="auto"/>
      </w:divBdr>
    </w:div>
    <w:div w:id="1100175001">
      <w:bodyDiv w:val="1"/>
      <w:marLeft w:val="0"/>
      <w:marRight w:val="0"/>
      <w:marTop w:val="0"/>
      <w:marBottom w:val="0"/>
      <w:divBdr>
        <w:top w:val="none" w:sz="0" w:space="0" w:color="auto"/>
        <w:left w:val="none" w:sz="0" w:space="0" w:color="auto"/>
        <w:bottom w:val="none" w:sz="0" w:space="0" w:color="auto"/>
        <w:right w:val="none" w:sz="0" w:space="0" w:color="auto"/>
      </w:divBdr>
    </w:div>
    <w:div w:id="1101802303">
      <w:bodyDiv w:val="1"/>
      <w:marLeft w:val="0"/>
      <w:marRight w:val="0"/>
      <w:marTop w:val="0"/>
      <w:marBottom w:val="0"/>
      <w:divBdr>
        <w:top w:val="none" w:sz="0" w:space="0" w:color="auto"/>
        <w:left w:val="none" w:sz="0" w:space="0" w:color="auto"/>
        <w:bottom w:val="none" w:sz="0" w:space="0" w:color="auto"/>
        <w:right w:val="none" w:sz="0" w:space="0" w:color="auto"/>
      </w:divBdr>
    </w:div>
    <w:div w:id="1104574271">
      <w:bodyDiv w:val="1"/>
      <w:marLeft w:val="0"/>
      <w:marRight w:val="0"/>
      <w:marTop w:val="0"/>
      <w:marBottom w:val="0"/>
      <w:divBdr>
        <w:top w:val="none" w:sz="0" w:space="0" w:color="auto"/>
        <w:left w:val="none" w:sz="0" w:space="0" w:color="auto"/>
        <w:bottom w:val="none" w:sz="0" w:space="0" w:color="auto"/>
        <w:right w:val="none" w:sz="0" w:space="0" w:color="auto"/>
      </w:divBdr>
      <w:divsChild>
        <w:div w:id="1185486017">
          <w:marLeft w:val="0"/>
          <w:marRight w:val="0"/>
          <w:marTop w:val="0"/>
          <w:marBottom w:val="0"/>
          <w:divBdr>
            <w:top w:val="none" w:sz="0" w:space="0" w:color="auto"/>
            <w:left w:val="none" w:sz="0" w:space="0" w:color="auto"/>
            <w:bottom w:val="none" w:sz="0" w:space="0" w:color="auto"/>
            <w:right w:val="none" w:sz="0" w:space="0" w:color="auto"/>
          </w:divBdr>
          <w:divsChild>
            <w:div w:id="1072702869">
              <w:marLeft w:val="0"/>
              <w:marRight w:val="0"/>
              <w:marTop w:val="0"/>
              <w:marBottom w:val="0"/>
              <w:divBdr>
                <w:top w:val="none" w:sz="0" w:space="0" w:color="auto"/>
                <w:left w:val="none" w:sz="0" w:space="0" w:color="auto"/>
                <w:bottom w:val="none" w:sz="0" w:space="0" w:color="auto"/>
                <w:right w:val="none" w:sz="0" w:space="0" w:color="auto"/>
              </w:divBdr>
              <w:divsChild>
                <w:div w:id="107944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57085">
      <w:bodyDiv w:val="1"/>
      <w:marLeft w:val="0"/>
      <w:marRight w:val="0"/>
      <w:marTop w:val="0"/>
      <w:marBottom w:val="0"/>
      <w:divBdr>
        <w:top w:val="none" w:sz="0" w:space="0" w:color="auto"/>
        <w:left w:val="none" w:sz="0" w:space="0" w:color="auto"/>
        <w:bottom w:val="none" w:sz="0" w:space="0" w:color="auto"/>
        <w:right w:val="none" w:sz="0" w:space="0" w:color="auto"/>
      </w:divBdr>
      <w:divsChild>
        <w:div w:id="1171722827">
          <w:marLeft w:val="0"/>
          <w:marRight w:val="0"/>
          <w:marTop w:val="0"/>
          <w:marBottom w:val="0"/>
          <w:divBdr>
            <w:top w:val="none" w:sz="0" w:space="0" w:color="auto"/>
            <w:left w:val="none" w:sz="0" w:space="0" w:color="auto"/>
            <w:bottom w:val="none" w:sz="0" w:space="0" w:color="auto"/>
            <w:right w:val="none" w:sz="0" w:space="0" w:color="auto"/>
          </w:divBdr>
          <w:divsChild>
            <w:div w:id="5263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36732">
      <w:bodyDiv w:val="1"/>
      <w:marLeft w:val="0"/>
      <w:marRight w:val="0"/>
      <w:marTop w:val="0"/>
      <w:marBottom w:val="0"/>
      <w:divBdr>
        <w:top w:val="none" w:sz="0" w:space="0" w:color="auto"/>
        <w:left w:val="none" w:sz="0" w:space="0" w:color="auto"/>
        <w:bottom w:val="none" w:sz="0" w:space="0" w:color="auto"/>
        <w:right w:val="none" w:sz="0" w:space="0" w:color="auto"/>
      </w:divBdr>
    </w:div>
    <w:div w:id="1137457897">
      <w:bodyDiv w:val="1"/>
      <w:marLeft w:val="0"/>
      <w:marRight w:val="0"/>
      <w:marTop w:val="0"/>
      <w:marBottom w:val="0"/>
      <w:divBdr>
        <w:top w:val="none" w:sz="0" w:space="0" w:color="auto"/>
        <w:left w:val="none" w:sz="0" w:space="0" w:color="auto"/>
        <w:bottom w:val="none" w:sz="0" w:space="0" w:color="auto"/>
        <w:right w:val="none" w:sz="0" w:space="0" w:color="auto"/>
      </w:divBdr>
    </w:div>
    <w:div w:id="1156458837">
      <w:bodyDiv w:val="1"/>
      <w:marLeft w:val="0"/>
      <w:marRight w:val="0"/>
      <w:marTop w:val="0"/>
      <w:marBottom w:val="0"/>
      <w:divBdr>
        <w:top w:val="none" w:sz="0" w:space="0" w:color="auto"/>
        <w:left w:val="none" w:sz="0" w:space="0" w:color="auto"/>
        <w:bottom w:val="none" w:sz="0" w:space="0" w:color="auto"/>
        <w:right w:val="none" w:sz="0" w:space="0" w:color="auto"/>
      </w:divBdr>
    </w:div>
    <w:div w:id="1173834127">
      <w:bodyDiv w:val="1"/>
      <w:marLeft w:val="0"/>
      <w:marRight w:val="0"/>
      <w:marTop w:val="0"/>
      <w:marBottom w:val="0"/>
      <w:divBdr>
        <w:top w:val="none" w:sz="0" w:space="0" w:color="auto"/>
        <w:left w:val="none" w:sz="0" w:space="0" w:color="auto"/>
        <w:bottom w:val="none" w:sz="0" w:space="0" w:color="auto"/>
        <w:right w:val="none" w:sz="0" w:space="0" w:color="auto"/>
      </w:divBdr>
      <w:divsChild>
        <w:div w:id="62996165">
          <w:marLeft w:val="0"/>
          <w:marRight w:val="0"/>
          <w:marTop w:val="150"/>
          <w:marBottom w:val="150"/>
          <w:divBdr>
            <w:top w:val="single" w:sz="6" w:space="0" w:color="CCCCCC"/>
            <w:left w:val="single" w:sz="6" w:space="0" w:color="CCCCCC"/>
            <w:bottom w:val="single" w:sz="6" w:space="0" w:color="CCCCCC"/>
            <w:right w:val="single" w:sz="6" w:space="0" w:color="CCCCCC"/>
          </w:divBdr>
          <w:divsChild>
            <w:div w:id="819612010">
              <w:marLeft w:val="0"/>
              <w:marRight w:val="0"/>
              <w:marTop w:val="0"/>
              <w:marBottom w:val="0"/>
              <w:divBdr>
                <w:top w:val="none" w:sz="0" w:space="0" w:color="auto"/>
                <w:left w:val="none" w:sz="0" w:space="0" w:color="auto"/>
                <w:bottom w:val="none" w:sz="0" w:space="0" w:color="auto"/>
                <w:right w:val="none" w:sz="0" w:space="0" w:color="auto"/>
              </w:divBdr>
              <w:divsChild>
                <w:div w:id="1288849397">
                  <w:marLeft w:val="0"/>
                  <w:marRight w:val="0"/>
                  <w:marTop w:val="0"/>
                  <w:marBottom w:val="0"/>
                  <w:divBdr>
                    <w:top w:val="none" w:sz="0" w:space="0" w:color="auto"/>
                    <w:left w:val="none" w:sz="0" w:space="0" w:color="auto"/>
                    <w:bottom w:val="none" w:sz="0" w:space="0" w:color="auto"/>
                    <w:right w:val="none" w:sz="0" w:space="0" w:color="auto"/>
                  </w:divBdr>
                  <w:divsChild>
                    <w:div w:id="1134328239">
                      <w:marLeft w:val="0"/>
                      <w:marRight w:val="0"/>
                      <w:marTop w:val="0"/>
                      <w:marBottom w:val="0"/>
                      <w:divBdr>
                        <w:top w:val="none" w:sz="0" w:space="0" w:color="auto"/>
                        <w:left w:val="none" w:sz="0" w:space="0" w:color="auto"/>
                        <w:bottom w:val="none" w:sz="0" w:space="0" w:color="auto"/>
                        <w:right w:val="none" w:sz="0" w:space="0" w:color="auto"/>
                      </w:divBdr>
                      <w:divsChild>
                        <w:div w:id="114565621">
                          <w:marLeft w:val="0"/>
                          <w:marRight w:val="0"/>
                          <w:marTop w:val="0"/>
                          <w:marBottom w:val="0"/>
                          <w:divBdr>
                            <w:top w:val="none" w:sz="0" w:space="0" w:color="auto"/>
                            <w:left w:val="none" w:sz="0" w:space="0" w:color="auto"/>
                            <w:bottom w:val="none" w:sz="0" w:space="0" w:color="auto"/>
                            <w:right w:val="none" w:sz="0" w:space="0" w:color="auto"/>
                          </w:divBdr>
                        </w:div>
                        <w:div w:id="1288318753">
                          <w:marLeft w:val="0"/>
                          <w:marRight w:val="0"/>
                          <w:marTop w:val="0"/>
                          <w:marBottom w:val="0"/>
                          <w:divBdr>
                            <w:top w:val="none" w:sz="0" w:space="0" w:color="auto"/>
                            <w:left w:val="none" w:sz="0" w:space="0" w:color="auto"/>
                            <w:bottom w:val="none" w:sz="0" w:space="0" w:color="auto"/>
                            <w:right w:val="none" w:sz="0" w:space="0" w:color="auto"/>
                          </w:divBdr>
                        </w:div>
                        <w:div w:id="479156369">
                          <w:marLeft w:val="0"/>
                          <w:marRight w:val="0"/>
                          <w:marTop w:val="0"/>
                          <w:marBottom w:val="0"/>
                          <w:divBdr>
                            <w:top w:val="none" w:sz="0" w:space="0" w:color="auto"/>
                            <w:left w:val="none" w:sz="0" w:space="0" w:color="auto"/>
                            <w:bottom w:val="none" w:sz="0" w:space="0" w:color="auto"/>
                            <w:right w:val="none" w:sz="0" w:space="0" w:color="auto"/>
                          </w:divBdr>
                        </w:div>
                        <w:div w:id="1384135987">
                          <w:marLeft w:val="0"/>
                          <w:marRight w:val="0"/>
                          <w:marTop w:val="0"/>
                          <w:marBottom w:val="0"/>
                          <w:divBdr>
                            <w:top w:val="none" w:sz="0" w:space="0" w:color="auto"/>
                            <w:left w:val="none" w:sz="0" w:space="0" w:color="auto"/>
                            <w:bottom w:val="none" w:sz="0" w:space="0" w:color="auto"/>
                            <w:right w:val="none" w:sz="0" w:space="0" w:color="auto"/>
                          </w:divBdr>
                        </w:div>
                        <w:div w:id="1479572146">
                          <w:marLeft w:val="0"/>
                          <w:marRight w:val="0"/>
                          <w:marTop w:val="0"/>
                          <w:marBottom w:val="0"/>
                          <w:divBdr>
                            <w:top w:val="none" w:sz="0" w:space="0" w:color="auto"/>
                            <w:left w:val="none" w:sz="0" w:space="0" w:color="auto"/>
                            <w:bottom w:val="none" w:sz="0" w:space="0" w:color="auto"/>
                            <w:right w:val="none" w:sz="0" w:space="0" w:color="auto"/>
                          </w:divBdr>
                        </w:div>
                        <w:div w:id="560334762">
                          <w:marLeft w:val="0"/>
                          <w:marRight w:val="0"/>
                          <w:marTop w:val="0"/>
                          <w:marBottom w:val="0"/>
                          <w:divBdr>
                            <w:top w:val="none" w:sz="0" w:space="0" w:color="auto"/>
                            <w:left w:val="none" w:sz="0" w:space="0" w:color="auto"/>
                            <w:bottom w:val="none" w:sz="0" w:space="0" w:color="auto"/>
                            <w:right w:val="none" w:sz="0" w:space="0" w:color="auto"/>
                          </w:divBdr>
                        </w:div>
                        <w:div w:id="112556486">
                          <w:marLeft w:val="0"/>
                          <w:marRight w:val="0"/>
                          <w:marTop w:val="0"/>
                          <w:marBottom w:val="0"/>
                          <w:divBdr>
                            <w:top w:val="none" w:sz="0" w:space="0" w:color="auto"/>
                            <w:left w:val="none" w:sz="0" w:space="0" w:color="auto"/>
                            <w:bottom w:val="none" w:sz="0" w:space="0" w:color="auto"/>
                            <w:right w:val="none" w:sz="0" w:space="0" w:color="auto"/>
                          </w:divBdr>
                        </w:div>
                        <w:div w:id="1469785580">
                          <w:marLeft w:val="0"/>
                          <w:marRight w:val="0"/>
                          <w:marTop w:val="0"/>
                          <w:marBottom w:val="0"/>
                          <w:divBdr>
                            <w:top w:val="none" w:sz="0" w:space="0" w:color="auto"/>
                            <w:left w:val="none" w:sz="0" w:space="0" w:color="auto"/>
                            <w:bottom w:val="none" w:sz="0" w:space="0" w:color="auto"/>
                            <w:right w:val="none" w:sz="0" w:space="0" w:color="auto"/>
                          </w:divBdr>
                        </w:div>
                        <w:div w:id="1349452619">
                          <w:marLeft w:val="0"/>
                          <w:marRight w:val="0"/>
                          <w:marTop w:val="0"/>
                          <w:marBottom w:val="0"/>
                          <w:divBdr>
                            <w:top w:val="none" w:sz="0" w:space="0" w:color="auto"/>
                            <w:left w:val="none" w:sz="0" w:space="0" w:color="auto"/>
                            <w:bottom w:val="none" w:sz="0" w:space="0" w:color="auto"/>
                            <w:right w:val="none" w:sz="0" w:space="0" w:color="auto"/>
                          </w:divBdr>
                        </w:div>
                        <w:div w:id="1881160107">
                          <w:marLeft w:val="0"/>
                          <w:marRight w:val="0"/>
                          <w:marTop w:val="0"/>
                          <w:marBottom w:val="0"/>
                          <w:divBdr>
                            <w:top w:val="none" w:sz="0" w:space="0" w:color="auto"/>
                            <w:left w:val="none" w:sz="0" w:space="0" w:color="auto"/>
                            <w:bottom w:val="none" w:sz="0" w:space="0" w:color="auto"/>
                            <w:right w:val="none" w:sz="0" w:space="0" w:color="auto"/>
                          </w:divBdr>
                        </w:div>
                        <w:div w:id="1883515655">
                          <w:marLeft w:val="0"/>
                          <w:marRight w:val="0"/>
                          <w:marTop w:val="0"/>
                          <w:marBottom w:val="0"/>
                          <w:divBdr>
                            <w:top w:val="none" w:sz="0" w:space="0" w:color="auto"/>
                            <w:left w:val="none" w:sz="0" w:space="0" w:color="auto"/>
                            <w:bottom w:val="none" w:sz="0" w:space="0" w:color="auto"/>
                            <w:right w:val="none" w:sz="0" w:space="0" w:color="auto"/>
                          </w:divBdr>
                        </w:div>
                        <w:div w:id="1385176566">
                          <w:marLeft w:val="0"/>
                          <w:marRight w:val="0"/>
                          <w:marTop w:val="0"/>
                          <w:marBottom w:val="0"/>
                          <w:divBdr>
                            <w:top w:val="none" w:sz="0" w:space="0" w:color="auto"/>
                            <w:left w:val="none" w:sz="0" w:space="0" w:color="auto"/>
                            <w:bottom w:val="none" w:sz="0" w:space="0" w:color="auto"/>
                            <w:right w:val="none" w:sz="0" w:space="0" w:color="auto"/>
                          </w:divBdr>
                        </w:div>
                        <w:div w:id="1860194636">
                          <w:marLeft w:val="0"/>
                          <w:marRight w:val="0"/>
                          <w:marTop w:val="0"/>
                          <w:marBottom w:val="0"/>
                          <w:divBdr>
                            <w:top w:val="none" w:sz="0" w:space="0" w:color="auto"/>
                            <w:left w:val="none" w:sz="0" w:space="0" w:color="auto"/>
                            <w:bottom w:val="none" w:sz="0" w:space="0" w:color="auto"/>
                            <w:right w:val="none" w:sz="0" w:space="0" w:color="auto"/>
                          </w:divBdr>
                        </w:div>
                        <w:div w:id="15161397">
                          <w:marLeft w:val="0"/>
                          <w:marRight w:val="0"/>
                          <w:marTop w:val="0"/>
                          <w:marBottom w:val="0"/>
                          <w:divBdr>
                            <w:top w:val="none" w:sz="0" w:space="0" w:color="auto"/>
                            <w:left w:val="none" w:sz="0" w:space="0" w:color="auto"/>
                            <w:bottom w:val="none" w:sz="0" w:space="0" w:color="auto"/>
                            <w:right w:val="none" w:sz="0" w:space="0" w:color="auto"/>
                          </w:divBdr>
                        </w:div>
                        <w:div w:id="2055498359">
                          <w:marLeft w:val="0"/>
                          <w:marRight w:val="0"/>
                          <w:marTop w:val="0"/>
                          <w:marBottom w:val="0"/>
                          <w:divBdr>
                            <w:top w:val="none" w:sz="0" w:space="0" w:color="auto"/>
                            <w:left w:val="none" w:sz="0" w:space="0" w:color="auto"/>
                            <w:bottom w:val="none" w:sz="0" w:space="0" w:color="auto"/>
                            <w:right w:val="none" w:sz="0" w:space="0" w:color="auto"/>
                          </w:divBdr>
                        </w:div>
                        <w:div w:id="1818573124">
                          <w:marLeft w:val="0"/>
                          <w:marRight w:val="0"/>
                          <w:marTop w:val="0"/>
                          <w:marBottom w:val="0"/>
                          <w:divBdr>
                            <w:top w:val="none" w:sz="0" w:space="0" w:color="auto"/>
                            <w:left w:val="none" w:sz="0" w:space="0" w:color="auto"/>
                            <w:bottom w:val="none" w:sz="0" w:space="0" w:color="auto"/>
                            <w:right w:val="none" w:sz="0" w:space="0" w:color="auto"/>
                          </w:divBdr>
                        </w:div>
                        <w:div w:id="64031794">
                          <w:marLeft w:val="0"/>
                          <w:marRight w:val="0"/>
                          <w:marTop w:val="0"/>
                          <w:marBottom w:val="0"/>
                          <w:divBdr>
                            <w:top w:val="none" w:sz="0" w:space="0" w:color="auto"/>
                            <w:left w:val="none" w:sz="0" w:space="0" w:color="auto"/>
                            <w:bottom w:val="none" w:sz="0" w:space="0" w:color="auto"/>
                            <w:right w:val="none" w:sz="0" w:space="0" w:color="auto"/>
                          </w:divBdr>
                        </w:div>
                        <w:div w:id="2006860336">
                          <w:marLeft w:val="0"/>
                          <w:marRight w:val="0"/>
                          <w:marTop w:val="0"/>
                          <w:marBottom w:val="0"/>
                          <w:divBdr>
                            <w:top w:val="none" w:sz="0" w:space="0" w:color="auto"/>
                            <w:left w:val="none" w:sz="0" w:space="0" w:color="auto"/>
                            <w:bottom w:val="none" w:sz="0" w:space="0" w:color="auto"/>
                            <w:right w:val="none" w:sz="0" w:space="0" w:color="auto"/>
                          </w:divBdr>
                        </w:div>
                        <w:div w:id="1216770566">
                          <w:marLeft w:val="0"/>
                          <w:marRight w:val="0"/>
                          <w:marTop w:val="0"/>
                          <w:marBottom w:val="0"/>
                          <w:divBdr>
                            <w:top w:val="none" w:sz="0" w:space="0" w:color="auto"/>
                            <w:left w:val="none" w:sz="0" w:space="0" w:color="auto"/>
                            <w:bottom w:val="none" w:sz="0" w:space="0" w:color="auto"/>
                            <w:right w:val="none" w:sz="0" w:space="0" w:color="auto"/>
                          </w:divBdr>
                        </w:div>
                        <w:div w:id="93214043">
                          <w:marLeft w:val="0"/>
                          <w:marRight w:val="0"/>
                          <w:marTop w:val="0"/>
                          <w:marBottom w:val="0"/>
                          <w:divBdr>
                            <w:top w:val="none" w:sz="0" w:space="0" w:color="auto"/>
                            <w:left w:val="none" w:sz="0" w:space="0" w:color="auto"/>
                            <w:bottom w:val="none" w:sz="0" w:space="0" w:color="auto"/>
                            <w:right w:val="none" w:sz="0" w:space="0" w:color="auto"/>
                          </w:divBdr>
                        </w:div>
                        <w:div w:id="4341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334018">
          <w:marLeft w:val="0"/>
          <w:marRight w:val="0"/>
          <w:marTop w:val="150"/>
          <w:marBottom w:val="150"/>
          <w:divBdr>
            <w:top w:val="single" w:sz="6" w:space="0" w:color="CCCCCC"/>
            <w:left w:val="single" w:sz="6" w:space="0" w:color="CCCCCC"/>
            <w:bottom w:val="single" w:sz="6" w:space="0" w:color="CCCCCC"/>
            <w:right w:val="single" w:sz="6" w:space="0" w:color="CCCCCC"/>
          </w:divBdr>
          <w:divsChild>
            <w:div w:id="1787237019">
              <w:marLeft w:val="0"/>
              <w:marRight w:val="0"/>
              <w:marTop w:val="0"/>
              <w:marBottom w:val="0"/>
              <w:divBdr>
                <w:top w:val="none" w:sz="0" w:space="0" w:color="auto"/>
                <w:left w:val="none" w:sz="0" w:space="0" w:color="auto"/>
                <w:bottom w:val="none" w:sz="0" w:space="0" w:color="auto"/>
                <w:right w:val="none" w:sz="0" w:space="0" w:color="auto"/>
              </w:divBdr>
              <w:divsChild>
                <w:div w:id="1872570984">
                  <w:marLeft w:val="0"/>
                  <w:marRight w:val="0"/>
                  <w:marTop w:val="0"/>
                  <w:marBottom w:val="0"/>
                  <w:divBdr>
                    <w:top w:val="none" w:sz="0" w:space="0" w:color="auto"/>
                    <w:left w:val="none" w:sz="0" w:space="0" w:color="auto"/>
                    <w:bottom w:val="none" w:sz="0" w:space="0" w:color="auto"/>
                    <w:right w:val="none" w:sz="0" w:space="0" w:color="auto"/>
                  </w:divBdr>
                  <w:divsChild>
                    <w:div w:id="1934631140">
                      <w:marLeft w:val="0"/>
                      <w:marRight w:val="0"/>
                      <w:marTop w:val="0"/>
                      <w:marBottom w:val="0"/>
                      <w:divBdr>
                        <w:top w:val="none" w:sz="0" w:space="0" w:color="auto"/>
                        <w:left w:val="none" w:sz="0" w:space="0" w:color="auto"/>
                        <w:bottom w:val="none" w:sz="0" w:space="0" w:color="auto"/>
                        <w:right w:val="none" w:sz="0" w:space="0" w:color="auto"/>
                      </w:divBdr>
                      <w:divsChild>
                        <w:div w:id="883635738">
                          <w:marLeft w:val="0"/>
                          <w:marRight w:val="0"/>
                          <w:marTop w:val="0"/>
                          <w:marBottom w:val="0"/>
                          <w:divBdr>
                            <w:top w:val="none" w:sz="0" w:space="0" w:color="auto"/>
                            <w:left w:val="none" w:sz="0" w:space="0" w:color="auto"/>
                            <w:bottom w:val="none" w:sz="0" w:space="0" w:color="auto"/>
                            <w:right w:val="none" w:sz="0" w:space="0" w:color="auto"/>
                          </w:divBdr>
                        </w:div>
                        <w:div w:id="705372121">
                          <w:marLeft w:val="0"/>
                          <w:marRight w:val="0"/>
                          <w:marTop w:val="0"/>
                          <w:marBottom w:val="0"/>
                          <w:divBdr>
                            <w:top w:val="none" w:sz="0" w:space="0" w:color="auto"/>
                            <w:left w:val="none" w:sz="0" w:space="0" w:color="auto"/>
                            <w:bottom w:val="none" w:sz="0" w:space="0" w:color="auto"/>
                            <w:right w:val="none" w:sz="0" w:space="0" w:color="auto"/>
                          </w:divBdr>
                        </w:div>
                        <w:div w:id="1755398288">
                          <w:marLeft w:val="0"/>
                          <w:marRight w:val="0"/>
                          <w:marTop w:val="0"/>
                          <w:marBottom w:val="0"/>
                          <w:divBdr>
                            <w:top w:val="none" w:sz="0" w:space="0" w:color="auto"/>
                            <w:left w:val="none" w:sz="0" w:space="0" w:color="auto"/>
                            <w:bottom w:val="none" w:sz="0" w:space="0" w:color="auto"/>
                            <w:right w:val="none" w:sz="0" w:space="0" w:color="auto"/>
                          </w:divBdr>
                        </w:div>
                        <w:div w:id="1580796539">
                          <w:marLeft w:val="0"/>
                          <w:marRight w:val="0"/>
                          <w:marTop w:val="0"/>
                          <w:marBottom w:val="0"/>
                          <w:divBdr>
                            <w:top w:val="none" w:sz="0" w:space="0" w:color="auto"/>
                            <w:left w:val="none" w:sz="0" w:space="0" w:color="auto"/>
                            <w:bottom w:val="none" w:sz="0" w:space="0" w:color="auto"/>
                            <w:right w:val="none" w:sz="0" w:space="0" w:color="auto"/>
                          </w:divBdr>
                        </w:div>
                        <w:div w:id="626474908">
                          <w:marLeft w:val="0"/>
                          <w:marRight w:val="0"/>
                          <w:marTop w:val="0"/>
                          <w:marBottom w:val="0"/>
                          <w:divBdr>
                            <w:top w:val="none" w:sz="0" w:space="0" w:color="auto"/>
                            <w:left w:val="none" w:sz="0" w:space="0" w:color="auto"/>
                            <w:bottom w:val="none" w:sz="0" w:space="0" w:color="auto"/>
                            <w:right w:val="none" w:sz="0" w:space="0" w:color="auto"/>
                          </w:divBdr>
                        </w:div>
                        <w:div w:id="1785224921">
                          <w:marLeft w:val="0"/>
                          <w:marRight w:val="0"/>
                          <w:marTop w:val="0"/>
                          <w:marBottom w:val="0"/>
                          <w:divBdr>
                            <w:top w:val="none" w:sz="0" w:space="0" w:color="auto"/>
                            <w:left w:val="none" w:sz="0" w:space="0" w:color="auto"/>
                            <w:bottom w:val="none" w:sz="0" w:space="0" w:color="auto"/>
                            <w:right w:val="none" w:sz="0" w:space="0" w:color="auto"/>
                          </w:divBdr>
                        </w:div>
                        <w:div w:id="1208179858">
                          <w:marLeft w:val="0"/>
                          <w:marRight w:val="0"/>
                          <w:marTop w:val="0"/>
                          <w:marBottom w:val="0"/>
                          <w:divBdr>
                            <w:top w:val="none" w:sz="0" w:space="0" w:color="auto"/>
                            <w:left w:val="none" w:sz="0" w:space="0" w:color="auto"/>
                            <w:bottom w:val="none" w:sz="0" w:space="0" w:color="auto"/>
                            <w:right w:val="none" w:sz="0" w:space="0" w:color="auto"/>
                          </w:divBdr>
                        </w:div>
                        <w:div w:id="1644236052">
                          <w:marLeft w:val="0"/>
                          <w:marRight w:val="0"/>
                          <w:marTop w:val="0"/>
                          <w:marBottom w:val="0"/>
                          <w:divBdr>
                            <w:top w:val="none" w:sz="0" w:space="0" w:color="auto"/>
                            <w:left w:val="none" w:sz="0" w:space="0" w:color="auto"/>
                            <w:bottom w:val="none" w:sz="0" w:space="0" w:color="auto"/>
                            <w:right w:val="none" w:sz="0" w:space="0" w:color="auto"/>
                          </w:divBdr>
                        </w:div>
                        <w:div w:id="1303924624">
                          <w:marLeft w:val="0"/>
                          <w:marRight w:val="0"/>
                          <w:marTop w:val="0"/>
                          <w:marBottom w:val="0"/>
                          <w:divBdr>
                            <w:top w:val="none" w:sz="0" w:space="0" w:color="auto"/>
                            <w:left w:val="none" w:sz="0" w:space="0" w:color="auto"/>
                            <w:bottom w:val="none" w:sz="0" w:space="0" w:color="auto"/>
                            <w:right w:val="none" w:sz="0" w:space="0" w:color="auto"/>
                          </w:divBdr>
                        </w:div>
                        <w:div w:id="1817214326">
                          <w:marLeft w:val="0"/>
                          <w:marRight w:val="0"/>
                          <w:marTop w:val="0"/>
                          <w:marBottom w:val="0"/>
                          <w:divBdr>
                            <w:top w:val="none" w:sz="0" w:space="0" w:color="auto"/>
                            <w:left w:val="none" w:sz="0" w:space="0" w:color="auto"/>
                            <w:bottom w:val="none" w:sz="0" w:space="0" w:color="auto"/>
                            <w:right w:val="none" w:sz="0" w:space="0" w:color="auto"/>
                          </w:divBdr>
                        </w:div>
                        <w:div w:id="1187254504">
                          <w:marLeft w:val="0"/>
                          <w:marRight w:val="0"/>
                          <w:marTop w:val="0"/>
                          <w:marBottom w:val="0"/>
                          <w:divBdr>
                            <w:top w:val="none" w:sz="0" w:space="0" w:color="auto"/>
                            <w:left w:val="none" w:sz="0" w:space="0" w:color="auto"/>
                            <w:bottom w:val="none" w:sz="0" w:space="0" w:color="auto"/>
                            <w:right w:val="none" w:sz="0" w:space="0" w:color="auto"/>
                          </w:divBdr>
                        </w:div>
                        <w:div w:id="473571324">
                          <w:marLeft w:val="0"/>
                          <w:marRight w:val="0"/>
                          <w:marTop w:val="0"/>
                          <w:marBottom w:val="0"/>
                          <w:divBdr>
                            <w:top w:val="none" w:sz="0" w:space="0" w:color="auto"/>
                            <w:left w:val="none" w:sz="0" w:space="0" w:color="auto"/>
                            <w:bottom w:val="none" w:sz="0" w:space="0" w:color="auto"/>
                            <w:right w:val="none" w:sz="0" w:space="0" w:color="auto"/>
                          </w:divBdr>
                        </w:div>
                        <w:div w:id="1051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135947">
      <w:bodyDiv w:val="1"/>
      <w:marLeft w:val="0"/>
      <w:marRight w:val="0"/>
      <w:marTop w:val="0"/>
      <w:marBottom w:val="0"/>
      <w:divBdr>
        <w:top w:val="none" w:sz="0" w:space="0" w:color="auto"/>
        <w:left w:val="none" w:sz="0" w:space="0" w:color="auto"/>
        <w:bottom w:val="none" w:sz="0" w:space="0" w:color="auto"/>
        <w:right w:val="none" w:sz="0" w:space="0" w:color="auto"/>
      </w:divBdr>
    </w:div>
    <w:div w:id="1194001334">
      <w:bodyDiv w:val="1"/>
      <w:marLeft w:val="0"/>
      <w:marRight w:val="0"/>
      <w:marTop w:val="0"/>
      <w:marBottom w:val="0"/>
      <w:divBdr>
        <w:top w:val="none" w:sz="0" w:space="0" w:color="auto"/>
        <w:left w:val="none" w:sz="0" w:space="0" w:color="auto"/>
        <w:bottom w:val="none" w:sz="0" w:space="0" w:color="auto"/>
        <w:right w:val="none" w:sz="0" w:space="0" w:color="auto"/>
      </w:divBdr>
    </w:div>
    <w:div w:id="1223710350">
      <w:bodyDiv w:val="1"/>
      <w:marLeft w:val="0"/>
      <w:marRight w:val="0"/>
      <w:marTop w:val="0"/>
      <w:marBottom w:val="0"/>
      <w:divBdr>
        <w:top w:val="none" w:sz="0" w:space="0" w:color="auto"/>
        <w:left w:val="none" w:sz="0" w:space="0" w:color="auto"/>
        <w:bottom w:val="none" w:sz="0" w:space="0" w:color="auto"/>
        <w:right w:val="none" w:sz="0" w:space="0" w:color="auto"/>
      </w:divBdr>
      <w:divsChild>
        <w:div w:id="2016951315">
          <w:marLeft w:val="0"/>
          <w:marRight w:val="0"/>
          <w:marTop w:val="0"/>
          <w:marBottom w:val="0"/>
          <w:divBdr>
            <w:top w:val="none" w:sz="0" w:space="0" w:color="auto"/>
            <w:left w:val="none" w:sz="0" w:space="0" w:color="auto"/>
            <w:bottom w:val="none" w:sz="0" w:space="0" w:color="auto"/>
            <w:right w:val="none" w:sz="0" w:space="0" w:color="auto"/>
          </w:divBdr>
          <w:divsChild>
            <w:div w:id="1882472752">
              <w:marLeft w:val="0"/>
              <w:marRight w:val="0"/>
              <w:marTop w:val="0"/>
              <w:marBottom w:val="0"/>
              <w:divBdr>
                <w:top w:val="none" w:sz="0" w:space="0" w:color="auto"/>
                <w:left w:val="none" w:sz="0" w:space="0" w:color="auto"/>
                <w:bottom w:val="none" w:sz="0" w:space="0" w:color="auto"/>
                <w:right w:val="none" w:sz="0" w:space="0" w:color="auto"/>
              </w:divBdr>
              <w:divsChild>
                <w:div w:id="4269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73478">
      <w:bodyDiv w:val="1"/>
      <w:marLeft w:val="0"/>
      <w:marRight w:val="0"/>
      <w:marTop w:val="0"/>
      <w:marBottom w:val="0"/>
      <w:divBdr>
        <w:top w:val="none" w:sz="0" w:space="0" w:color="auto"/>
        <w:left w:val="none" w:sz="0" w:space="0" w:color="auto"/>
        <w:bottom w:val="none" w:sz="0" w:space="0" w:color="auto"/>
        <w:right w:val="none" w:sz="0" w:space="0" w:color="auto"/>
      </w:divBdr>
    </w:div>
    <w:div w:id="1242521171">
      <w:bodyDiv w:val="1"/>
      <w:marLeft w:val="0"/>
      <w:marRight w:val="0"/>
      <w:marTop w:val="0"/>
      <w:marBottom w:val="0"/>
      <w:divBdr>
        <w:top w:val="none" w:sz="0" w:space="0" w:color="auto"/>
        <w:left w:val="none" w:sz="0" w:space="0" w:color="auto"/>
        <w:bottom w:val="none" w:sz="0" w:space="0" w:color="auto"/>
        <w:right w:val="none" w:sz="0" w:space="0" w:color="auto"/>
      </w:divBdr>
    </w:div>
    <w:div w:id="1305548086">
      <w:bodyDiv w:val="1"/>
      <w:marLeft w:val="0"/>
      <w:marRight w:val="0"/>
      <w:marTop w:val="0"/>
      <w:marBottom w:val="0"/>
      <w:divBdr>
        <w:top w:val="none" w:sz="0" w:space="0" w:color="auto"/>
        <w:left w:val="none" w:sz="0" w:space="0" w:color="auto"/>
        <w:bottom w:val="none" w:sz="0" w:space="0" w:color="auto"/>
        <w:right w:val="none" w:sz="0" w:space="0" w:color="auto"/>
      </w:divBdr>
    </w:div>
    <w:div w:id="1305700698">
      <w:bodyDiv w:val="1"/>
      <w:marLeft w:val="0"/>
      <w:marRight w:val="0"/>
      <w:marTop w:val="0"/>
      <w:marBottom w:val="0"/>
      <w:divBdr>
        <w:top w:val="none" w:sz="0" w:space="0" w:color="auto"/>
        <w:left w:val="none" w:sz="0" w:space="0" w:color="auto"/>
        <w:bottom w:val="none" w:sz="0" w:space="0" w:color="auto"/>
        <w:right w:val="none" w:sz="0" w:space="0" w:color="auto"/>
      </w:divBdr>
    </w:div>
    <w:div w:id="1322346278">
      <w:bodyDiv w:val="1"/>
      <w:marLeft w:val="0"/>
      <w:marRight w:val="0"/>
      <w:marTop w:val="0"/>
      <w:marBottom w:val="0"/>
      <w:divBdr>
        <w:top w:val="none" w:sz="0" w:space="0" w:color="auto"/>
        <w:left w:val="none" w:sz="0" w:space="0" w:color="auto"/>
        <w:bottom w:val="none" w:sz="0" w:space="0" w:color="auto"/>
        <w:right w:val="none" w:sz="0" w:space="0" w:color="auto"/>
      </w:divBdr>
    </w:div>
    <w:div w:id="1342439490">
      <w:bodyDiv w:val="1"/>
      <w:marLeft w:val="0"/>
      <w:marRight w:val="0"/>
      <w:marTop w:val="0"/>
      <w:marBottom w:val="0"/>
      <w:divBdr>
        <w:top w:val="none" w:sz="0" w:space="0" w:color="auto"/>
        <w:left w:val="none" w:sz="0" w:space="0" w:color="auto"/>
        <w:bottom w:val="none" w:sz="0" w:space="0" w:color="auto"/>
        <w:right w:val="none" w:sz="0" w:space="0" w:color="auto"/>
      </w:divBdr>
    </w:div>
    <w:div w:id="1346051951">
      <w:bodyDiv w:val="1"/>
      <w:marLeft w:val="0"/>
      <w:marRight w:val="0"/>
      <w:marTop w:val="0"/>
      <w:marBottom w:val="0"/>
      <w:divBdr>
        <w:top w:val="none" w:sz="0" w:space="0" w:color="auto"/>
        <w:left w:val="none" w:sz="0" w:space="0" w:color="auto"/>
        <w:bottom w:val="none" w:sz="0" w:space="0" w:color="auto"/>
        <w:right w:val="none" w:sz="0" w:space="0" w:color="auto"/>
      </w:divBdr>
    </w:div>
    <w:div w:id="1373456251">
      <w:bodyDiv w:val="1"/>
      <w:marLeft w:val="0"/>
      <w:marRight w:val="0"/>
      <w:marTop w:val="0"/>
      <w:marBottom w:val="0"/>
      <w:divBdr>
        <w:top w:val="none" w:sz="0" w:space="0" w:color="auto"/>
        <w:left w:val="none" w:sz="0" w:space="0" w:color="auto"/>
        <w:bottom w:val="none" w:sz="0" w:space="0" w:color="auto"/>
        <w:right w:val="none" w:sz="0" w:space="0" w:color="auto"/>
      </w:divBdr>
    </w:div>
    <w:div w:id="1378433243">
      <w:bodyDiv w:val="1"/>
      <w:marLeft w:val="0"/>
      <w:marRight w:val="0"/>
      <w:marTop w:val="0"/>
      <w:marBottom w:val="0"/>
      <w:divBdr>
        <w:top w:val="none" w:sz="0" w:space="0" w:color="auto"/>
        <w:left w:val="none" w:sz="0" w:space="0" w:color="auto"/>
        <w:bottom w:val="none" w:sz="0" w:space="0" w:color="auto"/>
        <w:right w:val="none" w:sz="0" w:space="0" w:color="auto"/>
      </w:divBdr>
    </w:div>
    <w:div w:id="1393767488">
      <w:bodyDiv w:val="1"/>
      <w:marLeft w:val="0"/>
      <w:marRight w:val="0"/>
      <w:marTop w:val="0"/>
      <w:marBottom w:val="0"/>
      <w:divBdr>
        <w:top w:val="none" w:sz="0" w:space="0" w:color="auto"/>
        <w:left w:val="none" w:sz="0" w:space="0" w:color="auto"/>
        <w:bottom w:val="none" w:sz="0" w:space="0" w:color="auto"/>
        <w:right w:val="none" w:sz="0" w:space="0" w:color="auto"/>
      </w:divBdr>
    </w:div>
    <w:div w:id="1440032280">
      <w:bodyDiv w:val="1"/>
      <w:marLeft w:val="0"/>
      <w:marRight w:val="0"/>
      <w:marTop w:val="0"/>
      <w:marBottom w:val="0"/>
      <w:divBdr>
        <w:top w:val="none" w:sz="0" w:space="0" w:color="auto"/>
        <w:left w:val="none" w:sz="0" w:space="0" w:color="auto"/>
        <w:bottom w:val="none" w:sz="0" w:space="0" w:color="auto"/>
        <w:right w:val="none" w:sz="0" w:space="0" w:color="auto"/>
      </w:divBdr>
    </w:div>
    <w:div w:id="1444571492">
      <w:bodyDiv w:val="1"/>
      <w:marLeft w:val="0"/>
      <w:marRight w:val="0"/>
      <w:marTop w:val="0"/>
      <w:marBottom w:val="0"/>
      <w:divBdr>
        <w:top w:val="none" w:sz="0" w:space="0" w:color="auto"/>
        <w:left w:val="none" w:sz="0" w:space="0" w:color="auto"/>
        <w:bottom w:val="none" w:sz="0" w:space="0" w:color="auto"/>
        <w:right w:val="none" w:sz="0" w:space="0" w:color="auto"/>
      </w:divBdr>
    </w:div>
    <w:div w:id="1452553210">
      <w:bodyDiv w:val="1"/>
      <w:marLeft w:val="0"/>
      <w:marRight w:val="0"/>
      <w:marTop w:val="0"/>
      <w:marBottom w:val="0"/>
      <w:divBdr>
        <w:top w:val="none" w:sz="0" w:space="0" w:color="auto"/>
        <w:left w:val="none" w:sz="0" w:space="0" w:color="auto"/>
        <w:bottom w:val="none" w:sz="0" w:space="0" w:color="auto"/>
        <w:right w:val="none" w:sz="0" w:space="0" w:color="auto"/>
      </w:divBdr>
      <w:divsChild>
        <w:div w:id="500853253">
          <w:marLeft w:val="274"/>
          <w:marRight w:val="0"/>
          <w:marTop w:val="0"/>
          <w:marBottom w:val="40"/>
          <w:divBdr>
            <w:top w:val="none" w:sz="0" w:space="0" w:color="auto"/>
            <w:left w:val="none" w:sz="0" w:space="0" w:color="auto"/>
            <w:bottom w:val="none" w:sz="0" w:space="0" w:color="auto"/>
            <w:right w:val="none" w:sz="0" w:space="0" w:color="auto"/>
          </w:divBdr>
        </w:div>
        <w:div w:id="1436942735">
          <w:marLeft w:val="274"/>
          <w:marRight w:val="0"/>
          <w:marTop w:val="0"/>
          <w:marBottom w:val="40"/>
          <w:divBdr>
            <w:top w:val="none" w:sz="0" w:space="0" w:color="auto"/>
            <w:left w:val="none" w:sz="0" w:space="0" w:color="auto"/>
            <w:bottom w:val="none" w:sz="0" w:space="0" w:color="auto"/>
            <w:right w:val="none" w:sz="0" w:space="0" w:color="auto"/>
          </w:divBdr>
        </w:div>
      </w:divsChild>
    </w:div>
    <w:div w:id="1458374823">
      <w:bodyDiv w:val="1"/>
      <w:marLeft w:val="0"/>
      <w:marRight w:val="0"/>
      <w:marTop w:val="0"/>
      <w:marBottom w:val="0"/>
      <w:divBdr>
        <w:top w:val="none" w:sz="0" w:space="0" w:color="auto"/>
        <w:left w:val="none" w:sz="0" w:space="0" w:color="auto"/>
        <w:bottom w:val="none" w:sz="0" w:space="0" w:color="auto"/>
        <w:right w:val="none" w:sz="0" w:space="0" w:color="auto"/>
      </w:divBdr>
    </w:div>
    <w:div w:id="1485705679">
      <w:bodyDiv w:val="1"/>
      <w:marLeft w:val="0"/>
      <w:marRight w:val="0"/>
      <w:marTop w:val="0"/>
      <w:marBottom w:val="0"/>
      <w:divBdr>
        <w:top w:val="none" w:sz="0" w:space="0" w:color="auto"/>
        <w:left w:val="none" w:sz="0" w:space="0" w:color="auto"/>
        <w:bottom w:val="none" w:sz="0" w:space="0" w:color="auto"/>
        <w:right w:val="none" w:sz="0" w:space="0" w:color="auto"/>
      </w:divBdr>
    </w:div>
    <w:div w:id="1491290858">
      <w:bodyDiv w:val="1"/>
      <w:marLeft w:val="0"/>
      <w:marRight w:val="0"/>
      <w:marTop w:val="0"/>
      <w:marBottom w:val="0"/>
      <w:divBdr>
        <w:top w:val="none" w:sz="0" w:space="0" w:color="auto"/>
        <w:left w:val="none" w:sz="0" w:space="0" w:color="auto"/>
        <w:bottom w:val="none" w:sz="0" w:space="0" w:color="auto"/>
        <w:right w:val="none" w:sz="0" w:space="0" w:color="auto"/>
      </w:divBdr>
    </w:div>
    <w:div w:id="1550647345">
      <w:bodyDiv w:val="1"/>
      <w:marLeft w:val="0"/>
      <w:marRight w:val="0"/>
      <w:marTop w:val="0"/>
      <w:marBottom w:val="0"/>
      <w:divBdr>
        <w:top w:val="none" w:sz="0" w:space="0" w:color="auto"/>
        <w:left w:val="none" w:sz="0" w:space="0" w:color="auto"/>
        <w:bottom w:val="none" w:sz="0" w:space="0" w:color="auto"/>
        <w:right w:val="none" w:sz="0" w:space="0" w:color="auto"/>
      </w:divBdr>
    </w:div>
    <w:div w:id="1554003360">
      <w:bodyDiv w:val="1"/>
      <w:marLeft w:val="0"/>
      <w:marRight w:val="0"/>
      <w:marTop w:val="0"/>
      <w:marBottom w:val="0"/>
      <w:divBdr>
        <w:top w:val="none" w:sz="0" w:space="0" w:color="auto"/>
        <w:left w:val="none" w:sz="0" w:space="0" w:color="auto"/>
        <w:bottom w:val="none" w:sz="0" w:space="0" w:color="auto"/>
        <w:right w:val="none" w:sz="0" w:space="0" w:color="auto"/>
      </w:divBdr>
    </w:div>
    <w:div w:id="1567760711">
      <w:bodyDiv w:val="1"/>
      <w:marLeft w:val="0"/>
      <w:marRight w:val="0"/>
      <w:marTop w:val="0"/>
      <w:marBottom w:val="0"/>
      <w:divBdr>
        <w:top w:val="none" w:sz="0" w:space="0" w:color="auto"/>
        <w:left w:val="none" w:sz="0" w:space="0" w:color="auto"/>
        <w:bottom w:val="none" w:sz="0" w:space="0" w:color="auto"/>
        <w:right w:val="none" w:sz="0" w:space="0" w:color="auto"/>
      </w:divBdr>
      <w:divsChild>
        <w:div w:id="921335662">
          <w:marLeft w:val="0"/>
          <w:marRight w:val="0"/>
          <w:marTop w:val="0"/>
          <w:marBottom w:val="0"/>
          <w:divBdr>
            <w:top w:val="none" w:sz="0" w:space="0" w:color="auto"/>
            <w:left w:val="none" w:sz="0" w:space="0" w:color="auto"/>
            <w:bottom w:val="none" w:sz="0" w:space="0" w:color="auto"/>
            <w:right w:val="none" w:sz="0" w:space="0" w:color="auto"/>
          </w:divBdr>
          <w:divsChild>
            <w:div w:id="1456219624">
              <w:marLeft w:val="0"/>
              <w:marRight w:val="0"/>
              <w:marTop w:val="0"/>
              <w:marBottom w:val="0"/>
              <w:divBdr>
                <w:top w:val="none" w:sz="0" w:space="0" w:color="auto"/>
                <w:left w:val="none" w:sz="0" w:space="0" w:color="auto"/>
                <w:bottom w:val="none" w:sz="0" w:space="0" w:color="auto"/>
                <w:right w:val="none" w:sz="0" w:space="0" w:color="auto"/>
              </w:divBdr>
              <w:divsChild>
                <w:div w:id="3871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539630">
      <w:bodyDiv w:val="1"/>
      <w:marLeft w:val="0"/>
      <w:marRight w:val="0"/>
      <w:marTop w:val="0"/>
      <w:marBottom w:val="0"/>
      <w:divBdr>
        <w:top w:val="none" w:sz="0" w:space="0" w:color="auto"/>
        <w:left w:val="none" w:sz="0" w:space="0" w:color="auto"/>
        <w:bottom w:val="none" w:sz="0" w:space="0" w:color="auto"/>
        <w:right w:val="none" w:sz="0" w:space="0" w:color="auto"/>
      </w:divBdr>
    </w:div>
    <w:div w:id="1585459220">
      <w:bodyDiv w:val="1"/>
      <w:marLeft w:val="0"/>
      <w:marRight w:val="0"/>
      <w:marTop w:val="0"/>
      <w:marBottom w:val="0"/>
      <w:divBdr>
        <w:top w:val="none" w:sz="0" w:space="0" w:color="auto"/>
        <w:left w:val="none" w:sz="0" w:space="0" w:color="auto"/>
        <w:bottom w:val="none" w:sz="0" w:space="0" w:color="auto"/>
        <w:right w:val="none" w:sz="0" w:space="0" w:color="auto"/>
      </w:divBdr>
      <w:divsChild>
        <w:div w:id="2086760145">
          <w:marLeft w:val="0"/>
          <w:marRight w:val="0"/>
          <w:marTop w:val="0"/>
          <w:marBottom w:val="0"/>
          <w:divBdr>
            <w:top w:val="none" w:sz="0" w:space="0" w:color="auto"/>
            <w:left w:val="none" w:sz="0" w:space="0" w:color="auto"/>
            <w:bottom w:val="none" w:sz="0" w:space="0" w:color="auto"/>
            <w:right w:val="none" w:sz="0" w:space="0" w:color="auto"/>
          </w:divBdr>
          <w:divsChild>
            <w:div w:id="69280854">
              <w:marLeft w:val="0"/>
              <w:marRight w:val="0"/>
              <w:marTop w:val="0"/>
              <w:marBottom w:val="0"/>
              <w:divBdr>
                <w:top w:val="none" w:sz="0" w:space="0" w:color="auto"/>
                <w:left w:val="none" w:sz="0" w:space="0" w:color="auto"/>
                <w:bottom w:val="none" w:sz="0" w:space="0" w:color="auto"/>
                <w:right w:val="none" w:sz="0" w:space="0" w:color="auto"/>
              </w:divBdr>
              <w:divsChild>
                <w:div w:id="8147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04811">
      <w:bodyDiv w:val="1"/>
      <w:marLeft w:val="0"/>
      <w:marRight w:val="0"/>
      <w:marTop w:val="0"/>
      <w:marBottom w:val="0"/>
      <w:divBdr>
        <w:top w:val="none" w:sz="0" w:space="0" w:color="auto"/>
        <w:left w:val="none" w:sz="0" w:space="0" w:color="auto"/>
        <w:bottom w:val="none" w:sz="0" w:space="0" w:color="auto"/>
        <w:right w:val="none" w:sz="0" w:space="0" w:color="auto"/>
      </w:divBdr>
    </w:div>
    <w:div w:id="1614824219">
      <w:bodyDiv w:val="1"/>
      <w:marLeft w:val="0"/>
      <w:marRight w:val="0"/>
      <w:marTop w:val="0"/>
      <w:marBottom w:val="0"/>
      <w:divBdr>
        <w:top w:val="none" w:sz="0" w:space="0" w:color="auto"/>
        <w:left w:val="none" w:sz="0" w:space="0" w:color="auto"/>
        <w:bottom w:val="none" w:sz="0" w:space="0" w:color="auto"/>
        <w:right w:val="none" w:sz="0" w:space="0" w:color="auto"/>
      </w:divBdr>
    </w:div>
    <w:div w:id="1618563680">
      <w:bodyDiv w:val="1"/>
      <w:marLeft w:val="0"/>
      <w:marRight w:val="0"/>
      <w:marTop w:val="0"/>
      <w:marBottom w:val="0"/>
      <w:divBdr>
        <w:top w:val="none" w:sz="0" w:space="0" w:color="auto"/>
        <w:left w:val="none" w:sz="0" w:space="0" w:color="auto"/>
        <w:bottom w:val="none" w:sz="0" w:space="0" w:color="auto"/>
        <w:right w:val="none" w:sz="0" w:space="0" w:color="auto"/>
      </w:divBdr>
    </w:div>
    <w:div w:id="1638995685">
      <w:bodyDiv w:val="1"/>
      <w:marLeft w:val="0"/>
      <w:marRight w:val="0"/>
      <w:marTop w:val="0"/>
      <w:marBottom w:val="0"/>
      <w:divBdr>
        <w:top w:val="none" w:sz="0" w:space="0" w:color="auto"/>
        <w:left w:val="none" w:sz="0" w:space="0" w:color="auto"/>
        <w:bottom w:val="none" w:sz="0" w:space="0" w:color="auto"/>
        <w:right w:val="none" w:sz="0" w:space="0" w:color="auto"/>
      </w:divBdr>
    </w:div>
    <w:div w:id="1640721172">
      <w:bodyDiv w:val="1"/>
      <w:marLeft w:val="0"/>
      <w:marRight w:val="0"/>
      <w:marTop w:val="0"/>
      <w:marBottom w:val="0"/>
      <w:divBdr>
        <w:top w:val="none" w:sz="0" w:space="0" w:color="auto"/>
        <w:left w:val="none" w:sz="0" w:space="0" w:color="auto"/>
        <w:bottom w:val="none" w:sz="0" w:space="0" w:color="auto"/>
        <w:right w:val="none" w:sz="0" w:space="0" w:color="auto"/>
      </w:divBdr>
    </w:div>
    <w:div w:id="1677462698">
      <w:bodyDiv w:val="1"/>
      <w:marLeft w:val="0"/>
      <w:marRight w:val="0"/>
      <w:marTop w:val="0"/>
      <w:marBottom w:val="0"/>
      <w:divBdr>
        <w:top w:val="none" w:sz="0" w:space="0" w:color="auto"/>
        <w:left w:val="none" w:sz="0" w:space="0" w:color="auto"/>
        <w:bottom w:val="none" w:sz="0" w:space="0" w:color="auto"/>
        <w:right w:val="none" w:sz="0" w:space="0" w:color="auto"/>
      </w:divBdr>
    </w:div>
    <w:div w:id="1678843412">
      <w:bodyDiv w:val="1"/>
      <w:marLeft w:val="0"/>
      <w:marRight w:val="0"/>
      <w:marTop w:val="0"/>
      <w:marBottom w:val="0"/>
      <w:divBdr>
        <w:top w:val="none" w:sz="0" w:space="0" w:color="auto"/>
        <w:left w:val="none" w:sz="0" w:space="0" w:color="auto"/>
        <w:bottom w:val="none" w:sz="0" w:space="0" w:color="auto"/>
        <w:right w:val="none" w:sz="0" w:space="0" w:color="auto"/>
      </w:divBdr>
    </w:div>
    <w:div w:id="1680810639">
      <w:bodyDiv w:val="1"/>
      <w:marLeft w:val="0"/>
      <w:marRight w:val="0"/>
      <w:marTop w:val="0"/>
      <w:marBottom w:val="0"/>
      <w:divBdr>
        <w:top w:val="none" w:sz="0" w:space="0" w:color="auto"/>
        <w:left w:val="none" w:sz="0" w:space="0" w:color="auto"/>
        <w:bottom w:val="none" w:sz="0" w:space="0" w:color="auto"/>
        <w:right w:val="none" w:sz="0" w:space="0" w:color="auto"/>
      </w:divBdr>
    </w:div>
    <w:div w:id="1702590223">
      <w:bodyDiv w:val="1"/>
      <w:marLeft w:val="0"/>
      <w:marRight w:val="0"/>
      <w:marTop w:val="0"/>
      <w:marBottom w:val="0"/>
      <w:divBdr>
        <w:top w:val="none" w:sz="0" w:space="0" w:color="auto"/>
        <w:left w:val="none" w:sz="0" w:space="0" w:color="auto"/>
        <w:bottom w:val="none" w:sz="0" w:space="0" w:color="auto"/>
        <w:right w:val="none" w:sz="0" w:space="0" w:color="auto"/>
      </w:divBdr>
    </w:div>
    <w:div w:id="1703507001">
      <w:bodyDiv w:val="1"/>
      <w:marLeft w:val="0"/>
      <w:marRight w:val="0"/>
      <w:marTop w:val="0"/>
      <w:marBottom w:val="0"/>
      <w:divBdr>
        <w:top w:val="none" w:sz="0" w:space="0" w:color="auto"/>
        <w:left w:val="none" w:sz="0" w:space="0" w:color="auto"/>
        <w:bottom w:val="none" w:sz="0" w:space="0" w:color="auto"/>
        <w:right w:val="none" w:sz="0" w:space="0" w:color="auto"/>
      </w:divBdr>
    </w:div>
    <w:div w:id="1725712723">
      <w:bodyDiv w:val="1"/>
      <w:marLeft w:val="0"/>
      <w:marRight w:val="0"/>
      <w:marTop w:val="0"/>
      <w:marBottom w:val="0"/>
      <w:divBdr>
        <w:top w:val="none" w:sz="0" w:space="0" w:color="auto"/>
        <w:left w:val="none" w:sz="0" w:space="0" w:color="auto"/>
        <w:bottom w:val="none" w:sz="0" w:space="0" w:color="auto"/>
        <w:right w:val="none" w:sz="0" w:space="0" w:color="auto"/>
      </w:divBdr>
      <w:divsChild>
        <w:div w:id="1390223077">
          <w:marLeft w:val="274"/>
          <w:marRight w:val="0"/>
          <w:marTop w:val="0"/>
          <w:marBottom w:val="40"/>
          <w:divBdr>
            <w:top w:val="none" w:sz="0" w:space="0" w:color="auto"/>
            <w:left w:val="none" w:sz="0" w:space="0" w:color="auto"/>
            <w:bottom w:val="none" w:sz="0" w:space="0" w:color="auto"/>
            <w:right w:val="none" w:sz="0" w:space="0" w:color="auto"/>
          </w:divBdr>
        </w:div>
        <w:div w:id="896744014">
          <w:marLeft w:val="274"/>
          <w:marRight w:val="0"/>
          <w:marTop w:val="0"/>
          <w:marBottom w:val="40"/>
          <w:divBdr>
            <w:top w:val="none" w:sz="0" w:space="0" w:color="auto"/>
            <w:left w:val="none" w:sz="0" w:space="0" w:color="auto"/>
            <w:bottom w:val="none" w:sz="0" w:space="0" w:color="auto"/>
            <w:right w:val="none" w:sz="0" w:space="0" w:color="auto"/>
          </w:divBdr>
        </w:div>
      </w:divsChild>
    </w:div>
    <w:div w:id="1756246967">
      <w:bodyDiv w:val="1"/>
      <w:marLeft w:val="0"/>
      <w:marRight w:val="0"/>
      <w:marTop w:val="0"/>
      <w:marBottom w:val="0"/>
      <w:divBdr>
        <w:top w:val="none" w:sz="0" w:space="0" w:color="auto"/>
        <w:left w:val="none" w:sz="0" w:space="0" w:color="auto"/>
        <w:bottom w:val="none" w:sz="0" w:space="0" w:color="auto"/>
        <w:right w:val="none" w:sz="0" w:space="0" w:color="auto"/>
      </w:divBdr>
    </w:div>
    <w:div w:id="1783449749">
      <w:bodyDiv w:val="1"/>
      <w:marLeft w:val="0"/>
      <w:marRight w:val="0"/>
      <w:marTop w:val="0"/>
      <w:marBottom w:val="0"/>
      <w:divBdr>
        <w:top w:val="none" w:sz="0" w:space="0" w:color="auto"/>
        <w:left w:val="none" w:sz="0" w:space="0" w:color="auto"/>
        <w:bottom w:val="none" w:sz="0" w:space="0" w:color="auto"/>
        <w:right w:val="none" w:sz="0" w:space="0" w:color="auto"/>
      </w:divBdr>
    </w:div>
    <w:div w:id="1812481944">
      <w:bodyDiv w:val="1"/>
      <w:marLeft w:val="0"/>
      <w:marRight w:val="0"/>
      <w:marTop w:val="0"/>
      <w:marBottom w:val="0"/>
      <w:divBdr>
        <w:top w:val="none" w:sz="0" w:space="0" w:color="auto"/>
        <w:left w:val="none" w:sz="0" w:space="0" w:color="auto"/>
        <w:bottom w:val="none" w:sz="0" w:space="0" w:color="auto"/>
        <w:right w:val="none" w:sz="0" w:space="0" w:color="auto"/>
      </w:divBdr>
    </w:div>
    <w:div w:id="1821578058">
      <w:bodyDiv w:val="1"/>
      <w:marLeft w:val="0"/>
      <w:marRight w:val="0"/>
      <w:marTop w:val="0"/>
      <w:marBottom w:val="0"/>
      <w:divBdr>
        <w:top w:val="none" w:sz="0" w:space="0" w:color="auto"/>
        <w:left w:val="none" w:sz="0" w:space="0" w:color="auto"/>
        <w:bottom w:val="none" w:sz="0" w:space="0" w:color="auto"/>
        <w:right w:val="none" w:sz="0" w:space="0" w:color="auto"/>
      </w:divBdr>
    </w:div>
    <w:div w:id="1851019909">
      <w:bodyDiv w:val="1"/>
      <w:marLeft w:val="0"/>
      <w:marRight w:val="0"/>
      <w:marTop w:val="0"/>
      <w:marBottom w:val="0"/>
      <w:divBdr>
        <w:top w:val="none" w:sz="0" w:space="0" w:color="auto"/>
        <w:left w:val="none" w:sz="0" w:space="0" w:color="auto"/>
        <w:bottom w:val="none" w:sz="0" w:space="0" w:color="auto"/>
        <w:right w:val="none" w:sz="0" w:space="0" w:color="auto"/>
      </w:divBdr>
    </w:div>
    <w:div w:id="1858808665">
      <w:bodyDiv w:val="1"/>
      <w:marLeft w:val="0"/>
      <w:marRight w:val="0"/>
      <w:marTop w:val="0"/>
      <w:marBottom w:val="0"/>
      <w:divBdr>
        <w:top w:val="none" w:sz="0" w:space="0" w:color="auto"/>
        <w:left w:val="none" w:sz="0" w:space="0" w:color="auto"/>
        <w:bottom w:val="none" w:sz="0" w:space="0" w:color="auto"/>
        <w:right w:val="none" w:sz="0" w:space="0" w:color="auto"/>
      </w:divBdr>
    </w:div>
    <w:div w:id="1861626482">
      <w:bodyDiv w:val="1"/>
      <w:marLeft w:val="0"/>
      <w:marRight w:val="0"/>
      <w:marTop w:val="0"/>
      <w:marBottom w:val="0"/>
      <w:divBdr>
        <w:top w:val="none" w:sz="0" w:space="0" w:color="auto"/>
        <w:left w:val="none" w:sz="0" w:space="0" w:color="auto"/>
        <w:bottom w:val="none" w:sz="0" w:space="0" w:color="auto"/>
        <w:right w:val="none" w:sz="0" w:space="0" w:color="auto"/>
      </w:divBdr>
    </w:div>
    <w:div w:id="1867451026">
      <w:bodyDiv w:val="1"/>
      <w:marLeft w:val="0"/>
      <w:marRight w:val="0"/>
      <w:marTop w:val="0"/>
      <w:marBottom w:val="0"/>
      <w:divBdr>
        <w:top w:val="none" w:sz="0" w:space="0" w:color="auto"/>
        <w:left w:val="none" w:sz="0" w:space="0" w:color="auto"/>
        <w:bottom w:val="none" w:sz="0" w:space="0" w:color="auto"/>
        <w:right w:val="none" w:sz="0" w:space="0" w:color="auto"/>
      </w:divBdr>
      <w:divsChild>
        <w:div w:id="779419747">
          <w:marLeft w:val="0"/>
          <w:marRight w:val="0"/>
          <w:marTop w:val="0"/>
          <w:marBottom w:val="0"/>
          <w:divBdr>
            <w:top w:val="none" w:sz="0" w:space="0" w:color="auto"/>
            <w:left w:val="none" w:sz="0" w:space="0" w:color="auto"/>
            <w:bottom w:val="none" w:sz="0" w:space="0" w:color="auto"/>
            <w:right w:val="none" w:sz="0" w:space="0" w:color="auto"/>
          </w:divBdr>
          <w:divsChild>
            <w:div w:id="935480877">
              <w:marLeft w:val="0"/>
              <w:marRight w:val="0"/>
              <w:marTop w:val="0"/>
              <w:marBottom w:val="0"/>
              <w:divBdr>
                <w:top w:val="none" w:sz="0" w:space="0" w:color="auto"/>
                <w:left w:val="none" w:sz="0" w:space="0" w:color="auto"/>
                <w:bottom w:val="none" w:sz="0" w:space="0" w:color="auto"/>
                <w:right w:val="none" w:sz="0" w:space="0" w:color="auto"/>
              </w:divBdr>
              <w:divsChild>
                <w:div w:id="8416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04961">
      <w:bodyDiv w:val="1"/>
      <w:marLeft w:val="0"/>
      <w:marRight w:val="0"/>
      <w:marTop w:val="0"/>
      <w:marBottom w:val="0"/>
      <w:divBdr>
        <w:top w:val="none" w:sz="0" w:space="0" w:color="auto"/>
        <w:left w:val="none" w:sz="0" w:space="0" w:color="auto"/>
        <w:bottom w:val="none" w:sz="0" w:space="0" w:color="auto"/>
        <w:right w:val="none" w:sz="0" w:space="0" w:color="auto"/>
      </w:divBdr>
    </w:div>
    <w:div w:id="1880165962">
      <w:bodyDiv w:val="1"/>
      <w:marLeft w:val="0"/>
      <w:marRight w:val="0"/>
      <w:marTop w:val="0"/>
      <w:marBottom w:val="0"/>
      <w:divBdr>
        <w:top w:val="none" w:sz="0" w:space="0" w:color="auto"/>
        <w:left w:val="none" w:sz="0" w:space="0" w:color="auto"/>
        <w:bottom w:val="none" w:sz="0" w:space="0" w:color="auto"/>
        <w:right w:val="none" w:sz="0" w:space="0" w:color="auto"/>
      </w:divBdr>
      <w:divsChild>
        <w:div w:id="410589339">
          <w:marLeft w:val="0"/>
          <w:marRight w:val="0"/>
          <w:marTop w:val="0"/>
          <w:marBottom w:val="0"/>
          <w:divBdr>
            <w:top w:val="none" w:sz="0" w:space="0" w:color="auto"/>
            <w:left w:val="none" w:sz="0" w:space="0" w:color="auto"/>
            <w:bottom w:val="none" w:sz="0" w:space="0" w:color="auto"/>
            <w:right w:val="none" w:sz="0" w:space="0" w:color="auto"/>
          </w:divBdr>
          <w:divsChild>
            <w:div w:id="129594890">
              <w:marLeft w:val="0"/>
              <w:marRight w:val="0"/>
              <w:marTop w:val="50"/>
              <w:marBottom w:val="0"/>
              <w:divBdr>
                <w:top w:val="none" w:sz="0" w:space="0" w:color="auto"/>
                <w:left w:val="none" w:sz="0" w:space="0" w:color="auto"/>
                <w:bottom w:val="none" w:sz="0" w:space="0" w:color="auto"/>
                <w:right w:val="none" w:sz="0" w:space="0" w:color="auto"/>
              </w:divBdr>
              <w:divsChild>
                <w:div w:id="3052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736790">
      <w:bodyDiv w:val="1"/>
      <w:marLeft w:val="0"/>
      <w:marRight w:val="0"/>
      <w:marTop w:val="0"/>
      <w:marBottom w:val="0"/>
      <w:divBdr>
        <w:top w:val="none" w:sz="0" w:space="0" w:color="auto"/>
        <w:left w:val="none" w:sz="0" w:space="0" w:color="auto"/>
        <w:bottom w:val="none" w:sz="0" w:space="0" w:color="auto"/>
        <w:right w:val="none" w:sz="0" w:space="0" w:color="auto"/>
      </w:divBdr>
    </w:div>
    <w:div w:id="1906407902">
      <w:bodyDiv w:val="1"/>
      <w:marLeft w:val="0"/>
      <w:marRight w:val="0"/>
      <w:marTop w:val="0"/>
      <w:marBottom w:val="0"/>
      <w:divBdr>
        <w:top w:val="none" w:sz="0" w:space="0" w:color="auto"/>
        <w:left w:val="none" w:sz="0" w:space="0" w:color="auto"/>
        <w:bottom w:val="none" w:sz="0" w:space="0" w:color="auto"/>
        <w:right w:val="none" w:sz="0" w:space="0" w:color="auto"/>
      </w:divBdr>
    </w:div>
    <w:div w:id="1920678207">
      <w:bodyDiv w:val="1"/>
      <w:marLeft w:val="0"/>
      <w:marRight w:val="0"/>
      <w:marTop w:val="0"/>
      <w:marBottom w:val="0"/>
      <w:divBdr>
        <w:top w:val="none" w:sz="0" w:space="0" w:color="auto"/>
        <w:left w:val="none" w:sz="0" w:space="0" w:color="auto"/>
        <w:bottom w:val="none" w:sz="0" w:space="0" w:color="auto"/>
        <w:right w:val="none" w:sz="0" w:space="0" w:color="auto"/>
      </w:divBdr>
    </w:div>
    <w:div w:id="1939872595">
      <w:bodyDiv w:val="1"/>
      <w:marLeft w:val="0"/>
      <w:marRight w:val="0"/>
      <w:marTop w:val="0"/>
      <w:marBottom w:val="0"/>
      <w:divBdr>
        <w:top w:val="none" w:sz="0" w:space="0" w:color="auto"/>
        <w:left w:val="none" w:sz="0" w:space="0" w:color="auto"/>
        <w:bottom w:val="none" w:sz="0" w:space="0" w:color="auto"/>
        <w:right w:val="none" w:sz="0" w:space="0" w:color="auto"/>
      </w:divBdr>
    </w:div>
    <w:div w:id="1943149825">
      <w:bodyDiv w:val="1"/>
      <w:marLeft w:val="0"/>
      <w:marRight w:val="0"/>
      <w:marTop w:val="0"/>
      <w:marBottom w:val="0"/>
      <w:divBdr>
        <w:top w:val="none" w:sz="0" w:space="0" w:color="auto"/>
        <w:left w:val="none" w:sz="0" w:space="0" w:color="auto"/>
        <w:bottom w:val="none" w:sz="0" w:space="0" w:color="auto"/>
        <w:right w:val="none" w:sz="0" w:space="0" w:color="auto"/>
      </w:divBdr>
    </w:div>
    <w:div w:id="1965042815">
      <w:bodyDiv w:val="1"/>
      <w:marLeft w:val="0"/>
      <w:marRight w:val="0"/>
      <w:marTop w:val="0"/>
      <w:marBottom w:val="0"/>
      <w:divBdr>
        <w:top w:val="none" w:sz="0" w:space="0" w:color="auto"/>
        <w:left w:val="none" w:sz="0" w:space="0" w:color="auto"/>
        <w:bottom w:val="none" w:sz="0" w:space="0" w:color="auto"/>
        <w:right w:val="none" w:sz="0" w:space="0" w:color="auto"/>
      </w:divBdr>
    </w:div>
    <w:div w:id="1991325077">
      <w:bodyDiv w:val="1"/>
      <w:marLeft w:val="0"/>
      <w:marRight w:val="0"/>
      <w:marTop w:val="0"/>
      <w:marBottom w:val="0"/>
      <w:divBdr>
        <w:top w:val="none" w:sz="0" w:space="0" w:color="auto"/>
        <w:left w:val="none" w:sz="0" w:space="0" w:color="auto"/>
        <w:bottom w:val="none" w:sz="0" w:space="0" w:color="auto"/>
        <w:right w:val="none" w:sz="0" w:space="0" w:color="auto"/>
      </w:divBdr>
    </w:div>
    <w:div w:id="2011717015">
      <w:bodyDiv w:val="1"/>
      <w:marLeft w:val="0"/>
      <w:marRight w:val="0"/>
      <w:marTop w:val="0"/>
      <w:marBottom w:val="0"/>
      <w:divBdr>
        <w:top w:val="none" w:sz="0" w:space="0" w:color="auto"/>
        <w:left w:val="none" w:sz="0" w:space="0" w:color="auto"/>
        <w:bottom w:val="none" w:sz="0" w:space="0" w:color="auto"/>
        <w:right w:val="none" w:sz="0" w:space="0" w:color="auto"/>
      </w:divBdr>
    </w:div>
    <w:div w:id="2015956185">
      <w:bodyDiv w:val="1"/>
      <w:marLeft w:val="0"/>
      <w:marRight w:val="0"/>
      <w:marTop w:val="0"/>
      <w:marBottom w:val="0"/>
      <w:divBdr>
        <w:top w:val="none" w:sz="0" w:space="0" w:color="auto"/>
        <w:left w:val="none" w:sz="0" w:space="0" w:color="auto"/>
        <w:bottom w:val="none" w:sz="0" w:space="0" w:color="auto"/>
        <w:right w:val="none" w:sz="0" w:space="0" w:color="auto"/>
      </w:divBdr>
    </w:div>
    <w:div w:id="2045589777">
      <w:bodyDiv w:val="1"/>
      <w:marLeft w:val="0"/>
      <w:marRight w:val="0"/>
      <w:marTop w:val="0"/>
      <w:marBottom w:val="0"/>
      <w:divBdr>
        <w:top w:val="none" w:sz="0" w:space="0" w:color="auto"/>
        <w:left w:val="none" w:sz="0" w:space="0" w:color="auto"/>
        <w:bottom w:val="none" w:sz="0" w:space="0" w:color="auto"/>
        <w:right w:val="none" w:sz="0" w:space="0" w:color="auto"/>
      </w:divBdr>
    </w:div>
    <w:div w:id="2057309944">
      <w:bodyDiv w:val="1"/>
      <w:marLeft w:val="0"/>
      <w:marRight w:val="0"/>
      <w:marTop w:val="0"/>
      <w:marBottom w:val="0"/>
      <w:divBdr>
        <w:top w:val="none" w:sz="0" w:space="0" w:color="auto"/>
        <w:left w:val="none" w:sz="0" w:space="0" w:color="auto"/>
        <w:bottom w:val="none" w:sz="0" w:space="0" w:color="auto"/>
        <w:right w:val="none" w:sz="0" w:space="0" w:color="auto"/>
      </w:divBdr>
    </w:div>
    <w:div w:id="2088991669">
      <w:bodyDiv w:val="1"/>
      <w:marLeft w:val="0"/>
      <w:marRight w:val="0"/>
      <w:marTop w:val="0"/>
      <w:marBottom w:val="0"/>
      <w:divBdr>
        <w:top w:val="none" w:sz="0" w:space="0" w:color="auto"/>
        <w:left w:val="none" w:sz="0" w:space="0" w:color="auto"/>
        <w:bottom w:val="none" w:sz="0" w:space="0" w:color="auto"/>
        <w:right w:val="none" w:sz="0" w:space="0" w:color="auto"/>
      </w:divBdr>
    </w:div>
    <w:div w:id="2102093664">
      <w:bodyDiv w:val="1"/>
      <w:marLeft w:val="0"/>
      <w:marRight w:val="0"/>
      <w:marTop w:val="0"/>
      <w:marBottom w:val="0"/>
      <w:divBdr>
        <w:top w:val="none" w:sz="0" w:space="0" w:color="auto"/>
        <w:left w:val="none" w:sz="0" w:space="0" w:color="auto"/>
        <w:bottom w:val="none" w:sz="0" w:space="0" w:color="auto"/>
        <w:right w:val="none" w:sz="0" w:space="0" w:color="auto"/>
      </w:divBdr>
      <w:divsChild>
        <w:div w:id="852306570">
          <w:marLeft w:val="0"/>
          <w:marRight w:val="0"/>
          <w:marTop w:val="0"/>
          <w:marBottom w:val="0"/>
          <w:divBdr>
            <w:top w:val="none" w:sz="0" w:space="0" w:color="auto"/>
            <w:left w:val="none" w:sz="0" w:space="0" w:color="auto"/>
            <w:bottom w:val="none" w:sz="0" w:space="0" w:color="auto"/>
            <w:right w:val="none" w:sz="0" w:space="0" w:color="auto"/>
          </w:divBdr>
          <w:divsChild>
            <w:div w:id="1988166828">
              <w:marLeft w:val="0"/>
              <w:marRight w:val="0"/>
              <w:marTop w:val="0"/>
              <w:marBottom w:val="0"/>
              <w:divBdr>
                <w:top w:val="none" w:sz="0" w:space="0" w:color="auto"/>
                <w:left w:val="none" w:sz="0" w:space="0" w:color="auto"/>
                <w:bottom w:val="none" w:sz="0" w:space="0" w:color="auto"/>
                <w:right w:val="none" w:sz="0" w:space="0" w:color="auto"/>
              </w:divBdr>
              <w:divsChild>
                <w:div w:id="17404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82791">
      <w:bodyDiv w:val="1"/>
      <w:marLeft w:val="0"/>
      <w:marRight w:val="0"/>
      <w:marTop w:val="0"/>
      <w:marBottom w:val="0"/>
      <w:divBdr>
        <w:top w:val="none" w:sz="0" w:space="0" w:color="auto"/>
        <w:left w:val="none" w:sz="0" w:space="0" w:color="auto"/>
        <w:bottom w:val="none" w:sz="0" w:space="0" w:color="auto"/>
        <w:right w:val="none" w:sz="0" w:space="0" w:color="auto"/>
      </w:divBdr>
    </w:div>
    <w:div w:id="2141997951">
      <w:bodyDiv w:val="1"/>
      <w:marLeft w:val="0"/>
      <w:marRight w:val="0"/>
      <w:marTop w:val="0"/>
      <w:marBottom w:val="0"/>
      <w:divBdr>
        <w:top w:val="none" w:sz="0" w:space="0" w:color="auto"/>
        <w:left w:val="none" w:sz="0" w:space="0" w:color="auto"/>
        <w:bottom w:val="none" w:sz="0" w:space="0" w:color="auto"/>
        <w:right w:val="none" w:sz="0" w:space="0" w:color="auto"/>
      </w:divBdr>
      <w:divsChild>
        <w:div w:id="1076631237">
          <w:marLeft w:val="0"/>
          <w:marRight w:val="0"/>
          <w:marTop w:val="0"/>
          <w:marBottom w:val="0"/>
          <w:divBdr>
            <w:top w:val="none" w:sz="0" w:space="0" w:color="auto"/>
            <w:left w:val="none" w:sz="0" w:space="0" w:color="auto"/>
            <w:bottom w:val="none" w:sz="0" w:space="0" w:color="auto"/>
            <w:right w:val="none" w:sz="0" w:space="0" w:color="auto"/>
          </w:divBdr>
          <w:divsChild>
            <w:div w:id="746539145">
              <w:marLeft w:val="0"/>
              <w:marRight w:val="0"/>
              <w:marTop w:val="0"/>
              <w:marBottom w:val="0"/>
              <w:divBdr>
                <w:top w:val="none" w:sz="0" w:space="0" w:color="auto"/>
                <w:left w:val="none" w:sz="0" w:space="0" w:color="auto"/>
                <w:bottom w:val="none" w:sz="0" w:space="0" w:color="auto"/>
                <w:right w:val="none" w:sz="0" w:space="0" w:color="auto"/>
              </w:divBdr>
              <w:divsChild>
                <w:div w:id="11694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9.png"/><Relationship Id="rId21" Type="http://schemas.openxmlformats.org/officeDocument/2006/relationships/header" Target="header2.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hyperlink" Target="mailto:foo@bar.com"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Documents\Work\Upnext\Template_CCP_Hotfix_Release_Notes_x_x_x_Vx_x.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6CE98B-F7F5-4ADF-AB50-905B5302311D}">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A95BC-3D61-FB49-B40D-3DD8046B7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C:\Users\Rich\Documents\Work\Upnext\Template_CCP_Hotfix_Release_Notes_x_x_x_Vx_x.dotx</Template>
  <TotalTime>3</TotalTime>
  <Pages>61</Pages>
  <Words>16583</Words>
  <Characters>94529</Characters>
  <Application>Microsoft Macintosh Word</Application>
  <DocSecurity>0</DocSecurity>
  <Lines>787</Lines>
  <Paragraphs>221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Wirecard AG</Company>
  <LinksUpToDate>false</LinksUpToDate>
  <CharactersWithSpaces>110891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Tatham</dc:creator>
  <cp:lastModifiedBy>kolakowski.damian@gmail.com</cp:lastModifiedBy>
  <cp:revision>7</cp:revision>
  <cp:lastPrinted>2014-08-06T11:37:00Z</cp:lastPrinted>
  <dcterms:created xsi:type="dcterms:W3CDTF">2015-09-29T13:06:00Z</dcterms:created>
  <dcterms:modified xsi:type="dcterms:W3CDTF">2015-09-30T09:33:00Z</dcterms:modified>
</cp:coreProperties>
</file>